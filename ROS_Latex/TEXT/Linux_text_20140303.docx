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kern w:val="2"/>
          <w:sz w:val="80"/>
          <w:szCs w:val="80"/>
        </w:rPr>
        <w:id w:val="184385336"/>
        <w:docPartObj>
          <w:docPartGallery w:val="Cover Pages"/>
          <w:docPartUnique/>
        </w:docPartObj>
      </w:sdtPr>
      <w:sdtEndPr>
        <w:rPr>
          <w:rFonts w:asciiTheme="minorHAnsi" w:eastAsiaTheme="minorEastAsia" w:hAnsiTheme="minorHAnsi" w:cstheme="minorBidi"/>
          <w:sz w:val="21"/>
          <w:szCs w:val="22"/>
        </w:rPr>
      </w:sdtEndPr>
      <w:sdtContent>
        <w:tbl>
          <w:tblPr>
            <w:tblpPr w:leftFromText="187" w:rightFromText="187" w:horzAnchor="margin" w:tblpXSpec="center" w:tblpY="2881"/>
            <w:tblW w:w="4006" w:type="pct"/>
            <w:tblInd w:w="-7" w:type="dxa"/>
            <w:tblBorders>
              <w:left w:val="single" w:sz="18" w:space="0" w:color="4F81BD" w:themeColor="accent1"/>
            </w:tblBorders>
            <w:tblLook w:val="04A0"/>
          </w:tblPr>
          <w:tblGrid>
            <w:gridCol w:w="6986"/>
          </w:tblGrid>
          <w:tr w:rsidR="00CC52B7" w:rsidTr="00633A99">
            <w:tc>
              <w:tcPr>
                <w:tcW w:w="6986" w:type="dxa"/>
              </w:tcPr>
              <w:p w:rsidR="00CC52B7" w:rsidRPr="00784F54" w:rsidRDefault="00CC52B7">
                <w:pPr>
                  <w:pStyle w:val="a7"/>
                  <w:rPr>
                    <w:rFonts w:asciiTheme="majorHAnsi" w:eastAsiaTheme="majorEastAsia" w:hAnsiTheme="majorHAnsi" w:cstheme="majorBidi"/>
                    <w:sz w:val="24"/>
                    <w:szCs w:val="24"/>
                  </w:rPr>
                </w:pPr>
                <w:r w:rsidRPr="00784F54">
                  <w:rPr>
                    <w:rFonts w:asciiTheme="majorHAnsi" w:eastAsiaTheme="majorEastAsia" w:hAnsiTheme="majorHAnsi" w:cstheme="majorBidi" w:hint="eastAsia"/>
                    <w:sz w:val="24"/>
                    <w:szCs w:val="24"/>
                  </w:rPr>
                  <w:t>博士課程教育リーディングプログラム</w:t>
                </w:r>
              </w:p>
              <w:p w:rsidR="00CC52B7" w:rsidRPr="00784F54" w:rsidRDefault="00CC52B7">
                <w:pPr>
                  <w:pStyle w:val="a7"/>
                  <w:rPr>
                    <w:rFonts w:asciiTheme="majorHAnsi" w:eastAsiaTheme="majorEastAsia" w:hAnsiTheme="majorHAnsi" w:cstheme="majorBidi"/>
                    <w:sz w:val="28"/>
                    <w:szCs w:val="28"/>
                  </w:rPr>
                </w:pPr>
                <w:r w:rsidRPr="00784F54">
                  <w:rPr>
                    <w:rFonts w:asciiTheme="majorHAnsi" w:eastAsiaTheme="majorEastAsia" w:hAnsiTheme="majorHAnsi" w:cstheme="majorBidi" w:hint="eastAsia"/>
                    <w:sz w:val="24"/>
                    <w:szCs w:val="24"/>
                  </w:rPr>
                  <w:t>実世界データ循環学リーダー人材育成プログラム</w:t>
                </w:r>
              </w:p>
            </w:tc>
          </w:tr>
          <w:tr w:rsidR="00CC52B7" w:rsidTr="00633A99">
            <w:tc>
              <w:tcPr>
                <w:tcW w:w="6986" w:type="dxa"/>
              </w:tcPr>
              <w:p w:rsidR="00CC52B7" w:rsidRPr="00784F54" w:rsidRDefault="00CC52B7">
                <w:pPr>
                  <w:pStyle w:val="a7"/>
                  <w:rPr>
                    <w:rFonts w:asciiTheme="majorHAnsi" w:eastAsiaTheme="majorEastAsia" w:hAnsiTheme="majorHAnsi" w:cstheme="majorBidi"/>
                    <w:sz w:val="80"/>
                    <w:szCs w:val="80"/>
                  </w:rPr>
                </w:pPr>
                <w:r w:rsidRPr="00784F54">
                  <w:rPr>
                    <w:rFonts w:asciiTheme="majorHAnsi" w:eastAsiaTheme="majorEastAsia" w:hAnsiTheme="majorHAnsi" w:cstheme="majorBidi"/>
                    <w:sz w:val="36"/>
                    <w:szCs w:val="36"/>
                  </w:rPr>
                  <w:t xml:space="preserve"> </w:t>
                </w:r>
                <w:sdt>
                  <w:sdtPr>
                    <w:rPr>
                      <w:rFonts w:asciiTheme="majorHAnsi" w:eastAsiaTheme="majorEastAsia" w:hAnsiTheme="majorHAnsi" w:cstheme="majorBidi"/>
                      <w:sz w:val="36"/>
                      <w:szCs w:val="36"/>
                    </w:rPr>
                    <w:alias w:val="サブタイトル"/>
                    <w:id w:val="184385387"/>
                    <w:dataBinding w:prefixMappings="xmlns:ns0='http://schemas.openxmlformats.org/package/2006/metadata/core-properties' xmlns:ns1='http://purl.org/dc/elements/1.1/'" w:xpath="/ns0:coreProperties[1]/ns1:subject[1]" w:storeItemID="{6C3C8BC8-F283-45AE-878A-BAB7291924A1}"/>
                    <w:text/>
                  </w:sdtPr>
                  <w:sdtContent>
                    <w:r>
                      <w:rPr>
                        <w:rFonts w:asciiTheme="majorHAnsi" w:eastAsiaTheme="majorEastAsia" w:hAnsiTheme="majorHAnsi" w:cstheme="majorBidi" w:hint="eastAsia"/>
                        <w:sz w:val="36"/>
                        <w:szCs w:val="36"/>
                      </w:rPr>
                      <w:t>データツールファースト</w:t>
                    </w:r>
                  </w:sdtContent>
                </w:sdt>
              </w:p>
            </w:tc>
          </w:tr>
          <w:tr w:rsidR="00CC52B7" w:rsidTr="00633A99">
            <w:tc>
              <w:tcPr>
                <w:tcW w:w="6986" w:type="dxa"/>
              </w:tcPr>
              <w:sdt>
                <w:sdtPr>
                  <w:rPr>
                    <w:rFonts w:asciiTheme="majorHAnsi" w:eastAsiaTheme="majorEastAsia" w:hAnsiTheme="majorHAnsi" w:cstheme="majorBidi" w:hint="eastAsia"/>
                    <w:sz w:val="80"/>
                    <w:szCs w:val="80"/>
                  </w:rPr>
                  <w:alias w:val="タイトル"/>
                  <w:id w:val="13406919"/>
                  <w:dataBinding w:prefixMappings="xmlns:ns0='http://schemas.openxmlformats.org/package/2006/metadata/core-properties' xmlns:ns1='http://purl.org/dc/elements/1.1/'" w:xpath="/ns0:coreProperties[1]/ns1:title[1]" w:storeItemID="{6C3C8BC8-F283-45AE-878A-BAB7291924A1}"/>
                  <w:text/>
                </w:sdtPr>
                <w:sdtContent>
                  <w:p w:rsidR="00CC52B7" w:rsidRPr="00784F54" w:rsidRDefault="00CC52B7" w:rsidP="0058261F">
                    <w:pPr>
                      <w:pStyle w:val="a7"/>
                      <w:rPr>
                        <w:rFonts w:asciiTheme="majorHAnsi" w:eastAsiaTheme="majorEastAsia" w:hAnsiTheme="majorHAnsi" w:cstheme="majorBidi"/>
                        <w:sz w:val="80"/>
                        <w:szCs w:val="80"/>
                      </w:rPr>
                    </w:pPr>
                    <w:r>
                      <w:rPr>
                        <w:rFonts w:asciiTheme="majorHAnsi" w:eastAsiaTheme="majorEastAsia" w:hAnsiTheme="majorHAnsi" w:cstheme="majorBidi" w:hint="eastAsia"/>
                        <w:sz w:val="80"/>
                        <w:szCs w:val="80"/>
                      </w:rPr>
                      <w:t>Linux</w:t>
                    </w:r>
                    <w:r>
                      <w:rPr>
                        <w:rFonts w:asciiTheme="majorHAnsi" w:eastAsiaTheme="majorEastAsia" w:hAnsiTheme="majorHAnsi" w:cstheme="majorBidi" w:hint="eastAsia"/>
                        <w:sz w:val="80"/>
                        <w:szCs w:val="80"/>
                      </w:rPr>
                      <w:t>入門</w:t>
                    </w:r>
                  </w:p>
                </w:sdtContent>
              </w:sdt>
            </w:tc>
          </w:tr>
        </w:tbl>
        <w:p w:rsidR="00CC52B7" w:rsidRDefault="00CC52B7"/>
        <w:p w:rsidR="00CC52B7" w:rsidRDefault="00CC52B7"/>
        <w:tbl>
          <w:tblPr>
            <w:tblpPr w:leftFromText="187" w:rightFromText="187" w:horzAnchor="margin" w:tblpXSpec="center" w:tblpYSpec="bottom"/>
            <w:tblW w:w="4000" w:type="pct"/>
            <w:tblLook w:val="04A0"/>
          </w:tblPr>
          <w:tblGrid>
            <w:gridCol w:w="6987"/>
          </w:tblGrid>
          <w:tr w:rsidR="00CC52B7" w:rsidTr="00042377">
            <w:tc>
              <w:tcPr>
                <w:tcW w:w="6987" w:type="dxa"/>
                <w:tcMar>
                  <w:top w:w="216" w:type="dxa"/>
                  <w:left w:w="115" w:type="dxa"/>
                  <w:bottom w:w="216" w:type="dxa"/>
                  <w:right w:w="115" w:type="dxa"/>
                </w:tcMar>
              </w:tcPr>
              <w:p w:rsidR="00CC52B7" w:rsidRDefault="00CC52B7" w:rsidP="00042377">
                <w:pPr>
                  <w:pStyle w:val="a7"/>
                </w:pPr>
                <w:r>
                  <w:rPr>
                    <w:rFonts w:hint="eastAsia"/>
                  </w:rPr>
                  <w:t>名古屋大学</w:t>
                </w:r>
              </w:p>
              <w:sdt>
                <w:sdtPr>
                  <w:rPr>
                    <w:color w:val="000000" w:themeColor="text1"/>
                  </w:rPr>
                  <w:alias w:val="日付"/>
                  <w:id w:val="193739572"/>
                  <w:dataBinding w:prefixMappings="xmlns:ns0='http://schemas.microsoft.com/office/2006/coverPageProps'" w:xpath="/ns0:CoverPageProperties[1]/ns0:PublishDate[1]" w:storeItemID="{55AF091B-3C7A-41E3-B477-F2FDAA23CFDA}"/>
                  <w:date w:fullDate="2014-03-03T00:00:00Z">
                    <w:dateFormat w:val="yyyy/MM/dd"/>
                    <w:lid w:val="ja-JP"/>
                    <w:storeMappedDataAs w:val="dateTime"/>
                    <w:calendar w:val="gregorian"/>
                  </w:date>
                </w:sdtPr>
                <w:sdtContent>
                  <w:p w:rsidR="00CC52B7" w:rsidRPr="001B0311" w:rsidRDefault="00891DF2" w:rsidP="00042377">
                    <w:pPr>
                      <w:pStyle w:val="a7"/>
                      <w:rPr>
                        <w:color w:val="000000" w:themeColor="text1"/>
                      </w:rPr>
                    </w:pPr>
                    <w:r>
                      <w:rPr>
                        <w:rFonts w:hint="eastAsia"/>
                        <w:color w:val="000000" w:themeColor="text1"/>
                      </w:rPr>
                      <w:t>2014/03</w:t>
                    </w:r>
                    <w:r w:rsidR="00CC52B7">
                      <w:rPr>
                        <w:rFonts w:hint="eastAsia"/>
                        <w:color w:val="000000" w:themeColor="text1"/>
                      </w:rPr>
                      <w:t>/</w:t>
                    </w:r>
                    <w:r>
                      <w:rPr>
                        <w:rFonts w:hint="eastAsia"/>
                        <w:color w:val="000000" w:themeColor="text1"/>
                      </w:rPr>
                      <w:t>03</w:t>
                    </w:r>
                  </w:p>
                </w:sdtContent>
              </w:sdt>
              <w:p w:rsidR="00CC52B7" w:rsidRDefault="00CC52B7">
                <w:pPr>
                  <w:pStyle w:val="a7"/>
                </w:pPr>
              </w:p>
            </w:tc>
          </w:tr>
        </w:tbl>
        <w:p w:rsidR="00CC52B7" w:rsidRDefault="00CC52B7"/>
        <w:p w:rsidR="00025AAC" w:rsidRDefault="00CC52B7">
          <w:pPr>
            <w:widowControl/>
            <w:jc w:val="left"/>
          </w:pPr>
          <w:r>
            <w:br w:type="page"/>
          </w:r>
        </w:p>
      </w:sdtContent>
    </w:sdt>
    <w:p w:rsidR="00025AAC" w:rsidRDefault="00025AAC" w:rsidP="00025AAC"/>
    <w:p w:rsidR="00167766" w:rsidRDefault="00167766" w:rsidP="00025AAC"/>
    <w:p w:rsidR="00167766" w:rsidRDefault="00167766" w:rsidP="00025AAC"/>
    <w:p w:rsidR="00167766" w:rsidRDefault="00167766" w:rsidP="00025AAC"/>
    <w:p w:rsidR="00167766" w:rsidRDefault="00167766" w:rsidP="00025AAC"/>
    <w:p w:rsidR="00167766" w:rsidRDefault="00167766" w:rsidP="00025AAC"/>
    <w:p w:rsidR="00167766" w:rsidRDefault="00167766" w:rsidP="00025AAC"/>
    <w:p w:rsidR="00167766" w:rsidRDefault="00167766" w:rsidP="00025AAC"/>
    <w:p w:rsidR="00167766" w:rsidRDefault="00167766" w:rsidP="00025AAC"/>
    <w:p w:rsidR="00167766" w:rsidRDefault="00167766" w:rsidP="00025AAC"/>
    <w:p w:rsidR="00167766" w:rsidRDefault="00167766" w:rsidP="00025AAC"/>
    <w:p w:rsidR="00167766" w:rsidRDefault="00167766" w:rsidP="00025AAC"/>
    <w:p w:rsidR="00167766" w:rsidRDefault="00167766" w:rsidP="00025AAC"/>
    <w:p w:rsidR="00167766" w:rsidRDefault="00167766" w:rsidP="00025AAC"/>
    <w:p w:rsidR="00167766" w:rsidRDefault="00167766" w:rsidP="00025AAC"/>
    <w:p w:rsidR="00167766" w:rsidRDefault="00167766" w:rsidP="00025AAC"/>
    <w:p w:rsidR="00167766" w:rsidRDefault="00167766" w:rsidP="00025AAC"/>
    <w:p w:rsidR="00167766" w:rsidRDefault="00167766" w:rsidP="00025AAC"/>
    <w:p w:rsidR="00167766" w:rsidRDefault="00167766" w:rsidP="00025AAC"/>
    <w:p w:rsidR="00167766" w:rsidRDefault="00167766" w:rsidP="00025AAC"/>
    <w:p w:rsidR="00167766" w:rsidRDefault="00167766" w:rsidP="00025AAC"/>
    <w:p w:rsidR="00167766" w:rsidRDefault="00167766" w:rsidP="00025AAC"/>
    <w:p w:rsidR="00167766" w:rsidRDefault="00167766" w:rsidP="00025AAC"/>
    <w:p w:rsidR="0010697A" w:rsidRDefault="0010697A" w:rsidP="00025AAC"/>
    <w:p w:rsidR="0010697A" w:rsidRDefault="0010697A" w:rsidP="00025AAC"/>
    <w:p w:rsidR="0010697A" w:rsidRDefault="0010697A" w:rsidP="00025AAC"/>
    <w:p w:rsidR="0010697A" w:rsidRDefault="0010697A" w:rsidP="00025AAC"/>
    <w:p w:rsidR="0010697A" w:rsidRDefault="0010697A" w:rsidP="00025AAC"/>
    <w:p w:rsidR="0010697A" w:rsidRDefault="0010697A" w:rsidP="00025AAC"/>
    <w:p w:rsidR="0010697A" w:rsidRDefault="0010697A" w:rsidP="00025AAC"/>
    <w:p w:rsidR="0010697A" w:rsidRDefault="0010697A" w:rsidP="00025AAC"/>
    <w:p w:rsidR="00891DF2" w:rsidRDefault="00891DF2" w:rsidP="00025AAC"/>
    <w:p w:rsidR="00167766" w:rsidRPr="005F77A7" w:rsidRDefault="00D44DC3" w:rsidP="00167766">
      <w:pPr>
        <w:pStyle w:val="ad"/>
        <w:numPr>
          <w:ilvl w:val="0"/>
          <w:numId w:val="1"/>
        </w:numPr>
        <w:ind w:leftChars="0"/>
        <w:rPr>
          <w:sz w:val="20"/>
          <w:szCs w:val="20"/>
        </w:rPr>
      </w:pPr>
      <w:bookmarkStart w:id="0" w:name="OLE_LINK2"/>
      <w:bookmarkStart w:id="1" w:name="OLE_LINK1"/>
      <w:r>
        <w:rPr>
          <w:kern w:val="0"/>
          <w:sz w:val="20"/>
          <w:szCs w:val="20"/>
        </w:rPr>
        <w:t>Linux</w:t>
      </w:r>
      <w:r>
        <w:rPr>
          <w:rFonts w:hint="eastAsia"/>
          <w:kern w:val="0"/>
          <w:sz w:val="20"/>
          <w:szCs w:val="20"/>
        </w:rPr>
        <w:t>は、</w:t>
      </w:r>
      <w:r>
        <w:rPr>
          <w:rFonts w:hint="eastAsia"/>
          <w:kern w:val="0"/>
          <w:sz w:val="20"/>
          <w:szCs w:val="20"/>
        </w:rPr>
        <w:t xml:space="preserve">Linus </w:t>
      </w:r>
      <w:r>
        <w:rPr>
          <w:kern w:val="0"/>
          <w:sz w:val="20"/>
          <w:szCs w:val="20"/>
        </w:rPr>
        <w:t>Torvalds</w:t>
      </w:r>
      <w:r>
        <w:rPr>
          <w:rFonts w:hint="eastAsia"/>
          <w:kern w:val="0"/>
          <w:sz w:val="20"/>
          <w:szCs w:val="20"/>
        </w:rPr>
        <w:t>の米国およびその他の国における登録商標あるいは商標です。</w:t>
      </w:r>
      <w:bookmarkEnd w:id="0"/>
      <w:bookmarkEnd w:id="1"/>
    </w:p>
    <w:p w:rsidR="005F77A7" w:rsidRDefault="00D44DC3" w:rsidP="00167766">
      <w:pPr>
        <w:pStyle w:val="ad"/>
        <w:numPr>
          <w:ilvl w:val="0"/>
          <w:numId w:val="1"/>
        </w:numPr>
        <w:ind w:leftChars="0"/>
        <w:rPr>
          <w:sz w:val="20"/>
          <w:szCs w:val="20"/>
        </w:rPr>
      </w:pPr>
      <w:r>
        <w:rPr>
          <w:rFonts w:hint="eastAsia"/>
          <w:sz w:val="20"/>
          <w:szCs w:val="20"/>
        </w:rPr>
        <w:t>UNIX</w:t>
      </w:r>
      <w:r>
        <w:rPr>
          <w:rFonts w:hint="eastAsia"/>
          <w:sz w:val="20"/>
          <w:szCs w:val="20"/>
        </w:rPr>
        <w:t>は、</w:t>
      </w:r>
      <w:r>
        <w:rPr>
          <w:rFonts w:hint="eastAsia"/>
          <w:sz w:val="20"/>
          <w:szCs w:val="20"/>
        </w:rPr>
        <w:t>The Open Group</w:t>
      </w:r>
      <w:r>
        <w:rPr>
          <w:rFonts w:hint="eastAsia"/>
          <w:sz w:val="20"/>
          <w:szCs w:val="20"/>
        </w:rPr>
        <w:t>の登録商標です。</w:t>
      </w:r>
    </w:p>
    <w:p w:rsidR="005F77A7" w:rsidRDefault="00FC5636" w:rsidP="00167766">
      <w:pPr>
        <w:pStyle w:val="ad"/>
        <w:numPr>
          <w:ilvl w:val="0"/>
          <w:numId w:val="1"/>
        </w:numPr>
        <w:ind w:leftChars="0"/>
        <w:rPr>
          <w:sz w:val="20"/>
          <w:szCs w:val="20"/>
        </w:rPr>
      </w:pPr>
      <w:r>
        <w:rPr>
          <w:rFonts w:hint="eastAsia"/>
          <w:sz w:val="20"/>
          <w:szCs w:val="20"/>
        </w:rPr>
        <w:t>その他の、記載されている会社名、製品名は、各社の登録商標または</w:t>
      </w:r>
      <w:r w:rsidR="00D44DC3">
        <w:rPr>
          <w:rFonts w:hint="eastAsia"/>
          <w:sz w:val="20"/>
          <w:szCs w:val="20"/>
        </w:rPr>
        <w:t>商標です。</w:t>
      </w:r>
    </w:p>
    <w:p w:rsidR="00D21EF1" w:rsidRDefault="005F77A7">
      <w:pPr>
        <w:widowControl/>
        <w:jc w:val="left"/>
        <w:rPr>
          <w:sz w:val="20"/>
          <w:szCs w:val="20"/>
        </w:rPr>
        <w:sectPr w:rsidR="00D21EF1" w:rsidSect="00F71555">
          <w:headerReference w:type="first" r:id="rId9"/>
          <w:pgSz w:w="11906" w:h="16838"/>
          <w:pgMar w:top="1985" w:right="1701" w:bottom="1701" w:left="1701" w:header="851" w:footer="992" w:gutter="0"/>
          <w:pgNumType w:start="1"/>
          <w:cols w:space="425"/>
          <w:titlePg/>
          <w:docGrid w:type="lines" w:linePitch="360"/>
        </w:sectPr>
      </w:pPr>
      <w:r>
        <w:rPr>
          <w:sz w:val="20"/>
          <w:szCs w:val="20"/>
        </w:rPr>
        <w:br w:type="page"/>
      </w:r>
    </w:p>
    <w:p w:rsidR="005F77A7" w:rsidRDefault="005F77A7">
      <w:pPr>
        <w:widowControl/>
        <w:jc w:val="left"/>
        <w:rPr>
          <w:sz w:val="20"/>
          <w:szCs w:val="20"/>
        </w:rPr>
      </w:pPr>
    </w:p>
    <w:sdt>
      <w:sdtPr>
        <w:rPr>
          <w:rFonts w:asciiTheme="minorHAnsi" w:eastAsiaTheme="minorEastAsia" w:hAnsiTheme="minorHAnsi" w:cstheme="minorBidi"/>
          <w:b w:val="0"/>
          <w:bCs w:val="0"/>
          <w:color w:val="auto"/>
          <w:kern w:val="2"/>
          <w:sz w:val="21"/>
          <w:szCs w:val="22"/>
          <w:lang w:val="ja-JP"/>
        </w:rPr>
        <w:id w:val="184385363"/>
        <w:docPartObj>
          <w:docPartGallery w:val="Table of Contents"/>
          <w:docPartUnique/>
        </w:docPartObj>
      </w:sdtPr>
      <w:sdtEndPr>
        <w:rPr>
          <w:lang w:val="en-US"/>
        </w:rPr>
      </w:sdtEndPr>
      <w:sdtContent>
        <w:p w:rsidR="006E6D0F" w:rsidRDefault="006E6D0F">
          <w:pPr>
            <w:pStyle w:val="ab"/>
          </w:pPr>
          <w:r w:rsidRPr="00BE7E01">
            <w:rPr>
              <w:rFonts w:hint="eastAsia"/>
              <w:color w:val="auto"/>
              <w:lang w:val="ja-JP"/>
            </w:rPr>
            <w:t>目次</w:t>
          </w:r>
        </w:p>
        <w:p w:rsidR="003A231C" w:rsidRDefault="009F10BB">
          <w:pPr>
            <w:pStyle w:val="11"/>
            <w:tabs>
              <w:tab w:val="left" w:pos="440"/>
              <w:tab w:val="right" w:leader="dot" w:pos="8494"/>
            </w:tabs>
            <w:rPr>
              <w:noProof/>
            </w:rPr>
          </w:pPr>
          <w:r>
            <w:fldChar w:fldCharType="begin"/>
          </w:r>
          <w:r w:rsidR="00B44873">
            <w:instrText xml:space="preserve"> TOC \o "1-3" \h \z \u </w:instrText>
          </w:r>
          <w:r>
            <w:fldChar w:fldCharType="separate"/>
          </w:r>
          <w:hyperlink w:anchor="_Toc381605471" w:history="1">
            <w:r w:rsidR="003A231C" w:rsidRPr="00081CD8">
              <w:rPr>
                <w:rStyle w:val="ac"/>
                <w:noProof/>
              </w:rPr>
              <w:t>1.</w:t>
            </w:r>
            <w:r w:rsidR="003A231C">
              <w:rPr>
                <w:noProof/>
              </w:rPr>
              <w:tab/>
            </w:r>
            <w:r w:rsidR="003A231C" w:rsidRPr="00081CD8">
              <w:rPr>
                <w:rStyle w:val="ac"/>
                <w:noProof/>
              </w:rPr>
              <w:t>Linux</w:t>
            </w:r>
            <w:r w:rsidR="003A231C">
              <w:rPr>
                <w:noProof/>
                <w:webHidden/>
              </w:rPr>
              <w:tab/>
            </w:r>
            <w:r w:rsidR="003A231C">
              <w:rPr>
                <w:noProof/>
                <w:webHidden/>
              </w:rPr>
              <w:fldChar w:fldCharType="begin"/>
            </w:r>
            <w:r w:rsidR="003A231C">
              <w:rPr>
                <w:noProof/>
                <w:webHidden/>
              </w:rPr>
              <w:instrText xml:space="preserve"> PAGEREF _Toc381605471 \h </w:instrText>
            </w:r>
            <w:r w:rsidR="003A231C">
              <w:rPr>
                <w:noProof/>
                <w:webHidden/>
              </w:rPr>
            </w:r>
            <w:r w:rsidR="003A231C">
              <w:rPr>
                <w:noProof/>
                <w:webHidden/>
              </w:rPr>
              <w:fldChar w:fldCharType="separate"/>
            </w:r>
            <w:r w:rsidR="003A231C">
              <w:rPr>
                <w:noProof/>
                <w:webHidden/>
              </w:rPr>
              <w:t>1</w:t>
            </w:r>
            <w:r w:rsidR="003A231C">
              <w:rPr>
                <w:noProof/>
                <w:webHidden/>
              </w:rPr>
              <w:fldChar w:fldCharType="end"/>
            </w:r>
          </w:hyperlink>
        </w:p>
        <w:p w:rsidR="003A231C" w:rsidRDefault="003A231C">
          <w:pPr>
            <w:pStyle w:val="21"/>
            <w:tabs>
              <w:tab w:val="left" w:pos="840"/>
              <w:tab w:val="right" w:leader="dot" w:pos="8494"/>
            </w:tabs>
            <w:rPr>
              <w:noProof/>
            </w:rPr>
          </w:pPr>
          <w:hyperlink w:anchor="_Toc381605472" w:history="1">
            <w:r w:rsidRPr="00081CD8">
              <w:rPr>
                <w:rStyle w:val="ac"/>
                <w:noProof/>
              </w:rPr>
              <w:t>1.1</w:t>
            </w:r>
            <w:r>
              <w:rPr>
                <w:noProof/>
              </w:rPr>
              <w:tab/>
            </w:r>
            <w:r w:rsidRPr="00081CD8">
              <w:rPr>
                <w:rStyle w:val="ac"/>
                <w:noProof/>
              </w:rPr>
              <w:t>Linux</w:t>
            </w:r>
            <w:r w:rsidRPr="00081CD8">
              <w:rPr>
                <w:rStyle w:val="ac"/>
                <w:rFonts w:hint="eastAsia"/>
                <w:noProof/>
              </w:rPr>
              <w:t>とは</w:t>
            </w:r>
            <w:r>
              <w:rPr>
                <w:noProof/>
                <w:webHidden/>
              </w:rPr>
              <w:tab/>
            </w:r>
            <w:r>
              <w:rPr>
                <w:noProof/>
                <w:webHidden/>
              </w:rPr>
              <w:fldChar w:fldCharType="begin"/>
            </w:r>
            <w:r>
              <w:rPr>
                <w:noProof/>
                <w:webHidden/>
              </w:rPr>
              <w:instrText xml:space="preserve"> PAGEREF _Toc381605472 \h </w:instrText>
            </w:r>
            <w:r>
              <w:rPr>
                <w:noProof/>
                <w:webHidden/>
              </w:rPr>
            </w:r>
            <w:r>
              <w:rPr>
                <w:noProof/>
                <w:webHidden/>
              </w:rPr>
              <w:fldChar w:fldCharType="separate"/>
            </w:r>
            <w:r>
              <w:rPr>
                <w:noProof/>
                <w:webHidden/>
              </w:rPr>
              <w:t>1</w:t>
            </w:r>
            <w:r>
              <w:rPr>
                <w:noProof/>
                <w:webHidden/>
              </w:rPr>
              <w:fldChar w:fldCharType="end"/>
            </w:r>
          </w:hyperlink>
        </w:p>
        <w:p w:rsidR="003A231C" w:rsidRDefault="003A231C">
          <w:pPr>
            <w:pStyle w:val="11"/>
            <w:tabs>
              <w:tab w:val="left" w:pos="440"/>
              <w:tab w:val="right" w:leader="dot" w:pos="8494"/>
            </w:tabs>
            <w:rPr>
              <w:noProof/>
            </w:rPr>
          </w:pPr>
          <w:hyperlink w:anchor="_Toc381605473" w:history="1">
            <w:r w:rsidRPr="00081CD8">
              <w:rPr>
                <w:rStyle w:val="ac"/>
                <w:noProof/>
              </w:rPr>
              <w:t>2.</w:t>
            </w:r>
            <w:r>
              <w:rPr>
                <w:noProof/>
              </w:rPr>
              <w:tab/>
            </w:r>
            <w:r w:rsidRPr="00081CD8">
              <w:rPr>
                <w:rStyle w:val="ac"/>
                <w:rFonts w:hint="eastAsia"/>
                <w:noProof/>
              </w:rPr>
              <w:t>シェル</w:t>
            </w:r>
            <w:r>
              <w:rPr>
                <w:noProof/>
                <w:webHidden/>
              </w:rPr>
              <w:tab/>
            </w:r>
            <w:r>
              <w:rPr>
                <w:noProof/>
                <w:webHidden/>
              </w:rPr>
              <w:fldChar w:fldCharType="begin"/>
            </w:r>
            <w:r>
              <w:rPr>
                <w:noProof/>
                <w:webHidden/>
              </w:rPr>
              <w:instrText xml:space="preserve"> PAGEREF _Toc381605473 \h </w:instrText>
            </w:r>
            <w:r>
              <w:rPr>
                <w:noProof/>
                <w:webHidden/>
              </w:rPr>
            </w:r>
            <w:r>
              <w:rPr>
                <w:noProof/>
                <w:webHidden/>
              </w:rPr>
              <w:fldChar w:fldCharType="separate"/>
            </w:r>
            <w:r>
              <w:rPr>
                <w:noProof/>
                <w:webHidden/>
              </w:rPr>
              <w:t>3</w:t>
            </w:r>
            <w:r>
              <w:rPr>
                <w:noProof/>
                <w:webHidden/>
              </w:rPr>
              <w:fldChar w:fldCharType="end"/>
            </w:r>
          </w:hyperlink>
        </w:p>
        <w:p w:rsidR="003A231C" w:rsidRDefault="003A231C">
          <w:pPr>
            <w:pStyle w:val="21"/>
            <w:tabs>
              <w:tab w:val="left" w:pos="840"/>
              <w:tab w:val="right" w:leader="dot" w:pos="8494"/>
            </w:tabs>
            <w:rPr>
              <w:noProof/>
            </w:rPr>
          </w:pPr>
          <w:hyperlink w:anchor="_Toc381605474" w:history="1">
            <w:r w:rsidRPr="00081CD8">
              <w:rPr>
                <w:rStyle w:val="ac"/>
                <w:noProof/>
              </w:rPr>
              <w:t>2.1</w:t>
            </w:r>
            <w:r>
              <w:rPr>
                <w:noProof/>
              </w:rPr>
              <w:tab/>
            </w:r>
            <w:r w:rsidRPr="00081CD8">
              <w:rPr>
                <w:rStyle w:val="ac"/>
                <w:rFonts w:hint="eastAsia"/>
                <w:noProof/>
              </w:rPr>
              <w:t>シェルとは</w:t>
            </w:r>
            <w:r>
              <w:rPr>
                <w:noProof/>
                <w:webHidden/>
              </w:rPr>
              <w:tab/>
            </w:r>
            <w:r>
              <w:rPr>
                <w:noProof/>
                <w:webHidden/>
              </w:rPr>
              <w:fldChar w:fldCharType="begin"/>
            </w:r>
            <w:r>
              <w:rPr>
                <w:noProof/>
                <w:webHidden/>
              </w:rPr>
              <w:instrText xml:space="preserve"> PAGEREF _Toc381605474 \h </w:instrText>
            </w:r>
            <w:r>
              <w:rPr>
                <w:noProof/>
                <w:webHidden/>
              </w:rPr>
            </w:r>
            <w:r>
              <w:rPr>
                <w:noProof/>
                <w:webHidden/>
              </w:rPr>
              <w:fldChar w:fldCharType="separate"/>
            </w:r>
            <w:r>
              <w:rPr>
                <w:noProof/>
                <w:webHidden/>
              </w:rPr>
              <w:t>3</w:t>
            </w:r>
            <w:r>
              <w:rPr>
                <w:noProof/>
                <w:webHidden/>
              </w:rPr>
              <w:fldChar w:fldCharType="end"/>
            </w:r>
          </w:hyperlink>
        </w:p>
        <w:p w:rsidR="003A231C" w:rsidRDefault="003A231C">
          <w:pPr>
            <w:pStyle w:val="31"/>
            <w:rPr>
              <w:noProof/>
              <w:kern w:val="2"/>
            </w:rPr>
          </w:pPr>
          <w:hyperlink w:anchor="_Toc381605475" w:history="1">
            <w:r w:rsidRPr="00081CD8">
              <w:rPr>
                <w:rStyle w:val="ac"/>
                <w:noProof/>
              </w:rPr>
              <w:t>2.1.1</w:t>
            </w:r>
            <w:r>
              <w:rPr>
                <w:noProof/>
                <w:kern w:val="2"/>
              </w:rPr>
              <w:tab/>
            </w:r>
            <w:r w:rsidRPr="00081CD8">
              <w:rPr>
                <w:rStyle w:val="ac"/>
                <w:rFonts w:hint="eastAsia"/>
                <w:noProof/>
              </w:rPr>
              <w:t>標準入出力</w:t>
            </w:r>
            <w:r>
              <w:rPr>
                <w:noProof/>
                <w:webHidden/>
              </w:rPr>
              <w:tab/>
            </w:r>
            <w:r>
              <w:rPr>
                <w:noProof/>
                <w:webHidden/>
              </w:rPr>
              <w:fldChar w:fldCharType="begin"/>
            </w:r>
            <w:r>
              <w:rPr>
                <w:noProof/>
                <w:webHidden/>
              </w:rPr>
              <w:instrText xml:space="preserve"> PAGEREF _Toc381605475 \h </w:instrText>
            </w:r>
            <w:r>
              <w:rPr>
                <w:noProof/>
                <w:webHidden/>
              </w:rPr>
            </w:r>
            <w:r>
              <w:rPr>
                <w:noProof/>
                <w:webHidden/>
              </w:rPr>
              <w:fldChar w:fldCharType="separate"/>
            </w:r>
            <w:r>
              <w:rPr>
                <w:noProof/>
                <w:webHidden/>
              </w:rPr>
              <w:t>4</w:t>
            </w:r>
            <w:r>
              <w:rPr>
                <w:noProof/>
                <w:webHidden/>
              </w:rPr>
              <w:fldChar w:fldCharType="end"/>
            </w:r>
          </w:hyperlink>
        </w:p>
        <w:p w:rsidR="003A231C" w:rsidRDefault="003A231C">
          <w:pPr>
            <w:pStyle w:val="31"/>
            <w:rPr>
              <w:noProof/>
              <w:kern w:val="2"/>
            </w:rPr>
          </w:pPr>
          <w:hyperlink w:anchor="_Toc381605476" w:history="1">
            <w:r w:rsidRPr="00081CD8">
              <w:rPr>
                <w:rStyle w:val="ac"/>
                <w:noProof/>
              </w:rPr>
              <w:t>2.1.2</w:t>
            </w:r>
            <w:r>
              <w:rPr>
                <w:noProof/>
                <w:kern w:val="2"/>
              </w:rPr>
              <w:tab/>
            </w:r>
            <w:r w:rsidRPr="00081CD8">
              <w:rPr>
                <w:rStyle w:val="ac"/>
                <w:rFonts w:hint="eastAsia"/>
                <w:noProof/>
              </w:rPr>
              <w:t>パイプ</w:t>
            </w:r>
            <w:r>
              <w:rPr>
                <w:noProof/>
                <w:webHidden/>
              </w:rPr>
              <w:tab/>
            </w:r>
            <w:r>
              <w:rPr>
                <w:noProof/>
                <w:webHidden/>
              </w:rPr>
              <w:fldChar w:fldCharType="begin"/>
            </w:r>
            <w:r>
              <w:rPr>
                <w:noProof/>
                <w:webHidden/>
              </w:rPr>
              <w:instrText xml:space="preserve"> PAGEREF _Toc381605476 \h </w:instrText>
            </w:r>
            <w:r>
              <w:rPr>
                <w:noProof/>
                <w:webHidden/>
              </w:rPr>
            </w:r>
            <w:r>
              <w:rPr>
                <w:noProof/>
                <w:webHidden/>
              </w:rPr>
              <w:fldChar w:fldCharType="separate"/>
            </w:r>
            <w:r>
              <w:rPr>
                <w:noProof/>
                <w:webHidden/>
              </w:rPr>
              <w:t>5</w:t>
            </w:r>
            <w:r>
              <w:rPr>
                <w:noProof/>
                <w:webHidden/>
              </w:rPr>
              <w:fldChar w:fldCharType="end"/>
            </w:r>
          </w:hyperlink>
        </w:p>
        <w:p w:rsidR="003A231C" w:rsidRDefault="003A231C">
          <w:pPr>
            <w:pStyle w:val="31"/>
            <w:rPr>
              <w:noProof/>
              <w:kern w:val="2"/>
            </w:rPr>
          </w:pPr>
          <w:hyperlink w:anchor="_Toc381605477" w:history="1">
            <w:r w:rsidRPr="00081CD8">
              <w:rPr>
                <w:rStyle w:val="ac"/>
                <w:noProof/>
              </w:rPr>
              <w:t>2.1.3</w:t>
            </w:r>
            <w:r>
              <w:rPr>
                <w:noProof/>
                <w:kern w:val="2"/>
              </w:rPr>
              <w:tab/>
            </w:r>
            <w:r w:rsidRPr="00081CD8">
              <w:rPr>
                <w:rStyle w:val="ac"/>
                <w:rFonts w:hint="eastAsia"/>
                <w:noProof/>
              </w:rPr>
              <w:t>変数</w:t>
            </w:r>
            <w:r>
              <w:rPr>
                <w:noProof/>
                <w:webHidden/>
              </w:rPr>
              <w:tab/>
            </w:r>
            <w:r>
              <w:rPr>
                <w:noProof/>
                <w:webHidden/>
              </w:rPr>
              <w:fldChar w:fldCharType="begin"/>
            </w:r>
            <w:r>
              <w:rPr>
                <w:noProof/>
                <w:webHidden/>
              </w:rPr>
              <w:instrText xml:space="preserve"> PAGEREF _Toc381605477 \h </w:instrText>
            </w:r>
            <w:r>
              <w:rPr>
                <w:noProof/>
                <w:webHidden/>
              </w:rPr>
            </w:r>
            <w:r>
              <w:rPr>
                <w:noProof/>
                <w:webHidden/>
              </w:rPr>
              <w:fldChar w:fldCharType="separate"/>
            </w:r>
            <w:r>
              <w:rPr>
                <w:noProof/>
                <w:webHidden/>
              </w:rPr>
              <w:t>6</w:t>
            </w:r>
            <w:r>
              <w:rPr>
                <w:noProof/>
                <w:webHidden/>
              </w:rPr>
              <w:fldChar w:fldCharType="end"/>
            </w:r>
          </w:hyperlink>
        </w:p>
        <w:p w:rsidR="003A231C" w:rsidRDefault="003A231C">
          <w:pPr>
            <w:pStyle w:val="31"/>
            <w:rPr>
              <w:noProof/>
              <w:kern w:val="2"/>
            </w:rPr>
          </w:pPr>
          <w:hyperlink w:anchor="_Toc381605478" w:history="1">
            <w:r w:rsidRPr="00081CD8">
              <w:rPr>
                <w:rStyle w:val="ac"/>
                <w:noProof/>
              </w:rPr>
              <w:t>2.1.4</w:t>
            </w:r>
            <w:r>
              <w:rPr>
                <w:noProof/>
                <w:kern w:val="2"/>
              </w:rPr>
              <w:tab/>
            </w:r>
            <w:r w:rsidRPr="00081CD8">
              <w:rPr>
                <w:rStyle w:val="ac"/>
                <w:rFonts w:hint="eastAsia"/>
                <w:noProof/>
              </w:rPr>
              <w:t>メタキャラクタ</w:t>
            </w:r>
            <w:r>
              <w:rPr>
                <w:noProof/>
                <w:webHidden/>
              </w:rPr>
              <w:tab/>
            </w:r>
            <w:r>
              <w:rPr>
                <w:noProof/>
                <w:webHidden/>
              </w:rPr>
              <w:fldChar w:fldCharType="begin"/>
            </w:r>
            <w:r>
              <w:rPr>
                <w:noProof/>
                <w:webHidden/>
              </w:rPr>
              <w:instrText xml:space="preserve"> PAGEREF _Toc381605478 \h </w:instrText>
            </w:r>
            <w:r>
              <w:rPr>
                <w:noProof/>
                <w:webHidden/>
              </w:rPr>
            </w:r>
            <w:r>
              <w:rPr>
                <w:noProof/>
                <w:webHidden/>
              </w:rPr>
              <w:fldChar w:fldCharType="separate"/>
            </w:r>
            <w:r>
              <w:rPr>
                <w:noProof/>
                <w:webHidden/>
              </w:rPr>
              <w:t>8</w:t>
            </w:r>
            <w:r>
              <w:rPr>
                <w:noProof/>
                <w:webHidden/>
              </w:rPr>
              <w:fldChar w:fldCharType="end"/>
            </w:r>
          </w:hyperlink>
        </w:p>
        <w:p w:rsidR="003A231C" w:rsidRDefault="003A231C">
          <w:pPr>
            <w:pStyle w:val="31"/>
            <w:rPr>
              <w:noProof/>
              <w:kern w:val="2"/>
            </w:rPr>
          </w:pPr>
          <w:hyperlink w:anchor="_Toc381605479" w:history="1">
            <w:r w:rsidRPr="00081CD8">
              <w:rPr>
                <w:rStyle w:val="ac"/>
                <w:noProof/>
              </w:rPr>
              <w:t>2.1.5</w:t>
            </w:r>
            <w:r>
              <w:rPr>
                <w:noProof/>
                <w:kern w:val="2"/>
              </w:rPr>
              <w:tab/>
            </w:r>
            <w:r w:rsidRPr="00081CD8">
              <w:rPr>
                <w:rStyle w:val="ac"/>
                <w:rFonts w:hint="eastAsia"/>
                <w:noProof/>
              </w:rPr>
              <w:t>クォーティング</w:t>
            </w:r>
            <w:r>
              <w:rPr>
                <w:noProof/>
                <w:webHidden/>
              </w:rPr>
              <w:tab/>
            </w:r>
            <w:r>
              <w:rPr>
                <w:noProof/>
                <w:webHidden/>
              </w:rPr>
              <w:fldChar w:fldCharType="begin"/>
            </w:r>
            <w:r>
              <w:rPr>
                <w:noProof/>
                <w:webHidden/>
              </w:rPr>
              <w:instrText xml:space="preserve"> PAGEREF _Toc381605479 \h </w:instrText>
            </w:r>
            <w:r>
              <w:rPr>
                <w:noProof/>
                <w:webHidden/>
              </w:rPr>
            </w:r>
            <w:r>
              <w:rPr>
                <w:noProof/>
                <w:webHidden/>
              </w:rPr>
              <w:fldChar w:fldCharType="separate"/>
            </w:r>
            <w:r>
              <w:rPr>
                <w:noProof/>
                <w:webHidden/>
              </w:rPr>
              <w:t>8</w:t>
            </w:r>
            <w:r>
              <w:rPr>
                <w:noProof/>
                <w:webHidden/>
              </w:rPr>
              <w:fldChar w:fldCharType="end"/>
            </w:r>
          </w:hyperlink>
        </w:p>
        <w:p w:rsidR="003A231C" w:rsidRDefault="003A231C">
          <w:pPr>
            <w:pStyle w:val="31"/>
            <w:rPr>
              <w:noProof/>
              <w:kern w:val="2"/>
            </w:rPr>
          </w:pPr>
          <w:hyperlink w:anchor="_Toc381605480" w:history="1">
            <w:r w:rsidRPr="00081CD8">
              <w:rPr>
                <w:rStyle w:val="ac"/>
                <w:noProof/>
              </w:rPr>
              <w:t>2.1.6</w:t>
            </w:r>
            <w:r>
              <w:rPr>
                <w:noProof/>
                <w:kern w:val="2"/>
              </w:rPr>
              <w:tab/>
            </w:r>
            <w:r w:rsidRPr="00081CD8">
              <w:rPr>
                <w:rStyle w:val="ac"/>
                <w:rFonts w:hint="eastAsia"/>
                <w:noProof/>
              </w:rPr>
              <w:t>コマンド展開</w:t>
            </w:r>
            <w:r>
              <w:rPr>
                <w:noProof/>
                <w:webHidden/>
              </w:rPr>
              <w:tab/>
            </w:r>
            <w:r>
              <w:rPr>
                <w:noProof/>
                <w:webHidden/>
              </w:rPr>
              <w:fldChar w:fldCharType="begin"/>
            </w:r>
            <w:r>
              <w:rPr>
                <w:noProof/>
                <w:webHidden/>
              </w:rPr>
              <w:instrText xml:space="preserve"> PAGEREF _Toc381605480 \h </w:instrText>
            </w:r>
            <w:r>
              <w:rPr>
                <w:noProof/>
                <w:webHidden/>
              </w:rPr>
            </w:r>
            <w:r>
              <w:rPr>
                <w:noProof/>
                <w:webHidden/>
              </w:rPr>
              <w:fldChar w:fldCharType="separate"/>
            </w:r>
            <w:r>
              <w:rPr>
                <w:noProof/>
                <w:webHidden/>
              </w:rPr>
              <w:t>9</w:t>
            </w:r>
            <w:r>
              <w:rPr>
                <w:noProof/>
                <w:webHidden/>
              </w:rPr>
              <w:fldChar w:fldCharType="end"/>
            </w:r>
          </w:hyperlink>
        </w:p>
        <w:p w:rsidR="003A231C" w:rsidRDefault="003A231C">
          <w:pPr>
            <w:pStyle w:val="31"/>
            <w:rPr>
              <w:noProof/>
              <w:kern w:val="2"/>
            </w:rPr>
          </w:pPr>
          <w:hyperlink w:anchor="_Toc381605481" w:history="1">
            <w:r w:rsidRPr="00081CD8">
              <w:rPr>
                <w:rStyle w:val="ac"/>
                <w:noProof/>
              </w:rPr>
              <w:t>2.1.7</w:t>
            </w:r>
            <w:r>
              <w:rPr>
                <w:noProof/>
                <w:kern w:val="2"/>
              </w:rPr>
              <w:tab/>
            </w:r>
            <w:r w:rsidRPr="00081CD8">
              <w:rPr>
                <w:rStyle w:val="ac"/>
                <w:rFonts w:hint="eastAsia"/>
                <w:noProof/>
              </w:rPr>
              <w:t>構文</w:t>
            </w:r>
            <w:r>
              <w:rPr>
                <w:noProof/>
                <w:webHidden/>
              </w:rPr>
              <w:tab/>
            </w:r>
            <w:r>
              <w:rPr>
                <w:noProof/>
                <w:webHidden/>
              </w:rPr>
              <w:fldChar w:fldCharType="begin"/>
            </w:r>
            <w:r>
              <w:rPr>
                <w:noProof/>
                <w:webHidden/>
              </w:rPr>
              <w:instrText xml:space="preserve"> PAGEREF _Toc381605481 \h </w:instrText>
            </w:r>
            <w:r>
              <w:rPr>
                <w:noProof/>
                <w:webHidden/>
              </w:rPr>
            </w:r>
            <w:r>
              <w:rPr>
                <w:noProof/>
                <w:webHidden/>
              </w:rPr>
              <w:fldChar w:fldCharType="separate"/>
            </w:r>
            <w:r>
              <w:rPr>
                <w:noProof/>
                <w:webHidden/>
              </w:rPr>
              <w:t>10</w:t>
            </w:r>
            <w:r>
              <w:rPr>
                <w:noProof/>
                <w:webHidden/>
              </w:rPr>
              <w:fldChar w:fldCharType="end"/>
            </w:r>
          </w:hyperlink>
        </w:p>
        <w:p w:rsidR="003A231C" w:rsidRDefault="003A231C">
          <w:pPr>
            <w:pStyle w:val="31"/>
            <w:rPr>
              <w:noProof/>
              <w:kern w:val="2"/>
            </w:rPr>
          </w:pPr>
          <w:hyperlink w:anchor="_Toc381605482" w:history="1">
            <w:r w:rsidRPr="00081CD8">
              <w:rPr>
                <w:rStyle w:val="ac"/>
                <w:noProof/>
              </w:rPr>
              <w:t>2.1.8</w:t>
            </w:r>
            <w:r>
              <w:rPr>
                <w:noProof/>
                <w:kern w:val="2"/>
              </w:rPr>
              <w:tab/>
            </w:r>
            <w:r w:rsidRPr="00081CD8">
              <w:rPr>
                <w:rStyle w:val="ac"/>
                <w:rFonts w:hint="eastAsia"/>
                <w:noProof/>
              </w:rPr>
              <w:t>コマンド行編集</w:t>
            </w:r>
            <w:r>
              <w:rPr>
                <w:noProof/>
                <w:webHidden/>
              </w:rPr>
              <w:tab/>
            </w:r>
            <w:r>
              <w:rPr>
                <w:noProof/>
                <w:webHidden/>
              </w:rPr>
              <w:fldChar w:fldCharType="begin"/>
            </w:r>
            <w:r>
              <w:rPr>
                <w:noProof/>
                <w:webHidden/>
              </w:rPr>
              <w:instrText xml:space="preserve"> PAGEREF _Toc381605482 \h </w:instrText>
            </w:r>
            <w:r>
              <w:rPr>
                <w:noProof/>
                <w:webHidden/>
              </w:rPr>
            </w:r>
            <w:r>
              <w:rPr>
                <w:noProof/>
                <w:webHidden/>
              </w:rPr>
              <w:fldChar w:fldCharType="separate"/>
            </w:r>
            <w:r>
              <w:rPr>
                <w:noProof/>
                <w:webHidden/>
              </w:rPr>
              <w:t>10</w:t>
            </w:r>
            <w:r>
              <w:rPr>
                <w:noProof/>
                <w:webHidden/>
              </w:rPr>
              <w:fldChar w:fldCharType="end"/>
            </w:r>
          </w:hyperlink>
        </w:p>
        <w:p w:rsidR="003A231C" w:rsidRDefault="003A231C">
          <w:pPr>
            <w:pStyle w:val="31"/>
            <w:rPr>
              <w:noProof/>
              <w:kern w:val="2"/>
            </w:rPr>
          </w:pPr>
          <w:hyperlink w:anchor="_Toc381605483" w:history="1">
            <w:r w:rsidRPr="00081CD8">
              <w:rPr>
                <w:rStyle w:val="ac"/>
                <w:noProof/>
              </w:rPr>
              <w:t>2.1.9</w:t>
            </w:r>
            <w:r>
              <w:rPr>
                <w:noProof/>
                <w:kern w:val="2"/>
              </w:rPr>
              <w:tab/>
            </w:r>
            <w:r w:rsidRPr="00081CD8">
              <w:rPr>
                <w:rStyle w:val="ac"/>
                <w:rFonts w:hint="eastAsia"/>
                <w:noProof/>
              </w:rPr>
              <w:t>組み込みコマンド</w:t>
            </w:r>
            <w:r>
              <w:rPr>
                <w:noProof/>
                <w:webHidden/>
              </w:rPr>
              <w:tab/>
            </w:r>
            <w:r>
              <w:rPr>
                <w:noProof/>
                <w:webHidden/>
              </w:rPr>
              <w:fldChar w:fldCharType="begin"/>
            </w:r>
            <w:r>
              <w:rPr>
                <w:noProof/>
                <w:webHidden/>
              </w:rPr>
              <w:instrText xml:space="preserve"> PAGEREF _Toc381605483 \h </w:instrText>
            </w:r>
            <w:r>
              <w:rPr>
                <w:noProof/>
                <w:webHidden/>
              </w:rPr>
            </w:r>
            <w:r>
              <w:rPr>
                <w:noProof/>
                <w:webHidden/>
              </w:rPr>
              <w:fldChar w:fldCharType="separate"/>
            </w:r>
            <w:r>
              <w:rPr>
                <w:noProof/>
                <w:webHidden/>
              </w:rPr>
              <w:t>12</w:t>
            </w:r>
            <w:r>
              <w:rPr>
                <w:noProof/>
                <w:webHidden/>
              </w:rPr>
              <w:fldChar w:fldCharType="end"/>
            </w:r>
          </w:hyperlink>
        </w:p>
        <w:p w:rsidR="003A231C" w:rsidRDefault="003A231C">
          <w:pPr>
            <w:pStyle w:val="31"/>
            <w:rPr>
              <w:noProof/>
              <w:kern w:val="2"/>
            </w:rPr>
          </w:pPr>
          <w:hyperlink w:anchor="_Toc381605484" w:history="1">
            <w:r w:rsidRPr="00081CD8">
              <w:rPr>
                <w:rStyle w:val="ac"/>
                <w:noProof/>
              </w:rPr>
              <w:t>2.1.10</w:t>
            </w:r>
            <w:r>
              <w:rPr>
                <w:noProof/>
                <w:kern w:val="2"/>
              </w:rPr>
              <w:tab/>
            </w:r>
            <w:r w:rsidRPr="00081CD8">
              <w:rPr>
                <w:rStyle w:val="ac"/>
                <w:rFonts w:hint="eastAsia"/>
                <w:noProof/>
              </w:rPr>
              <w:t>シェルスクリプト</w:t>
            </w:r>
            <w:r>
              <w:rPr>
                <w:noProof/>
                <w:webHidden/>
              </w:rPr>
              <w:tab/>
            </w:r>
            <w:r>
              <w:rPr>
                <w:noProof/>
                <w:webHidden/>
              </w:rPr>
              <w:fldChar w:fldCharType="begin"/>
            </w:r>
            <w:r>
              <w:rPr>
                <w:noProof/>
                <w:webHidden/>
              </w:rPr>
              <w:instrText xml:space="preserve"> PAGEREF _Toc381605484 \h </w:instrText>
            </w:r>
            <w:r>
              <w:rPr>
                <w:noProof/>
                <w:webHidden/>
              </w:rPr>
            </w:r>
            <w:r>
              <w:rPr>
                <w:noProof/>
                <w:webHidden/>
              </w:rPr>
              <w:fldChar w:fldCharType="separate"/>
            </w:r>
            <w:r>
              <w:rPr>
                <w:noProof/>
                <w:webHidden/>
              </w:rPr>
              <w:t>13</w:t>
            </w:r>
            <w:r>
              <w:rPr>
                <w:noProof/>
                <w:webHidden/>
              </w:rPr>
              <w:fldChar w:fldCharType="end"/>
            </w:r>
          </w:hyperlink>
        </w:p>
        <w:p w:rsidR="003A231C" w:rsidRDefault="003A231C">
          <w:pPr>
            <w:pStyle w:val="21"/>
            <w:tabs>
              <w:tab w:val="left" w:pos="840"/>
              <w:tab w:val="right" w:leader="dot" w:pos="8494"/>
            </w:tabs>
            <w:rPr>
              <w:noProof/>
            </w:rPr>
          </w:pPr>
          <w:hyperlink w:anchor="_Toc381605485" w:history="1">
            <w:r w:rsidRPr="00081CD8">
              <w:rPr>
                <w:rStyle w:val="ac"/>
                <w:noProof/>
              </w:rPr>
              <w:t>2.2</w:t>
            </w:r>
            <w:r>
              <w:rPr>
                <w:noProof/>
              </w:rPr>
              <w:tab/>
            </w:r>
            <w:r w:rsidRPr="00081CD8">
              <w:rPr>
                <w:rStyle w:val="ac"/>
                <w:rFonts w:hint="eastAsia"/>
                <w:noProof/>
              </w:rPr>
              <w:t>基本的なコマンド</w:t>
            </w:r>
            <w:r>
              <w:rPr>
                <w:noProof/>
                <w:webHidden/>
              </w:rPr>
              <w:tab/>
            </w:r>
            <w:r>
              <w:rPr>
                <w:noProof/>
                <w:webHidden/>
              </w:rPr>
              <w:fldChar w:fldCharType="begin"/>
            </w:r>
            <w:r>
              <w:rPr>
                <w:noProof/>
                <w:webHidden/>
              </w:rPr>
              <w:instrText xml:space="preserve"> PAGEREF _Toc381605485 \h </w:instrText>
            </w:r>
            <w:r>
              <w:rPr>
                <w:noProof/>
                <w:webHidden/>
              </w:rPr>
            </w:r>
            <w:r>
              <w:rPr>
                <w:noProof/>
                <w:webHidden/>
              </w:rPr>
              <w:fldChar w:fldCharType="separate"/>
            </w:r>
            <w:r>
              <w:rPr>
                <w:noProof/>
                <w:webHidden/>
              </w:rPr>
              <w:t>14</w:t>
            </w:r>
            <w:r>
              <w:rPr>
                <w:noProof/>
                <w:webHidden/>
              </w:rPr>
              <w:fldChar w:fldCharType="end"/>
            </w:r>
          </w:hyperlink>
        </w:p>
        <w:p w:rsidR="003A231C" w:rsidRDefault="003A231C">
          <w:pPr>
            <w:pStyle w:val="31"/>
            <w:rPr>
              <w:noProof/>
              <w:kern w:val="2"/>
            </w:rPr>
          </w:pPr>
          <w:hyperlink w:anchor="_Toc381605486" w:history="1">
            <w:r w:rsidRPr="00081CD8">
              <w:rPr>
                <w:rStyle w:val="ac"/>
                <w:noProof/>
              </w:rPr>
              <w:t>2.2.1</w:t>
            </w:r>
            <w:r>
              <w:rPr>
                <w:noProof/>
                <w:kern w:val="2"/>
              </w:rPr>
              <w:tab/>
            </w:r>
            <w:r w:rsidRPr="00081CD8">
              <w:rPr>
                <w:rStyle w:val="ac"/>
                <w:rFonts w:hint="eastAsia"/>
                <w:noProof/>
              </w:rPr>
              <w:t>マニュアル</w:t>
            </w:r>
            <w:r>
              <w:rPr>
                <w:noProof/>
                <w:webHidden/>
              </w:rPr>
              <w:tab/>
            </w:r>
            <w:r>
              <w:rPr>
                <w:noProof/>
                <w:webHidden/>
              </w:rPr>
              <w:fldChar w:fldCharType="begin"/>
            </w:r>
            <w:r>
              <w:rPr>
                <w:noProof/>
                <w:webHidden/>
              </w:rPr>
              <w:instrText xml:space="preserve"> PAGEREF _Toc381605486 \h </w:instrText>
            </w:r>
            <w:r>
              <w:rPr>
                <w:noProof/>
                <w:webHidden/>
              </w:rPr>
            </w:r>
            <w:r>
              <w:rPr>
                <w:noProof/>
                <w:webHidden/>
              </w:rPr>
              <w:fldChar w:fldCharType="separate"/>
            </w:r>
            <w:r>
              <w:rPr>
                <w:noProof/>
                <w:webHidden/>
              </w:rPr>
              <w:t>14</w:t>
            </w:r>
            <w:r>
              <w:rPr>
                <w:noProof/>
                <w:webHidden/>
              </w:rPr>
              <w:fldChar w:fldCharType="end"/>
            </w:r>
          </w:hyperlink>
        </w:p>
        <w:p w:rsidR="003A231C" w:rsidRDefault="003A231C">
          <w:pPr>
            <w:pStyle w:val="31"/>
            <w:rPr>
              <w:noProof/>
              <w:kern w:val="2"/>
            </w:rPr>
          </w:pPr>
          <w:hyperlink w:anchor="_Toc381605487" w:history="1">
            <w:r w:rsidRPr="00081CD8">
              <w:rPr>
                <w:rStyle w:val="ac"/>
                <w:noProof/>
              </w:rPr>
              <w:t>2.2.2</w:t>
            </w:r>
            <w:r>
              <w:rPr>
                <w:noProof/>
                <w:kern w:val="2"/>
              </w:rPr>
              <w:tab/>
            </w:r>
            <w:r w:rsidRPr="00081CD8">
              <w:rPr>
                <w:rStyle w:val="ac"/>
                <w:rFonts w:hint="eastAsia"/>
                <w:noProof/>
              </w:rPr>
              <w:t>ファイル操作</w:t>
            </w:r>
            <w:r>
              <w:rPr>
                <w:noProof/>
                <w:webHidden/>
              </w:rPr>
              <w:tab/>
            </w:r>
            <w:r>
              <w:rPr>
                <w:noProof/>
                <w:webHidden/>
              </w:rPr>
              <w:fldChar w:fldCharType="begin"/>
            </w:r>
            <w:r>
              <w:rPr>
                <w:noProof/>
                <w:webHidden/>
              </w:rPr>
              <w:instrText xml:space="preserve"> PAGEREF _Toc381605487 \h </w:instrText>
            </w:r>
            <w:r>
              <w:rPr>
                <w:noProof/>
                <w:webHidden/>
              </w:rPr>
            </w:r>
            <w:r>
              <w:rPr>
                <w:noProof/>
                <w:webHidden/>
              </w:rPr>
              <w:fldChar w:fldCharType="separate"/>
            </w:r>
            <w:r>
              <w:rPr>
                <w:noProof/>
                <w:webHidden/>
              </w:rPr>
              <w:t>15</w:t>
            </w:r>
            <w:r>
              <w:rPr>
                <w:noProof/>
                <w:webHidden/>
              </w:rPr>
              <w:fldChar w:fldCharType="end"/>
            </w:r>
          </w:hyperlink>
        </w:p>
        <w:p w:rsidR="003A231C" w:rsidRDefault="003A231C">
          <w:pPr>
            <w:pStyle w:val="31"/>
            <w:rPr>
              <w:noProof/>
              <w:kern w:val="2"/>
            </w:rPr>
          </w:pPr>
          <w:hyperlink w:anchor="_Toc381605488" w:history="1">
            <w:r w:rsidRPr="00081CD8">
              <w:rPr>
                <w:rStyle w:val="ac"/>
                <w:noProof/>
              </w:rPr>
              <w:t>2.2.3</w:t>
            </w:r>
            <w:r>
              <w:rPr>
                <w:noProof/>
                <w:kern w:val="2"/>
              </w:rPr>
              <w:tab/>
            </w:r>
            <w:r w:rsidRPr="00081CD8">
              <w:rPr>
                <w:rStyle w:val="ac"/>
                <w:rFonts w:hint="eastAsia"/>
                <w:noProof/>
              </w:rPr>
              <w:t>プロセス管理</w:t>
            </w:r>
            <w:r>
              <w:rPr>
                <w:noProof/>
                <w:webHidden/>
              </w:rPr>
              <w:tab/>
            </w:r>
            <w:r>
              <w:rPr>
                <w:noProof/>
                <w:webHidden/>
              </w:rPr>
              <w:fldChar w:fldCharType="begin"/>
            </w:r>
            <w:r>
              <w:rPr>
                <w:noProof/>
                <w:webHidden/>
              </w:rPr>
              <w:instrText xml:space="preserve"> PAGEREF _Toc381605488 \h </w:instrText>
            </w:r>
            <w:r>
              <w:rPr>
                <w:noProof/>
                <w:webHidden/>
              </w:rPr>
            </w:r>
            <w:r>
              <w:rPr>
                <w:noProof/>
                <w:webHidden/>
              </w:rPr>
              <w:fldChar w:fldCharType="separate"/>
            </w:r>
            <w:r>
              <w:rPr>
                <w:noProof/>
                <w:webHidden/>
              </w:rPr>
              <w:t>19</w:t>
            </w:r>
            <w:r>
              <w:rPr>
                <w:noProof/>
                <w:webHidden/>
              </w:rPr>
              <w:fldChar w:fldCharType="end"/>
            </w:r>
          </w:hyperlink>
        </w:p>
        <w:p w:rsidR="003A231C" w:rsidRDefault="003A231C">
          <w:pPr>
            <w:pStyle w:val="31"/>
            <w:rPr>
              <w:noProof/>
              <w:kern w:val="2"/>
            </w:rPr>
          </w:pPr>
          <w:hyperlink w:anchor="_Toc381605489" w:history="1">
            <w:r w:rsidRPr="00081CD8">
              <w:rPr>
                <w:rStyle w:val="ac"/>
                <w:noProof/>
              </w:rPr>
              <w:t>2.2.4</w:t>
            </w:r>
            <w:r>
              <w:rPr>
                <w:noProof/>
                <w:kern w:val="2"/>
              </w:rPr>
              <w:tab/>
            </w:r>
            <w:r w:rsidRPr="00081CD8">
              <w:rPr>
                <w:rStyle w:val="ac"/>
                <w:rFonts w:hint="eastAsia"/>
                <w:noProof/>
              </w:rPr>
              <w:t>システム</w:t>
            </w:r>
            <w:r>
              <w:rPr>
                <w:noProof/>
                <w:webHidden/>
              </w:rPr>
              <w:tab/>
            </w:r>
            <w:r>
              <w:rPr>
                <w:noProof/>
                <w:webHidden/>
              </w:rPr>
              <w:fldChar w:fldCharType="begin"/>
            </w:r>
            <w:r>
              <w:rPr>
                <w:noProof/>
                <w:webHidden/>
              </w:rPr>
              <w:instrText xml:space="preserve"> PAGEREF _Toc381605489 \h </w:instrText>
            </w:r>
            <w:r>
              <w:rPr>
                <w:noProof/>
                <w:webHidden/>
              </w:rPr>
            </w:r>
            <w:r>
              <w:rPr>
                <w:noProof/>
                <w:webHidden/>
              </w:rPr>
              <w:fldChar w:fldCharType="separate"/>
            </w:r>
            <w:r>
              <w:rPr>
                <w:noProof/>
                <w:webHidden/>
              </w:rPr>
              <w:t>20</w:t>
            </w:r>
            <w:r>
              <w:rPr>
                <w:noProof/>
                <w:webHidden/>
              </w:rPr>
              <w:fldChar w:fldCharType="end"/>
            </w:r>
          </w:hyperlink>
        </w:p>
        <w:p w:rsidR="003A231C" w:rsidRDefault="003A231C">
          <w:pPr>
            <w:pStyle w:val="11"/>
            <w:tabs>
              <w:tab w:val="left" w:pos="440"/>
              <w:tab w:val="right" w:leader="dot" w:pos="8494"/>
            </w:tabs>
            <w:rPr>
              <w:noProof/>
            </w:rPr>
          </w:pPr>
          <w:hyperlink w:anchor="_Toc381605490" w:history="1">
            <w:r w:rsidRPr="00081CD8">
              <w:rPr>
                <w:rStyle w:val="ac"/>
                <w:noProof/>
              </w:rPr>
              <w:t>3.</w:t>
            </w:r>
            <w:r>
              <w:rPr>
                <w:noProof/>
              </w:rPr>
              <w:tab/>
            </w:r>
            <w:r w:rsidRPr="00081CD8">
              <w:rPr>
                <w:rStyle w:val="ac"/>
                <w:rFonts w:hint="eastAsia"/>
                <w:noProof/>
              </w:rPr>
              <w:t>エディタ</w:t>
            </w:r>
            <w:r>
              <w:rPr>
                <w:noProof/>
                <w:webHidden/>
              </w:rPr>
              <w:tab/>
            </w:r>
            <w:r>
              <w:rPr>
                <w:noProof/>
                <w:webHidden/>
              </w:rPr>
              <w:fldChar w:fldCharType="begin"/>
            </w:r>
            <w:r>
              <w:rPr>
                <w:noProof/>
                <w:webHidden/>
              </w:rPr>
              <w:instrText xml:space="preserve"> PAGEREF _Toc381605490 \h </w:instrText>
            </w:r>
            <w:r>
              <w:rPr>
                <w:noProof/>
                <w:webHidden/>
              </w:rPr>
            </w:r>
            <w:r>
              <w:rPr>
                <w:noProof/>
                <w:webHidden/>
              </w:rPr>
              <w:fldChar w:fldCharType="separate"/>
            </w:r>
            <w:r>
              <w:rPr>
                <w:noProof/>
                <w:webHidden/>
              </w:rPr>
              <w:t>22</w:t>
            </w:r>
            <w:r>
              <w:rPr>
                <w:noProof/>
                <w:webHidden/>
              </w:rPr>
              <w:fldChar w:fldCharType="end"/>
            </w:r>
          </w:hyperlink>
        </w:p>
        <w:p w:rsidR="003A231C" w:rsidRDefault="003A231C">
          <w:pPr>
            <w:pStyle w:val="21"/>
            <w:tabs>
              <w:tab w:val="left" w:pos="840"/>
              <w:tab w:val="right" w:leader="dot" w:pos="8494"/>
            </w:tabs>
            <w:rPr>
              <w:noProof/>
            </w:rPr>
          </w:pPr>
          <w:hyperlink w:anchor="_Toc381605491" w:history="1">
            <w:r w:rsidRPr="00081CD8">
              <w:rPr>
                <w:rStyle w:val="ac"/>
                <w:noProof/>
              </w:rPr>
              <w:t>3.1</w:t>
            </w:r>
            <w:r>
              <w:rPr>
                <w:noProof/>
              </w:rPr>
              <w:tab/>
            </w:r>
            <w:r w:rsidRPr="00081CD8">
              <w:rPr>
                <w:rStyle w:val="ac"/>
                <w:rFonts w:hint="eastAsia"/>
                <w:noProof/>
              </w:rPr>
              <w:t>エディタとは</w:t>
            </w:r>
            <w:r>
              <w:rPr>
                <w:noProof/>
                <w:webHidden/>
              </w:rPr>
              <w:tab/>
            </w:r>
            <w:r>
              <w:rPr>
                <w:noProof/>
                <w:webHidden/>
              </w:rPr>
              <w:fldChar w:fldCharType="begin"/>
            </w:r>
            <w:r>
              <w:rPr>
                <w:noProof/>
                <w:webHidden/>
              </w:rPr>
              <w:instrText xml:space="preserve"> PAGEREF _Toc381605491 \h </w:instrText>
            </w:r>
            <w:r>
              <w:rPr>
                <w:noProof/>
                <w:webHidden/>
              </w:rPr>
            </w:r>
            <w:r>
              <w:rPr>
                <w:noProof/>
                <w:webHidden/>
              </w:rPr>
              <w:fldChar w:fldCharType="separate"/>
            </w:r>
            <w:r>
              <w:rPr>
                <w:noProof/>
                <w:webHidden/>
              </w:rPr>
              <w:t>22</w:t>
            </w:r>
            <w:r>
              <w:rPr>
                <w:noProof/>
                <w:webHidden/>
              </w:rPr>
              <w:fldChar w:fldCharType="end"/>
            </w:r>
          </w:hyperlink>
        </w:p>
        <w:p w:rsidR="003A231C" w:rsidRDefault="003A231C">
          <w:pPr>
            <w:pStyle w:val="21"/>
            <w:tabs>
              <w:tab w:val="left" w:pos="840"/>
              <w:tab w:val="right" w:leader="dot" w:pos="8494"/>
            </w:tabs>
            <w:rPr>
              <w:noProof/>
            </w:rPr>
          </w:pPr>
          <w:hyperlink w:anchor="_Toc381605492" w:history="1">
            <w:r w:rsidRPr="00081CD8">
              <w:rPr>
                <w:rStyle w:val="ac"/>
                <w:noProof/>
              </w:rPr>
              <w:t>3.2</w:t>
            </w:r>
            <w:r>
              <w:rPr>
                <w:noProof/>
              </w:rPr>
              <w:tab/>
            </w:r>
            <w:r w:rsidRPr="00081CD8">
              <w:rPr>
                <w:rStyle w:val="ac"/>
                <w:noProof/>
              </w:rPr>
              <w:t>vi</w:t>
            </w:r>
            <w:r>
              <w:rPr>
                <w:noProof/>
                <w:webHidden/>
              </w:rPr>
              <w:tab/>
            </w:r>
            <w:r>
              <w:rPr>
                <w:noProof/>
                <w:webHidden/>
              </w:rPr>
              <w:fldChar w:fldCharType="begin"/>
            </w:r>
            <w:r>
              <w:rPr>
                <w:noProof/>
                <w:webHidden/>
              </w:rPr>
              <w:instrText xml:space="preserve"> PAGEREF _Toc381605492 \h </w:instrText>
            </w:r>
            <w:r>
              <w:rPr>
                <w:noProof/>
                <w:webHidden/>
              </w:rPr>
            </w:r>
            <w:r>
              <w:rPr>
                <w:noProof/>
                <w:webHidden/>
              </w:rPr>
              <w:fldChar w:fldCharType="separate"/>
            </w:r>
            <w:r>
              <w:rPr>
                <w:noProof/>
                <w:webHidden/>
              </w:rPr>
              <w:t>23</w:t>
            </w:r>
            <w:r>
              <w:rPr>
                <w:noProof/>
                <w:webHidden/>
              </w:rPr>
              <w:fldChar w:fldCharType="end"/>
            </w:r>
          </w:hyperlink>
        </w:p>
        <w:p w:rsidR="003A231C" w:rsidRDefault="003A231C">
          <w:pPr>
            <w:pStyle w:val="21"/>
            <w:tabs>
              <w:tab w:val="left" w:pos="840"/>
              <w:tab w:val="right" w:leader="dot" w:pos="8494"/>
            </w:tabs>
            <w:rPr>
              <w:noProof/>
            </w:rPr>
          </w:pPr>
          <w:hyperlink w:anchor="_Toc381605493" w:history="1">
            <w:r w:rsidRPr="00081CD8">
              <w:rPr>
                <w:rStyle w:val="ac"/>
                <w:noProof/>
              </w:rPr>
              <w:t>3.3</w:t>
            </w:r>
            <w:r>
              <w:rPr>
                <w:noProof/>
              </w:rPr>
              <w:tab/>
            </w:r>
            <w:r w:rsidRPr="00081CD8">
              <w:rPr>
                <w:rStyle w:val="ac"/>
                <w:noProof/>
              </w:rPr>
              <w:t>Emacs</w:t>
            </w:r>
            <w:r>
              <w:rPr>
                <w:noProof/>
                <w:webHidden/>
              </w:rPr>
              <w:tab/>
            </w:r>
            <w:r>
              <w:rPr>
                <w:noProof/>
                <w:webHidden/>
              </w:rPr>
              <w:fldChar w:fldCharType="begin"/>
            </w:r>
            <w:r>
              <w:rPr>
                <w:noProof/>
                <w:webHidden/>
              </w:rPr>
              <w:instrText xml:space="preserve"> PAGEREF _Toc381605493 \h </w:instrText>
            </w:r>
            <w:r>
              <w:rPr>
                <w:noProof/>
                <w:webHidden/>
              </w:rPr>
            </w:r>
            <w:r>
              <w:rPr>
                <w:noProof/>
                <w:webHidden/>
              </w:rPr>
              <w:fldChar w:fldCharType="separate"/>
            </w:r>
            <w:r>
              <w:rPr>
                <w:noProof/>
                <w:webHidden/>
              </w:rPr>
              <w:t>25</w:t>
            </w:r>
            <w:r>
              <w:rPr>
                <w:noProof/>
                <w:webHidden/>
              </w:rPr>
              <w:fldChar w:fldCharType="end"/>
            </w:r>
          </w:hyperlink>
        </w:p>
        <w:p w:rsidR="003A231C" w:rsidRDefault="003A231C">
          <w:pPr>
            <w:pStyle w:val="11"/>
            <w:tabs>
              <w:tab w:val="left" w:pos="440"/>
              <w:tab w:val="right" w:leader="dot" w:pos="8494"/>
            </w:tabs>
            <w:rPr>
              <w:noProof/>
            </w:rPr>
          </w:pPr>
          <w:hyperlink w:anchor="_Toc381605494" w:history="1">
            <w:r w:rsidRPr="00081CD8">
              <w:rPr>
                <w:rStyle w:val="ac"/>
                <w:noProof/>
              </w:rPr>
              <w:t>4.</w:t>
            </w:r>
            <w:r>
              <w:rPr>
                <w:noProof/>
              </w:rPr>
              <w:tab/>
            </w:r>
            <w:r w:rsidRPr="00081CD8">
              <w:rPr>
                <w:rStyle w:val="ac"/>
                <w:rFonts w:hint="eastAsia"/>
                <w:noProof/>
              </w:rPr>
              <w:t>ファイル転送</w:t>
            </w:r>
            <w:r>
              <w:rPr>
                <w:noProof/>
                <w:webHidden/>
              </w:rPr>
              <w:tab/>
            </w:r>
            <w:r>
              <w:rPr>
                <w:noProof/>
                <w:webHidden/>
              </w:rPr>
              <w:fldChar w:fldCharType="begin"/>
            </w:r>
            <w:r>
              <w:rPr>
                <w:noProof/>
                <w:webHidden/>
              </w:rPr>
              <w:instrText xml:space="preserve"> PAGEREF _Toc381605494 \h </w:instrText>
            </w:r>
            <w:r>
              <w:rPr>
                <w:noProof/>
                <w:webHidden/>
              </w:rPr>
            </w:r>
            <w:r>
              <w:rPr>
                <w:noProof/>
                <w:webHidden/>
              </w:rPr>
              <w:fldChar w:fldCharType="separate"/>
            </w:r>
            <w:r>
              <w:rPr>
                <w:noProof/>
                <w:webHidden/>
              </w:rPr>
              <w:t>27</w:t>
            </w:r>
            <w:r>
              <w:rPr>
                <w:noProof/>
                <w:webHidden/>
              </w:rPr>
              <w:fldChar w:fldCharType="end"/>
            </w:r>
          </w:hyperlink>
        </w:p>
        <w:p w:rsidR="003A231C" w:rsidRDefault="003A231C">
          <w:pPr>
            <w:pStyle w:val="21"/>
            <w:tabs>
              <w:tab w:val="left" w:pos="840"/>
              <w:tab w:val="right" w:leader="dot" w:pos="8494"/>
            </w:tabs>
            <w:rPr>
              <w:noProof/>
            </w:rPr>
          </w:pPr>
          <w:hyperlink w:anchor="_Toc381605495" w:history="1">
            <w:r w:rsidRPr="00081CD8">
              <w:rPr>
                <w:rStyle w:val="ac"/>
                <w:noProof/>
              </w:rPr>
              <w:t>4.1</w:t>
            </w:r>
            <w:r>
              <w:rPr>
                <w:noProof/>
              </w:rPr>
              <w:tab/>
            </w:r>
            <w:r w:rsidRPr="00081CD8">
              <w:rPr>
                <w:rStyle w:val="ac"/>
                <w:rFonts w:hint="eastAsia"/>
                <w:noProof/>
              </w:rPr>
              <w:t>ファイル転送とは</w:t>
            </w:r>
            <w:r>
              <w:rPr>
                <w:noProof/>
                <w:webHidden/>
              </w:rPr>
              <w:tab/>
            </w:r>
            <w:r>
              <w:rPr>
                <w:noProof/>
                <w:webHidden/>
              </w:rPr>
              <w:fldChar w:fldCharType="begin"/>
            </w:r>
            <w:r>
              <w:rPr>
                <w:noProof/>
                <w:webHidden/>
              </w:rPr>
              <w:instrText xml:space="preserve"> PAGEREF _Toc381605495 \h </w:instrText>
            </w:r>
            <w:r>
              <w:rPr>
                <w:noProof/>
                <w:webHidden/>
              </w:rPr>
            </w:r>
            <w:r>
              <w:rPr>
                <w:noProof/>
                <w:webHidden/>
              </w:rPr>
              <w:fldChar w:fldCharType="separate"/>
            </w:r>
            <w:r>
              <w:rPr>
                <w:noProof/>
                <w:webHidden/>
              </w:rPr>
              <w:t>27</w:t>
            </w:r>
            <w:r>
              <w:rPr>
                <w:noProof/>
                <w:webHidden/>
              </w:rPr>
              <w:fldChar w:fldCharType="end"/>
            </w:r>
          </w:hyperlink>
        </w:p>
        <w:p w:rsidR="003A231C" w:rsidRDefault="003A231C">
          <w:pPr>
            <w:pStyle w:val="21"/>
            <w:tabs>
              <w:tab w:val="left" w:pos="840"/>
              <w:tab w:val="right" w:leader="dot" w:pos="8494"/>
            </w:tabs>
            <w:rPr>
              <w:noProof/>
            </w:rPr>
          </w:pPr>
          <w:hyperlink w:anchor="_Toc381605496" w:history="1">
            <w:r w:rsidRPr="00081CD8">
              <w:rPr>
                <w:rStyle w:val="ac"/>
                <w:noProof/>
              </w:rPr>
              <w:t>4.2</w:t>
            </w:r>
            <w:r>
              <w:rPr>
                <w:noProof/>
              </w:rPr>
              <w:tab/>
            </w:r>
            <w:r w:rsidRPr="00081CD8">
              <w:rPr>
                <w:rStyle w:val="ac"/>
                <w:noProof/>
              </w:rPr>
              <w:t>ftp</w:t>
            </w:r>
            <w:r>
              <w:rPr>
                <w:noProof/>
                <w:webHidden/>
              </w:rPr>
              <w:tab/>
            </w:r>
            <w:r>
              <w:rPr>
                <w:noProof/>
                <w:webHidden/>
              </w:rPr>
              <w:fldChar w:fldCharType="begin"/>
            </w:r>
            <w:r>
              <w:rPr>
                <w:noProof/>
                <w:webHidden/>
              </w:rPr>
              <w:instrText xml:space="preserve"> PAGEREF _Toc381605496 \h </w:instrText>
            </w:r>
            <w:r>
              <w:rPr>
                <w:noProof/>
                <w:webHidden/>
              </w:rPr>
            </w:r>
            <w:r>
              <w:rPr>
                <w:noProof/>
                <w:webHidden/>
              </w:rPr>
              <w:fldChar w:fldCharType="separate"/>
            </w:r>
            <w:r>
              <w:rPr>
                <w:noProof/>
                <w:webHidden/>
              </w:rPr>
              <w:t>28</w:t>
            </w:r>
            <w:r>
              <w:rPr>
                <w:noProof/>
                <w:webHidden/>
              </w:rPr>
              <w:fldChar w:fldCharType="end"/>
            </w:r>
          </w:hyperlink>
        </w:p>
        <w:p w:rsidR="003A231C" w:rsidRDefault="003A231C">
          <w:pPr>
            <w:pStyle w:val="21"/>
            <w:tabs>
              <w:tab w:val="left" w:pos="840"/>
              <w:tab w:val="right" w:leader="dot" w:pos="8494"/>
            </w:tabs>
            <w:rPr>
              <w:noProof/>
            </w:rPr>
          </w:pPr>
          <w:hyperlink w:anchor="_Toc381605497" w:history="1">
            <w:r w:rsidRPr="00081CD8">
              <w:rPr>
                <w:rStyle w:val="ac"/>
                <w:noProof/>
              </w:rPr>
              <w:t>4.3</w:t>
            </w:r>
            <w:r>
              <w:rPr>
                <w:noProof/>
              </w:rPr>
              <w:tab/>
            </w:r>
            <w:r w:rsidRPr="00081CD8">
              <w:rPr>
                <w:rStyle w:val="ac"/>
                <w:noProof/>
              </w:rPr>
              <w:t>sftp</w:t>
            </w:r>
            <w:r>
              <w:rPr>
                <w:noProof/>
                <w:webHidden/>
              </w:rPr>
              <w:tab/>
            </w:r>
            <w:r>
              <w:rPr>
                <w:noProof/>
                <w:webHidden/>
              </w:rPr>
              <w:fldChar w:fldCharType="begin"/>
            </w:r>
            <w:r>
              <w:rPr>
                <w:noProof/>
                <w:webHidden/>
              </w:rPr>
              <w:instrText xml:space="preserve"> PAGEREF _Toc381605497 \h </w:instrText>
            </w:r>
            <w:r>
              <w:rPr>
                <w:noProof/>
                <w:webHidden/>
              </w:rPr>
            </w:r>
            <w:r>
              <w:rPr>
                <w:noProof/>
                <w:webHidden/>
              </w:rPr>
              <w:fldChar w:fldCharType="separate"/>
            </w:r>
            <w:r>
              <w:rPr>
                <w:noProof/>
                <w:webHidden/>
              </w:rPr>
              <w:t>28</w:t>
            </w:r>
            <w:r>
              <w:rPr>
                <w:noProof/>
                <w:webHidden/>
              </w:rPr>
              <w:fldChar w:fldCharType="end"/>
            </w:r>
          </w:hyperlink>
        </w:p>
        <w:p w:rsidR="003A231C" w:rsidRDefault="003A231C">
          <w:pPr>
            <w:pStyle w:val="21"/>
            <w:tabs>
              <w:tab w:val="left" w:pos="840"/>
              <w:tab w:val="right" w:leader="dot" w:pos="8494"/>
            </w:tabs>
            <w:rPr>
              <w:noProof/>
            </w:rPr>
          </w:pPr>
          <w:hyperlink w:anchor="_Toc381605498" w:history="1">
            <w:r w:rsidRPr="00081CD8">
              <w:rPr>
                <w:rStyle w:val="ac"/>
                <w:noProof/>
              </w:rPr>
              <w:t>4.4</w:t>
            </w:r>
            <w:r>
              <w:rPr>
                <w:noProof/>
              </w:rPr>
              <w:tab/>
            </w:r>
            <w:r w:rsidRPr="00081CD8">
              <w:rPr>
                <w:rStyle w:val="ac"/>
                <w:noProof/>
              </w:rPr>
              <w:t>scp</w:t>
            </w:r>
            <w:r>
              <w:rPr>
                <w:noProof/>
                <w:webHidden/>
              </w:rPr>
              <w:tab/>
            </w:r>
            <w:r>
              <w:rPr>
                <w:noProof/>
                <w:webHidden/>
              </w:rPr>
              <w:fldChar w:fldCharType="begin"/>
            </w:r>
            <w:r>
              <w:rPr>
                <w:noProof/>
                <w:webHidden/>
              </w:rPr>
              <w:instrText xml:space="preserve"> PAGEREF _Toc381605498 \h </w:instrText>
            </w:r>
            <w:r>
              <w:rPr>
                <w:noProof/>
                <w:webHidden/>
              </w:rPr>
            </w:r>
            <w:r>
              <w:rPr>
                <w:noProof/>
                <w:webHidden/>
              </w:rPr>
              <w:fldChar w:fldCharType="separate"/>
            </w:r>
            <w:r>
              <w:rPr>
                <w:noProof/>
                <w:webHidden/>
              </w:rPr>
              <w:t>29</w:t>
            </w:r>
            <w:r>
              <w:rPr>
                <w:noProof/>
                <w:webHidden/>
              </w:rPr>
              <w:fldChar w:fldCharType="end"/>
            </w:r>
          </w:hyperlink>
        </w:p>
        <w:p w:rsidR="003A231C" w:rsidRDefault="003A231C">
          <w:pPr>
            <w:pStyle w:val="11"/>
            <w:tabs>
              <w:tab w:val="left" w:pos="440"/>
              <w:tab w:val="right" w:leader="dot" w:pos="8494"/>
            </w:tabs>
            <w:rPr>
              <w:noProof/>
            </w:rPr>
          </w:pPr>
          <w:hyperlink w:anchor="_Toc381605499" w:history="1">
            <w:r w:rsidRPr="00081CD8">
              <w:rPr>
                <w:rStyle w:val="ac"/>
                <w:noProof/>
              </w:rPr>
              <w:t>5.</w:t>
            </w:r>
            <w:r>
              <w:rPr>
                <w:noProof/>
              </w:rPr>
              <w:tab/>
            </w:r>
            <w:r w:rsidRPr="00081CD8">
              <w:rPr>
                <w:rStyle w:val="ac"/>
                <w:rFonts w:hint="eastAsia"/>
                <w:noProof/>
              </w:rPr>
              <w:t>リモートログイン</w:t>
            </w:r>
            <w:r>
              <w:rPr>
                <w:noProof/>
                <w:webHidden/>
              </w:rPr>
              <w:tab/>
            </w:r>
            <w:r>
              <w:rPr>
                <w:noProof/>
                <w:webHidden/>
              </w:rPr>
              <w:fldChar w:fldCharType="begin"/>
            </w:r>
            <w:r>
              <w:rPr>
                <w:noProof/>
                <w:webHidden/>
              </w:rPr>
              <w:instrText xml:space="preserve"> PAGEREF _Toc381605499 \h </w:instrText>
            </w:r>
            <w:r>
              <w:rPr>
                <w:noProof/>
                <w:webHidden/>
              </w:rPr>
            </w:r>
            <w:r>
              <w:rPr>
                <w:noProof/>
                <w:webHidden/>
              </w:rPr>
              <w:fldChar w:fldCharType="separate"/>
            </w:r>
            <w:r>
              <w:rPr>
                <w:noProof/>
                <w:webHidden/>
              </w:rPr>
              <w:t>31</w:t>
            </w:r>
            <w:r>
              <w:rPr>
                <w:noProof/>
                <w:webHidden/>
              </w:rPr>
              <w:fldChar w:fldCharType="end"/>
            </w:r>
          </w:hyperlink>
        </w:p>
        <w:p w:rsidR="003A231C" w:rsidRDefault="003A231C">
          <w:pPr>
            <w:pStyle w:val="21"/>
            <w:tabs>
              <w:tab w:val="left" w:pos="840"/>
              <w:tab w:val="right" w:leader="dot" w:pos="8494"/>
            </w:tabs>
            <w:rPr>
              <w:noProof/>
            </w:rPr>
          </w:pPr>
          <w:hyperlink w:anchor="_Toc381605500" w:history="1">
            <w:r w:rsidRPr="00081CD8">
              <w:rPr>
                <w:rStyle w:val="ac"/>
                <w:noProof/>
              </w:rPr>
              <w:t>5.1</w:t>
            </w:r>
            <w:r>
              <w:rPr>
                <w:noProof/>
              </w:rPr>
              <w:tab/>
            </w:r>
            <w:r w:rsidRPr="00081CD8">
              <w:rPr>
                <w:rStyle w:val="ac"/>
                <w:rFonts w:hint="eastAsia"/>
                <w:noProof/>
              </w:rPr>
              <w:t>リモートログインとは</w:t>
            </w:r>
            <w:r>
              <w:rPr>
                <w:noProof/>
                <w:webHidden/>
              </w:rPr>
              <w:tab/>
            </w:r>
            <w:r>
              <w:rPr>
                <w:noProof/>
                <w:webHidden/>
              </w:rPr>
              <w:fldChar w:fldCharType="begin"/>
            </w:r>
            <w:r>
              <w:rPr>
                <w:noProof/>
                <w:webHidden/>
              </w:rPr>
              <w:instrText xml:space="preserve"> PAGEREF _Toc381605500 \h </w:instrText>
            </w:r>
            <w:r>
              <w:rPr>
                <w:noProof/>
                <w:webHidden/>
              </w:rPr>
            </w:r>
            <w:r>
              <w:rPr>
                <w:noProof/>
                <w:webHidden/>
              </w:rPr>
              <w:fldChar w:fldCharType="separate"/>
            </w:r>
            <w:r>
              <w:rPr>
                <w:noProof/>
                <w:webHidden/>
              </w:rPr>
              <w:t>31</w:t>
            </w:r>
            <w:r>
              <w:rPr>
                <w:noProof/>
                <w:webHidden/>
              </w:rPr>
              <w:fldChar w:fldCharType="end"/>
            </w:r>
          </w:hyperlink>
        </w:p>
        <w:p w:rsidR="003A231C" w:rsidRDefault="003A231C">
          <w:pPr>
            <w:pStyle w:val="21"/>
            <w:tabs>
              <w:tab w:val="left" w:pos="840"/>
              <w:tab w:val="right" w:leader="dot" w:pos="8494"/>
            </w:tabs>
            <w:rPr>
              <w:noProof/>
            </w:rPr>
          </w:pPr>
          <w:hyperlink w:anchor="_Toc381605501" w:history="1">
            <w:r w:rsidRPr="00081CD8">
              <w:rPr>
                <w:rStyle w:val="ac"/>
                <w:noProof/>
              </w:rPr>
              <w:t>5.2</w:t>
            </w:r>
            <w:r>
              <w:rPr>
                <w:noProof/>
              </w:rPr>
              <w:tab/>
            </w:r>
            <w:r w:rsidRPr="00081CD8">
              <w:rPr>
                <w:rStyle w:val="ac"/>
                <w:noProof/>
              </w:rPr>
              <w:t>telnet</w:t>
            </w:r>
            <w:r>
              <w:rPr>
                <w:noProof/>
                <w:webHidden/>
              </w:rPr>
              <w:tab/>
            </w:r>
            <w:r>
              <w:rPr>
                <w:noProof/>
                <w:webHidden/>
              </w:rPr>
              <w:fldChar w:fldCharType="begin"/>
            </w:r>
            <w:r>
              <w:rPr>
                <w:noProof/>
                <w:webHidden/>
              </w:rPr>
              <w:instrText xml:space="preserve"> PAGEREF _Toc381605501 \h </w:instrText>
            </w:r>
            <w:r>
              <w:rPr>
                <w:noProof/>
                <w:webHidden/>
              </w:rPr>
            </w:r>
            <w:r>
              <w:rPr>
                <w:noProof/>
                <w:webHidden/>
              </w:rPr>
              <w:fldChar w:fldCharType="separate"/>
            </w:r>
            <w:r>
              <w:rPr>
                <w:noProof/>
                <w:webHidden/>
              </w:rPr>
              <w:t>32</w:t>
            </w:r>
            <w:r>
              <w:rPr>
                <w:noProof/>
                <w:webHidden/>
              </w:rPr>
              <w:fldChar w:fldCharType="end"/>
            </w:r>
          </w:hyperlink>
        </w:p>
        <w:p w:rsidR="003A231C" w:rsidRDefault="003A231C">
          <w:pPr>
            <w:pStyle w:val="21"/>
            <w:tabs>
              <w:tab w:val="left" w:pos="840"/>
              <w:tab w:val="right" w:leader="dot" w:pos="8494"/>
            </w:tabs>
            <w:rPr>
              <w:noProof/>
            </w:rPr>
          </w:pPr>
          <w:hyperlink w:anchor="_Toc381605502" w:history="1">
            <w:r w:rsidRPr="00081CD8">
              <w:rPr>
                <w:rStyle w:val="ac"/>
                <w:noProof/>
              </w:rPr>
              <w:t>5.3</w:t>
            </w:r>
            <w:r>
              <w:rPr>
                <w:noProof/>
              </w:rPr>
              <w:tab/>
            </w:r>
            <w:r w:rsidRPr="00081CD8">
              <w:rPr>
                <w:rStyle w:val="ac"/>
                <w:noProof/>
              </w:rPr>
              <w:t>ssh</w:t>
            </w:r>
            <w:r>
              <w:rPr>
                <w:noProof/>
                <w:webHidden/>
              </w:rPr>
              <w:tab/>
            </w:r>
            <w:r>
              <w:rPr>
                <w:noProof/>
                <w:webHidden/>
              </w:rPr>
              <w:fldChar w:fldCharType="begin"/>
            </w:r>
            <w:r>
              <w:rPr>
                <w:noProof/>
                <w:webHidden/>
              </w:rPr>
              <w:instrText xml:space="preserve"> PAGEREF _Toc381605502 \h </w:instrText>
            </w:r>
            <w:r>
              <w:rPr>
                <w:noProof/>
                <w:webHidden/>
              </w:rPr>
            </w:r>
            <w:r>
              <w:rPr>
                <w:noProof/>
                <w:webHidden/>
              </w:rPr>
              <w:fldChar w:fldCharType="separate"/>
            </w:r>
            <w:r>
              <w:rPr>
                <w:noProof/>
                <w:webHidden/>
              </w:rPr>
              <w:t>32</w:t>
            </w:r>
            <w:r>
              <w:rPr>
                <w:noProof/>
                <w:webHidden/>
              </w:rPr>
              <w:fldChar w:fldCharType="end"/>
            </w:r>
          </w:hyperlink>
        </w:p>
        <w:p w:rsidR="003A231C" w:rsidRDefault="003A231C">
          <w:pPr>
            <w:pStyle w:val="11"/>
            <w:tabs>
              <w:tab w:val="left" w:pos="440"/>
              <w:tab w:val="right" w:leader="dot" w:pos="8494"/>
            </w:tabs>
            <w:rPr>
              <w:noProof/>
            </w:rPr>
          </w:pPr>
          <w:hyperlink w:anchor="_Toc381605503" w:history="1">
            <w:r w:rsidRPr="00081CD8">
              <w:rPr>
                <w:rStyle w:val="ac"/>
                <w:noProof/>
              </w:rPr>
              <w:t>6.</w:t>
            </w:r>
            <w:r>
              <w:rPr>
                <w:noProof/>
              </w:rPr>
              <w:tab/>
            </w:r>
            <w:r w:rsidRPr="00081CD8">
              <w:rPr>
                <w:rStyle w:val="ac"/>
                <w:rFonts w:hint="eastAsia"/>
                <w:noProof/>
              </w:rPr>
              <w:t>参考文献</w:t>
            </w:r>
            <w:r>
              <w:rPr>
                <w:noProof/>
                <w:webHidden/>
              </w:rPr>
              <w:tab/>
            </w:r>
            <w:r>
              <w:rPr>
                <w:noProof/>
                <w:webHidden/>
              </w:rPr>
              <w:fldChar w:fldCharType="begin"/>
            </w:r>
            <w:r>
              <w:rPr>
                <w:noProof/>
                <w:webHidden/>
              </w:rPr>
              <w:instrText xml:space="preserve"> PAGEREF _Toc381605503 \h </w:instrText>
            </w:r>
            <w:r>
              <w:rPr>
                <w:noProof/>
                <w:webHidden/>
              </w:rPr>
            </w:r>
            <w:r>
              <w:rPr>
                <w:noProof/>
                <w:webHidden/>
              </w:rPr>
              <w:fldChar w:fldCharType="separate"/>
            </w:r>
            <w:r>
              <w:rPr>
                <w:noProof/>
                <w:webHidden/>
              </w:rPr>
              <w:t>35</w:t>
            </w:r>
            <w:r>
              <w:rPr>
                <w:noProof/>
                <w:webHidden/>
              </w:rPr>
              <w:fldChar w:fldCharType="end"/>
            </w:r>
          </w:hyperlink>
        </w:p>
        <w:p w:rsidR="003A231C" w:rsidRDefault="003A231C">
          <w:pPr>
            <w:pStyle w:val="11"/>
            <w:tabs>
              <w:tab w:val="left" w:pos="440"/>
              <w:tab w:val="right" w:leader="dot" w:pos="8494"/>
            </w:tabs>
            <w:rPr>
              <w:noProof/>
            </w:rPr>
          </w:pPr>
          <w:hyperlink w:anchor="_Toc381605504" w:history="1">
            <w:r w:rsidRPr="00081CD8">
              <w:rPr>
                <w:rStyle w:val="ac"/>
                <w:noProof/>
              </w:rPr>
              <w:t>7.</w:t>
            </w:r>
            <w:r>
              <w:rPr>
                <w:noProof/>
              </w:rPr>
              <w:tab/>
            </w:r>
            <w:r w:rsidRPr="00081CD8">
              <w:rPr>
                <w:rStyle w:val="ac"/>
                <w:rFonts w:hint="eastAsia"/>
                <w:noProof/>
              </w:rPr>
              <w:t>変更履歴</w:t>
            </w:r>
            <w:r>
              <w:rPr>
                <w:noProof/>
                <w:webHidden/>
              </w:rPr>
              <w:tab/>
            </w:r>
            <w:r>
              <w:rPr>
                <w:noProof/>
                <w:webHidden/>
              </w:rPr>
              <w:fldChar w:fldCharType="begin"/>
            </w:r>
            <w:r>
              <w:rPr>
                <w:noProof/>
                <w:webHidden/>
              </w:rPr>
              <w:instrText xml:space="preserve"> PAGEREF _Toc381605504 \h </w:instrText>
            </w:r>
            <w:r>
              <w:rPr>
                <w:noProof/>
                <w:webHidden/>
              </w:rPr>
            </w:r>
            <w:r>
              <w:rPr>
                <w:noProof/>
                <w:webHidden/>
              </w:rPr>
              <w:fldChar w:fldCharType="separate"/>
            </w:r>
            <w:r>
              <w:rPr>
                <w:noProof/>
                <w:webHidden/>
              </w:rPr>
              <w:t>36</w:t>
            </w:r>
            <w:r>
              <w:rPr>
                <w:noProof/>
                <w:webHidden/>
              </w:rPr>
              <w:fldChar w:fldCharType="end"/>
            </w:r>
          </w:hyperlink>
        </w:p>
        <w:p w:rsidR="00D21EF1" w:rsidRPr="00D21EF1" w:rsidRDefault="009F10BB" w:rsidP="00D21EF1">
          <w:pPr>
            <w:sectPr w:rsidR="00D21EF1" w:rsidRPr="00D21EF1" w:rsidSect="00F71555">
              <w:headerReference w:type="first" r:id="rId10"/>
              <w:pgSz w:w="11906" w:h="16838"/>
              <w:pgMar w:top="1985" w:right="1701" w:bottom="1701" w:left="1701" w:header="851" w:footer="992" w:gutter="0"/>
              <w:pgNumType w:fmt="lowerRoman" w:start="1"/>
              <w:cols w:space="425"/>
              <w:titlePg/>
              <w:docGrid w:type="lines" w:linePitch="360"/>
            </w:sectPr>
          </w:pPr>
          <w:r>
            <w:fldChar w:fldCharType="end"/>
          </w:r>
        </w:p>
      </w:sdtContent>
    </w:sdt>
    <w:p w:rsidR="006E6D0F" w:rsidRDefault="006E6D0F">
      <w:pPr>
        <w:widowControl/>
        <w:jc w:val="left"/>
        <w:rPr>
          <w:sz w:val="20"/>
          <w:szCs w:val="20"/>
        </w:rPr>
      </w:pPr>
    </w:p>
    <w:p w:rsidR="00E56E13" w:rsidRDefault="00D44DC3" w:rsidP="007C30D5">
      <w:pPr>
        <w:pStyle w:val="1"/>
        <w:numPr>
          <w:ilvl w:val="0"/>
          <w:numId w:val="2"/>
        </w:numPr>
      </w:pPr>
      <w:bookmarkStart w:id="2" w:name="_Toc381605471"/>
      <w:r>
        <w:rPr>
          <w:rFonts w:hint="eastAsia"/>
        </w:rPr>
        <w:t>Linux</w:t>
      </w:r>
      <w:bookmarkEnd w:id="2"/>
    </w:p>
    <w:p w:rsidR="00E56E13" w:rsidRDefault="00D44DC3" w:rsidP="00E56E13">
      <w:pPr>
        <w:pStyle w:val="2"/>
        <w:numPr>
          <w:ilvl w:val="1"/>
          <w:numId w:val="2"/>
        </w:numPr>
      </w:pPr>
      <w:bookmarkStart w:id="3" w:name="_Toc381605472"/>
      <w:r>
        <w:rPr>
          <w:rFonts w:hint="eastAsia"/>
        </w:rPr>
        <w:t>Linux</w:t>
      </w:r>
      <w:r w:rsidR="00E56E13">
        <w:rPr>
          <w:rFonts w:hint="eastAsia"/>
        </w:rPr>
        <w:t>とは</w:t>
      </w:r>
      <w:bookmarkEnd w:id="3"/>
    </w:p>
    <w:p w:rsidR="00540A9B" w:rsidRDefault="00540A9B" w:rsidP="00540A9B">
      <w:pPr>
        <w:ind w:firstLineChars="100" w:firstLine="210"/>
      </w:pPr>
      <w:bookmarkStart w:id="4" w:name="OLE_LINK3"/>
      <w:bookmarkStart w:id="5" w:name="OLE_LINK4"/>
      <w:r>
        <w:rPr>
          <w:rFonts w:hint="eastAsia"/>
        </w:rPr>
        <w:t>「</w:t>
      </w:r>
      <w:r w:rsidRPr="00540A9B">
        <w:t>Linux</w:t>
      </w:r>
      <w:r>
        <w:rPr>
          <w:rFonts w:hint="eastAsia"/>
        </w:rPr>
        <w:t>」</w:t>
      </w:r>
      <w:r w:rsidRPr="00540A9B">
        <w:t>とは、フィンランドのヘルシンキ大学生であった</w:t>
      </w:r>
      <w:r w:rsidRPr="00540A9B">
        <w:t>Linus Torvalds</w:t>
      </w:r>
      <w:r w:rsidRPr="00540A9B">
        <w:t>が、</w:t>
      </w:r>
      <w:r w:rsidRPr="00540A9B">
        <w:t>1991</w:t>
      </w:r>
      <w:r w:rsidRPr="00540A9B">
        <w:t>年に開発を開始した</w:t>
      </w:r>
      <w:r w:rsidRPr="00540A9B">
        <w:t>UNIX</w:t>
      </w:r>
      <w:r w:rsidRPr="00540A9B">
        <w:t>互換の</w:t>
      </w:r>
      <w:r w:rsidRPr="00540A9B">
        <w:t>OS</w:t>
      </w:r>
      <w:r w:rsidRPr="00540A9B">
        <w:t>です。</w:t>
      </w:r>
      <w:r w:rsidRPr="00540A9B">
        <w:t>Linus</w:t>
      </w:r>
      <w:r w:rsidRPr="00540A9B">
        <w:t>と</w:t>
      </w:r>
      <w:r w:rsidRPr="00540A9B">
        <w:t>UNIX</w:t>
      </w:r>
      <w:r w:rsidRPr="00540A9B">
        <w:t>をあわせて</w:t>
      </w:r>
      <w:r w:rsidRPr="00540A9B">
        <w:t>Linux</w:t>
      </w:r>
      <w:r w:rsidRPr="00540A9B">
        <w:t>というわけです。この「</w:t>
      </w:r>
      <w:r w:rsidRPr="00540A9B">
        <w:t>Linux</w:t>
      </w:r>
      <w:r w:rsidRPr="00540A9B">
        <w:t>」は、「リナックス」や「リヌクス」、「ライナックス」などと発音されます</w:t>
      </w:r>
      <w:bookmarkEnd w:id="4"/>
      <w:bookmarkEnd w:id="5"/>
      <w:r w:rsidRPr="00540A9B">
        <w:t>。</w:t>
      </w:r>
    </w:p>
    <w:p w:rsidR="00540A9B" w:rsidRPr="00540A9B" w:rsidRDefault="00540A9B" w:rsidP="00540A9B">
      <w:pPr>
        <w:ind w:firstLineChars="100" w:firstLine="210"/>
      </w:pPr>
      <w:r w:rsidRPr="00540A9B">
        <w:t>当時、</w:t>
      </w:r>
      <w:r w:rsidRPr="00540A9B">
        <w:t>Linus Torvalds</w:t>
      </w:r>
      <w:r w:rsidRPr="00540A9B">
        <w:t>は、</w:t>
      </w:r>
      <w:r w:rsidRPr="00540A9B">
        <w:t>UNIX</w:t>
      </w:r>
      <w:r w:rsidRPr="00540A9B">
        <w:t>風の教育用</w:t>
      </w:r>
      <w:r w:rsidRPr="00540A9B">
        <w:t>OS</w:t>
      </w:r>
      <w:r w:rsidRPr="00540A9B">
        <w:t>として開発された</w:t>
      </w:r>
      <w:r w:rsidRPr="00540A9B">
        <w:t>Minix</w:t>
      </w:r>
      <w:r w:rsidRPr="00540A9B">
        <w:t>を使っており、変更や機能追加を行おうとしていました。しかし、それにはいくつかの制限があったため、</w:t>
      </w:r>
      <w:r w:rsidRPr="00540A9B">
        <w:t>UNIX</w:t>
      </w:r>
      <w:r w:rsidRPr="00540A9B">
        <w:t>と互換性を持ち、自由に改変できるフリーの</w:t>
      </w:r>
      <w:r w:rsidRPr="00540A9B">
        <w:t>OS</w:t>
      </w:r>
      <w:r w:rsidRPr="00540A9B">
        <w:t>を目指して、</w:t>
      </w:r>
      <w:r w:rsidRPr="00540A9B">
        <w:t>Linux</w:t>
      </w:r>
      <w:r w:rsidRPr="00540A9B">
        <w:t>の開発を始めました。</w:t>
      </w:r>
    </w:p>
    <w:p w:rsidR="00540A9B" w:rsidRPr="00540A9B" w:rsidRDefault="00540A9B" w:rsidP="00540A9B">
      <w:pPr>
        <w:ind w:firstLineChars="100" w:firstLine="210"/>
      </w:pPr>
      <w:r w:rsidRPr="00540A9B">
        <w:t>Linux</w:t>
      </w:r>
      <w:r w:rsidRPr="00540A9B">
        <w:t>は、インターネット上に公開して以来、多くの協力者を得て、より多くの機能を実現し、また多くの</w:t>
      </w:r>
      <w:r w:rsidRPr="00540A9B">
        <w:t>CPU</w:t>
      </w:r>
      <w:r w:rsidRPr="00540A9B">
        <w:t>に移植されてきました。なぜ</w:t>
      </w:r>
      <w:r w:rsidRPr="00540A9B">
        <w:t>Linux</w:t>
      </w:r>
      <w:r w:rsidRPr="00540A9B">
        <w:t>がこれほど注目を浴び、利用されるようになったのか、その理由には大きく次の</w:t>
      </w:r>
      <w:r w:rsidRPr="00540A9B">
        <w:t>2</w:t>
      </w:r>
      <w:r w:rsidRPr="00540A9B">
        <w:t>つの要素があります。</w:t>
      </w:r>
    </w:p>
    <w:p w:rsidR="00AD212B" w:rsidRDefault="00AD212B" w:rsidP="00AD212B"/>
    <w:p w:rsidR="00540A9B" w:rsidRPr="00540A9B" w:rsidRDefault="00540A9B" w:rsidP="00540A9B">
      <w:pPr>
        <w:pStyle w:val="ad"/>
        <w:numPr>
          <w:ilvl w:val="0"/>
          <w:numId w:val="8"/>
        </w:numPr>
        <w:ind w:leftChars="0"/>
      </w:pPr>
      <w:r w:rsidRPr="00540A9B">
        <w:t>UNIX</w:t>
      </w:r>
      <w:r w:rsidRPr="00540A9B">
        <w:t>互換</w:t>
      </w:r>
    </w:p>
    <w:p w:rsidR="00540A9B" w:rsidRPr="00540A9B" w:rsidRDefault="00540A9B" w:rsidP="004D603F">
      <w:pPr>
        <w:ind w:leftChars="100" w:left="210" w:firstLineChars="100" w:firstLine="210"/>
      </w:pPr>
      <w:r w:rsidRPr="00540A9B">
        <w:t>UNIX</w:t>
      </w:r>
      <w:r w:rsidRPr="00540A9B">
        <w:t>と高い互換性があったため、広く使われていた</w:t>
      </w:r>
      <w:r w:rsidRPr="00540A9B">
        <w:t>UNIX</w:t>
      </w:r>
      <w:r w:rsidRPr="00540A9B">
        <w:t>のユーザが、容易に</w:t>
      </w:r>
      <w:r w:rsidRPr="00540A9B">
        <w:t>Linux</w:t>
      </w:r>
      <w:r w:rsidRPr="00540A9B">
        <w:t>へ移行できました。</w:t>
      </w:r>
    </w:p>
    <w:p w:rsidR="00540A9B" w:rsidRPr="004D603F" w:rsidRDefault="00540A9B" w:rsidP="00AD212B"/>
    <w:p w:rsidR="00540A9B" w:rsidRPr="00540A9B" w:rsidRDefault="00540A9B" w:rsidP="00540A9B">
      <w:pPr>
        <w:pStyle w:val="ad"/>
        <w:numPr>
          <w:ilvl w:val="0"/>
          <w:numId w:val="8"/>
        </w:numPr>
        <w:ind w:leftChars="0"/>
      </w:pPr>
      <w:r w:rsidRPr="00540A9B">
        <w:t>オープンソース</w:t>
      </w:r>
    </w:p>
    <w:p w:rsidR="00540A9B" w:rsidRPr="00540A9B" w:rsidRDefault="00540A9B" w:rsidP="004D603F">
      <w:pPr>
        <w:ind w:leftChars="100" w:left="210" w:firstLineChars="100" w:firstLine="210"/>
      </w:pPr>
      <w:r w:rsidRPr="00540A9B">
        <w:t>Linux</w:t>
      </w:r>
      <w:r w:rsidRPr="00540A9B">
        <w:t>は、オープンソースとして公開されたため、フリーで利用できました。</w:t>
      </w:r>
      <w:r w:rsidRPr="00540A9B">
        <w:t>GNU</w:t>
      </w:r>
      <w:r w:rsidRPr="00540A9B">
        <w:t>プロジェクトのソフトウェアのようなフリーソフトウェアと、</w:t>
      </w:r>
      <w:r w:rsidRPr="00540A9B">
        <w:t>Linux</w:t>
      </w:r>
      <w:r w:rsidRPr="00540A9B">
        <w:t>を組み合わせることで、フリーの完全な</w:t>
      </w:r>
      <w:r w:rsidRPr="00540A9B">
        <w:t>OS</w:t>
      </w:r>
      <w:r w:rsidRPr="00540A9B">
        <w:t>を、多くの人々が提供できるようになったのです。ただし、フリーといっても著作権まで全てを放棄したわけではありません。使う場合には</w:t>
      </w:r>
      <w:r w:rsidRPr="00540A9B">
        <w:t>GPL</w:t>
      </w:r>
      <w:r w:rsidRPr="00540A9B">
        <w:t>、</w:t>
      </w:r>
      <w:r w:rsidRPr="00540A9B">
        <w:t>LGPL</w:t>
      </w:r>
      <w:r w:rsidRPr="00540A9B">
        <w:t>といった、ライセンス形態に従う必要があります。</w:t>
      </w:r>
    </w:p>
    <w:p w:rsidR="00540A9B" w:rsidRPr="00176A31" w:rsidRDefault="00540A9B" w:rsidP="00AD212B"/>
    <w:p w:rsidR="00402A8C" w:rsidRDefault="00540A9B" w:rsidP="00402A8C">
      <w:pPr>
        <w:ind w:firstLineChars="100" w:firstLine="210"/>
      </w:pPr>
      <w:r w:rsidRPr="00540A9B">
        <w:t>この結果、</w:t>
      </w:r>
      <w:r w:rsidRPr="00540A9B">
        <w:t>Linux</w:t>
      </w:r>
      <w:r w:rsidRPr="00540A9B">
        <w:t>は、企業のサーバ、特にインターネット関連のサーバとして普及が始まり、やがて基幹業務を担う</w:t>
      </w:r>
      <w:r w:rsidRPr="00540A9B">
        <w:t>OS</w:t>
      </w:r>
      <w:r w:rsidRPr="00540A9B">
        <w:t>として、またデスクトップ</w:t>
      </w:r>
      <w:r w:rsidRPr="00540A9B">
        <w:t>OS</w:t>
      </w:r>
      <w:r w:rsidRPr="00540A9B">
        <w:t>としても、使われるようになったのです。</w:t>
      </w:r>
    </w:p>
    <w:p w:rsidR="00402A8C" w:rsidRDefault="00402A8C" w:rsidP="00402A8C"/>
    <w:p w:rsidR="00017E89" w:rsidRDefault="00017E89" w:rsidP="00402A8C">
      <w:pPr>
        <w:ind w:firstLineChars="100" w:firstLine="210"/>
      </w:pPr>
      <w:r>
        <w:br w:type="page"/>
      </w:r>
    </w:p>
    <w:p w:rsidR="00017E89" w:rsidRDefault="00017E89" w:rsidP="00540A9B"/>
    <w:p w:rsidR="00540A9B" w:rsidRPr="00540A9B" w:rsidRDefault="00540A9B" w:rsidP="00176A31">
      <w:pPr>
        <w:pStyle w:val="ad"/>
        <w:numPr>
          <w:ilvl w:val="0"/>
          <w:numId w:val="8"/>
        </w:numPr>
        <w:ind w:leftChars="0"/>
      </w:pPr>
      <w:r w:rsidRPr="00540A9B">
        <w:t>UNIX</w:t>
      </w:r>
      <w:r w:rsidRPr="00540A9B">
        <w:t>、</w:t>
      </w:r>
      <w:r w:rsidRPr="00540A9B">
        <w:t>Linux</w:t>
      </w:r>
      <w:r w:rsidRPr="00540A9B">
        <w:t>の略年表</w:t>
      </w:r>
    </w:p>
    <w:p w:rsidR="00540A9B" w:rsidRPr="00540A9B" w:rsidRDefault="00540A9B" w:rsidP="00540A9B"/>
    <w:p w:rsidR="00540A9B" w:rsidRPr="00540A9B" w:rsidRDefault="00017E89" w:rsidP="00176A31">
      <w:pPr>
        <w:ind w:firstLine="210"/>
      </w:pPr>
      <w:r>
        <w:t>1969</w:t>
      </w:r>
      <w:r w:rsidR="00176A31">
        <w:rPr>
          <w:rFonts w:hint="eastAsia"/>
        </w:rPr>
        <w:tab/>
      </w:r>
      <w:r w:rsidR="00540A9B" w:rsidRPr="00540A9B">
        <w:t>AT&amp;T Bell Lab.</w:t>
      </w:r>
      <w:r w:rsidR="00540A9B" w:rsidRPr="00540A9B">
        <w:t>で</w:t>
      </w:r>
      <w:r w:rsidR="00540A9B" w:rsidRPr="00540A9B">
        <w:t>UNIX</w:t>
      </w:r>
      <w:r w:rsidR="00540A9B" w:rsidRPr="00540A9B">
        <w:t>が誕生</w:t>
      </w:r>
    </w:p>
    <w:p w:rsidR="00540A9B" w:rsidRPr="00540A9B" w:rsidRDefault="00017E89" w:rsidP="00017E89">
      <w:pPr>
        <w:ind w:leftChars="100" w:left="210"/>
      </w:pPr>
      <w:r>
        <w:t>1979</w:t>
      </w:r>
      <w:r>
        <w:rPr>
          <w:rFonts w:hint="eastAsia"/>
        </w:rPr>
        <w:tab/>
      </w:r>
      <w:r w:rsidR="00540A9B" w:rsidRPr="00540A9B">
        <w:t>1BSD(1 Berkley Software Distribution)</w:t>
      </w:r>
    </w:p>
    <w:p w:rsidR="00540A9B" w:rsidRPr="00540A9B" w:rsidRDefault="00017E89" w:rsidP="00017E89">
      <w:pPr>
        <w:ind w:leftChars="100" w:left="210"/>
      </w:pPr>
      <w:r>
        <w:t>1981</w:t>
      </w:r>
      <w:r>
        <w:rPr>
          <w:rFonts w:hint="eastAsia"/>
        </w:rPr>
        <w:tab/>
      </w:r>
      <w:r w:rsidR="00540A9B" w:rsidRPr="00540A9B">
        <w:t>4.1BSD</w:t>
      </w:r>
    </w:p>
    <w:p w:rsidR="00540A9B" w:rsidRPr="00540A9B" w:rsidRDefault="00017E89" w:rsidP="00017E89">
      <w:pPr>
        <w:ind w:leftChars="100" w:left="210"/>
      </w:pPr>
      <w:r>
        <w:t>1982</w:t>
      </w:r>
      <w:r>
        <w:rPr>
          <w:rFonts w:hint="eastAsia"/>
        </w:rPr>
        <w:tab/>
      </w:r>
      <w:r w:rsidR="00540A9B" w:rsidRPr="00540A9B">
        <w:t>AT&amp;T UNIX System III</w:t>
      </w:r>
    </w:p>
    <w:p w:rsidR="00540A9B" w:rsidRPr="00540A9B" w:rsidRDefault="00017E89" w:rsidP="00017E89">
      <w:pPr>
        <w:ind w:leftChars="100" w:left="210"/>
      </w:pPr>
      <w:r>
        <w:t>1983</w:t>
      </w:r>
      <w:r>
        <w:rPr>
          <w:rFonts w:hint="eastAsia"/>
        </w:rPr>
        <w:tab/>
      </w:r>
      <w:r w:rsidR="00540A9B" w:rsidRPr="00540A9B">
        <w:t>AT&amp;T UNIX System V / 4.2BSD</w:t>
      </w:r>
    </w:p>
    <w:p w:rsidR="00540A9B" w:rsidRPr="00540A9B" w:rsidRDefault="00017E89" w:rsidP="00017E89">
      <w:pPr>
        <w:ind w:leftChars="100" w:left="210"/>
      </w:pPr>
      <w:r>
        <w:t>1990</w:t>
      </w:r>
      <w:r>
        <w:rPr>
          <w:rFonts w:hint="eastAsia"/>
        </w:rPr>
        <w:tab/>
      </w:r>
      <w:r w:rsidR="00540A9B" w:rsidRPr="00540A9B">
        <w:t>AT&amp;T UNIX System V R4</w:t>
      </w:r>
    </w:p>
    <w:p w:rsidR="00540A9B" w:rsidRPr="00540A9B" w:rsidRDefault="00017E89" w:rsidP="00017E89">
      <w:pPr>
        <w:ind w:leftChars="100" w:left="210"/>
      </w:pPr>
      <w:r>
        <w:t>1991</w:t>
      </w:r>
      <w:r>
        <w:rPr>
          <w:rFonts w:hint="eastAsia"/>
        </w:rPr>
        <w:tab/>
      </w:r>
      <w:r w:rsidR="00540A9B" w:rsidRPr="00540A9B">
        <w:t>Linux</w:t>
      </w:r>
      <w:r w:rsidR="00540A9B" w:rsidRPr="00540A9B">
        <w:t>の開発開始</w:t>
      </w:r>
    </w:p>
    <w:p w:rsidR="00E56E13" w:rsidRDefault="00017E89" w:rsidP="00CB5DF8">
      <w:pPr>
        <w:ind w:leftChars="100" w:left="210"/>
      </w:pPr>
      <w:r>
        <w:t>1995</w:t>
      </w:r>
      <w:r>
        <w:rPr>
          <w:rFonts w:hint="eastAsia"/>
        </w:rPr>
        <w:tab/>
      </w:r>
      <w:r w:rsidR="00540A9B" w:rsidRPr="00540A9B">
        <w:t>PC Linux</w:t>
      </w:r>
      <w:r w:rsidR="00540A9B" w:rsidRPr="00540A9B">
        <w:t>の普及が始まる</w:t>
      </w:r>
    </w:p>
    <w:p w:rsidR="00017E89" w:rsidRDefault="00017E89" w:rsidP="00E56E13"/>
    <w:p w:rsidR="00017E89" w:rsidRDefault="00017E89">
      <w:pPr>
        <w:widowControl/>
        <w:jc w:val="left"/>
      </w:pPr>
      <w:r>
        <w:br w:type="page"/>
      </w:r>
    </w:p>
    <w:p w:rsidR="00017E89" w:rsidRPr="0017392B" w:rsidRDefault="00017E89" w:rsidP="00E56E13">
      <w:bookmarkStart w:id="6" w:name="OLE_LINK35"/>
      <w:bookmarkStart w:id="7" w:name="OLE_LINK36"/>
    </w:p>
    <w:p w:rsidR="00E56E13" w:rsidRDefault="00A65E00" w:rsidP="007C30D5">
      <w:pPr>
        <w:pStyle w:val="1"/>
        <w:numPr>
          <w:ilvl w:val="0"/>
          <w:numId w:val="2"/>
        </w:numPr>
      </w:pPr>
      <w:bookmarkStart w:id="8" w:name="_Toc381605473"/>
      <w:r>
        <w:rPr>
          <w:rFonts w:hint="eastAsia"/>
        </w:rPr>
        <w:t>シェル</w:t>
      </w:r>
      <w:bookmarkEnd w:id="8"/>
    </w:p>
    <w:p w:rsidR="005148E2" w:rsidRPr="005148E2" w:rsidRDefault="00A65E00" w:rsidP="005148E2">
      <w:pPr>
        <w:pStyle w:val="2"/>
        <w:numPr>
          <w:ilvl w:val="1"/>
          <w:numId w:val="2"/>
        </w:numPr>
      </w:pPr>
      <w:bookmarkStart w:id="9" w:name="_Toc381605474"/>
      <w:r>
        <w:rPr>
          <w:rFonts w:hint="eastAsia"/>
        </w:rPr>
        <w:t>シェルとは</w:t>
      </w:r>
      <w:bookmarkEnd w:id="9"/>
    </w:p>
    <w:p w:rsidR="005148E2" w:rsidRDefault="00A65E00" w:rsidP="005148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bookmarkStart w:id="10" w:name="OLE_LINK5"/>
      <w:bookmarkStart w:id="11" w:name="OLE_LINK6"/>
      <w:r w:rsidRPr="00A65E00">
        <w:rPr>
          <w:rFonts w:ascii="ＭＳ ゴシック" w:eastAsia="ＭＳ ゴシック" w:hAnsi="ＭＳ ゴシック" w:cs="ＭＳ ゴシック"/>
          <w:color w:val="000000"/>
          <w:kern w:val="0"/>
          <w:sz w:val="24"/>
          <w:szCs w:val="24"/>
        </w:rPr>
        <w:t xml:space="preserve">　</w:t>
      </w:r>
      <w:r w:rsidR="005148E2">
        <w:rPr>
          <w:rFonts w:ascii="ＭＳ ゴシック" w:eastAsia="ＭＳ ゴシック" w:hAnsi="ＭＳ ゴシック" w:cs="ＭＳ ゴシック" w:hint="eastAsia"/>
          <w:color w:val="000000"/>
          <w:kern w:val="0"/>
          <w:sz w:val="24"/>
          <w:szCs w:val="24"/>
        </w:rPr>
        <w:t>「</w:t>
      </w:r>
      <w:r w:rsidR="005148E2" w:rsidRPr="005148E2">
        <w:t>シェル</w:t>
      </w:r>
      <w:r w:rsidR="005148E2">
        <w:rPr>
          <w:rFonts w:hint="eastAsia"/>
        </w:rPr>
        <w:t>」</w:t>
      </w:r>
      <w:r w:rsidR="005148E2" w:rsidRPr="005148E2">
        <w:t>とは、ユーザが</w:t>
      </w:r>
      <w:r w:rsidR="005148E2" w:rsidRPr="005148E2">
        <w:t>Linux</w:t>
      </w:r>
      <w:r w:rsidR="005148E2" w:rsidRPr="005148E2">
        <w:t>を利用するときのフロントエンドです。ユーザが与えたコマンドを解析し、実行を制御するインタプリタです。貝殻</w:t>
      </w:r>
      <w:r w:rsidR="005148E2" w:rsidRPr="005148E2">
        <w:t>(shell)</w:t>
      </w:r>
      <w:r w:rsidR="005148E2" w:rsidRPr="005148E2">
        <w:t>のように</w:t>
      </w:r>
      <w:r w:rsidR="005148E2" w:rsidRPr="005148E2">
        <w:t>OS</w:t>
      </w:r>
      <w:r w:rsidR="005148E2" w:rsidRPr="005148E2">
        <w:t>をつつみ、ユーザの指示を一手に引き受けることから、シェルと呼ばれています。</w:t>
      </w:r>
    </w:p>
    <w:p w:rsidR="005148E2" w:rsidRDefault="005148E2" w:rsidP="005148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5148E2">
        <w:t xml:space="preserve">　多くのシェルがありますが、広く使われているものには、次のようなものがあります。</w:t>
      </w:r>
    </w:p>
    <w:p w:rsidR="004D603F" w:rsidRDefault="004D603F" w:rsidP="005148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bookmarkEnd w:id="10"/>
    <w:bookmarkEnd w:id="11"/>
    <w:p w:rsidR="005148E2" w:rsidRDefault="005148E2" w:rsidP="005148E2">
      <w:pPr>
        <w:pStyle w:val="ad"/>
        <w:widowControl/>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0"/>
        <w:jc w:val="left"/>
      </w:pPr>
      <w:r w:rsidRPr="005148E2">
        <w:t>sh</w:t>
      </w:r>
    </w:p>
    <w:p w:rsidR="005148E2" w:rsidRPr="005148E2" w:rsidRDefault="005148E2" w:rsidP="005148E2">
      <w:pPr>
        <w:pStyle w:val="ad"/>
        <w:widowControl/>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0"/>
        <w:jc w:val="left"/>
      </w:pPr>
      <w:r w:rsidRPr="005148E2">
        <w:t>bash</w:t>
      </w:r>
    </w:p>
    <w:p w:rsidR="005148E2" w:rsidRPr="005148E2" w:rsidRDefault="005148E2" w:rsidP="005148E2">
      <w:pPr>
        <w:pStyle w:val="ad"/>
        <w:widowControl/>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0"/>
        <w:jc w:val="left"/>
      </w:pPr>
      <w:r w:rsidRPr="005148E2">
        <w:t>csh</w:t>
      </w:r>
    </w:p>
    <w:p w:rsidR="005148E2" w:rsidRDefault="005148E2" w:rsidP="005148E2">
      <w:pPr>
        <w:pStyle w:val="ad"/>
        <w:widowControl/>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0"/>
        <w:jc w:val="left"/>
      </w:pPr>
      <w:r w:rsidRPr="005148E2">
        <w:t>tcsh</w:t>
      </w:r>
    </w:p>
    <w:p w:rsidR="004D603F" w:rsidRPr="005148E2" w:rsidRDefault="004D603F" w:rsidP="004D60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p w:rsidR="005148E2" w:rsidRPr="005148E2" w:rsidRDefault="005148E2" w:rsidP="005148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5148E2">
        <w:t xml:space="preserve">　</w:t>
      </w:r>
      <w:r w:rsidRPr="005148E2">
        <w:t>sh(Bourne Shell)</w:t>
      </w:r>
      <w:r w:rsidRPr="005148E2">
        <w:t>は最初の</w:t>
      </w:r>
      <w:r w:rsidRPr="005148E2">
        <w:t>UNIX</w:t>
      </w:r>
      <w:r w:rsidRPr="005148E2">
        <w:t>からあったシェルで、これに強力なコマンド行編集機能を付加したものが、</w:t>
      </w:r>
      <w:r w:rsidRPr="005148E2">
        <w:t>bash(Bourne Again Shell)</w:t>
      </w:r>
      <w:r w:rsidRPr="005148E2">
        <w:t>です。</w:t>
      </w:r>
      <w:r w:rsidRPr="005148E2">
        <w:t>csh</w:t>
      </w:r>
      <w:r w:rsidRPr="005148E2">
        <w:t>は</w:t>
      </w:r>
      <w:r w:rsidRPr="005148E2">
        <w:t>BSD UNIX</w:t>
      </w:r>
      <w:r w:rsidRPr="005148E2">
        <w:t>の標準シェルとして開発され、</w:t>
      </w:r>
      <w:r w:rsidRPr="005148E2">
        <w:t>C</w:t>
      </w:r>
      <w:r w:rsidRPr="005148E2">
        <w:t>言語風の構文が使えるようになっています。</w:t>
      </w:r>
      <w:r w:rsidRPr="005148E2">
        <w:t>tcsh(Tenix like csh)</w:t>
      </w:r>
      <w:r w:rsidRPr="005148E2">
        <w:t>は</w:t>
      </w:r>
      <w:r w:rsidRPr="005148E2">
        <w:t>csh</w:t>
      </w:r>
      <w:r w:rsidRPr="005148E2">
        <w:t>のコマンド行編集機能を強化したものです。</w:t>
      </w:r>
    </w:p>
    <w:p w:rsidR="005148E2" w:rsidRDefault="005148E2" w:rsidP="005148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5148E2">
        <w:t xml:space="preserve">　</w:t>
      </w:r>
      <w:r w:rsidRPr="005148E2">
        <w:t>Linux</w:t>
      </w:r>
      <w:r w:rsidRPr="005148E2">
        <w:t>では、ユーザは好きなシェルを使うことができます。これらのシェルの基本的な機能は同じですが、その詳細は異なります。</w:t>
      </w:r>
    </w:p>
    <w:p w:rsidR="00176A31" w:rsidRPr="005148E2" w:rsidRDefault="00176A31" w:rsidP="005148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p w:rsidR="005148E2" w:rsidRPr="001B0311" w:rsidRDefault="005148E2" w:rsidP="005148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000000" w:themeColor="text1"/>
        </w:rPr>
      </w:pPr>
      <w:r w:rsidRPr="001B0311">
        <w:rPr>
          <w:color w:val="000000" w:themeColor="text1"/>
        </w:rPr>
        <w:t xml:space="preserve">　ここでは、</w:t>
      </w:r>
      <w:r w:rsidR="00DA25EF" w:rsidRPr="001B0311">
        <w:rPr>
          <w:rFonts w:hint="eastAsia"/>
          <w:color w:val="000000" w:themeColor="text1"/>
        </w:rPr>
        <w:t>bash</w:t>
      </w:r>
      <w:r w:rsidR="00DA25EF" w:rsidRPr="001B0311">
        <w:rPr>
          <w:rFonts w:hint="eastAsia"/>
          <w:color w:val="000000" w:themeColor="text1"/>
        </w:rPr>
        <w:t>を例に</w:t>
      </w:r>
      <w:r w:rsidRPr="001B0311">
        <w:rPr>
          <w:color w:val="000000" w:themeColor="text1"/>
        </w:rPr>
        <w:t>シェルを使ったコマンド実行のルールを説明します。</w:t>
      </w:r>
    </w:p>
    <w:p w:rsidR="00E21C0B" w:rsidRDefault="00E21C0B" w:rsidP="00F003D7">
      <w:pPr>
        <w:widowControl/>
        <w:jc w:val="left"/>
        <w:rPr>
          <w:color w:val="000000" w:themeColor="text1"/>
        </w:rPr>
      </w:pPr>
    </w:p>
    <w:p w:rsidR="0011556F" w:rsidRDefault="0011556F" w:rsidP="00F003D7">
      <w:pPr>
        <w:widowControl/>
        <w:jc w:val="left"/>
        <w:rPr>
          <w:color w:val="000000" w:themeColor="text1"/>
        </w:rPr>
      </w:pPr>
    </w:p>
    <w:p w:rsidR="0011556F" w:rsidRDefault="0011556F" w:rsidP="00F003D7">
      <w:pPr>
        <w:widowControl/>
        <w:jc w:val="left"/>
        <w:rPr>
          <w:color w:val="000000" w:themeColor="text1"/>
        </w:rPr>
      </w:pPr>
    </w:p>
    <w:p w:rsidR="0011556F" w:rsidRDefault="0011556F" w:rsidP="00F003D7">
      <w:pPr>
        <w:widowControl/>
        <w:jc w:val="left"/>
        <w:rPr>
          <w:color w:val="000000" w:themeColor="text1"/>
        </w:rPr>
      </w:pPr>
    </w:p>
    <w:p w:rsidR="0011556F" w:rsidRDefault="0011556F" w:rsidP="00F003D7">
      <w:pPr>
        <w:widowControl/>
        <w:jc w:val="left"/>
        <w:rPr>
          <w:color w:val="000000" w:themeColor="text1"/>
        </w:rPr>
      </w:pPr>
    </w:p>
    <w:p w:rsidR="0011556F" w:rsidRDefault="0011556F" w:rsidP="00F003D7">
      <w:pPr>
        <w:widowControl/>
        <w:jc w:val="left"/>
        <w:rPr>
          <w:color w:val="000000" w:themeColor="text1"/>
        </w:rPr>
      </w:pPr>
    </w:p>
    <w:p w:rsidR="0011556F" w:rsidRDefault="0011556F" w:rsidP="00F003D7">
      <w:pPr>
        <w:widowControl/>
        <w:jc w:val="left"/>
        <w:rPr>
          <w:color w:val="000000" w:themeColor="text1"/>
        </w:rPr>
      </w:pPr>
    </w:p>
    <w:p w:rsidR="0011556F" w:rsidRDefault="0011556F" w:rsidP="00F003D7">
      <w:pPr>
        <w:widowControl/>
        <w:jc w:val="left"/>
        <w:rPr>
          <w:color w:val="000000" w:themeColor="text1"/>
        </w:rPr>
      </w:pPr>
    </w:p>
    <w:p w:rsidR="0011556F" w:rsidRDefault="0011556F" w:rsidP="00F003D7">
      <w:pPr>
        <w:widowControl/>
        <w:jc w:val="left"/>
        <w:rPr>
          <w:color w:val="000000" w:themeColor="text1"/>
        </w:rPr>
      </w:pPr>
    </w:p>
    <w:p w:rsidR="0011556F" w:rsidRDefault="0011556F" w:rsidP="00F003D7">
      <w:pPr>
        <w:widowControl/>
        <w:jc w:val="left"/>
        <w:rPr>
          <w:color w:val="000000" w:themeColor="text1"/>
        </w:rPr>
      </w:pPr>
    </w:p>
    <w:p w:rsidR="0011556F" w:rsidRDefault="0011556F" w:rsidP="00F003D7">
      <w:pPr>
        <w:widowControl/>
        <w:jc w:val="left"/>
        <w:rPr>
          <w:color w:val="000000" w:themeColor="text1"/>
        </w:rPr>
      </w:pPr>
    </w:p>
    <w:p w:rsidR="0011556F" w:rsidRDefault="0011556F" w:rsidP="00F003D7">
      <w:pPr>
        <w:widowControl/>
        <w:jc w:val="left"/>
        <w:rPr>
          <w:color w:val="000000" w:themeColor="text1"/>
        </w:rPr>
      </w:pPr>
    </w:p>
    <w:p w:rsidR="0011556F" w:rsidRDefault="0011556F" w:rsidP="00F003D7">
      <w:pPr>
        <w:widowControl/>
        <w:jc w:val="left"/>
        <w:rPr>
          <w:color w:val="000000" w:themeColor="text1"/>
        </w:rPr>
      </w:pPr>
    </w:p>
    <w:p w:rsidR="0011556F" w:rsidRPr="001B0311" w:rsidRDefault="0011556F" w:rsidP="00F003D7">
      <w:pPr>
        <w:widowControl/>
        <w:jc w:val="left"/>
        <w:rPr>
          <w:color w:val="000000" w:themeColor="text1"/>
        </w:rPr>
      </w:pPr>
    </w:p>
    <w:p w:rsidR="00E21C0B" w:rsidRPr="001B0311" w:rsidRDefault="00E21C0B" w:rsidP="00B44873">
      <w:pPr>
        <w:pStyle w:val="3"/>
        <w:numPr>
          <w:ilvl w:val="2"/>
          <w:numId w:val="2"/>
        </w:numPr>
        <w:ind w:leftChars="0" w:left="1560" w:hanging="709"/>
        <w:rPr>
          <w:color w:val="000000" w:themeColor="text1"/>
        </w:rPr>
      </w:pPr>
      <w:bookmarkStart w:id="12" w:name="_Toc381605475"/>
      <w:bookmarkEnd w:id="6"/>
      <w:bookmarkEnd w:id="7"/>
      <w:r w:rsidRPr="001B0311">
        <w:rPr>
          <w:rFonts w:hint="eastAsia"/>
          <w:color w:val="000000" w:themeColor="text1"/>
        </w:rPr>
        <w:t>標準入出力</w:t>
      </w:r>
      <w:bookmarkEnd w:id="12"/>
    </w:p>
    <w:p w:rsidR="00E21C0B" w:rsidRDefault="00E21C0B" w:rsidP="00E21C0B">
      <w:pPr>
        <w:pStyle w:val="ad"/>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0" w:left="425"/>
        <w:jc w:val="left"/>
      </w:pPr>
      <w:r w:rsidRPr="001B0311">
        <w:rPr>
          <w:rFonts w:ascii="ＭＳ ゴシック" w:eastAsia="ＭＳ ゴシック" w:hAnsi="ＭＳ ゴシック" w:cs="ＭＳ ゴシック"/>
          <w:color w:val="000000" w:themeColor="text1"/>
          <w:kern w:val="0"/>
          <w:sz w:val="24"/>
          <w:szCs w:val="24"/>
        </w:rPr>
        <w:t xml:space="preserve">　</w:t>
      </w:r>
      <w:r w:rsidRPr="001B0311">
        <w:rPr>
          <w:color w:val="000000" w:themeColor="text1"/>
        </w:rPr>
        <w:t>Linux</w:t>
      </w:r>
      <w:r w:rsidR="00441B35" w:rsidRPr="001B0311">
        <w:rPr>
          <w:color w:val="000000" w:themeColor="text1"/>
        </w:rPr>
        <w:t>のコマンドには、標準入力、標準出力、標準エラー出力</w:t>
      </w:r>
      <w:r w:rsidR="00441B35" w:rsidRPr="001B0311">
        <w:rPr>
          <w:rFonts w:hint="eastAsia"/>
          <w:color w:val="000000" w:themeColor="text1"/>
        </w:rPr>
        <w:t>といった入出力</w:t>
      </w:r>
      <w:r w:rsidRPr="001B0311">
        <w:rPr>
          <w:color w:val="000000" w:themeColor="text1"/>
        </w:rPr>
        <w:t>があります。これら</w:t>
      </w:r>
      <w:r w:rsidR="00DC58EC" w:rsidRPr="001B0311">
        <w:rPr>
          <w:rFonts w:hint="eastAsia"/>
          <w:color w:val="000000" w:themeColor="text1"/>
        </w:rPr>
        <w:t>の</w:t>
      </w:r>
      <w:r w:rsidRPr="001B0311">
        <w:rPr>
          <w:color w:val="000000" w:themeColor="text1"/>
        </w:rPr>
        <w:t>3</w:t>
      </w:r>
      <w:r w:rsidRPr="001B0311">
        <w:rPr>
          <w:color w:val="000000" w:themeColor="text1"/>
        </w:rPr>
        <w:t>つの</w:t>
      </w:r>
      <w:r w:rsidR="00441B35" w:rsidRPr="001B0311">
        <w:rPr>
          <w:rFonts w:hint="eastAsia"/>
          <w:color w:val="000000" w:themeColor="text1"/>
        </w:rPr>
        <w:t>入出力</w:t>
      </w:r>
      <w:r w:rsidRPr="001B0311">
        <w:rPr>
          <w:color w:val="000000" w:themeColor="text1"/>
        </w:rPr>
        <w:t>は、プロセスが生成された時点で自動的に作られ、通</w:t>
      </w:r>
      <w:r w:rsidRPr="00E21C0B">
        <w:t>常その端末に割当てられています</w:t>
      </w:r>
      <w:r w:rsidRPr="00E21C0B">
        <w:t>(</w:t>
      </w:r>
      <w:r w:rsidRPr="00E21C0B">
        <w:t>下図参照</w:t>
      </w:r>
      <w:r w:rsidRPr="00E21C0B">
        <w:t>)</w:t>
      </w:r>
      <w:r w:rsidRPr="00E21C0B">
        <w:t>。</w:t>
      </w:r>
    </w:p>
    <w:p w:rsidR="00402A8C" w:rsidRDefault="00402A8C" w:rsidP="00F003D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p w:rsidR="001B7E4F" w:rsidRDefault="001B7E4F" w:rsidP="001B7E4F">
      <w:pPr>
        <w:pStyle w:val="ad"/>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0" w:left="425"/>
        <w:jc w:val="center"/>
      </w:pPr>
      <w:bookmarkStart w:id="13" w:name="OLE_LINK66"/>
      <w:bookmarkStart w:id="14" w:name="OLE_LINK67"/>
      <w:r>
        <w:rPr>
          <w:rFonts w:hint="eastAsia"/>
          <w:noProof/>
        </w:rPr>
        <w:drawing>
          <wp:inline distT="0" distB="0" distL="0" distR="0">
            <wp:extent cx="3619048" cy="3123810"/>
            <wp:effectExtent l="19050" t="0" r="452" b="0"/>
            <wp:docPr id="1" name="図 0" descr="標準入出力.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標準入出力.PNG"/>
                    <pic:cNvPicPr/>
                  </pic:nvPicPr>
                  <pic:blipFill>
                    <a:blip r:embed="rId11" cstate="print"/>
                    <a:stretch>
                      <a:fillRect/>
                    </a:stretch>
                  </pic:blipFill>
                  <pic:spPr>
                    <a:xfrm>
                      <a:off x="0" y="0"/>
                      <a:ext cx="3619048" cy="3123810"/>
                    </a:xfrm>
                    <a:prstGeom prst="rect">
                      <a:avLst/>
                    </a:prstGeom>
                  </pic:spPr>
                </pic:pic>
              </a:graphicData>
            </a:graphic>
          </wp:inline>
        </w:drawing>
      </w:r>
    </w:p>
    <w:p w:rsidR="001B7E4F" w:rsidRDefault="001B7E4F" w:rsidP="001B7E4F">
      <w:pPr>
        <w:pStyle w:val="ae"/>
        <w:jc w:val="center"/>
      </w:pPr>
      <w:r>
        <w:rPr>
          <w:rFonts w:hint="eastAsia"/>
        </w:rPr>
        <w:t>図</w:t>
      </w:r>
      <w:r>
        <w:rPr>
          <w:rFonts w:hint="eastAsia"/>
        </w:rPr>
        <w:t xml:space="preserve"> </w:t>
      </w:r>
      <w:r w:rsidR="009F10BB">
        <w:fldChar w:fldCharType="begin"/>
      </w:r>
      <w:r>
        <w:instrText xml:space="preserve"> </w:instrText>
      </w:r>
      <w:r>
        <w:rPr>
          <w:rFonts w:hint="eastAsia"/>
        </w:rPr>
        <w:instrText xml:space="preserve">SEQ </w:instrText>
      </w:r>
      <w:r>
        <w:rPr>
          <w:rFonts w:hint="eastAsia"/>
        </w:rPr>
        <w:instrText>図</w:instrText>
      </w:r>
      <w:r>
        <w:rPr>
          <w:rFonts w:hint="eastAsia"/>
        </w:rPr>
        <w:instrText xml:space="preserve"> \* ARABIC</w:instrText>
      </w:r>
      <w:r>
        <w:instrText xml:space="preserve"> </w:instrText>
      </w:r>
      <w:r w:rsidR="009F10BB">
        <w:fldChar w:fldCharType="separate"/>
      </w:r>
      <w:r w:rsidR="0035211B">
        <w:rPr>
          <w:noProof/>
        </w:rPr>
        <w:t>1</w:t>
      </w:r>
      <w:r w:rsidR="009F10BB">
        <w:fldChar w:fldCharType="end"/>
      </w:r>
      <w:r>
        <w:rPr>
          <w:rFonts w:hint="eastAsia"/>
        </w:rPr>
        <w:t>標準入出力</w:t>
      </w:r>
    </w:p>
    <w:p w:rsidR="001B7E4F" w:rsidRDefault="001B7E4F" w:rsidP="00F003D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bookmarkStart w:id="15" w:name="OLE_LINK64"/>
      <w:bookmarkStart w:id="16" w:name="OLE_LINK65"/>
      <w:bookmarkEnd w:id="13"/>
      <w:bookmarkEnd w:id="14"/>
    </w:p>
    <w:bookmarkEnd w:id="15"/>
    <w:bookmarkEnd w:id="16"/>
    <w:p w:rsidR="004C76B2" w:rsidRDefault="00E21C0B" w:rsidP="004C76B2">
      <w:pPr>
        <w:pStyle w:val="ad"/>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2" w:left="424" w:firstLineChars="100" w:firstLine="210"/>
        <w:jc w:val="left"/>
      </w:pPr>
      <w:r w:rsidRPr="00E21C0B">
        <w:t>たとえば、</w:t>
      </w:r>
    </w:p>
    <w:tbl>
      <w:tblPr>
        <w:tblStyle w:val="af"/>
        <w:tblW w:w="8079" w:type="dxa"/>
        <w:tblInd w:w="534" w:type="dxa"/>
        <w:tblLook w:val="04A0"/>
      </w:tblPr>
      <w:tblGrid>
        <w:gridCol w:w="8079"/>
      </w:tblGrid>
      <w:tr w:rsidR="00E21C0B" w:rsidRPr="00034DE4" w:rsidTr="009E4A07">
        <w:tc>
          <w:tcPr>
            <w:tcW w:w="8079" w:type="dxa"/>
          </w:tcPr>
          <w:p w:rsidR="0099584E" w:rsidRPr="006C0EA7" w:rsidRDefault="00E21C0B" w:rsidP="009E4A07">
            <w:pPr>
              <w:rPr>
                <w:rFonts w:asciiTheme="majorEastAsia" w:eastAsiaTheme="majorEastAsia" w:hAnsiTheme="majorEastAsia"/>
                <w:szCs w:val="21"/>
              </w:rPr>
            </w:pPr>
            <w:bookmarkStart w:id="17" w:name="OLE_LINK9"/>
            <w:bookmarkStart w:id="18" w:name="OLE_LINK10"/>
            <w:r w:rsidRPr="006C0EA7">
              <w:rPr>
                <w:rFonts w:asciiTheme="majorEastAsia" w:eastAsiaTheme="majorEastAsia" w:hAnsiTheme="majorEastAsia" w:hint="eastAsia"/>
                <w:szCs w:val="21"/>
              </w:rPr>
              <w:t>$ ls mydir</w:t>
            </w:r>
            <w:r w:rsidR="00CF63CC" w:rsidRPr="006C0EA7">
              <w:rPr>
                <w:rFonts w:asciiTheme="majorEastAsia" w:eastAsiaTheme="majorEastAsia" w:hAnsiTheme="majorEastAsia" w:hint="eastAsia"/>
                <w:szCs w:val="21"/>
              </w:rPr>
              <w:t>/</w:t>
            </w:r>
          </w:p>
          <w:p w:rsidR="0099584E" w:rsidRPr="00034DE4" w:rsidRDefault="00604610" w:rsidP="009E4A07">
            <w:pPr>
              <w:rPr>
                <w:rFonts w:asciiTheme="majorEastAsia" w:eastAsiaTheme="majorEastAsia" w:hAnsiTheme="majorEastAsia"/>
                <w:sz w:val="20"/>
                <w:szCs w:val="20"/>
              </w:rPr>
            </w:pPr>
            <w:r w:rsidRPr="006C0EA7">
              <w:rPr>
                <w:rFonts w:asciiTheme="majorEastAsia" w:eastAsiaTheme="majorEastAsia" w:hAnsiTheme="majorEastAsia" w:hint="eastAsia"/>
                <w:szCs w:val="21"/>
              </w:rPr>
              <w:t>b</w:t>
            </w:r>
            <w:r w:rsidRPr="006C0EA7">
              <w:rPr>
                <w:rFonts w:asciiTheme="majorEastAsia" w:eastAsiaTheme="majorEastAsia" w:hAnsiTheme="majorEastAsia"/>
                <w:szCs w:val="21"/>
              </w:rPr>
              <w:t>ar</w:t>
            </w:r>
            <w:r w:rsidRPr="006C0EA7">
              <w:rPr>
                <w:rFonts w:asciiTheme="majorEastAsia" w:eastAsiaTheme="majorEastAsia" w:hAnsiTheme="majorEastAsia" w:hint="eastAsia"/>
                <w:szCs w:val="21"/>
              </w:rPr>
              <w:t>.txt</w:t>
            </w:r>
            <w:r w:rsidR="00FA34A1" w:rsidRPr="006C0EA7">
              <w:rPr>
                <w:rFonts w:asciiTheme="majorEastAsia" w:eastAsiaTheme="majorEastAsia" w:hAnsiTheme="majorEastAsia"/>
                <w:szCs w:val="21"/>
              </w:rPr>
              <w:t xml:space="preserve">  baz.txt  foo.txt</w:t>
            </w:r>
          </w:p>
        </w:tc>
      </w:tr>
    </w:tbl>
    <w:bookmarkEnd w:id="17"/>
    <w:bookmarkEnd w:id="18"/>
    <w:p w:rsidR="001B7E4F" w:rsidRDefault="00E21C0B" w:rsidP="001B7E4F">
      <w:pPr>
        <w:pStyle w:val="ad"/>
        <w:ind w:leftChars="202" w:left="424" w:firstLineChars="100" w:firstLine="210"/>
      </w:pPr>
      <w:r w:rsidRPr="00E21C0B">
        <w:t>は、</w:t>
      </w:r>
      <w:r w:rsidRPr="00E21C0B">
        <w:t>ls</w:t>
      </w:r>
      <w:r w:rsidRPr="00E21C0B">
        <w:t>コマンドの結果</w:t>
      </w:r>
      <w:r w:rsidRPr="00E21C0B">
        <w:t>(mydir</w:t>
      </w:r>
      <w:r w:rsidRPr="00E21C0B">
        <w:t>ディレクトリの情報</w:t>
      </w:r>
      <w:r w:rsidRPr="00E21C0B">
        <w:t>)</w:t>
      </w:r>
      <w:r w:rsidRPr="00E21C0B">
        <w:t>を端末へ出力します。</w:t>
      </w:r>
    </w:p>
    <w:p w:rsidR="001B7E4F" w:rsidRDefault="001B7E4F" w:rsidP="00F003D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p w:rsidR="004D603F" w:rsidRDefault="00E21C0B" w:rsidP="004D603F">
      <w:pPr>
        <w:pStyle w:val="ad"/>
        <w:ind w:leftChars="202" w:left="424" w:firstLineChars="100" w:firstLine="210"/>
      </w:pPr>
      <w:r w:rsidRPr="00E21C0B">
        <w:t>また、</w:t>
      </w:r>
    </w:p>
    <w:tbl>
      <w:tblPr>
        <w:tblStyle w:val="af"/>
        <w:tblW w:w="8079" w:type="dxa"/>
        <w:tblInd w:w="534" w:type="dxa"/>
        <w:tblLook w:val="04A0"/>
      </w:tblPr>
      <w:tblGrid>
        <w:gridCol w:w="8079"/>
      </w:tblGrid>
      <w:tr w:rsidR="00E21C0B" w:rsidRPr="00034DE4" w:rsidTr="009E4A07">
        <w:tc>
          <w:tcPr>
            <w:tcW w:w="8079" w:type="dxa"/>
          </w:tcPr>
          <w:p w:rsidR="00E21C0B" w:rsidRPr="006C0EA7" w:rsidRDefault="00E21C0B" w:rsidP="009E4A07">
            <w:pPr>
              <w:rPr>
                <w:rFonts w:asciiTheme="majorEastAsia" w:eastAsiaTheme="majorEastAsia" w:hAnsiTheme="majorEastAsia"/>
                <w:szCs w:val="21"/>
              </w:rPr>
            </w:pPr>
            <w:r w:rsidRPr="006C0EA7">
              <w:rPr>
                <w:rFonts w:asciiTheme="majorEastAsia" w:eastAsiaTheme="majorEastAsia" w:hAnsiTheme="majorEastAsia"/>
                <w:szCs w:val="21"/>
              </w:rPr>
              <w:t>$ ls mydir</w:t>
            </w:r>
            <w:r w:rsidR="00CF63CC" w:rsidRPr="006C0EA7">
              <w:rPr>
                <w:rFonts w:asciiTheme="majorEastAsia" w:eastAsiaTheme="majorEastAsia" w:hAnsiTheme="majorEastAsia" w:hint="eastAsia"/>
                <w:szCs w:val="21"/>
              </w:rPr>
              <w:t>/</w:t>
            </w:r>
            <w:r w:rsidRPr="006C0EA7">
              <w:rPr>
                <w:rFonts w:asciiTheme="majorEastAsia" w:eastAsiaTheme="majorEastAsia" w:hAnsiTheme="majorEastAsia"/>
                <w:szCs w:val="21"/>
              </w:rPr>
              <w:t xml:space="preserve"> &gt; dlist</w:t>
            </w:r>
          </w:p>
          <w:p w:rsidR="0099584E" w:rsidRPr="006C0EA7" w:rsidRDefault="0099584E" w:rsidP="009E4A07">
            <w:pPr>
              <w:rPr>
                <w:rFonts w:asciiTheme="majorEastAsia" w:eastAsiaTheme="majorEastAsia" w:hAnsiTheme="majorEastAsia"/>
                <w:szCs w:val="21"/>
              </w:rPr>
            </w:pPr>
            <w:r w:rsidRPr="006C0EA7">
              <w:rPr>
                <w:rFonts w:asciiTheme="majorEastAsia" w:eastAsiaTheme="majorEastAsia" w:hAnsiTheme="majorEastAsia" w:hint="eastAsia"/>
                <w:szCs w:val="21"/>
              </w:rPr>
              <w:t>$ cat dlist</w:t>
            </w:r>
          </w:p>
          <w:p w:rsidR="00FA34A1" w:rsidRPr="006C0EA7" w:rsidRDefault="00FA34A1" w:rsidP="00FA34A1">
            <w:pPr>
              <w:rPr>
                <w:rFonts w:asciiTheme="majorEastAsia" w:eastAsiaTheme="majorEastAsia" w:hAnsiTheme="majorEastAsia"/>
                <w:szCs w:val="21"/>
              </w:rPr>
            </w:pPr>
            <w:r w:rsidRPr="006C0EA7">
              <w:rPr>
                <w:rFonts w:asciiTheme="majorEastAsia" w:eastAsiaTheme="majorEastAsia" w:hAnsiTheme="majorEastAsia"/>
                <w:szCs w:val="21"/>
              </w:rPr>
              <w:t>bar.txt</w:t>
            </w:r>
          </w:p>
          <w:p w:rsidR="00FA34A1" w:rsidRPr="006C0EA7" w:rsidRDefault="00FA34A1" w:rsidP="00FA34A1">
            <w:pPr>
              <w:rPr>
                <w:rFonts w:asciiTheme="majorEastAsia" w:eastAsiaTheme="majorEastAsia" w:hAnsiTheme="majorEastAsia"/>
                <w:szCs w:val="21"/>
              </w:rPr>
            </w:pPr>
            <w:r w:rsidRPr="006C0EA7">
              <w:rPr>
                <w:rFonts w:asciiTheme="majorEastAsia" w:eastAsiaTheme="majorEastAsia" w:hAnsiTheme="majorEastAsia"/>
                <w:szCs w:val="21"/>
              </w:rPr>
              <w:t>baz.txt</w:t>
            </w:r>
          </w:p>
          <w:p w:rsidR="0099584E" w:rsidRPr="00034DE4" w:rsidRDefault="00FA34A1" w:rsidP="00FA34A1">
            <w:pPr>
              <w:rPr>
                <w:rFonts w:asciiTheme="majorEastAsia" w:eastAsiaTheme="majorEastAsia" w:hAnsiTheme="majorEastAsia"/>
                <w:sz w:val="20"/>
                <w:szCs w:val="20"/>
              </w:rPr>
            </w:pPr>
            <w:r w:rsidRPr="006C0EA7">
              <w:rPr>
                <w:rFonts w:asciiTheme="majorEastAsia" w:eastAsiaTheme="majorEastAsia" w:hAnsiTheme="majorEastAsia"/>
                <w:szCs w:val="21"/>
              </w:rPr>
              <w:t>foo.txt</w:t>
            </w:r>
          </w:p>
        </w:tc>
      </w:tr>
    </w:tbl>
    <w:p w:rsidR="00E21C0B" w:rsidRPr="00E21C0B" w:rsidRDefault="00E21C0B" w:rsidP="00E21C0B">
      <w:pPr>
        <w:pStyle w:val="ad"/>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2" w:left="424" w:firstLineChars="100" w:firstLine="210"/>
        <w:jc w:val="left"/>
      </w:pPr>
      <w:r>
        <w:rPr>
          <w:rFonts w:hint="eastAsia"/>
        </w:rPr>
        <w:t>は、</w:t>
      </w:r>
      <w:r w:rsidRPr="00E21C0B">
        <w:t>ls</w:t>
      </w:r>
      <w:r w:rsidRPr="00E21C0B">
        <w:t>コマンドの結果を</w:t>
      </w:r>
      <w:r w:rsidRPr="00E21C0B">
        <w:t>dlist</w:t>
      </w:r>
      <w:r w:rsidRPr="00E21C0B">
        <w:t>というファイルへ出力します。これは、</w:t>
      </w:r>
      <w:r w:rsidR="00191E7A">
        <w:rPr>
          <w:rFonts w:hint="eastAsia"/>
        </w:rPr>
        <w:t>「</w:t>
      </w:r>
      <w:r w:rsidRPr="00E21C0B">
        <w:t>&gt;</w:t>
      </w:r>
      <w:r w:rsidR="00191E7A">
        <w:rPr>
          <w:rFonts w:hint="eastAsia"/>
        </w:rPr>
        <w:t>」</w:t>
      </w:r>
      <w:r w:rsidR="00CF63CC">
        <w:rPr>
          <w:rFonts w:hint="eastAsia"/>
        </w:rPr>
        <w:t>(</w:t>
      </w:r>
      <w:r w:rsidR="00CF63CC">
        <w:rPr>
          <w:rFonts w:hint="eastAsia"/>
        </w:rPr>
        <w:t>大なり</w:t>
      </w:r>
      <w:r w:rsidR="00CF63CC">
        <w:rPr>
          <w:rFonts w:hint="eastAsia"/>
        </w:rPr>
        <w:t>)</w:t>
      </w:r>
      <w:r w:rsidRPr="00E21C0B">
        <w:t>に従って標準出力先が</w:t>
      </w:r>
      <w:r w:rsidRPr="00E21C0B">
        <w:t>dlist</w:t>
      </w:r>
      <w:r w:rsidRPr="00E21C0B">
        <w:t>に割り当てられているためです</w:t>
      </w:r>
      <w:r w:rsidR="001B7E4F">
        <w:rPr>
          <w:rFonts w:hint="eastAsia"/>
        </w:rPr>
        <w:t>。このように、標準入出力の割り当てを変更することを、リダイレクションと呼びます</w:t>
      </w:r>
      <w:r w:rsidR="00191E7A">
        <w:rPr>
          <w:rFonts w:hint="eastAsia"/>
        </w:rPr>
        <w:t>(</w:t>
      </w:r>
      <w:r w:rsidR="00191E7A">
        <w:rPr>
          <w:rFonts w:hint="eastAsia"/>
        </w:rPr>
        <w:t>下図参照</w:t>
      </w:r>
      <w:r w:rsidR="00191E7A">
        <w:rPr>
          <w:rFonts w:hint="eastAsia"/>
        </w:rPr>
        <w:t>)</w:t>
      </w:r>
      <w:r w:rsidR="001B7E4F">
        <w:rPr>
          <w:rFonts w:hint="eastAsia"/>
        </w:rPr>
        <w:t>。</w:t>
      </w:r>
    </w:p>
    <w:p w:rsidR="00F003D7" w:rsidRPr="00191E7A" w:rsidRDefault="00F003D7">
      <w:pPr>
        <w:widowControl/>
        <w:jc w:val="left"/>
      </w:pPr>
      <w:bookmarkStart w:id="19" w:name="OLE_LINK11"/>
      <w:bookmarkStart w:id="20" w:name="OLE_LINK12"/>
    </w:p>
    <w:p w:rsidR="001B7E4F" w:rsidRDefault="001B7E4F" w:rsidP="001B7E4F">
      <w:pPr>
        <w:pStyle w:val="ad"/>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0" w:left="425"/>
        <w:jc w:val="center"/>
      </w:pPr>
      <w:r>
        <w:rPr>
          <w:rFonts w:hint="eastAsia"/>
          <w:noProof/>
        </w:rPr>
        <w:drawing>
          <wp:inline distT="0" distB="0" distL="0" distR="0">
            <wp:extent cx="3843712" cy="3306667"/>
            <wp:effectExtent l="19050" t="0" r="4388" b="0"/>
            <wp:docPr id="2" name="図 0" descr="標準入出力.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標準入出力.PNG"/>
                    <pic:cNvPicPr/>
                  </pic:nvPicPr>
                  <pic:blipFill>
                    <a:blip r:embed="rId12" cstate="print"/>
                    <a:stretch>
                      <a:fillRect/>
                    </a:stretch>
                  </pic:blipFill>
                  <pic:spPr>
                    <a:xfrm>
                      <a:off x="0" y="0"/>
                      <a:ext cx="3843712" cy="3306667"/>
                    </a:xfrm>
                    <a:prstGeom prst="rect">
                      <a:avLst/>
                    </a:prstGeom>
                  </pic:spPr>
                </pic:pic>
              </a:graphicData>
            </a:graphic>
          </wp:inline>
        </w:drawing>
      </w:r>
    </w:p>
    <w:p w:rsidR="001B7E4F" w:rsidRPr="00100AE2" w:rsidRDefault="001B7E4F" w:rsidP="001B7E4F">
      <w:pPr>
        <w:pStyle w:val="ae"/>
        <w:jc w:val="center"/>
        <w:rPr>
          <w:color w:val="000000" w:themeColor="text1"/>
        </w:rPr>
      </w:pPr>
      <w:bookmarkStart w:id="21" w:name="OLE_LINK68"/>
      <w:bookmarkStart w:id="22" w:name="OLE_LINK69"/>
      <w:r w:rsidRPr="00100AE2">
        <w:rPr>
          <w:rFonts w:hint="eastAsia"/>
          <w:color w:val="000000" w:themeColor="text1"/>
        </w:rPr>
        <w:t>図</w:t>
      </w:r>
      <w:r w:rsidRPr="00100AE2">
        <w:rPr>
          <w:rFonts w:hint="eastAsia"/>
          <w:color w:val="000000" w:themeColor="text1"/>
        </w:rPr>
        <w:t xml:space="preserve"> </w:t>
      </w:r>
      <w:r w:rsidR="009F10BB" w:rsidRPr="00100AE2">
        <w:rPr>
          <w:color w:val="000000" w:themeColor="text1"/>
        </w:rPr>
        <w:fldChar w:fldCharType="begin"/>
      </w:r>
      <w:r w:rsidRPr="00100AE2">
        <w:rPr>
          <w:color w:val="000000" w:themeColor="text1"/>
        </w:rPr>
        <w:instrText xml:space="preserve"> </w:instrText>
      </w:r>
      <w:r w:rsidRPr="00100AE2">
        <w:rPr>
          <w:rFonts w:hint="eastAsia"/>
          <w:color w:val="000000" w:themeColor="text1"/>
        </w:rPr>
        <w:instrText xml:space="preserve">SEQ </w:instrText>
      </w:r>
      <w:r w:rsidRPr="00100AE2">
        <w:rPr>
          <w:rFonts w:hint="eastAsia"/>
          <w:color w:val="000000" w:themeColor="text1"/>
        </w:rPr>
        <w:instrText>図</w:instrText>
      </w:r>
      <w:r w:rsidRPr="00100AE2">
        <w:rPr>
          <w:rFonts w:hint="eastAsia"/>
          <w:color w:val="000000" w:themeColor="text1"/>
        </w:rPr>
        <w:instrText xml:space="preserve"> \* ARABIC</w:instrText>
      </w:r>
      <w:r w:rsidRPr="00100AE2">
        <w:rPr>
          <w:color w:val="000000" w:themeColor="text1"/>
        </w:rPr>
        <w:instrText xml:space="preserve"> </w:instrText>
      </w:r>
      <w:r w:rsidR="009F10BB" w:rsidRPr="00100AE2">
        <w:rPr>
          <w:color w:val="000000" w:themeColor="text1"/>
        </w:rPr>
        <w:fldChar w:fldCharType="separate"/>
      </w:r>
      <w:r w:rsidR="0035211B">
        <w:rPr>
          <w:noProof/>
          <w:color w:val="000000" w:themeColor="text1"/>
        </w:rPr>
        <w:t>2</w:t>
      </w:r>
      <w:r w:rsidR="009F10BB" w:rsidRPr="00100AE2">
        <w:rPr>
          <w:color w:val="000000" w:themeColor="text1"/>
        </w:rPr>
        <w:fldChar w:fldCharType="end"/>
      </w:r>
      <w:r w:rsidRPr="00100AE2">
        <w:rPr>
          <w:rFonts w:hint="eastAsia"/>
          <w:color w:val="000000" w:themeColor="text1"/>
        </w:rPr>
        <w:t>リダイレクション</w:t>
      </w:r>
    </w:p>
    <w:bookmarkEnd w:id="21"/>
    <w:bookmarkEnd w:id="22"/>
    <w:p w:rsidR="001B7E4F" w:rsidRPr="00E4210A" w:rsidRDefault="001B7E4F" w:rsidP="00402A8C">
      <w:pPr>
        <w:widowControl/>
        <w:jc w:val="left"/>
      </w:pPr>
    </w:p>
    <w:p w:rsidR="00E21C0B" w:rsidRDefault="004D603F" w:rsidP="004B14AF">
      <w:pPr>
        <w:pStyle w:val="3"/>
        <w:numPr>
          <w:ilvl w:val="2"/>
          <w:numId w:val="2"/>
        </w:numPr>
        <w:ind w:leftChars="0"/>
      </w:pPr>
      <w:bookmarkStart w:id="23" w:name="_Toc381605476"/>
      <w:r>
        <w:rPr>
          <w:rFonts w:hint="eastAsia"/>
        </w:rPr>
        <w:t>パイプ</w:t>
      </w:r>
      <w:bookmarkEnd w:id="23"/>
    </w:p>
    <w:p w:rsidR="00402A8C" w:rsidRDefault="00E21C0B" w:rsidP="00F003D7">
      <w:pPr>
        <w:pStyle w:val="ad"/>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pPr>
      <w:r w:rsidRPr="00E21C0B">
        <w:rPr>
          <w:rFonts w:ascii="ＭＳ ゴシック" w:eastAsia="ＭＳ ゴシック" w:hAnsi="ＭＳ ゴシック" w:cs="ＭＳ ゴシック"/>
          <w:color w:val="000000"/>
          <w:kern w:val="0"/>
          <w:sz w:val="24"/>
          <w:szCs w:val="24"/>
        </w:rPr>
        <w:t xml:space="preserve">　</w:t>
      </w:r>
      <w:r w:rsidR="004D603F" w:rsidRPr="004D603F">
        <w:t>パイプは、コマンドの標準出力を次のコマンドの標準入力とする役目をします</w:t>
      </w:r>
      <w:r w:rsidR="004D603F" w:rsidRPr="004D603F">
        <w:t>(</w:t>
      </w:r>
      <w:r w:rsidR="004D603F" w:rsidRPr="004D603F">
        <w:t>下図参照</w:t>
      </w:r>
      <w:r w:rsidR="004D603F" w:rsidRPr="004D603F">
        <w:t>)</w:t>
      </w:r>
      <w:r w:rsidR="004D603F" w:rsidRPr="004D603F">
        <w:t>。コマンドをパイプで繋げることで、単機能のコマンドを使って複雑な処理を実行できます。</w:t>
      </w:r>
    </w:p>
    <w:p w:rsidR="00F003D7" w:rsidRDefault="00F003D7" w:rsidP="00F003D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p w:rsidR="00F003D7" w:rsidRDefault="00F003D7" w:rsidP="00F003D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hint="eastAsia"/>
          <w:noProof/>
        </w:rPr>
        <w:drawing>
          <wp:inline distT="0" distB="0" distL="0" distR="0">
            <wp:extent cx="5400040" cy="2373086"/>
            <wp:effectExtent l="19050" t="0" r="0" b="0"/>
            <wp:docPr id="3" name="図 2" descr="パイプ.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パイプ.PNG"/>
                    <pic:cNvPicPr/>
                  </pic:nvPicPr>
                  <pic:blipFill>
                    <a:blip r:embed="rId13" cstate="print"/>
                    <a:stretch>
                      <a:fillRect/>
                    </a:stretch>
                  </pic:blipFill>
                  <pic:spPr>
                    <a:xfrm>
                      <a:off x="0" y="0"/>
                      <a:ext cx="5400040" cy="2373086"/>
                    </a:xfrm>
                    <a:prstGeom prst="rect">
                      <a:avLst/>
                    </a:prstGeom>
                  </pic:spPr>
                </pic:pic>
              </a:graphicData>
            </a:graphic>
          </wp:inline>
        </w:drawing>
      </w:r>
    </w:p>
    <w:p w:rsidR="00F003D7" w:rsidRPr="00100AE2" w:rsidRDefault="00F003D7" w:rsidP="00F003D7">
      <w:pPr>
        <w:pStyle w:val="ae"/>
        <w:jc w:val="center"/>
        <w:rPr>
          <w:color w:val="000000" w:themeColor="text1"/>
        </w:rPr>
      </w:pPr>
      <w:r w:rsidRPr="00100AE2">
        <w:rPr>
          <w:rFonts w:hint="eastAsia"/>
          <w:color w:val="000000" w:themeColor="text1"/>
        </w:rPr>
        <w:t>図</w:t>
      </w:r>
      <w:r w:rsidRPr="00100AE2">
        <w:rPr>
          <w:rFonts w:hint="eastAsia"/>
          <w:color w:val="000000" w:themeColor="text1"/>
        </w:rPr>
        <w:t xml:space="preserve"> </w:t>
      </w:r>
      <w:r w:rsidR="009F10BB" w:rsidRPr="00100AE2">
        <w:rPr>
          <w:color w:val="000000" w:themeColor="text1"/>
        </w:rPr>
        <w:fldChar w:fldCharType="begin"/>
      </w:r>
      <w:r w:rsidRPr="00100AE2">
        <w:rPr>
          <w:color w:val="000000" w:themeColor="text1"/>
        </w:rPr>
        <w:instrText xml:space="preserve"> </w:instrText>
      </w:r>
      <w:r w:rsidRPr="00100AE2">
        <w:rPr>
          <w:rFonts w:hint="eastAsia"/>
          <w:color w:val="000000" w:themeColor="text1"/>
        </w:rPr>
        <w:instrText xml:space="preserve">SEQ </w:instrText>
      </w:r>
      <w:r w:rsidRPr="00100AE2">
        <w:rPr>
          <w:rFonts w:hint="eastAsia"/>
          <w:color w:val="000000" w:themeColor="text1"/>
        </w:rPr>
        <w:instrText>図</w:instrText>
      </w:r>
      <w:r w:rsidRPr="00100AE2">
        <w:rPr>
          <w:rFonts w:hint="eastAsia"/>
          <w:color w:val="000000" w:themeColor="text1"/>
        </w:rPr>
        <w:instrText xml:space="preserve"> \* ARABIC</w:instrText>
      </w:r>
      <w:r w:rsidRPr="00100AE2">
        <w:rPr>
          <w:color w:val="000000" w:themeColor="text1"/>
        </w:rPr>
        <w:instrText xml:space="preserve"> </w:instrText>
      </w:r>
      <w:r w:rsidR="009F10BB" w:rsidRPr="00100AE2">
        <w:rPr>
          <w:color w:val="000000" w:themeColor="text1"/>
        </w:rPr>
        <w:fldChar w:fldCharType="separate"/>
      </w:r>
      <w:r w:rsidR="0035211B">
        <w:rPr>
          <w:noProof/>
          <w:color w:val="000000" w:themeColor="text1"/>
        </w:rPr>
        <w:t>3</w:t>
      </w:r>
      <w:r w:rsidR="009F10BB" w:rsidRPr="00100AE2">
        <w:rPr>
          <w:color w:val="000000" w:themeColor="text1"/>
        </w:rPr>
        <w:fldChar w:fldCharType="end"/>
      </w:r>
      <w:r w:rsidRPr="00100AE2">
        <w:rPr>
          <w:rFonts w:hint="eastAsia"/>
          <w:color w:val="000000" w:themeColor="text1"/>
        </w:rPr>
        <w:t>パイプ</w:t>
      </w:r>
    </w:p>
    <w:p w:rsidR="00F003D7" w:rsidRDefault="00F003D7">
      <w:pPr>
        <w:widowControl/>
        <w:jc w:val="left"/>
      </w:pPr>
      <w:r>
        <w:br w:type="page"/>
      </w:r>
    </w:p>
    <w:p w:rsidR="00F003D7" w:rsidRPr="00F003D7" w:rsidRDefault="00F003D7" w:rsidP="00F003D7">
      <w:pPr>
        <w:widowControl/>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p w:rsidR="00E21C0B" w:rsidRDefault="004D603F" w:rsidP="004C76B2">
      <w:pPr>
        <w:pStyle w:val="ad"/>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pPr>
      <w:r w:rsidRPr="004D603F">
        <w:t xml:space="preserve">　たとえば、</w:t>
      </w:r>
    </w:p>
    <w:tbl>
      <w:tblPr>
        <w:tblStyle w:val="af"/>
        <w:tblW w:w="8079" w:type="dxa"/>
        <w:tblInd w:w="534" w:type="dxa"/>
        <w:tblLook w:val="04A0"/>
      </w:tblPr>
      <w:tblGrid>
        <w:gridCol w:w="8079"/>
      </w:tblGrid>
      <w:tr w:rsidR="00E21C0B" w:rsidRPr="00034DE4" w:rsidTr="009E4A07">
        <w:tc>
          <w:tcPr>
            <w:tcW w:w="8079" w:type="dxa"/>
          </w:tcPr>
          <w:p w:rsidR="00E21C0B" w:rsidRPr="006C0EA7" w:rsidRDefault="004C76B2" w:rsidP="009E4A07">
            <w:pPr>
              <w:rPr>
                <w:rFonts w:asciiTheme="majorEastAsia" w:eastAsiaTheme="majorEastAsia" w:hAnsiTheme="majorEastAsia"/>
                <w:szCs w:val="21"/>
              </w:rPr>
            </w:pPr>
            <w:bookmarkStart w:id="24" w:name="OLE_LINK13"/>
            <w:bookmarkStart w:id="25" w:name="OLE_LINK14"/>
            <w:r w:rsidRPr="006C0EA7">
              <w:rPr>
                <w:rFonts w:asciiTheme="majorEastAsia" w:eastAsiaTheme="majorEastAsia" w:hAnsiTheme="majorEastAsia"/>
                <w:szCs w:val="21"/>
              </w:rPr>
              <w:t>$ ls mydir</w:t>
            </w:r>
            <w:r w:rsidR="0099584E" w:rsidRPr="006C0EA7">
              <w:rPr>
                <w:rFonts w:asciiTheme="majorEastAsia" w:eastAsiaTheme="majorEastAsia" w:hAnsiTheme="majorEastAsia" w:hint="eastAsia"/>
                <w:szCs w:val="21"/>
              </w:rPr>
              <w:t>/</w:t>
            </w:r>
            <w:r w:rsidRPr="006C0EA7">
              <w:rPr>
                <w:rFonts w:asciiTheme="majorEastAsia" w:eastAsiaTheme="majorEastAsia" w:hAnsiTheme="majorEastAsia"/>
                <w:szCs w:val="21"/>
              </w:rPr>
              <w:t xml:space="preserve"> | </w:t>
            </w:r>
            <w:r w:rsidR="00760B85" w:rsidRPr="006C0EA7">
              <w:rPr>
                <w:rFonts w:asciiTheme="majorEastAsia" w:eastAsiaTheme="majorEastAsia" w:hAnsiTheme="majorEastAsia" w:hint="eastAsia"/>
                <w:szCs w:val="21"/>
              </w:rPr>
              <w:t xml:space="preserve">wc </w:t>
            </w:r>
            <w:r w:rsidR="0099584E" w:rsidRPr="006C0EA7">
              <w:rPr>
                <w:rFonts w:asciiTheme="majorEastAsia" w:eastAsiaTheme="majorEastAsia" w:hAnsiTheme="majorEastAsia"/>
                <w:szCs w:val="21"/>
              </w:rPr>
              <w:t>–</w:t>
            </w:r>
            <w:r w:rsidR="00760B85" w:rsidRPr="006C0EA7">
              <w:rPr>
                <w:rFonts w:asciiTheme="majorEastAsia" w:eastAsiaTheme="majorEastAsia" w:hAnsiTheme="majorEastAsia" w:hint="eastAsia"/>
                <w:szCs w:val="21"/>
              </w:rPr>
              <w:t>l</w:t>
            </w:r>
          </w:p>
          <w:p w:rsidR="0099584E" w:rsidRPr="00034DE4" w:rsidRDefault="0099584E" w:rsidP="009E4A07">
            <w:pPr>
              <w:rPr>
                <w:rFonts w:asciiTheme="majorEastAsia" w:eastAsiaTheme="majorEastAsia" w:hAnsiTheme="majorEastAsia"/>
                <w:sz w:val="20"/>
                <w:szCs w:val="20"/>
              </w:rPr>
            </w:pPr>
            <w:r w:rsidRPr="006C0EA7">
              <w:rPr>
                <w:rFonts w:asciiTheme="majorEastAsia" w:eastAsiaTheme="majorEastAsia" w:hAnsiTheme="majorEastAsia" w:hint="eastAsia"/>
                <w:szCs w:val="21"/>
              </w:rPr>
              <w:t>3</w:t>
            </w:r>
          </w:p>
        </w:tc>
      </w:tr>
    </w:tbl>
    <w:bookmarkEnd w:id="24"/>
    <w:bookmarkEnd w:id="25"/>
    <w:p w:rsidR="004C76B2" w:rsidRPr="004C76B2" w:rsidRDefault="004C76B2" w:rsidP="004C76B2">
      <w:pPr>
        <w:ind w:leftChars="200" w:left="420"/>
      </w:pPr>
      <w:r w:rsidRPr="004C76B2">
        <w:t xml:space="preserve">　は、</w:t>
      </w:r>
      <w:r w:rsidRPr="004C76B2">
        <w:t>ls</w:t>
      </w:r>
      <w:r w:rsidRPr="004C76B2">
        <w:t>コマンドの標準出力を、パイプを通して</w:t>
      </w:r>
      <w:r w:rsidR="00760B85">
        <w:rPr>
          <w:rFonts w:hint="eastAsia"/>
        </w:rPr>
        <w:t>wc</w:t>
      </w:r>
      <w:r w:rsidRPr="004C76B2">
        <w:t>コマンドの標準入力へ渡します。</w:t>
      </w:r>
      <w:r w:rsidR="001C0567">
        <w:rPr>
          <w:rFonts w:hint="eastAsia"/>
        </w:rPr>
        <w:t>wc -l</w:t>
      </w:r>
      <w:r w:rsidRPr="004C76B2">
        <w:t>は</w:t>
      </w:r>
      <w:r w:rsidR="00760B85">
        <w:rPr>
          <w:rFonts w:hint="eastAsia"/>
        </w:rPr>
        <w:t>ls</w:t>
      </w:r>
      <w:r w:rsidR="0099584E">
        <w:rPr>
          <w:rFonts w:hint="eastAsia"/>
        </w:rPr>
        <w:t>の結果から</w:t>
      </w:r>
      <w:r w:rsidR="005D6CA7">
        <w:rPr>
          <w:rFonts w:hint="eastAsia"/>
        </w:rPr>
        <w:t>行数をカウントします。すなわち</w:t>
      </w:r>
      <w:r w:rsidR="00760B85">
        <w:rPr>
          <w:rFonts w:hint="eastAsia"/>
        </w:rPr>
        <w:t>、</w:t>
      </w:r>
      <w:r w:rsidR="005D6CA7">
        <w:rPr>
          <w:rFonts w:hint="eastAsia"/>
        </w:rPr>
        <w:t>出力結果は</w:t>
      </w:r>
      <w:r w:rsidR="00760B85">
        <w:rPr>
          <w:rFonts w:hint="eastAsia"/>
        </w:rPr>
        <w:t>mydir</w:t>
      </w:r>
      <w:r w:rsidR="00760B85">
        <w:rPr>
          <w:rFonts w:hint="eastAsia"/>
        </w:rPr>
        <w:t>ディレクトリにあるファイルの数となります。</w:t>
      </w:r>
    </w:p>
    <w:p w:rsidR="000F1DD3" w:rsidRPr="00760B85" w:rsidRDefault="000F1DD3" w:rsidP="000F1DD3">
      <w:pPr>
        <w:rPr>
          <w:color w:val="000000" w:themeColor="text1"/>
        </w:rPr>
      </w:pPr>
    </w:p>
    <w:p w:rsidR="00446D20" w:rsidRPr="00100AE2" w:rsidRDefault="000F1DD3" w:rsidP="00603AE2">
      <w:pPr>
        <w:pStyle w:val="3"/>
        <w:numPr>
          <w:ilvl w:val="2"/>
          <w:numId w:val="2"/>
        </w:numPr>
        <w:ind w:leftChars="0"/>
        <w:rPr>
          <w:color w:val="000000" w:themeColor="text1"/>
        </w:rPr>
      </w:pPr>
      <w:bookmarkStart w:id="26" w:name="_Toc381605477"/>
      <w:r w:rsidRPr="00100AE2">
        <w:rPr>
          <w:rFonts w:hint="eastAsia"/>
          <w:color w:val="000000" w:themeColor="text1"/>
        </w:rPr>
        <w:t>変数</w:t>
      </w:r>
      <w:bookmarkEnd w:id="26"/>
    </w:p>
    <w:p w:rsidR="00446D20" w:rsidRPr="00100AE2" w:rsidRDefault="000F1DD3" w:rsidP="00446D20">
      <w:pPr>
        <w:pStyle w:val="ad"/>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color w:val="000000" w:themeColor="text1"/>
        </w:rPr>
      </w:pPr>
      <w:bookmarkStart w:id="27" w:name="OLE_LINK49"/>
      <w:bookmarkStart w:id="28" w:name="OLE_LINK50"/>
      <w:r w:rsidRPr="00100AE2">
        <w:rPr>
          <w:rFonts w:ascii="ＭＳ ゴシック" w:eastAsia="ＭＳ ゴシック" w:hAnsi="ＭＳ ゴシック" w:cs="ＭＳ ゴシック"/>
          <w:color w:val="000000" w:themeColor="text1"/>
          <w:kern w:val="0"/>
          <w:sz w:val="24"/>
          <w:szCs w:val="24"/>
        </w:rPr>
        <w:t xml:space="preserve">　</w:t>
      </w:r>
      <w:r w:rsidRPr="00100AE2">
        <w:rPr>
          <w:rFonts w:hint="eastAsia"/>
          <w:color w:val="000000" w:themeColor="text1"/>
        </w:rPr>
        <w:t>変数は、数値や文字列のような値を代入し記憶するものです。また、変数に付けた名前を使って、値を参照することができます。</w:t>
      </w:r>
    </w:p>
    <w:bookmarkEnd w:id="27"/>
    <w:bookmarkEnd w:id="28"/>
    <w:p w:rsidR="00491328" w:rsidRPr="00100AE2" w:rsidRDefault="00491328" w:rsidP="004913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000000" w:themeColor="text1"/>
        </w:rPr>
      </w:pPr>
    </w:p>
    <w:p w:rsidR="00446D20" w:rsidRPr="00100AE2" w:rsidRDefault="000F1DD3" w:rsidP="00446D20">
      <w:pPr>
        <w:pStyle w:val="ad"/>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color w:val="000000" w:themeColor="text1"/>
        </w:rPr>
      </w:pPr>
      <w:r w:rsidRPr="00100AE2">
        <w:rPr>
          <w:rFonts w:hint="eastAsia"/>
          <w:color w:val="000000" w:themeColor="text1"/>
        </w:rPr>
        <w:t xml:space="preserve">　変数名に使用できる文字は、英数字と「</w:t>
      </w:r>
      <w:r w:rsidRPr="00100AE2">
        <w:rPr>
          <w:rFonts w:hint="eastAsia"/>
          <w:color w:val="000000" w:themeColor="text1"/>
        </w:rPr>
        <w:t>_</w:t>
      </w:r>
      <w:r w:rsidRPr="00100AE2">
        <w:rPr>
          <w:rFonts w:hint="eastAsia"/>
          <w:color w:val="000000" w:themeColor="text1"/>
        </w:rPr>
        <w:t>」</w:t>
      </w:r>
      <w:r w:rsidRPr="00100AE2">
        <w:rPr>
          <w:rFonts w:hint="eastAsia"/>
          <w:color w:val="000000" w:themeColor="text1"/>
        </w:rPr>
        <w:t>(</w:t>
      </w:r>
      <w:r w:rsidRPr="00100AE2">
        <w:rPr>
          <w:rFonts w:hint="eastAsia"/>
          <w:color w:val="000000" w:themeColor="text1"/>
        </w:rPr>
        <w:t>アンダースコア</w:t>
      </w:r>
      <w:r w:rsidRPr="00100AE2">
        <w:rPr>
          <w:rFonts w:hint="eastAsia"/>
          <w:color w:val="000000" w:themeColor="text1"/>
        </w:rPr>
        <w:t>)</w:t>
      </w:r>
      <w:r w:rsidRPr="00100AE2">
        <w:rPr>
          <w:rFonts w:hint="eastAsia"/>
          <w:color w:val="000000" w:themeColor="text1"/>
        </w:rPr>
        <w:t>です。ただし、変数名の先頭に数字は使えません。</w:t>
      </w:r>
    </w:p>
    <w:p w:rsidR="00491328" w:rsidRPr="00100AE2" w:rsidRDefault="00491328" w:rsidP="004913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000000" w:themeColor="text1"/>
        </w:rPr>
      </w:pPr>
    </w:p>
    <w:p w:rsidR="000F1DD3" w:rsidRPr="00100AE2" w:rsidRDefault="000F1DD3" w:rsidP="00065316">
      <w:pPr>
        <w:pStyle w:val="ad"/>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color w:val="000000" w:themeColor="text1"/>
        </w:rPr>
      </w:pPr>
      <w:bookmarkStart w:id="29" w:name="OLE_LINK59"/>
      <w:bookmarkStart w:id="30" w:name="OLE_LINK62"/>
      <w:bookmarkStart w:id="31" w:name="OLE_LINK75"/>
      <w:r w:rsidRPr="00100AE2">
        <w:rPr>
          <w:rFonts w:hint="eastAsia"/>
          <w:color w:val="000000" w:themeColor="text1"/>
        </w:rPr>
        <w:t xml:space="preserve">　変数に値を代入するには、「</w:t>
      </w:r>
      <w:r w:rsidRPr="00100AE2">
        <w:rPr>
          <w:rFonts w:hint="eastAsia"/>
          <w:color w:val="000000" w:themeColor="text1"/>
        </w:rPr>
        <w:t>=</w:t>
      </w:r>
      <w:r w:rsidRPr="00100AE2">
        <w:rPr>
          <w:rFonts w:hint="eastAsia"/>
          <w:color w:val="000000" w:themeColor="text1"/>
        </w:rPr>
        <w:t>」</w:t>
      </w:r>
      <w:r w:rsidRPr="00100AE2">
        <w:rPr>
          <w:rFonts w:hint="eastAsia"/>
          <w:color w:val="000000" w:themeColor="text1"/>
        </w:rPr>
        <w:t>(</w:t>
      </w:r>
      <w:r w:rsidRPr="00100AE2">
        <w:rPr>
          <w:rFonts w:hint="eastAsia"/>
          <w:color w:val="000000" w:themeColor="text1"/>
        </w:rPr>
        <w:t>イコール</w:t>
      </w:r>
      <w:r w:rsidRPr="00100AE2">
        <w:rPr>
          <w:rFonts w:hint="eastAsia"/>
          <w:color w:val="000000" w:themeColor="text1"/>
        </w:rPr>
        <w:t>)</w:t>
      </w:r>
      <w:r w:rsidRPr="00100AE2">
        <w:rPr>
          <w:rFonts w:hint="eastAsia"/>
          <w:color w:val="000000" w:themeColor="text1"/>
        </w:rPr>
        <w:t>を使います。このとき、</w:t>
      </w:r>
      <w:r w:rsidRPr="00100AE2">
        <w:rPr>
          <w:rFonts w:hint="eastAsia"/>
          <w:color w:val="000000" w:themeColor="text1"/>
        </w:rPr>
        <w:t>=</w:t>
      </w:r>
      <w:r w:rsidRPr="00100AE2">
        <w:rPr>
          <w:rFonts w:hint="eastAsia"/>
          <w:color w:val="000000" w:themeColor="text1"/>
        </w:rPr>
        <w:t>の前後に空白を入れることはできません。</w:t>
      </w:r>
    </w:p>
    <w:tbl>
      <w:tblPr>
        <w:tblStyle w:val="af"/>
        <w:tblW w:w="8079" w:type="dxa"/>
        <w:tblInd w:w="534"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
      <w:tblGrid>
        <w:gridCol w:w="8079"/>
      </w:tblGrid>
      <w:tr w:rsidR="00446D20" w:rsidRPr="00100AE2" w:rsidTr="00100AE2">
        <w:tc>
          <w:tcPr>
            <w:tcW w:w="8079" w:type="dxa"/>
          </w:tcPr>
          <w:p w:rsidR="00446D20" w:rsidRPr="006C0EA7" w:rsidRDefault="00734EDC" w:rsidP="00734EDC">
            <w:pPr>
              <w:rPr>
                <w:rFonts w:asciiTheme="majorEastAsia" w:eastAsiaTheme="majorEastAsia" w:hAnsiTheme="majorEastAsia"/>
                <w:color w:val="000000" w:themeColor="text1"/>
                <w:szCs w:val="21"/>
              </w:rPr>
            </w:pPr>
            <w:bookmarkStart w:id="32" w:name="OLE_LINK51"/>
            <w:bookmarkStart w:id="33" w:name="OLE_LINK54"/>
            <w:bookmarkEnd w:id="29"/>
            <w:bookmarkEnd w:id="30"/>
            <w:bookmarkEnd w:id="31"/>
            <w:r w:rsidRPr="006C0EA7">
              <w:rPr>
                <w:rFonts w:asciiTheme="majorEastAsia" w:eastAsiaTheme="majorEastAsia" w:hAnsiTheme="majorEastAsia"/>
                <w:color w:val="000000" w:themeColor="text1"/>
                <w:szCs w:val="21"/>
              </w:rPr>
              <w:t>$ VAR=123</w:t>
            </w:r>
          </w:p>
        </w:tc>
      </w:tr>
      <w:bookmarkEnd w:id="32"/>
      <w:bookmarkEnd w:id="33"/>
    </w:tbl>
    <w:p w:rsidR="00491328" w:rsidRPr="00100AE2" w:rsidRDefault="00491328" w:rsidP="004913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000000" w:themeColor="text1"/>
        </w:rPr>
      </w:pPr>
    </w:p>
    <w:p w:rsidR="000F1DD3" w:rsidRPr="00100AE2" w:rsidRDefault="000F1DD3" w:rsidP="00065316">
      <w:pPr>
        <w:pStyle w:val="ad"/>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color w:val="000000" w:themeColor="text1"/>
        </w:rPr>
      </w:pPr>
      <w:r w:rsidRPr="00100AE2">
        <w:rPr>
          <w:rFonts w:hint="eastAsia"/>
          <w:color w:val="000000" w:themeColor="text1"/>
        </w:rPr>
        <w:t xml:space="preserve">　変数名を使って値を参照するには、「</w:t>
      </w:r>
      <w:r w:rsidRPr="00100AE2">
        <w:rPr>
          <w:rFonts w:hint="eastAsia"/>
          <w:color w:val="000000" w:themeColor="text1"/>
        </w:rPr>
        <w:t>$</w:t>
      </w:r>
      <w:r w:rsidRPr="00100AE2">
        <w:rPr>
          <w:rFonts w:hint="eastAsia"/>
          <w:color w:val="000000" w:themeColor="text1"/>
        </w:rPr>
        <w:t>」</w:t>
      </w:r>
      <w:r w:rsidRPr="00100AE2">
        <w:rPr>
          <w:rFonts w:hint="eastAsia"/>
          <w:color w:val="000000" w:themeColor="text1"/>
        </w:rPr>
        <w:t>(</w:t>
      </w:r>
      <w:r w:rsidR="00986681">
        <w:rPr>
          <w:rFonts w:hint="eastAsia"/>
          <w:color w:val="000000" w:themeColor="text1"/>
        </w:rPr>
        <w:t>ドル</w:t>
      </w:r>
      <w:r w:rsidRPr="00100AE2">
        <w:rPr>
          <w:rFonts w:hint="eastAsia"/>
          <w:color w:val="000000" w:themeColor="text1"/>
        </w:rPr>
        <w:t>)</w:t>
      </w:r>
      <w:r w:rsidRPr="00100AE2">
        <w:rPr>
          <w:rFonts w:hint="eastAsia"/>
          <w:color w:val="000000" w:themeColor="text1"/>
        </w:rPr>
        <w:t>を使います。</w:t>
      </w:r>
    </w:p>
    <w:tbl>
      <w:tblPr>
        <w:tblStyle w:val="af"/>
        <w:tblW w:w="8079" w:type="dxa"/>
        <w:tblInd w:w="534"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
      <w:tblGrid>
        <w:gridCol w:w="8079"/>
      </w:tblGrid>
      <w:tr w:rsidR="00491328" w:rsidRPr="003C4C1F" w:rsidTr="00100AE2">
        <w:tc>
          <w:tcPr>
            <w:tcW w:w="8079" w:type="dxa"/>
          </w:tcPr>
          <w:p w:rsidR="00491328" w:rsidRPr="003C4C1F" w:rsidRDefault="00491328" w:rsidP="00491328">
            <w:pPr>
              <w:rPr>
                <w:rFonts w:asciiTheme="majorEastAsia" w:eastAsiaTheme="majorEastAsia" w:hAnsiTheme="majorEastAsia"/>
                <w:color w:val="000000" w:themeColor="text1"/>
                <w:szCs w:val="21"/>
              </w:rPr>
            </w:pPr>
            <w:bookmarkStart w:id="34" w:name="OLE_LINK63"/>
            <w:bookmarkStart w:id="35" w:name="OLE_LINK72"/>
            <w:r w:rsidRPr="003C4C1F">
              <w:rPr>
                <w:rFonts w:asciiTheme="majorEastAsia" w:eastAsiaTheme="majorEastAsia" w:hAnsiTheme="majorEastAsia"/>
                <w:color w:val="000000" w:themeColor="text1"/>
                <w:szCs w:val="21"/>
              </w:rPr>
              <w:t>$ echo $VAR</w:t>
            </w:r>
          </w:p>
          <w:p w:rsidR="00491328" w:rsidRPr="003C4C1F" w:rsidRDefault="00491328" w:rsidP="007238BB">
            <w:pPr>
              <w:rPr>
                <w:rFonts w:asciiTheme="majorEastAsia" w:eastAsiaTheme="majorEastAsia" w:hAnsiTheme="majorEastAsia"/>
                <w:color w:val="000000" w:themeColor="text1"/>
                <w:szCs w:val="21"/>
              </w:rPr>
            </w:pPr>
            <w:r w:rsidRPr="003C4C1F">
              <w:rPr>
                <w:rFonts w:asciiTheme="majorEastAsia" w:eastAsiaTheme="majorEastAsia" w:hAnsiTheme="majorEastAsia"/>
                <w:color w:val="000000" w:themeColor="text1"/>
                <w:szCs w:val="21"/>
              </w:rPr>
              <w:t>123</w:t>
            </w:r>
          </w:p>
        </w:tc>
      </w:tr>
      <w:bookmarkEnd w:id="34"/>
      <w:bookmarkEnd w:id="35"/>
    </w:tbl>
    <w:p w:rsidR="000F1DD3" w:rsidRPr="00100AE2" w:rsidRDefault="000F1DD3" w:rsidP="000F1DD3">
      <w:pPr>
        <w:rPr>
          <w:color w:val="000000" w:themeColor="text1"/>
        </w:rPr>
      </w:pPr>
    </w:p>
    <w:p w:rsidR="000F1DD3" w:rsidRPr="00100AE2" w:rsidRDefault="000F1DD3" w:rsidP="00491328">
      <w:pPr>
        <w:pStyle w:val="ad"/>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color w:val="000000" w:themeColor="text1"/>
        </w:rPr>
      </w:pPr>
      <w:r w:rsidRPr="00100AE2">
        <w:rPr>
          <w:rFonts w:hint="eastAsia"/>
          <w:color w:val="000000" w:themeColor="text1"/>
        </w:rPr>
        <w:t xml:space="preserve">　また、変数名を誤って解釈しないように、「</w:t>
      </w:r>
      <w:r w:rsidRPr="00100AE2">
        <w:rPr>
          <w:rFonts w:hint="eastAsia"/>
          <w:color w:val="000000" w:themeColor="text1"/>
        </w:rPr>
        <w:t>{}</w:t>
      </w:r>
      <w:r w:rsidRPr="00100AE2">
        <w:rPr>
          <w:rFonts w:hint="eastAsia"/>
          <w:color w:val="000000" w:themeColor="text1"/>
        </w:rPr>
        <w:t>」</w:t>
      </w:r>
      <w:r w:rsidRPr="00100AE2">
        <w:rPr>
          <w:rFonts w:hint="eastAsia"/>
          <w:color w:val="000000" w:themeColor="text1"/>
        </w:rPr>
        <w:t>(</w:t>
      </w:r>
      <w:r w:rsidRPr="00100AE2">
        <w:rPr>
          <w:rFonts w:hint="eastAsia"/>
          <w:color w:val="000000" w:themeColor="text1"/>
        </w:rPr>
        <w:t>波括弧</w:t>
      </w:r>
      <w:r w:rsidRPr="00100AE2">
        <w:rPr>
          <w:rFonts w:hint="eastAsia"/>
          <w:color w:val="000000" w:themeColor="text1"/>
        </w:rPr>
        <w:t>)</w:t>
      </w:r>
      <w:r w:rsidRPr="00100AE2">
        <w:rPr>
          <w:rFonts w:hint="eastAsia"/>
          <w:color w:val="000000" w:themeColor="text1"/>
        </w:rPr>
        <w:t>を使って範囲を指定できます。</w:t>
      </w:r>
    </w:p>
    <w:tbl>
      <w:tblPr>
        <w:tblStyle w:val="af"/>
        <w:tblW w:w="8079" w:type="dxa"/>
        <w:tblInd w:w="534"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
      <w:tblGrid>
        <w:gridCol w:w="8079"/>
      </w:tblGrid>
      <w:tr w:rsidR="00491328" w:rsidRPr="00100AE2" w:rsidTr="00100AE2">
        <w:tc>
          <w:tcPr>
            <w:tcW w:w="8079" w:type="dxa"/>
          </w:tcPr>
          <w:p w:rsidR="00491328" w:rsidRPr="003C4C1F" w:rsidRDefault="00491328" w:rsidP="00491328">
            <w:pPr>
              <w:rPr>
                <w:rFonts w:asciiTheme="majorEastAsia" w:eastAsiaTheme="majorEastAsia" w:hAnsiTheme="majorEastAsia"/>
                <w:color w:val="000000" w:themeColor="text1"/>
                <w:szCs w:val="21"/>
              </w:rPr>
            </w:pPr>
            <w:bookmarkStart w:id="36" w:name="OLE_LINK76"/>
            <w:bookmarkStart w:id="37" w:name="OLE_LINK77"/>
            <w:r w:rsidRPr="003C4C1F">
              <w:rPr>
                <w:rFonts w:asciiTheme="majorEastAsia" w:eastAsiaTheme="majorEastAsia" w:hAnsiTheme="majorEastAsia" w:hint="eastAsia"/>
                <w:color w:val="000000" w:themeColor="text1"/>
                <w:szCs w:val="21"/>
              </w:rPr>
              <w:t xml:space="preserve">$ echo $VAR456 </w:t>
            </w:r>
            <w:r w:rsidRPr="003C4C1F">
              <w:rPr>
                <w:rFonts w:asciiTheme="majorEastAsia" w:eastAsiaTheme="majorEastAsia" w:hAnsiTheme="majorEastAsia" w:hint="eastAsia"/>
                <w:color w:val="C00000"/>
                <w:szCs w:val="21"/>
              </w:rPr>
              <w:t># 変数名をVAR456と</w:t>
            </w:r>
            <w:r w:rsidR="00986681" w:rsidRPr="003C4C1F">
              <w:rPr>
                <w:rFonts w:asciiTheme="majorEastAsia" w:eastAsiaTheme="majorEastAsia" w:hAnsiTheme="majorEastAsia" w:hint="eastAsia"/>
                <w:color w:val="C00000"/>
                <w:szCs w:val="21"/>
              </w:rPr>
              <w:t>誤って</w:t>
            </w:r>
            <w:r w:rsidRPr="003C4C1F">
              <w:rPr>
                <w:rFonts w:asciiTheme="majorEastAsia" w:eastAsiaTheme="majorEastAsia" w:hAnsiTheme="majorEastAsia" w:hint="eastAsia"/>
                <w:color w:val="C00000"/>
                <w:szCs w:val="21"/>
              </w:rPr>
              <w:t>解釈</w:t>
            </w:r>
          </w:p>
          <w:p w:rsidR="00491328" w:rsidRPr="003C4C1F" w:rsidRDefault="00491328" w:rsidP="00491328">
            <w:pPr>
              <w:rPr>
                <w:rFonts w:asciiTheme="majorEastAsia" w:eastAsiaTheme="majorEastAsia" w:hAnsiTheme="majorEastAsia"/>
                <w:color w:val="000000" w:themeColor="text1"/>
                <w:szCs w:val="21"/>
              </w:rPr>
            </w:pPr>
          </w:p>
          <w:p w:rsidR="00491328" w:rsidRPr="003C4C1F" w:rsidRDefault="00491328" w:rsidP="00491328">
            <w:pPr>
              <w:rPr>
                <w:rFonts w:asciiTheme="majorEastAsia" w:eastAsiaTheme="majorEastAsia" w:hAnsiTheme="majorEastAsia"/>
                <w:color w:val="000000" w:themeColor="text1"/>
                <w:szCs w:val="21"/>
              </w:rPr>
            </w:pPr>
            <w:r w:rsidRPr="003C4C1F">
              <w:rPr>
                <w:rFonts w:asciiTheme="majorEastAsia" w:eastAsiaTheme="majorEastAsia" w:hAnsiTheme="majorEastAsia" w:hint="eastAsia"/>
                <w:color w:val="000000" w:themeColor="text1"/>
                <w:szCs w:val="21"/>
              </w:rPr>
              <w:t xml:space="preserve">$ echo ${VAR}456 </w:t>
            </w:r>
            <w:r w:rsidRPr="003C4C1F">
              <w:rPr>
                <w:rFonts w:asciiTheme="majorEastAsia" w:eastAsiaTheme="majorEastAsia" w:hAnsiTheme="majorEastAsia" w:hint="eastAsia"/>
                <w:color w:val="C00000"/>
                <w:szCs w:val="21"/>
              </w:rPr>
              <w:t># 変数名をVARと解釈</w:t>
            </w:r>
          </w:p>
          <w:p w:rsidR="00491328" w:rsidRPr="003C4C1F" w:rsidRDefault="00491328" w:rsidP="007238BB">
            <w:pPr>
              <w:rPr>
                <w:rFonts w:asciiTheme="majorEastAsia" w:eastAsiaTheme="majorEastAsia" w:hAnsiTheme="majorEastAsia"/>
                <w:color w:val="000000" w:themeColor="text1"/>
                <w:szCs w:val="21"/>
              </w:rPr>
            </w:pPr>
            <w:r w:rsidRPr="003C4C1F">
              <w:rPr>
                <w:rFonts w:asciiTheme="majorEastAsia" w:eastAsiaTheme="majorEastAsia" w:hAnsiTheme="majorEastAsia"/>
                <w:color w:val="000000" w:themeColor="text1"/>
                <w:szCs w:val="21"/>
              </w:rPr>
              <w:t>123456</w:t>
            </w:r>
          </w:p>
        </w:tc>
      </w:tr>
      <w:bookmarkEnd w:id="36"/>
      <w:bookmarkEnd w:id="37"/>
    </w:tbl>
    <w:p w:rsidR="00725CB0" w:rsidRPr="00100AE2" w:rsidRDefault="00725CB0" w:rsidP="00725C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000000" w:themeColor="text1"/>
        </w:rPr>
      </w:pPr>
    </w:p>
    <w:p w:rsidR="009957AA" w:rsidRDefault="000F1DD3" w:rsidP="009957AA">
      <w:pPr>
        <w:pStyle w:val="ad"/>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color w:val="000000" w:themeColor="text1"/>
        </w:rPr>
      </w:pPr>
      <w:r w:rsidRPr="00100AE2">
        <w:rPr>
          <w:rFonts w:hint="eastAsia"/>
          <w:color w:val="000000" w:themeColor="text1"/>
        </w:rPr>
        <w:t xml:space="preserve">　</w:t>
      </w:r>
      <w:r w:rsidR="00ED2318">
        <w:rPr>
          <w:rFonts w:hint="eastAsia"/>
          <w:color w:val="000000" w:themeColor="text1"/>
        </w:rPr>
        <w:t>変数には、「シェル変数」と「環境変数」</w:t>
      </w:r>
      <w:r w:rsidRPr="00100AE2">
        <w:rPr>
          <w:rFonts w:hint="eastAsia"/>
          <w:color w:val="000000" w:themeColor="text1"/>
        </w:rPr>
        <w:t>があり</w:t>
      </w:r>
      <w:r w:rsidR="00ED2318">
        <w:rPr>
          <w:rFonts w:hint="eastAsia"/>
          <w:color w:val="000000" w:themeColor="text1"/>
        </w:rPr>
        <w:t>ます</w:t>
      </w:r>
      <w:r w:rsidR="009957AA">
        <w:rPr>
          <w:rFonts w:hint="eastAsia"/>
          <w:color w:val="000000" w:themeColor="text1"/>
        </w:rPr>
        <w:t>。シェル変数は、シェルが独自に保持しているもので、環境変数はそれぞれのプロセスが保持しています。</w:t>
      </w:r>
      <w:r w:rsidR="00ED2318">
        <w:rPr>
          <w:rFonts w:hint="eastAsia"/>
          <w:color w:val="000000" w:themeColor="text1"/>
        </w:rPr>
        <w:t>これらは有効範囲が異なっており、シェル変数は、</w:t>
      </w:r>
      <w:r w:rsidRPr="00100AE2">
        <w:rPr>
          <w:rFonts w:hint="eastAsia"/>
          <w:color w:val="000000" w:themeColor="text1"/>
        </w:rPr>
        <w:t>現在実行中のシェルでのみ有効です。環境変数は、現在実行中のシェルだけでなく、シェルから実行した</w:t>
      </w:r>
      <w:r w:rsidR="009957AA">
        <w:rPr>
          <w:rFonts w:hint="eastAsia"/>
          <w:color w:val="000000" w:themeColor="text1"/>
        </w:rPr>
        <w:t>プロセス</w:t>
      </w:r>
      <w:r w:rsidRPr="00100AE2">
        <w:rPr>
          <w:rFonts w:hint="eastAsia"/>
          <w:color w:val="000000" w:themeColor="text1"/>
        </w:rPr>
        <w:t>においても有効です。</w:t>
      </w:r>
    </w:p>
    <w:p w:rsidR="009957AA" w:rsidRDefault="009957AA">
      <w:pPr>
        <w:widowControl/>
        <w:jc w:val="left"/>
        <w:rPr>
          <w:color w:val="000000" w:themeColor="text1"/>
        </w:rPr>
      </w:pPr>
      <w:r>
        <w:rPr>
          <w:color w:val="000000" w:themeColor="text1"/>
        </w:rPr>
        <w:br w:type="page"/>
      </w:r>
    </w:p>
    <w:p w:rsidR="009957AA" w:rsidRPr="009957AA" w:rsidRDefault="009957AA" w:rsidP="009957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000000" w:themeColor="text1"/>
        </w:rPr>
      </w:pPr>
    </w:p>
    <w:p w:rsidR="00603AE2" w:rsidRPr="009957AA" w:rsidRDefault="000F1DD3" w:rsidP="009957AA">
      <w:pPr>
        <w:pStyle w:val="ad"/>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color w:val="000000" w:themeColor="text1"/>
        </w:rPr>
      </w:pPr>
      <w:bookmarkStart w:id="38" w:name="OLE_LINK55"/>
      <w:bookmarkStart w:id="39" w:name="OLE_LINK58"/>
      <w:r w:rsidRPr="00100AE2">
        <w:rPr>
          <w:rFonts w:hint="eastAsia"/>
          <w:color w:val="000000" w:themeColor="text1"/>
        </w:rPr>
        <w:t xml:space="preserve">　</w:t>
      </w:r>
      <w:r w:rsidRPr="00100AE2">
        <w:rPr>
          <w:rFonts w:hint="eastAsia"/>
          <w:color w:val="000000" w:themeColor="text1"/>
        </w:rPr>
        <w:t>bash</w:t>
      </w:r>
      <w:r w:rsidRPr="00100AE2">
        <w:rPr>
          <w:rFonts w:hint="eastAsia"/>
          <w:color w:val="000000" w:themeColor="text1"/>
        </w:rPr>
        <w:t>では、シェル変数に対して</w:t>
      </w:r>
      <w:r w:rsidRPr="00100AE2">
        <w:rPr>
          <w:rFonts w:hint="eastAsia"/>
          <w:color w:val="000000" w:themeColor="text1"/>
        </w:rPr>
        <w:t>export</w:t>
      </w:r>
      <w:r w:rsidR="009957AA">
        <w:rPr>
          <w:rFonts w:hint="eastAsia"/>
          <w:color w:val="000000" w:themeColor="text1"/>
        </w:rPr>
        <w:t>コマンドを実行することで、環境変数を</w:t>
      </w:r>
      <w:r w:rsidRPr="00100AE2">
        <w:rPr>
          <w:rFonts w:hint="eastAsia"/>
          <w:color w:val="000000" w:themeColor="text1"/>
        </w:rPr>
        <w:t>設定できます。</w:t>
      </w:r>
      <w:bookmarkEnd w:id="38"/>
      <w:bookmarkEnd w:id="39"/>
    </w:p>
    <w:tbl>
      <w:tblPr>
        <w:tblStyle w:val="af"/>
        <w:tblW w:w="8079" w:type="dxa"/>
        <w:tblInd w:w="534"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
      <w:tblGrid>
        <w:gridCol w:w="8079"/>
      </w:tblGrid>
      <w:tr w:rsidR="00725CB0" w:rsidRPr="00100AE2" w:rsidTr="00100AE2">
        <w:tc>
          <w:tcPr>
            <w:tcW w:w="8079" w:type="dxa"/>
          </w:tcPr>
          <w:p w:rsidR="00725CB0" w:rsidRPr="003C4C1F" w:rsidRDefault="00725CB0" w:rsidP="00725CB0">
            <w:pPr>
              <w:rPr>
                <w:rFonts w:asciiTheme="majorEastAsia" w:eastAsiaTheme="majorEastAsia" w:hAnsiTheme="majorEastAsia"/>
                <w:color w:val="000000" w:themeColor="text1"/>
                <w:szCs w:val="21"/>
              </w:rPr>
            </w:pPr>
            <w:bookmarkStart w:id="40" w:name="OLE_LINK73"/>
            <w:bookmarkStart w:id="41" w:name="OLE_LINK74"/>
            <w:r w:rsidRPr="003C4C1F">
              <w:rPr>
                <w:rFonts w:asciiTheme="majorEastAsia" w:eastAsiaTheme="majorEastAsia" w:hAnsiTheme="majorEastAsia"/>
                <w:color w:val="000000" w:themeColor="text1"/>
                <w:szCs w:val="21"/>
              </w:rPr>
              <w:t>$ VAR=123</w:t>
            </w:r>
          </w:p>
          <w:p w:rsidR="00725CB0" w:rsidRPr="003C4C1F" w:rsidRDefault="00725CB0" w:rsidP="007238BB">
            <w:pPr>
              <w:rPr>
                <w:rFonts w:asciiTheme="majorEastAsia" w:eastAsiaTheme="majorEastAsia" w:hAnsiTheme="majorEastAsia"/>
                <w:color w:val="000000" w:themeColor="text1"/>
                <w:szCs w:val="21"/>
              </w:rPr>
            </w:pPr>
            <w:r w:rsidRPr="003C4C1F">
              <w:rPr>
                <w:rFonts w:asciiTheme="majorEastAsia" w:eastAsiaTheme="majorEastAsia" w:hAnsiTheme="majorEastAsia"/>
                <w:color w:val="000000" w:themeColor="text1"/>
                <w:szCs w:val="21"/>
              </w:rPr>
              <w:t>$ export VAR</w:t>
            </w:r>
          </w:p>
        </w:tc>
      </w:tr>
      <w:bookmarkEnd w:id="40"/>
      <w:bookmarkEnd w:id="41"/>
    </w:tbl>
    <w:p w:rsidR="000F1DD3" w:rsidRPr="00100AE2" w:rsidRDefault="000F1DD3" w:rsidP="000F1DD3">
      <w:pPr>
        <w:rPr>
          <w:color w:val="000000" w:themeColor="text1"/>
        </w:rPr>
      </w:pPr>
    </w:p>
    <w:p w:rsidR="000F1DD3" w:rsidRPr="00100AE2" w:rsidRDefault="000F1DD3" w:rsidP="00A373A1">
      <w:pPr>
        <w:pStyle w:val="ad"/>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color w:val="000000" w:themeColor="text1"/>
        </w:rPr>
      </w:pPr>
      <w:bookmarkStart w:id="42" w:name="OLE_LINK78"/>
      <w:bookmarkStart w:id="43" w:name="OLE_LINK79"/>
      <w:r w:rsidRPr="00100AE2">
        <w:rPr>
          <w:rFonts w:hint="eastAsia"/>
          <w:color w:val="000000" w:themeColor="text1"/>
        </w:rPr>
        <w:t xml:space="preserve">　また、以下のように、値の代入と環境変数の設定を、</w:t>
      </w:r>
      <w:r w:rsidR="0026599D">
        <w:rPr>
          <w:rFonts w:hint="eastAsia"/>
          <w:color w:val="000000" w:themeColor="text1"/>
        </w:rPr>
        <w:t>1</w:t>
      </w:r>
      <w:r w:rsidR="0026599D">
        <w:rPr>
          <w:rFonts w:hint="eastAsia"/>
          <w:color w:val="000000" w:themeColor="text1"/>
        </w:rPr>
        <w:t>つ</w:t>
      </w:r>
      <w:r w:rsidRPr="00100AE2">
        <w:rPr>
          <w:rFonts w:hint="eastAsia"/>
          <w:color w:val="000000" w:themeColor="text1"/>
        </w:rPr>
        <w:t>にまとめて実行することもできます。</w:t>
      </w:r>
    </w:p>
    <w:tbl>
      <w:tblPr>
        <w:tblStyle w:val="af"/>
        <w:tblW w:w="8079" w:type="dxa"/>
        <w:tblInd w:w="534"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
      <w:tblGrid>
        <w:gridCol w:w="8079"/>
      </w:tblGrid>
      <w:tr w:rsidR="006546F4" w:rsidRPr="003C4C1F" w:rsidTr="00100AE2">
        <w:tc>
          <w:tcPr>
            <w:tcW w:w="8079" w:type="dxa"/>
          </w:tcPr>
          <w:bookmarkEnd w:id="42"/>
          <w:bookmarkEnd w:id="43"/>
          <w:p w:rsidR="006546F4" w:rsidRPr="003C4C1F" w:rsidRDefault="006546F4" w:rsidP="007238BB">
            <w:pPr>
              <w:rPr>
                <w:rFonts w:asciiTheme="majorEastAsia" w:eastAsiaTheme="majorEastAsia" w:hAnsiTheme="majorEastAsia"/>
                <w:color w:val="000000" w:themeColor="text1"/>
                <w:szCs w:val="21"/>
              </w:rPr>
            </w:pPr>
            <w:r w:rsidRPr="003C4C1F">
              <w:rPr>
                <w:rFonts w:asciiTheme="majorEastAsia" w:eastAsiaTheme="majorEastAsia" w:hAnsiTheme="majorEastAsia"/>
                <w:color w:val="000000" w:themeColor="text1"/>
                <w:szCs w:val="21"/>
              </w:rPr>
              <w:t>$ export VAR=123</w:t>
            </w:r>
          </w:p>
        </w:tc>
      </w:tr>
    </w:tbl>
    <w:p w:rsidR="000F1DD3" w:rsidRPr="00100AE2" w:rsidRDefault="000F1DD3" w:rsidP="000F1DD3">
      <w:pPr>
        <w:rPr>
          <w:color w:val="000000" w:themeColor="text1"/>
        </w:rPr>
      </w:pPr>
    </w:p>
    <w:p w:rsidR="00A32D67" w:rsidRPr="00100AE2" w:rsidRDefault="000F1DD3" w:rsidP="00A32D67">
      <w:pPr>
        <w:pStyle w:val="ad"/>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color w:val="000000" w:themeColor="text1"/>
        </w:rPr>
      </w:pPr>
      <w:r w:rsidRPr="00100AE2">
        <w:rPr>
          <w:rFonts w:hint="eastAsia"/>
          <w:color w:val="000000" w:themeColor="text1"/>
        </w:rPr>
        <w:t xml:space="preserve">　変数には、予約された機能を持った特殊なものがあります。以下に主なものを挙げます。</w:t>
      </w:r>
    </w:p>
    <w:p w:rsidR="00A32D67" w:rsidRPr="00100AE2" w:rsidRDefault="00A32D67" w:rsidP="00A32D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000000" w:themeColor="text1"/>
        </w:rPr>
      </w:pPr>
    </w:p>
    <w:p w:rsidR="00A32D67" w:rsidRPr="00100AE2" w:rsidRDefault="000F1DD3" w:rsidP="00603AE2">
      <w:pPr>
        <w:pStyle w:val="ad"/>
        <w:widowControl/>
        <w:numPr>
          <w:ilvl w:val="0"/>
          <w:numId w:val="27"/>
        </w:numPr>
        <w:tabs>
          <w:tab w:val="left" w:pos="916"/>
          <w:tab w:val="left" w:pos="120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0"/>
        <w:jc w:val="left"/>
        <w:rPr>
          <w:color w:val="000000" w:themeColor="text1"/>
        </w:rPr>
      </w:pPr>
      <w:r w:rsidRPr="00100AE2">
        <w:rPr>
          <w:rFonts w:hint="eastAsia"/>
          <w:color w:val="000000" w:themeColor="text1"/>
        </w:rPr>
        <w:t>$0</w:t>
      </w:r>
      <w:bookmarkStart w:id="44" w:name="OLE_LINK80"/>
      <w:bookmarkStart w:id="45" w:name="OLE_LINK81"/>
      <w:r w:rsidRPr="00100AE2">
        <w:rPr>
          <w:rFonts w:hint="eastAsia"/>
          <w:color w:val="000000" w:themeColor="text1"/>
        </w:rPr>
        <w:tab/>
      </w:r>
      <w:bookmarkEnd w:id="44"/>
      <w:bookmarkEnd w:id="45"/>
      <w:r w:rsidR="00603AE2" w:rsidRPr="00100AE2">
        <w:rPr>
          <w:color w:val="000000" w:themeColor="text1"/>
        </w:rPr>
        <w:br/>
      </w:r>
      <w:r w:rsidRPr="00100AE2">
        <w:rPr>
          <w:rFonts w:hint="eastAsia"/>
          <w:color w:val="000000" w:themeColor="text1"/>
        </w:rPr>
        <w:t>シェルのプログラム名</w:t>
      </w:r>
    </w:p>
    <w:p w:rsidR="00A32D67" w:rsidRPr="00100AE2" w:rsidRDefault="000F1DD3" w:rsidP="000F1DD3">
      <w:pPr>
        <w:pStyle w:val="ad"/>
        <w:widowControl/>
        <w:numPr>
          <w:ilvl w:val="0"/>
          <w:numId w:val="2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0"/>
        <w:jc w:val="left"/>
        <w:rPr>
          <w:color w:val="000000" w:themeColor="text1"/>
        </w:rPr>
      </w:pPr>
      <w:r w:rsidRPr="00100AE2">
        <w:rPr>
          <w:rFonts w:hint="eastAsia"/>
          <w:color w:val="000000" w:themeColor="text1"/>
        </w:rPr>
        <w:t>$1</w:t>
      </w:r>
      <w:r w:rsidRPr="00100AE2">
        <w:rPr>
          <w:rFonts w:hint="eastAsia"/>
          <w:color w:val="000000" w:themeColor="text1"/>
        </w:rPr>
        <w:t>～</w:t>
      </w:r>
      <w:r w:rsidRPr="00100AE2">
        <w:rPr>
          <w:rFonts w:hint="eastAsia"/>
          <w:color w:val="000000" w:themeColor="text1"/>
        </w:rPr>
        <w:t>$9</w:t>
      </w:r>
      <w:r w:rsidR="00603AE2" w:rsidRPr="00100AE2">
        <w:rPr>
          <w:color w:val="000000" w:themeColor="text1"/>
        </w:rPr>
        <w:br/>
      </w:r>
      <w:r w:rsidRPr="00100AE2">
        <w:rPr>
          <w:rFonts w:hint="eastAsia"/>
          <w:color w:val="000000" w:themeColor="text1"/>
        </w:rPr>
        <w:t>引数の値</w:t>
      </w:r>
      <w:r w:rsidRPr="00100AE2">
        <w:rPr>
          <w:rFonts w:hint="eastAsia"/>
          <w:color w:val="000000" w:themeColor="text1"/>
        </w:rPr>
        <w:t>(</w:t>
      </w:r>
      <w:r w:rsidRPr="00100AE2">
        <w:rPr>
          <w:rFonts w:hint="eastAsia"/>
          <w:color w:val="000000" w:themeColor="text1"/>
        </w:rPr>
        <w:t>数値は引数の位置</w:t>
      </w:r>
      <w:r w:rsidRPr="00100AE2">
        <w:rPr>
          <w:rFonts w:hint="eastAsia"/>
          <w:color w:val="000000" w:themeColor="text1"/>
        </w:rPr>
        <w:t>)</w:t>
      </w:r>
    </w:p>
    <w:p w:rsidR="00A32D67" w:rsidRPr="00100AE2" w:rsidRDefault="000F1DD3" w:rsidP="000F1DD3">
      <w:pPr>
        <w:pStyle w:val="ad"/>
        <w:widowControl/>
        <w:numPr>
          <w:ilvl w:val="0"/>
          <w:numId w:val="2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0"/>
        <w:jc w:val="left"/>
        <w:rPr>
          <w:color w:val="000000" w:themeColor="text1"/>
        </w:rPr>
      </w:pPr>
      <w:r w:rsidRPr="00100AE2">
        <w:rPr>
          <w:rFonts w:hint="eastAsia"/>
          <w:color w:val="000000" w:themeColor="text1"/>
        </w:rPr>
        <w:t>$#</w:t>
      </w:r>
      <w:r w:rsidR="00603AE2" w:rsidRPr="00100AE2">
        <w:rPr>
          <w:color w:val="000000" w:themeColor="text1"/>
        </w:rPr>
        <w:br/>
      </w:r>
      <w:r w:rsidRPr="00100AE2">
        <w:rPr>
          <w:rFonts w:hint="eastAsia"/>
          <w:color w:val="000000" w:themeColor="text1"/>
        </w:rPr>
        <w:t>現在のプロセスに与えられた引数の数</w:t>
      </w:r>
    </w:p>
    <w:p w:rsidR="00A32D67" w:rsidRPr="00100AE2" w:rsidRDefault="000F1DD3" w:rsidP="00A32D67">
      <w:pPr>
        <w:pStyle w:val="ad"/>
        <w:widowControl/>
        <w:numPr>
          <w:ilvl w:val="0"/>
          <w:numId w:val="2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0"/>
        <w:jc w:val="left"/>
        <w:rPr>
          <w:color w:val="000000" w:themeColor="text1"/>
        </w:rPr>
      </w:pPr>
      <w:r w:rsidRPr="00100AE2">
        <w:rPr>
          <w:rFonts w:hint="eastAsia"/>
          <w:color w:val="000000" w:themeColor="text1"/>
        </w:rPr>
        <w:t>$@</w:t>
      </w:r>
      <w:r w:rsidR="00603AE2" w:rsidRPr="00100AE2">
        <w:rPr>
          <w:color w:val="000000" w:themeColor="text1"/>
        </w:rPr>
        <w:br/>
      </w:r>
      <w:r w:rsidRPr="00100AE2">
        <w:rPr>
          <w:rFonts w:hint="eastAsia"/>
          <w:color w:val="000000" w:themeColor="text1"/>
        </w:rPr>
        <w:t>現在のプロセスに与えられた引数</w:t>
      </w:r>
      <w:r w:rsidR="00603AE2" w:rsidRPr="00100AE2">
        <w:rPr>
          <w:color w:val="000000" w:themeColor="text1"/>
        </w:rPr>
        <w:br/>
      </w:r>
      <w:r w:rsidRPr="00100AE2">
        <w:rPr>
          <w:rFonts w:hint="eastAsia"/>
          <w:color w:val="000000" w:themeColor="text1"/>
        </w:rPr>
        <w:t>(</w:t>
      </w:r>
      <w:r w:rsidRPr="00100AE2">
        <w:rPr>
          <w:rFonts w:hint="eastAsia"/>
          <w:color w:val="000000" w:themeColor="text1"/>
        </w:rPr>
        <w:t>「</w:t>
      </w:r>
      <w:r w:rsidRPr="00100AE2">
        <w:rPr>
          <w:rFonts w:hint="eastAsia"/>
          <w:color w:val="000000" w:themeColor="text1"/>
        </w:rPr>
        <w:t>"</w:t>
      </w:r>
      <w:r w:rsidRPr="00100AE2">
        <w:rPr>
          <w:rFonts w:hint="eastAsia"/>
          <w:color w:val="000000" w:themeColor="text1"/>
        </w:rPr>
        <w:t>」</w:t>
      </w:r>
      <w:r w:rsidRPr="00100AE2">
        <w:rPr>
          <w:rFonts w:hint="eastAsia"/>
          <w:color w:val="000000" w:themeColor="text1"/>
        </w:rPr>
        <w:t>(</w:t>
      </w:r>
      <w:r w:rsidRPr="00100AE2">
        <w:rPr>
          <w:rFonts w:hint="eastAsia"/>
          <w:color w:val="000000" w:themeColor="text1"/>
        </w:rPr>
        <w:t>ダブルクォート</w:t>
      </w:r>
      <w:r w:rsidRPr="00100AE2">
        <w:rPr>
          <w:rFonts w:hint="eastAsia"/>
          <w:color w:val="000000" w:themeColor="text1"/>
        </w:rPr>
        <w:t>)</w:t>
      </w:r>
      <w:r w:rsidRPr="00100AE2">
        <w:rPr>
          <w:rFonts w:hint="eastAsia"/>
          <w:color w:val="000000" w:themeColor="text1"/>
        </w:rPr>
        <w:t>で囲った場合、それぞれの値を正確に表すように展開</w:t>
      </w:r>
      <w:r w:rsidRPr="00100AE2">
        <w:rPr>
          <w:rFonts w:hint="eastAsia"/>
          <w:color w:val="000000" w:themeColor="text1"/>
        </w:rPr>
        <w:t>)</w:t>
      </w:r>
    </w:p>
    <w:p w:rsidR="00A32D67" w:rsidRPr="00100AE2" w:rsidRDefault="000F1DD3" w:rsidP="00603AE2">
      <w:pPr>
        <w:pStyle w:val="ad"/>
        <w:widowControl/>
        <w:numPr>
          <w:ilvl w:val="0"/>
          <w:numId w:val="2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0"/>
        <w:jc w:val="left"/>
        <w:rPr>
          <w:color w:val="000000" w:themeColor="text1"/>
        </w:rPr>
      </w:pPr>
      <w:r w:rsidRPr="00100AE2">
        <w:rPr>
          <w:rFonts w:hint="eastAsia"/>
          <w:color w:val="000000" w:themeColor="text1"/>
        </w:rPr>
        <w:t>$*</w:t>
      </w:r>
      <w:r w:rsidR="00603AE2" w:rsidRPr="00100AE2">
        <w:rPr>
          <w:color w:val="000000" w:themeColor="text1"/>
        </w:rPr>
        <w:br/>
      </w:r>
      <w:r w:rsidRPr="00100AE2">
        <w:rPr>
          <w:rFonts w:hint="eastAsia"/>
          <w:color w:val="000000" w:themeColor="text1"/>
        </w:rPr>
        <w:t>現在のプロセスに与えられた引数</w:t>
      </w:r>
      <w:r w:rsidR="00603AE2" w:rsidRPr="00100AE2">
        <w:rPr>
          <w:color w:val="000000" w:themeColor="text1"/>
        </w:rPr>
        <w:br/>
      </w:r>
      <w:r w:rsidRPr="00100AE2">
        <w:rPr>
          <w:rFonts w:hint="eastAsia"/>
          <w:color w:val="000000" w:themeColor="text1"/>
        </w:rPr>
        <w:t>(</w:t>
      </w:r>
      <w:r w:rsidRPr="00100AE2">
        <w:rPr>
          <w:rFonts w:hint="eastAsia"/>
          <w:color w:val="000000" w:themeColor="text1"/>
        </w:rPr>
        <w:t>「</w:t>
      </w:r>
      <w:r w:rsidRPr="00100AE2">
        <w:rPr>
          <w:rFonts w:hint="eastAsia"/>
          <w:color w:val="000000" w:themeColor="text1"/>
        </w:rPr>
        <w:t>"</w:t>
      </w:r>
      <w:r w:rsidRPr="00100AE2">
        <w:rPr>
          <w:rFonts w:hint="eastAsia"/>
          <w:color w:val="000000" w:themeColor="text1"/>
        </w:rPr>
        <w:t>」</w:t>
      </w:r>
      <w:r w:rsidRPr="00100AE2">
        <w:rPr>
          <w:rFonts w:hint="eastAsia"/>
          <w:color w:val="000000" w:themeColor="text1"/>
        </w:rPr>
        <w:t>(</w:t>
      </w:r>
      <w:r w:rsidRPr="00100AE2">
        <w:rPr>
          <w:rFonts w:hint="eastAsia"/>
          <w:color w:val="000000" w:themeColor="text1"/>
        </w:rPr>
        <w:t>ダブルクォート</w:t>
      </w:r>
      <w:r w:rsidRPr="00100AE2">
        <w:rPr>
          <w:rFonts w:hint="eastAsia"/>
          <w:color w:val="000000" w:themeColor="text1"/>
        </w:rPr>
        <w:t>)</w:t>
      </w:r>
      <w:r w:rsidRPr="00100AE2">
        <w:rPr>
          <w:rFonts w:hint="eastAsia"/>
          <w:color w:val="000000" w:themeColor="text1"/>
        </w:rPr>
        <w:t>で囲った場合、連結されて</w:t>
      </w:r>
      <w:r w:rsidRPr="00100AE2">
        <w:rPr>
          <w:rFonts w:hint="eastAsia"/>
          <w:color w:val="000000" w:themeColor="text1"/>
        </w:rPr>
        <w:t>1</w:t>
      </w:r>
      <w:r w:rsidRPr="00100AE2">
        <w:rPr>
          <w:rFonts w:hint="eastAsia"/>
          <w:color w:val="000000" w:themeColor="text1"/>
        </w:rPr>
        <w:t>つの変数に展開</w:t>
      </w:r>
      <w:r w:rsidRPr="00100AE2">
        <w:rPr>
          <w:rFonts w:hint="eastAsia"/>
          <w:color w:val="000000" w:themeColor="text1"/>
        </w:rPr>
        <w:t>)</w:t>
      </w:r>
    </w:p>
    <w:p w:rsidR="00A32D67" w:rsidRPr="00100AE2" w:rsidRDefault="000F1DD3" w:rsidP="000F1DD3">
      <w:pPr>
        <w:pStyle w:val="ad"/>
        <w:widowControl/>
        <w:numPr>
          <w:ilvl w:val="0"/>
          <w:numId w:val="2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0"/>
        <w:jc w:val="left"/>
        <w:rPr>
          <w:color w:val="000000" w:themeColor="text1"/>
        </w:rPr>
      </w:pPr>
      <w:r w:rsidRPr="00100AE2">
        <w:rPr>
          <w:rFonts w:hint="eastAsia"/>
          <w:color w:val="000000" w:themeColor="text1"/>
        </w:rPr>
        <w:t>$-</w:t>
      </w:r>
      <w:r w:rsidR="00603AE2" w:rsidRPr="00100AE2">
        <w:rPr>
          <w:color w:val="000000" w:themeColor="text1"/>
        </w:rPr>
        <w:br/>
      </w:r>
      <w:r w:rsidRPr="00100AE2">
        <w:rPr>
          <w:rFonts w:hint="eastAsia"/>
          <w:color w:val="000000" w:themeColor="text1"/>
        </w:rPr>
        <w:t>シェルの起動時に指定したオプション</w:t>
      </w:r>
    </w:p>
    <w:p w:rsidR="00A32D67" w:rsidRPr="00100AE2" w:rsidRDefault="000F1DD3" w:rsidP="000F1DD3">
      <w:pPr>
        <w:pStyle w:val="ad"/>
        <w:widowControl/>
        <w:numPr>
          <w:ilvl w:val="0"/>
          <w:numId w:val="2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0"/>
        <w:jc w:val="left"/>
        <w:rPr>
          <w:color w:val="000000" w:themeColor="text1"/>
        </w:rPr>
      </w:pPr>
      <w:r w:rsidRPr="00100AE2">
        <w:rPr>
          <w:rFonts w:hint="eastAsia"/>
          <w:color w:val="000000" w:themeColor="text1"/>
        </w:rPr>
        <w:t>$$</w:t>
      </w:r>
      <w:r w:rsidR="00603AE2" w:rsidRPr="00100AE2">
        <w:rPr>
          <w:color w:val="000000" w:themeColor="text1"/>
        </w:rPr>
        <w:br/>
      </w:r>
      <w:r w:rsidRPr="00100AE2">
        <w:rPr>
          <w:rFonts w:hint="eastAsia"/>
          <w:color w:val="000000" w:themeColor="text1"/>
        </w:rPr>
        <w:t>シェルのプロセス</w:t>
      </w:r>
      <w:r w:rsidRPr="00100AE2">
        <w:rPr>
          <w:rFonts w:hint="eastAsia"/>
          <w:color w:val="000000" w:themeColor="text1"/>
        </w:rPr>
        <w:t>ID</w:t>
      </w:r>
    </w:p>
    <w:p w:rsidR="00A32D67" w:rsidRPr="00100AE2" w:rsidRDefault="000F1DD3" w:rsidP="000F1DD3">
      <w:pPr>
        <w:pStyle w:val="ad"/>
        <w:widowControl/>
        <w:numPr>
          <w:ilvl w:val="0"/>
          <w:numId w:val="2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0"/>
        <w:jc w:val="left"/>
        <w:rPr>
          <w:color w:val="000000" w:themeColor="text1"/>
        </w:rPr>
      </w:pPr>
      <w:r w:rsidRPr="00100AE2">
        <w:rPr>
          <w:rFonts w:hint="eastAsia"/>
          <w:color w:val="000000" w:themeColor="text1"/>
        </w:rPr>
        <w:t>$!</w:t>
      </w:r>
      <w:r w:rsidR="00603AE2" w:rsidRPr="00100AE2">
        <w:rPr>
          <w:color w:val="000000" w:themeColor="text1"/>
        </w:rPr>
        <w:br/>
      </w:r>
      <w:r w:rsidRPr="00100AE2">
        <w:rPr>
          <w:rFonts w:hint="eastAsia"/>
          <w:color w:val="000000" w:themeColor="text1"/>
        </w:rPr>
        <w:t>最後にバックグラウンドで実行されたコマンドのプロセス</w:t>
      </w:r>
      <w:r w:rsidRPr="00100AE2">
        <w:rPr>
          <w:rFonts w:hint="eastAsia"/>
          <w:color w:val="000000" w:themeColor="text1"/>
        </w:rPr>
        <w:t>ID</w:t>
      </w:r>
    </w:p>
    <w:p w:rsidR="000F1DD3" w:rsidRPr="00100AE2" w:rsidRDefault="000F1DD3" w:rsidP="000F1DD3">
      <w:pPr>
        <w:pStyle w:val="ad"/>
        <w:widowControl/>
        <w:numPr>
          <w:ilvl w:val="0"/>
          <w:numId w:val="2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0"/>
        <w:jc w:val="left"/>
        <w:rPr>
          <w:color w:val="000000" w:themeColor="text1"/>
        </w:rPr>
      </w:pPr>
      <w:r w:rsidRPr="00100AE2">
        <w:rPr>
          <w:rFonts w:hint="eastAsia"/>
          <w:color w:val="000000" w:themeColor="text1"/>
        </w:rPr>
        <w:t>$?</w:t>
      </w:r>
      <w:r w:rsidR="00603AE2" w:rsidRPr="00100AE2">
        <w:rPr>
          <w:color w:val="000000" w:themeColor="text1"/>
        </w:rPr>
        <w:br/>
      </w:r>
      <w:r w:rsidRPr="00100AE2">
        <w:rPr>
          <w:rFonts w:hint="eastAsia"/>
          <w:color w:val="000000" w:themeColor="text1"/>
        </w:rPr>
        <w:t>直前のコマンドの終了ステータス</w:t>
      </w:r>
    </w:p>
    <w:p w:rsidR="00F003D7" w:rsidRDefault="00F003D7" w:rsidP="004C76B2"/>
    <w:p w:rsidR="009957AA" w:rsidRDefault="009957AA" w:rsidP="004C76B2"/>
    <w:p w:rsidR="009957AA" w:rsidRDefault="009957AA" w:rsidP="004C76B2"/>
    <w:p w:rsidR="009957AA" w:rsidRDefault="009957AA" w:rsidP="004C76B2"/>
    <w:p w:rsidR="003C19A7" w:rsidRDefault="003C19A7" w:rsidP="000F1DD3">
      <w:pPr>
        <w:pStyle w:val="3"/>
        <w:numPr>
          <w:ilvl w:val="2"/>
          <w:numId w:val="2"/>
        </w:numPr>
        <w:ind w:leftChars="0"/>
      </w:pPr>
      <w:bookmarkStart w:id="46" w:name="_Toc381605478"/>
      <w:bookmarkEnd w:id="19"/>
      <w:bookmarkEnd w:id="20"/>
      <w:r>
        <w:rPr>
          <w:rFonts w:hint="eastAsia"/>
        </w:rPr>
        <w:t>メタキャラクタ</w:t>
      </w:r>
      <w:bookmarkEnd w:id="46"/>
    </w:p>
    <w:p w:rsidR="003C19A7" w:rsidRDefault="003C19A7" w:rsidP="003C19A7">
      <w:pPr>
        <w:pStyle w:val="ad"/>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pPr>
      <w:r w:rsidRPr="00E21C0B">
        <w:rPr>
          <w:rFonts w:ascii="ＭＳ ゴシック" w:eastAsia="ＭＳ ゴシック" w:hAnsi="ＭＳ ゴシック" w:cs="ＭＳ ゴシック"/>
          <w:color w:val="000000"/>
          <w:kern w:val="0"/>
          <w:sz w:val="24"/>
          <w:szCs w:val="24"/>
        </w:rPr>
        <w:t xml:space="preserve">　</w:t>
      </w:r>
      <w:r w:rsidRPr="003C19A7">
        <w:t>メタキャラクタは、ファイル名の展開に利用される特殊文字で、複数のファイルを効率よく指定することができます。</w:t>
      </w:r>
    </w:p>
    <w:p w:rsidR="00603AE2" w:rsidRDefault="00603AE2" w:rsidP="00191E7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bookmarkStart w:id="47" w:name="OLE_LINK15"/>
      <w:bookmarkStart w:id="48" w:name="OLE_LINK16"/>
    </w:p>
    <w:p w:rsidR="00901B5F" w:rsidRDefault="00901B5F" w:rsidP="00901B5F">
      <w:pPr>
        <w:pStyle w:val="ad"/>
        <w:numPr>
          <w:ilvl w:val="0"/>
          <w:numId w:val="13"/>
        </w:numPr>
        <w:ind w:leftChars="0"/>
      </w:pPr>
      <w:r w:rsidRPr="003C19A7">
        <w:t>*</w:t>
      </w:r>
    </w:p>
    <w:p w:rsidR="00901B5F" w:rsidRDefault="00901B5F" w:rsidP="00901B5F">
      <w:pPr>
        <w:ind w:leftChars="300" w:left="630"/>
      </w:pPr>
      <w:r w:rsidRPr="003C19A7">
        <w:t>「</w:t>
      </w:r>
      <w:r w:rsidRPr="003C19A7">
        <w:t>*</w:t>
      </w:r>
      <w:r w:rsidRPr="003C19A7">
        <w:t>」</w:t>
      </w:r>
      <w:r w:rsidRPr="003C19A7">
        <w:t>(</w:t>
      </w:r>
      <w:r w:rsidRPr="003C19A7">
        <w:t>アスタリスク</w:t>
      </w:r>
      <w:r w:rsidRPr="003C19A7">
        <w:t>)</w:t>
      </w:r>
      <w:r w:rsidRPr="003C19A7">
        <w:t>は任意個数の文字列</w:t>
      </w:r>
      <w:r w:rsidRPr="003C19A7">
        <w:t>(0</w:t>
      </w:r>
      <w:r w:rsidRPr="003C19A7">
        <w:t>個以上</w:t>
      </w:r>
      <w:r w:rsidRPr="003C19A7">
        <w:t>)</w:t>
      </w:r>
      <w:r w:rsidRPr="003C19A7">
        <w:t>を意味します。</w:t>
      </w:r>
    </w:p>
    <w:p w:rsidR="00901B5F" w:rsidRDefault="003C19A7" w:rsidP="00901B5F">
      <w:pPr>
        <w:pStyle w:val="ad"/>
        <w:numPr>
          <w:ilvl w:val="0"/>
          <w:numId w:val="13"/>
        </w:numPr>
        <w:ind w:leftChars="0"/>
      </w:pPr>
      <w:r w:rsidRPr="003C19A7">
        <w:t>?</w:t>
      </w:r>
    </w:p>
    <w:p w:rsidR="003C19A7" w:rsidRPr="003C19A7" w:rsidRDefault="003C19A7" w:rsidP="00901B5F">
      <w:pPr>
        <w:ind w:leftChars="300" w:left="630"/>
      </w:pPr>
      <w:r w:rsidRPr="003C19A7">
        <w:t>「</w:t>
      </w:r>
      <w:r w:rsidRPr="003C19A7">
        <w:t>?</w:t>
      </w:r>
      <w:r w:rsidRPr="003C19A7">
        <w:t>」</w:t>
      </w:r>
      <w:r w:rsidRPr="003C19A7">
        <w:t>(</w:t>
      </w:r>
      <w:r w:rsidRPr="003C19A7">
        <w:t>クエスチョン</w:t>
      </w:r>
      <w:r w:rsidRPr="003C19A7">
        <w:t>)</w:t>
      </w:r>
      <w:r w:rsidRPr="003C19A7">
        <w:t>は任意の</w:t>
      </w:r>
      <w:r w:rsidRPr="003C19A7">
        <w:t>1</w:t>
      </w:r>
      <w:r w:rsidRPr="003C19A7">
        <w:t>文字を意味します。</w:t>
      </w:r>
    </w:p>
    <w:p w:rsidR="003C19A7" w:rsidRPr="003C19A7" w:rsidRDefault="003C19A7" w:rsidP="003C19A7">
      <w:pPr>
        <w:pStyle w:val="ad"/>
        <w:numPr>
          <w:ilvl w:val="0"/>
          <w:numId w:val="13"/>
        </w:numPr>
        <w:ind w:leftChars="0"/>
      </w:pPr>
      <w:r w:rsidRPr="003C19A7">
        <w:t>[ ]</w:t>
      </w:r>
    </w:p>
    <w:p w:rsidR="009C515B" w:rsidRDefault="003C19A7" w:rsidP="00901B5F">
      <w:pPr>
        <w:ind w:leftChars="300" w:left="630"/>
      </w:pPr>
      <w:r w:rsidRPr="003C19A7">
        <w:t>「</w:t>
      </w:r>
      <w:r w:rsidRPr="003C19A7">
        <w:t>[ ]</w:t>
      </w:r>
      <w:r w:rsidRPr="003C19A7">
        <w:t>」</w:t>
      </w:r>
      <w:r w:rsidRPr="003C19A7">
        <w:t>(</w:t>
      </w:r>
      <w:r w:rsidRPr="003C19A7">
        <w:t>角括弧</w:t>
      </w:r>
      <w:r w:rsidRPr="003C19A7">
        <w:t>)</w:t>
      </w:r>
      <w:r w:rsidRPr="003C19A7">
        <w:t>内のどれかの</w:t>
      </w:r>
      <w:r w:rsidRPr="003C19A7">
        <w:t>1</w:t>
      </w:r>
      <w:r w:rsidRPr="003C19A7">
        <w:t>文字を意味します。</w:t>
      </w:r>
      <w:bookmarkEnd w:id="47"/>
      <w:bookmarkEnd w:id="48"/>
    </w:p>
    <w:p w:rsidR="009C515B" w:rsidRDefault="009C515B" w:rsidP="009C515B"/>
    <w:p w:rsidR="009C515B" w:rsidRPr="003C19A7" w:rsidRDefault="009C515B" w:rsidP="009C515B">
      <w:pPr>
        <w:pStyle w:val="ad"/>
        <w:ind w:leftChars="200" w:left="420" w:firstLineChars="150" w:firstLine="315"/>
      </w:pPr>
      <w:r>
        <w:rPr>
          <w:rFonts w:hint="eastAsia"/>
        </w:rPr>
        <w:t>たとえば、</w:t>
      </w:r>
      <w:r w:rsidRPr="003C19A7">
        <w:t>[abc]</w:t>
      </w:r>
      <w:r>
        <w:rPr>
          <w:rFonts w:hint="eastAsia"/>
        </w:rPr>
        <w:t>は、</w:t>
      </w:r>
      <w:r w:rsidRPr="003C19A7">
        <w:t>abc</w:t>
      </w:r>
      <w:r w:rsidRPr="003C19A7">
        <w:t>のどれかの</w:t>
      </w:r>
      <w:r w:rsidRPr="003C19A7">
        <w:t>1</w:t>
      </w:r>
      <w:r>
        <w:t>文字</w:t>
      </w:r>
      <w:r>
        <w:rPr>
          <w:rFonts w:hint="eastAsia"/>
        </w:rPr>
        <w:t>を意味します。</w:t>
      </w:r>
      <w:r w:rsidR="00C97609">
        <w:t>[</w:t>
      </w:r>
      <w:r w:rsidR="00C97609">
        <w:rPr>
          <w:rFonts w:hint="eastAsia"/>
        </w:rPr>
        <w:t>1</w:t>
      </w:r>
      <w:r w:rsidRPr="003C19A7">
        <w:t>-5]</w:t>
      </w:r>
      <w:r>
        <w:t>は</w:t>
      </w:r>
      <w:r>
        <w:rPr>
          <w:rFonts w:hint="eastAsia"/>
        </w:rPr>
        <w:t>、</w:t>
      </w:r>
      <w:r w:rsidR="00C97609">
        <w:rPr>
          <w:rFonts w:hint="eastAsia"/>
        </w:rPr>
        <w:t>[12345]</w:t>
      </w:r>
      <w:r w:rsidR="00C97609">
        <w:rPr>
          <w:rFonts w:hint="eastAsia"/>
        </w:rPr>
        <w:t>と同じ</w:t>
      </w:r>
      <w:r w:rsidR="00A94005">
        <w:rPr>
          <w:rFonts w:hint="eastAsia"/>
        </w:rPr>
        <w:t>意味</w:t>
      </w:r>
      <w:r w:rsidR="00E21D13">
        <w:rPr>
          <w:rFonts w:hint="eastAsia"/>
        </w:rPr>
        <w:t>になります</w:t>
      </w:r>
      <w:r w:rsidR="00C97609">
        <w:rPr>
          <w:rFonts w:hint="eastAsia"/>
        </w:rPr>
        <w:t>。</w:t>
      </w:r>
    </w:p>
    <w:p w:rsidR="003C19A7" w:rsidRPr="009C515B" w:rsidRDefault="003C19A7" w:rsidP="009C51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p w:rsidR="003C19A7" w:rsidRPr="003C19A7" w:rsidRDefault="003C19A7" w:rsidP="003C19A7">
      <w:pPr>
        <w:pStyle w:val="ad"/>
        <w:ind w:leftChars="200" w:left="420"/>
      </w:pPr>
      <w:r w:rsidRPr="003C19A7">
        <w:t xml:space="preserve">　以下に、例を挙げます。</w:t>
      </w:r>
    </w:p>
    <w:tbl>
      <w:tblPr>
        <w:tblStyle w:val="af"/>
        <w:tblW w:w="8079" w:type="dxa"/>
        <w:tblInd w:w="534" w:type="dxa"/>
        <w:tblLook w:val="04A0"/>
      </w:tblPr>
      <w:tblGrid>
        <w:gridCol w:w="8079"/>
      </w:tblGrid>
      <w:tr w:rsidR="003C19A7" w:rsidRPr="003C4C1F" w:rsidTr="009E4A07">
        <w:tc>
          <w:tcPr>
            <w:tcW w:w="8079" w:type="dxa"/>
          </w:tcPr>
          <w:p w:rsidR="003C19A7" w:rsidRPr="003C4C1F" w:rsidRDefault="003C19A7" w:rsidP="003C19A7">
            <w:pPr>
              <w:rPr>
                <w:rFonts w:asciiTheme="majorEastAsia" w:eastAsiaTheme="majorEastAsia" w:hAnsiTheme="majorEastAsia"/>
                <w:szCs w:val="21"/>
              </w:rPr>
            </w:pPr>
            <w:r w:rsidRPr="003C4C1F">
              <w:rPr>
                <w:rFonts w:asciiTheme="majorEastAsia" w:eastAsiaTheme="majorEastAsia" w:hAnsiTheme="majorEastAsia"/>
                <w:szCs w:val="21"/>
              </w:rPr>
              <w:t xml:space="preserve">$ </w:t>
            </w:r>
            <w:r w:rsidRPr="003C4C1F">
              <w:rPr>
                <w:rFonts w:asciiTheme="majorEastAsia" w:eastAsiaTheme="majorEastAsia" w:hAnsiTheme="majorEastAsia" w:hint="eastAsia"/>
                <w:szCs w:val="21"/>
              </w:rPr>
              <w:t>ls *.c</w:t>
            </w:r>
          </w:p>
          <w:p w:rsidR="00BF3258" w:rsidRPr="003C4C1F" w:rsidRDefault="003F37CB" w:rsidP="003C19A7">
            <w:pPr>
              <w:rPr>
                <w:rFonts w:asciiTheme="majorEastAsia" w:eastAsiaTheme="majorEastAsia" w:hAnsiTheme="majorEastAsia"/>
                <w:szCs w:val="21"/>
              </w:rPr>
            </w:pPr>
            <w:r w:rsidRPr="003C4C1F">
              <w:rPr>
                <w:rFonts w:asciiTheme="majorEastAsia" w:eastAsiaTheme="majorEastAsia" w:hAnsiTheme="majorEastAsia"/>
                <w:szCs w:val="21"/>
              </w:rPr>
              <w:t>test1.c  test2.c  test3.c  test4.c  test.c</w:t>
            </w:r>
          </w:p>
        </w:tc>
      </w:tr>
    </w:tbl>
    <w:p w:rsidR="003C19A7" w:rsidRDefault="003C19A7" w:rsidP="003C19A7">
      <w:pPr>
        <w:pStyle w:val="ad"/>
        <w:ind w:leftChars="200" w:left="420" w:firstLineChars="100" w:firstLine="210"/>
      </w:pPr>
      <w:r w:rsidRPr="003C19A7">
        <w:t>最後が</w:t>
      </w:r>
      <w:r w:rsidRPr="003C19A7">
        <w:t>.c</w:t>
      </w:r>
      <w:r w:rsidRPr="003C19A7">
        <w:t>で終わる全てのファイルを表示します。</w:t>
      </w:r>
    </w:p>
    <w:p w:rsidR="001551AA" w:rsidRDefault="001551AA" w:rsidP="001551AA"/>
    <w:tbl>
      <w:tblPr>
        <w:tblStyle w:val="af"/>
        <w:tblW w:w="8079" w:type="dxa"/>
        <w:tblInd w:w="534" w:type="dxa"/>
        <w:tblLook w:val="04A0"/>
      </w:tblPr>
      <w:tblGrid>
        <w:gridCol w:w="8079"/>
      </w:tblGrid>
      <w:tr w:rsidR="003C19A7" w:rsidRPr="00034DE4" w:rsidTr="009E4A07">
        <w:tc>
          <w:tcPr>
            <w:tcW w:w="8079" w:type="dxa"/>
          </w:tcPr>
          <w:p w:rsidR="003C19A7" w:rsidRPr="003C4C1F" w:rsidRDefault="003C19A7" w:rsidP="003C19A7">
            <w:pPr>
              <w:rPr>
                <w:rFonts w:asciiTheme="majorEastAsia" w:eastAsiaTheme="majorEastAsia" w:hAnsiTheme="majorEastAsia"/>
                <w:szCs w:val="21"/>
              </w:rPr>
            </w:pPr>
            <w:r w:rsidRPr="003C4C1F">
              <w:rPr>
                <w:rFonts w:asciiTheme="majorEastAsia" w:eastAsiaTheme="majorEastAsia" w:hAnsiTheme="majorEastAsia"/>
                <w:szCs w:val="21"/>
              </w:rPr>
              <w:t xml:space="preserve">$ </w:t>
            </w:r>
            <w:r w:rsidRPr="003C4C1F">
              <w:rPr>
                <w:rFonts w:asciiTheme="majorEastAsia" w:eastAsiaTheme="majorEastAsia" w:hAnsiTheme="majorEastAsia" w:hint="eastAsia"/>
                <w:szCs w:val="21"/>
              </w:rPr>
              <w:t>ls test?.c</w:t>
            </w:r>
          </w:p>
          <w:p w:rsidR="003F37CB" w:rsidRPr="003C4C1F" w:rsidRDefault="003F37CB" w:rsidP="003F37CB">
            <w:pPr>
              <w:rPr>
                <w:rFonts w:asciiTheme="majorEastAsia" w:eastAsiaTheme="majorEastAsia" w:hAnsiTheme="majorEastAsia"/>
                <w:szCs w:val="21"/>
              </w:rPr>
            </w:pPr>
            <w:r w:rsidRPr="003C4C1F">
              <w:rPr>
                <w:rFonts w:asciiTheme="majorEastAsia" w:eastAsiaTheme="majorEastAsia" w:hAnsiTheme="majorEastAsia"/>
                <w:szCs w:val="21"/>
              </w:rPr>
              <w:t>test1.c  test2.c  test3.c  test4.c</w:t>
            </w:r>
          </w:p>
        </w:tc>
      </w:tr>
    </w:tbl>
    <w:p w:rsidR="003C19A7" w:rsidRDefault="003C19A7" w:rsidP="009C515B">
      <w:pPr>
        <w:pStyle w:val="ad"/>
        <w:ind w:leftChars="200" w:left="420" w:firstLineChars="100" w:firstLine="210"/>
      </w:pPr>
      <w:r w:rsidRPr="003C19A7">
        <w:t>test</w:t>
      </w:r>
      <w:r w:rsidRPr="003C19A7">
        <w:t>で始まり任意の</w:t>
      </w:r>
      <w:r w:rsidRPr="003C19A7">
        <w:t>1</w:t>
      </w:r>
      <w:r w:rsidRPr="003C19A7">
        <w:t>文字があり</w:t>
      </w:r>
      <w:r w:rsidRPr="003C19A7">
        <w:t>.c</w:t>
      </w:r>
      <w:r w:rsidRPr="003C19A7">
        <w:t>で終わる全てのファイルを表示します。</w:t>
      </w:r>
    </w:p>
    <w:p w:rsidR="001551AA" w:rsidRPr="003C19A7" w:rsidRDefault="001551AA" w:rsidP="001551AA"/>
    <w:tbl>
      <w:tblPr>
        <w:tblStyle w:val="af"/>
        <w:tblW w:w="8079" w:type="dxa"/>
        <w:tblInd w:w="534" w:type="dxa"/>
        <w:tblLook w:val="04A0"/>
      </w:tblPr>
      <w:tblGrid>
        <w:gridCol w:w="8079"/>
      </w:tblGrid>
      <w:tr w:rsidR="003C19A7" w:rsidRPr="003C4C1F" w:rsidTr="009E4A07">
        <w:tc>
          <w:tcPr>
            <w:tcW w:w="8079" w:type="dxa"/>
          </w:tcPr>
          <w:p w:rsidR="003C19A7" w:rsidRPr="003C4C1F" w:rsidRDefault="003C19A7" w:rsidP="003C19A7">
            <w:pPr>
              <w:rPr>
                <w:rFonts w:asciiTheme="majorEastAsia" w:eastAsiaTheme="majorEastAsia" w:hAnsiTheme="majorEastAsia"/>
                <w:szCs w:val="21"/>
              </w:rPr>
            </w:pPr>
            <w:r w:rsidRPr="003C4C1F">
              <w:rPr>
                <w:rFonts w:asciiTheme="majorEastAsia" w:eastAsiaTheme="majorEastAsia" w:hAnsiTheme="majorEastAsia"/>
                <w:szCs w:val="21"/>
              </w:rPr>
              <w:t xml:space="preserve">$ </w:t>
            </w:r>
            <w:r w:rsidR="00B06914" w:rsidRPr="003C4C1F">
              <w:rPr>
                <w:rFonts w:asciiTheme="majorEastAsia" w:eastAsiaTheme="majorEastAsia" w:hAnsiTheme="majorEastAsia" w:hint="eastAsia"/>
                <w:szCs w:val="21"/>
              </w:rPr>
              <w:t>ls test[1-3</w:t>
            </w:r>
            <w:r w:rsidRPr="003C4C1F">
              <w:rPr>
                <w:rFonts w:asciiTheme="majorEastAsia" w:eastAsiaTheme="majorEastAsia" w:hAnsiTheme="majorEastAsia" w:hint="eastAsia"/>
                <w:szCs w:val="21"/>
              </w:rPr>
              <w:t>].c</w:t>
            </w:r>
          </w:p>
          <w:p w:rsidR="003F37CB" w:rsidRPr="003C4C1F" w:rsidRDefault="003F37CB" w:rsidP="003C19A7">
            <w:pPr>
              <w:rPr>
                <w:rFonts w:asciiTheme="majorEastAsia" w:eastAsiaTheme="majorEastAsia" w:hAnsiTheme="majorEastAsia"/>
                <w:szCs w:val="21"/>
              </w:rPr>
            </w:pPr>
            <w:r w:rsidRPr="003C4C1F">
              <w:rPr>
                <w:rFonts w:asciiTheme="majorEastAsia" w:eastAsiaTheme="majorEastAsia" w:hAnsiTheme="majorEastAsia"/>
                <w:szCs w:val="21"/>
              </w:rPr>
              <w:t>test1.c  test2.c  test3.c</w:t>
            </w:r>
          </w:p>
        </w:tc>
      </w:tr>
    </w:tbl>
    <w:p w:rsidR="003C19A7" w:rsidRPr="003C19A7" w:rsidRDefault="003C19A7" w:rsidP="003C19A7">
      <w:pPr>
        <w:pStyle w:val="ad"/>
        <w:ind w:leftChars="200" w:left="420" w:firstLineChars="100" w:firstLine="210"/>
      </w:pPr>
      <w:r w:rsidRPr="003C19A7">
        <w:t>test1.c</w:t>
      </w:r>
      <w:r w:rsidRPr="003C19A7">
        <w:t>から</w:t>
      </w:r>
      <w:r w:rsidR="00B06914">
        <w:t>test</w:t>
      </w:r>
      <w:r w:rsidR="00B06914">
        <w:rPr>
          <w:rFonts w:hint="eastAsia"/>
        </w:rPr>
        <w:t>3</w:t>
      </w:r>
      <w:r w:rsidRPr="003C19A7">
        <w:t>.c</w:t>
      </w:r>
      <w:r w:rsidRPr="003C19A7">
        <w:t>までのファイルを</w:t>
      </w:r>
      <w:r w:rsidR="00B06914">
        <w:rPr>
          <w:rFonts w:hint="eastAsia"/>
        </w:rPr>
        <w:t>表示します</w:t>
      </w:r>
      <w:r w:rsidRPr="003C19A7">
        <w:t>。</w:t>
      </w:r>
    </w:p>
    <w:p w:rsidR="003C19A7" w:rsidRPr="00E4210A" w:rsidRDefault="003C19A7" w:rsidP="003C19A7">
      <w:pPr>
        <w:pStyle w:val="ae"/>
      </w:pPr>
    </w:p>
    <w:p w:rsidR="003C19A7" w:rsidRDefault="00030C18" w:rsidP="000F1DD3">
      <w:pPr>
        <w:pStyle w:val="3"/>
        <w:numPr>
          <w:ilvl w:val="2"/>
          <w:numId w:val="2"/>
        </w:numPr>
        <w:ind w:leftChars="0"/>
      </w:pPr>
      <w:bookmarkStart w:id="49" w:name="_Toc381605479"/>
      <w:r>
        <w:rPr>
          <w:rFonts w:hint="eastAsia"/>
        </w:rPr>
        <w:t>クォーティング</w:t>
      </w:r>
      <w:bookmarkEnd w:id="49"/>
    </w:p>
    <w:p w:rsidR="00030C18" w:rsidRDefault="003C19A7" w:rsidP="001551AA">
      <w:pPr>
        <w:pStyle w:val="ad"/>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pPr>
      <w:r w:rsidRPr="00E21C0B">
        <w:rPr>
          <w:rFonts w:ascii="ＭＳ ゴシック" w:eastAsia="ＭＳ ゴシック" w:hAnsi="ＭＳ ゴシック" w:cs="ＭＳ ゴシック"/>
          <w:color w:val="000000"/>
          <w:kern w:val="0"/>
          <w:sz w:val="24"/>
          <w:szCs w:val="24"/>
        </w:rPr>
        <w:t xml:space="preserve">　</w:t>
      </w:r>
      <w:r w:rsidR="00030C18" w:rsidRPr="00030C18">
        <w:t>クォーティングは、メタキャラクタのような特殊文字の意味を取り消して、通常文字として扱うように指示します。文字列検索などで、文字パターンを指定するときなどによく使います。</w:t>
      </w:r>
    </w:p>
    <w:p w:rsidR="001551AA" w:rsidRDefault="001551AA" w:rsidP="001551AA">
      <w:pPr>
        <w:pStyle w:val="ad"/>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pPr>
    </w:p>
    <w:p w:rsidR="001551AA" w:rsidRDefault="001551AA" w:rsidP="001551AA">
      <w:pPr>
        <w:pStyle w:val="ad"/>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pPr>
    </w:p>
    <w:p w:rsidR="001551AA" w:rsidRDefault="001551AA" w:rsidP="001551AA">
      <w:pPr>
        <w:pStyle w:val="ad"/>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pPr>
    </w:p>
    <w:p w:rsidR="001551AA" w:rsidRDefault="001551AA" w:rsidP="001551AA">
      <w:pPr>
        <w:pStyle w:val="ad"/>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pPr>
    </w:p>
    <w:p w:rsidR="00030C18" w:rsidRPr="00030C18" w:rsidRDefault="00030C18" w:rsidP="00030C18">
      <w:pPr>
        <w:pStyle w:val="ad"/>
        <w:numPr>
          <w:ilvl w:val="0"/>
          <w:numId w:val="13"/>
        </w:numPr>
        <w:ind w:leftChars="0"/>
      </w:pPr>
      <w:r w:rsidRPr="00030C18">
        <w:t>"</w:t>
      </w:r>
    </w:p>
    <w:p w:rsidR="001551AA" w:rsidRPr="00030C18" w:rsidRDefault="00030C18" w:rsidP="001551AA">
      <w:pPr>
        <w:pStyle w:val="ad"/>
        <w:ind w:leftChars="200" w:left="420" w:firstLineChars="100" w:firstLine="210"/>
      </w:pPr>
      <w:r w:rsidRPr="00030C18">
        <w:t>「</w:t>
      </w:r>
      <w:r w:rsidRPr="00030C18">
        <w:t>"</w:t>
      </w:r>
      <w:r w:rsidRPr="00030C18">
        <w:t>」</w:t>
      </w:r>
      <w:r w:rsidRPr="00030C18">
        <w:t>(</w:t>
      </w:r>
      <w:r w:rsidRPr="00030C18">
        <w:t>ダブルクォート</w:t>
      </w:r>
      <w:r w:rsidRPr="00030C18">
        <w:t>)</w:t>
      </w:r>
      <w:r w:rsidRPr="00030C18">
        <w:t>で囲まれた文字のうち、「</w:t>
      </w:r>
      <w:r w:rsidRPr="00030C18">
        <w:t>$</w:t>
      </w:r>
      <w:r w:rsidRPr="00030C18">
        <w:t>」</w:t>
      </w:r>
      <w:r w:rsidRPr="00030C18">
        <w:t>(</w:t>
      </w:r>
      <w:r w:rsidR="00901B5F">
        <w:t>ドル</w:t>
      </w:r>
      <w:r w:rsidRPr="00030C18">
        <w:t>)</w:t>
      </w:r>
      <w:r w:rsidRPr="00030C18">
        <w:t>と「</w:t>
      </w:r>
      <w:r w:rsidRPr="00030C18">
        <w:t>`</w:t>
      </w:r>
      <w:r w:rsidRPr="00030C18">
        <w:t>」</w:t>
      </w:r>
      <w:r w:rsidRPr="00030C18">
        <w:t>(</w:t>
      </w:r>
      <w:r w:rsidRPr="00030C18">
        <w:t>バッククォート</w:t>
      </w:r>
      <w:r w:rsidRPr="00030C18">
        <w:t>)</w:t>
      </w:r>
      <w:r w:rsidRPr="00030C18">
        <w:t>だけを特殊文字と見なします。</w:t>
      </w:r>
    </w:p>
    <w:p w:rsidR="00030C18" w:rsidRPr="00030C18" w:rsidRDefault="00030C18" w:rsidP="00030C18">
      <w:pPr>
        <w:pStyle w:val="ad"/>
        <w:numPr>
          <w:ilvl w:val="0"/>
          <w:numId w:val="13"/>
        </w:numPr>
        <w:ind w:leftChars="0"/>
      </w:pPr>
      <w:r w:rsidRPr="00030C18">
        <w:t>'</w:t>
      </w:r>
    </w:p>
    <w:p w:rsidR="009957AA" w:rsidRPr="00030C18" w:rsidRDefault="00030C18" w:rsidP="00901B5F">
      <w:pPr>
        <w:pStyle w:val="ad"/>
        <w:ind w:leftChars="200" w:left="420" w:firstLineChars="100" w:firstLine="210"/>
      </w:pPr>
      <w:r w:rsidRPr="00030C18">
        <w:t>「</w:t>
      </w:r>
      <w:r w:rsidRPr="00030C18">
        <w:t>'</w:t>
      </w:r>
      <w:r w:rsidRPr="00030C18">
        <w:t>」</w:t>
      </w:r>
      <w:r w:rsidRPr="00030C18">
        <w:t>(</w:t>
      </w:r>
      <w:r w:rsidRPr="00030C18">
        <w:t>シングルクォート</w:t>
      </w:r>
      <w:r w:rsidRPr="00030C18">
        <w:t>)</w:t>
      </w:r>
      <w:r w:rsidRPr="00030C18">
        <w:t>で囲まれた文字全てを通常の文字と見なします。</w:t>
      </w:r>
    </w:p>
    <w:p w:rsidR="00030C18" w:rsidRPr="00030C18" w:rsidRDefault="00030C18" w:rsidP="00030C18">
      <w:pPr>
        <w:pStyle w:val="ad"/>
        <w:numPr>
          <w:ilvl w:val="0"/>
          <w:numId w:val="13"/>
        </w:numPr>
        <w:ind w:leftChars="0"/>
      </w:pPr>
      <w:r w:rsidRPr="00030C18">
        <w:t>\</w:t>
      </w:r>
    </w:p>
    <w:p w:rsidR="00030C18" w:rsidRDefault="00030C18" w:rsidP="00030C18">
      <w:pPr>
        <w:pStyle w:val="ad"/>
        <w:ind w:leftChars="200" w:left="420" w:firstLineChars="100" w:firstLine="210"/>
      </w:pPr>
      <w:r w:rsidRPr="00030C18">
        <w:t>「</w:t>
      </w:r>
      <w:r w:rsidRPr="00030C18">
        <w:t>\</w:t>
      </w:r>
      <w:r w:rsidRPr="00030C18">
        <w:t>」</w:t>
      </w:r>
      <w:r w:rsidRPr="00030C18">
        <w:t>(</w:t>
      </w:r>
      <w:r w:rsidRPr="00030C18">
        <w:t>バックスラッシュ</w:t>
      </w:r>
      <w:r w:rsidRPr="00030C18">
        <w:t>)</w:t>
      </w:r>
      <w:r w:rsidRPr="00030C18">
        <w:t>直後の文字を通常の文字と見なします。</w:t>
      </w:r>
    </w:p>
    <w:p w:rsidR="00177EEB" w:rsidRDefault="00177EEB" w:rsidP="009C515B"/>
    <w:p w:rsidR="00177EEB" w:rsidRPr="003C19A7" w:rsidRDefault="00177EEB" w:rsidP="00177EEB">
      <w:pPr>
        <w:pStyle w:val="ad"/>
        <w:ind w:leftChars="200" w:left="420"/>
      </w:pPr>
      <w:r w:rsidRPr="003C19A7">
        <w:t xml:space="preserve">　以下に、例を挙げます。</w:t>
      </w:r>
    </w:p>
    <w:tbl>
      <w:tblPr>
        <w:tblStyle w:val="af"/>
        <w:tblW w:w="8079" w:type="dxa"/>
        <w:tblInd w:w="534" w:type="dxa"/>
        <w:tblLook w:val="04A0"/>
      </w:tblPr>
      <w:tblGrid>
        <w:gridCol w:w="8079"/>
      </w:tblGrid>
      <w:tr w:rsidR="00177EEB" w:rsidRPr="003C4C1F" w:rsidTr="009E4A07">
        <w:tc>
          <w:tcPr>
            <w:tcW w:w="8079" w:type="dxa"/>
          </w:tcPr>
          <w:p w:rsidR="00257787" w:rsidRPr="003C4C1F" w:rsidRDefault="00257787" w:rsidP="00177EEB">
            <w:pPr>
              <w:rPr>
                <w:rFonts w:asciiTheme="majorEastAsia" w:eastAsiaTheme="majorEastAsia" w:hAnsiTheme="majorEastAsia"/>
                <w:szCs w:val="21"/>
              </w:rPr>
            </w:pPr>
            <w:r w:rsidRPr="003C4C1F">
              <w:rPr>
                <w:rFonts w:asciiTheme="majorEastAsia" w:eastAsiaTheme="majorEastAsia" w:hAnsiTheme="majorEastAsia" w:hint="eastAsia"/>
                <w:szCs w:val="21"/>
              </w:rPr>
              <w:t>$ VAR=123</w:t>
            </w:r>
          </w:p>
          <w:p w:rsidR="00177EEB" w:rsidRPr="003C4C1F" w:rsidRDefault="00177EEB" w:rsidP="00177EEB">
            <w:pPr>
              <w:rPr>
                <w:rFonts w:asciiTheme="majorEastAsia" w:eastAsiaTheme="majorEastAsia" w:hAnsiTheme="majorEastAsia"/>
                <w:szCs w:val="21"/>
              </w:rPr>
            </w:pPr>
            <w:r w:rsidRPr="003C4C1F">
              <w:rPr>
                <w:rFonts w:asciiTheme="majorEastAsia" w:eastAsiaTheme="majorEastAsia" w:hAnsiTheme="majorEastAsia"/>
                <w:szCs w:val="21"/>
              </w:rPr>
              <w:t>$ echo "$VAR"</w:t>
            </w:r>
            <w:r w:rsidR="00F43B57" w:rsidRPr="003C4C1F">
              <w:rPr>
                <w:rFonts w:asciiTheme="majorEastAsia" w:eastAsiaTheme="majorEastAsia" w:hAnsiTheme="majorEastAsia" w:hint="eastAsia"/>
                <w:szCs w:val="21"/>
              </w:rPr>
              <w:t>456</w:t>
            </w:r>
          </w:p>
          <w:p w:rsidR="00901B5F" w:rsidRPr="003C4C1F" w:rsidRDefault="00901B5F" w:rsidP="00177EEB">
            <w:pPr>
              <w:rPr>
                <w:rFonts w:asciiTheme="majorEastAsia" w:eastAsiaTheme="majorEastAsia" w:hAnsiTheme="majorEastAsia"/>
                <w:szCs w:val="21"/>
              </w:rPr>
            </w:pPr>
            <w:r w:rsidRPr="003C4C1F">
              <w:rPr>
                <w:rFonts w:asciiTheme="majorEastAsia" w:eastAsiaTheme="majorEastAsia" w:hAnsiTheme="majorEastAsia" w:hint="eastAsia"/>
                <w:szCs w:val="21"/>
              </w:rPr>
              <w:t>123456</w:t>
            </w:r>
          </w:p>
        </w:tc>
      </w:tr>
    </w:tbl>
    <w:p w:rsidR="00177EEB" w:rsidRDefault="00177EEB" w:rsidP="00177EEB">
      <w:pPr>
        <w:pStyle w:val="ad"/>
        <w:ind w:leftChars="200" w:left="420" w:firstLineChars="100" w:firstLine="210"/>
      </w:pPr>
      <w:r w:rsidRPr="00177EEB">
        <w:t>変数</w:t>
      </w:r>
      <w:r w:rsidRPr="00177EEB">
        <w:t>VAR</w:t>
      </w:r>
      <w:r w:rsidR="00901B5F">
        <w:t>の内容</w:t>
      </w:r>
      <w:r w:rsidR="00901B5F">
        <w:rPr>
          <w:rFonts w:hint="eastAsia"/>
        </w:rPr>
        <w:t>が</w:t>
      </w:r>
      <w:r w:rsidRPr="00177EEB">
        <w:t>表示</w:t>
      </w:r>
      <w:r w:rsidR="00901B5F">
        <w:rPr>
          <w:rFonts w:hint="eastAsia"/>
        </w:rPr>
        <w:t>されます</w:t>
      </w:r>
      <w:r w:rsidRPr="00177EEB">
        <w:t>。</w:t>
      </w:r>
    </w:p>
    <w:p w:rsidR="001551AA" w:rsidRPr="00177EEB" w:rsidRDefault="001551AA" w:rsidP="001551AA"/>
    <w:tbl>
      <w:tblPr>
        <w:tblStyle w:val="af"/>
        <w:tblW w:w="8079" w:type="dxa"/>
        <w:tblInd w:w="534" w:type="dxa"/>
        <w:tblLook w:val="04A0"/>
      </w:tblPr>
      <w:tblGrid>
        <w:gridCol w:w="8079"/>
      </w:tblGrid>
      <w:tr w:rsidR="00177EEB" w:rsidRPr="00034DE4" w:rsidTr="009E4A07">
        <w:tc>
          <w:tcPr>
            <w:tcW w:w="8079" w:type="dxa"/>
          </w:tcPr>
          <w:p w:rsidR="00177EEB" w:rsidRDefault="00177EEB" w:rsidP="009E4A07">
            <w:pPr>
              <w:rPr>
                <w:rFonts w:asciiTheme="majorEastAsia" w:eastAsiaTheme="majorEastAsia" w:hAnsiTheme="majorEastAsia"/>
              </w:rPr>
            </w:pPr>
            <w:r w:rsidRPr="004C76B2">
              <w:rPr>
                <w:rFonts w:asciiTheme="majorEastAsia" w:eastAsiaTheme="majorEastAsia" w:hAnsiTheme="majorEastAsia"/>
                <w:sz w:val="20"/>
                <w:szCs w:val="20"/>
              </w:rPr>
              <w:t xml:space="preserve">$ </w:t>
            </w:r>
            <w:r w:rsidRPr="00177EEB">
              <w:rPr>
                <w:rFonts w:asciiTheme="majorEastAsia" w:eastAsiaTheme="majorEastAsia" w:hAnsiTheme="majorEastAsia"/>
              </w:rPr>
              <w:t>echo '$VAR'</w:t>
            </w:r>
            <w:r w:rsidR="00F43B57">
              <w:rPr>
                <w:rFonts w:asciiTheme="majorEastAsia" w:eastAsiaTheme="majorEastAsia" w:hAnsiTheme="majorEastAsia" w:hint="eastAsia"/>
              </w:rPr>
              <w:t>456</w:t>
            </w:r>
          </w:p>
          <w:p w:rsidR="00901B5F" w:rsidRPr="00177EEB" w:rsidRDefault="00901B5F" w:rsidP="009E4A07">
            <w:pPr>
              <w:rPr>
                <w:rFonts w:asciiTheme="majorEastAsia" w:eastAsiaTheme="majorEastAsia" w:hAnsiTheme="majorEastAsia"/>
              </w:rPr>
            </w:pPr>
            <w:r>
              <w:rPr>
                <w:rFonts w:asciiTheme="majorEastAsia" w:eastAsiaTheme="majorEastAsia" w:hAnsiTheme="majorEastAsia" w:hint="eastAsia"/>
              </w:rPr>
              <w:t>$VAR456</w:t>
            </w:r>
          </w:p>
        </w:tc>
      </w:tr>
    </w:tbl>
    <w:p w:rsidR="008043A5" w:rsidRDefault="00177EEB" w:rsidP="00257787">
      <w:pPr>
        <w:pStyle w:val="ad"/>
        <w:ind w:leftChars="200" w:left="420" w:firstLineChars="100" w:firstLine="210"/>
      </w:pPr>
      <w:r w:rsidRPr="00177EEB">
        <w:t>文字列</w:t>
      </w:r>
      <w:r w:rsidRPr="00177EEB">
        <w:t>$VAR</w:t>
      </w:r>
      <w:r w:rsidR="00901B5F">
        <w:rPr>
          <w:rFonts w:hint="eastAsia"/>
        </w:rPr>
        <w:t>が</w:t>
      </w:r>
      <w:r w:rsidRPr="00177EEB">
        <w:t>表示</w:t>
      </w:r>
      <w:r w:rsidR="00901B5F">
        <w:rPr>
          <w:rFonts w:hint="eastAsia"/>
        </w:rPr>
        <w:t>されます</w:t>
      </w:r>
      <w:r w:rsidRPr="00177EEB">
        <w:t>。</w:t>
      </w:r>
    </w:p>
    <w:p w:rsidR="001551AA" w:rsidRPr="00177EEB" w:rsidRDefault="001551AA" w:rsidP="001551AA"/>
    <w:tbl>
      <w:tblPr>
        <w:tblStyle w:val="af"/>
        <w:tblW w:w="8079" w:type="dxa"/>
        <w:tblInd w:w="534" w:type="dxa"/>
        <w:tblLook w:val="04A0"/>
      </w:tblPr>
      <w:tblGrid>
        <w:gridCol w:w="8079"/>
      </w:tblGrid>
      <w:tr w:rsidR="008043A5" w:rsidRPr="00034DE4" w:rsidTr="00274B96">
        <w:tc>
          <w:tcPr>
            <w:tcW w:w="8079" w:type="dxa"/>
          </w:tcPr>
          <w:p w:rsidR="008043A5" w:rsidRDefault="008043A5" w:rsidP="00274B96">
            <w:pPr>
              <w:rPr>
                <w:rFonts w:asciiTheme="majorEastAsia" w:eastAsiaTheme="majorEastAsia" w:hAnsiTheme="majorEastAsia"/>
              </w:rPr>
            </w:pPr>
            <w:r w:rsidRPr="004C76B2">
              <w:rPr>
                <w:rFonts w:asciiTheme="majorEastAsia" w:eastAsiaTheme="majorEastAsia" w:hAnsiTheme="majorEastAsia"/>
                <w:sz w:val="20"/>
                <w:szCs w:val="20"/>
              </w:rPr>
              <w:t xml:space="preserve">$ </w:t>
            </w:r>
            <w:r w:rsidR="00257787">
              <w:rPr>
                <w:rFonts w:asciiTheme="majorEastAsia" w:eastAsiaTheme="majorEastAsia" w:hAnsiTheme="majorEastAsia"/>
              </w:rPr>
              <w:t>echo</w:t>
            </w:r>
            <w:r w:rsidR="00257787">
              <w:rPr>
                <w:rFonts w:asciiTheme="majorEastAsia" w:eastAsiaTheme="majorEastAsia" w:hAnsiTheme="majorEastAsia" w:hint="eastAsia"/>
              </w:rPr>
              <w:t xml:space="preserve"> "\$VAR"456</w:t>
            </w:r>
          </w:p>
          <w:p w:rsidR="008043A5" w:rsidRPr="00177EEB" w:rsidRDefault="00257787" w:rsidP="00274B96">
            <w:pPr>
              <w:rPr>
                <w:rFonts w:asciiTheme="majorEastAsia" w:eastAsiaTheme="majorEastAsia" w:hAnsiTheme="majorEastAsia"/>
              </w:rPr>
            </w:pPr>
            <w:r w:rsidRPr="00257787">
              <w:rPr>
                <w:rFonts w:asciiTheme="majorEastAsia" w:eastAsiaTheme="majorEastAsia" w:hAnsiTheme="majorEastAsia"/>
              </w:rPr>
              <w:t>$VAR456</w:t>
            </w:r>
          </w:p>
        </w:tc>
      </w:tr>
    </w:tbl>
    <w:p w:rsidR="008043A5" w:rsidRPr="00177EEB" w:rsidRDefault="008043A5" w:rsidP="00274B96">
      <w:pPr>
        <w:ind w:leftChars="300" w:left="630"/>
      </w:pPr>
      <w:r w:rsidRPr="00177EEB">
        <w:t>文字列</w:t>
      </w:r>
      <w:r w:rsidRPr="00177EEB">
        <w:t>$VAR</w:t>
      </w:r>
      <w:r>
        <w:rPr>
          <w:rFonts w:hint="eastAsia"/>
        </w:rPr>
        <w:t>が</w:t>
      </w:r>
      <w:r w:rsidRPr="00177EEB">
        <w:t>表示</w:t>
      </w:r>
      <w:r>
        <w:rPr>
          <w:rFonts w:hint="eastAsia"/>
        </w:rPr>
        <w:t>されます</w:t>
      </w:r>
      <w:r w:rsidRPr="00177EEB">
        <w:t>。</w:t>
      </w:r>
    </w:p>
    <w:p w:rsidR="00177EEB" w:rsidRPr="00177EEB" w:rsidRDefault="00177EEB" w:rsidP="003C19A7"/>
    <w:p w:rsidR="00177EEB" w:rsidRDefault="00177EEB" w:rsidP="000F1DD3">
      <w:pPr>
        <w:pStyle w:val="3"/>
        <w:numPr>
          <w:ilvl w:val="2"/>
          <w:numId w:val="2"/>
        </w:numPr>
        <w:ind w:leftChars="0"/>
      </w:pPr>
      <w:bookmarkStart w:id="50" w:name="_Toc381605480"/>
      <w:r>
        <w:rPr>
          <w:rFonts w:hint="eastAsia"/>
        </w:rPr>
        <w:t>コマンド展開</w:t>
      </w:r>
      <w:bookmarkEnd w:id="50"/>
    </w:p>
    <w:p w:rsidR="00177EEB" w:rsidRPr="00177EEB" w:rsidRDefault="00177EEB" w:rsidP="00177EEB">
      <w:pPr>
        <w:pStyle w:val="ad"/>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pPr>
      <w:r w:rsidRPr="00E21C0B">
        <w:rPr>
          <w:rFonts w:ascii="ＭＳ ゴシック" w:eastAsia="ＭＳ ゴシック" w:hAnsi="ＭＳ ゴシック" w:cs="ＭＳ ゴシック"/>
          <w:color w:val="000000"/>
          <w:kern w:val="0"/>
          <w:sz w:val="24"/>
          <w:szCs w:val="24"/>
        </w:rPr>
        <w:t xml:space="preserve">　</w:t>
      </w:r>
      <w:r w:rsidRPr="00177EEB">
        <w:t>コマンド展開は、指定した文字列をコマンドと見なし、その実行結果へ置き換えるように指示します。コマンド展開を指定するには、</w:t>
      </w:r>
    </w:p>
    <w:tbl>
      <w:tblPr>
        <w:tblStyle w:val="af"/>
        <w:tblW w:w="8079" w:type="dxa"/>
        <w:tblInd w:w="534" w:type="dxa"/>
        <w:tblLook w:val="04A0"/>
      </w:tblPr>
      <w:tblGrid>
        <w:gridCol w:w="8079"/>
      </w:tblGrid>
      <w:tr w:rsidR="00177EEB" w:rsidRPr="00034DE4" w:rsidTr="009E4A07">
        <w:tc>
          <w:tcPr>
            <w:tcW w:w="8079" w:type="dxa"/>
          </w:tcPr>
          <w:p w:rsidR="00177EEB" w:rsidRDefault="00177EEB" w:rsidP="009E4A07">
            <w:pPr>
              <w:rPr>
                <w:rFonts w:asciiTheme="majorEastAsia" w:eastAsiaTheme="majorEastAsia" w:hAnsiTheme="majorEastAsia"/>
              </w:rPr>
            </w:pPr>
            <w:bookmarkStart w:id="51" w:name="OLE_LINK82"/>
            <w:bookmarkStart w:id="52" w:name="OLE_LINK83"/>
            <w:r w:rsidRPr="004C76B2">
              <w:rPr>
                <w:rFonts w:asciiTheme="majorEastAsia" w:eastAsiaTheme="majorEastAsia" w:hAnsiTheme="majorEastAsia"/>
                <w:sz w:val="20"/>
                <w:szCs w:val="20"/>
              </w:rPr>
              <w:t xml:space="preserve">$ </w:t>
            </w:r>
            <w:r>
              <w:rPr>
                <w:rFonts w:asciiTheme="majorEastAsia" w:eastAsiaTheme="majorEastAsia" w:hAnsiTheme="majorEastAsia" w:hint="eastAsia"/>
              </w:rPr>
              <w:t>echo current directory=`pwd`</w:t>
            </w:r>
          </w:p>
          <w:p w:rsidR="00BD4587" w:rsidRDefault="00BD4587" w:rsidP="009E4A07">
            <w:pPr>
              <w:rPr>
                <w:rFonts w:asciiTheme="majorEastAsia" w:eastAsiaTheme="majorEastAsia" w:hAnsiTheme="majorEastAsia"/>
              </w:rPr>
            </w:pPr>
            <w:r>
              <w:rPr>
                <w:rFonts w:asciiTheme="majorEastAsia" w:eastAsiaTheme="majorEastAsia" w:hAnsiTheme="majorEastAsia" w:hint="eastAsia"/>
              </w:rPr>
              <w:t>current directory=/home/tux</w:t>
            </w:r>
          </w:p>
          <w:p w:rsidR="00177EEB" w:rsidRDefault="00177EEB" w:rsidP="009E4A07">
            <w:pPr>
              <w:rPr>
                <w:rFonts w:asciiTheme="majorEastAsia" w:eastAsiaTheme="majorEastAsia" w:hAnsiTheme="majorEastAsia"/>
              </w:rPr>
            </w:pPr>
            <w:r>
              <w:rPr>
                <w:rFonts w:asciiTheme="majorEastAsia" w:eastAsiaTheme="majorEastAsia" w:hAnsiTheme="majorEastAsia" w:hint="eastAsia"/>
              </w:rPr>
              <w:t>$ echo current directory=$(pwd)</w:t>
            </w:r>
          </w:p>
          <w:p w:rsidR="00BD4587" w:rsidRPr="00177EEB" w:rsidRDefault="00BD4587" w:rsidP="009E4A07">
            <w:pPr>
              <w:rPr>
                <w:rFonts w:asciiTheme="majorEastAsia" w:eastAsiaTheme="majorEastAsia" w:hAnsiTheme="majorEastAsia"/>
              </w:rPr>
            </w:pPr>
            <w:r>
              <w:rPr>
                <w:rFonts w:asciiTheme="majorEastAsia" w:eastAsiaTheme="majorEastAsia" w:hAnsiTheme="majorEastAsia" w:hint="eastAsia"/>
              </w:rPr>
              <w:t>current directory=/home/tux</w:t>
            </w:r>
          </w:p>
        </w:tc>
      </w:tr>
    </w:tbl>
    <w:bookmarkEnd w:id="51"/>
    <w:bookmarkEnd w:id="52"/>
    <w:p w:rsidR="00177EEB" w:rsidRDefault="00177EEB" w:rsidP="00177EEB">
      <w:pPr>
        <w:pStyle w:val="ad"/>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pPr>
      <w:r>
        <w:rPr>
          <w:rFonts w:hint="eastAsia"/>
        </w:rPr>
        <w:t xml:space="preserve">　</w:t>
      </w:r>
      <w:r w:rsidRPr="00177EEB">
        <w:t>のようにして、実行結果へ置き換えたいコマンドを、「</w:t>
      </w:r>
      <w:r w:rsidRPr="00177EEB">
        <w:t>`</w:t>
      </w:r>
      <w:r w:rsidRPr="00177EEB">
        <w:t>」</w:t>
      </w:r>
      <w:r w:rsidRPr="00177EEB">
        <w:t>(</w:t>
      </w:r>
      <w:r w:rsidRPr="00177EEB">
        <w:t>バッククォート</w:t>
      </w:r>
      <w:r w:rsidRPr="00177EEB">
        <w:t>)</w:t>
      </w:r>
      <w:r w:rsidRPr="00177EEB">
        <w:t>か「</w:t>
      </w:r>
      <w:r w:rsidRPr="00177EEB">
        <w:t>$()</w:t>
      </w:r>
      <w:r w:rsidRPr="00177EEB">
        <w:t>」で囲みます。</w:t>
      </w:r>
    </w:p>
    <w:p w:rsidR="001551AA" w:rsidRDefault="001551AA" w:rsidP="00603A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000000" w:themeColor="text1"/>
        </w:rPr>
      </w:pPr>
    </w:p>
    <w:p w:rsidR="001551AA" w:rsidRDefault="001551AA" w:rsidP="00603A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000000" w:themeColor="text1"/>
        </w:rPr>
      </w:pPr>
    </w:p>
    <w:p w:rsidR="001551AA" w:rsidRDefault="001551AA" w:rsidP="00603A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000000" w:themeColor="text1"/>
        </w:rPr>
      </w:pPr>
    </w:p>
    <w:p w:rsidR="001551AA" w:rsidRPr="00100AE2" w:rsidRDefault="001551AA" w:rsidP="00603A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000000" w:themeColor="text1"/>
        </w:rPr>
      </w:pPr>
    </w:p>
    <w:p w:rsidR="00603AE2" w:rsidRPr="00100AE2" w:rsidRDefault="00B861B4" w:rsidP="007238BB">
      <w:pPr>
        <w:pStyle w:val="ad"/>
        <w:widowControl/>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color w:val="000000" w:themeColor="text1"/>
        </w:rPr>
      </w:pPr>
      <w:r w:rsidRPr="00100AE2">
        <w:rPr>
          <w:rFonts w:hint="eastAsia"/>
          <w:color w:val="000000" w:themeColor="text1"/>
        </w:rPr>
        <w:t xml:space="preserve">　また、これらは以下のように入れ子にすることも</w:t>
      </w:r>
      <w:r w:rsidR="00603AE2" w:rsidRPr="00100AE2">
        <w:rPr>
          <w:rFonts w:hint="eastAsia"/>
          <w:color w:val="000000" w:themeColor="text1"/>
        </w:rPr>
        <w:t>できます。</w:t>
      </w:r>
    </w:p>
    <w:tbl>
      <w:tblPr>
        <w:tblStyle w:val="af"/>
        <w:tblW w:w="8079" w:type="dxa"/>
        <w:tblInd w:w="534"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
      <w:tblGrid>
        <w:gridCol w:w="8079"/>
      </w:tblGrid>
      <w:tr w:rsidR="007238BB" w:rsidRPr="00C84BAD" w:rsidTr="00100AE2">
        <w:tc>
          <w:tcPr>
            <w:tcW w:w="8079" w:type="dxa"/>
          </w:tcPr>
          <w:p w:rsidR="007238BB" w:rsidRDefault="007238BB" w:rsidP="007238BB">
            <w:pPr>
              <w:widowControl/>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olor w:val="000000" w:themeColor="text1"/>
              </w:rPr>
            </w:pPr>
            <w:r w:rsidRPr="00C84BAD">
              <w:rPr>
                <w:rFonts w:ascii="ＭＳ ゴシック" w:eastAsia="ＭＳ ゴシック" w:hAnsi="ＭＳ ゴシック"/>
                <w:color w:val="000000" w:themeColor="text1"/>
              </w:rPr>
              <w:t>$ curdir=`echo Current directory is \`pwd\``</w:t>
            </w:r>
          </w:p>
          <w:p w:rsidR="0061551C" w:rsidRDefault="0061551C" w:rsidP="007238BB">
            <w:pPr>
              <w:widowControl/>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olor w:val="000000" w:themeColor="text1"/>
              </w:rPr>
            </w:pPr>
            <w:r>
              <w:rPr>
                <w:rFonts w:ascii="ＭＳ ゴシック" w:eastAsia="ＭＳ ゴシック" w:hAnsi="ＭＳ ゴシック" w:hint="eastAsia"/>
                <w:color w:val="000000" w:themeColor="text1"/>
              </w:rPr>
              <w:t xml:space="preserve">$ </w:t>
            </w:r>
            <w:r w:rsidRPr="0061551C">
              <w:rPr>
                <w:rFonts w:ascii="ＭＳ ゴシック" w:eastAsia="ＭＳ ゴシック" w:hAnsi="ＭＳ ゴシック"/>
                <w:color w:val="000000" w:themeColor="text1"/>
              </w:rPr>
              <w:t>echo $curdir</w:t>
            </w:r>
          </w:p>
          <w:p w:rsidR="0061551C" w:rsidRDefault="0061551C" w:rsidP="0061551C">
            <w:pPr>
              <w:rPr>
                <w:rFonts w:asciiTheme="majorEastAsia" w:eastAsiaTheme="majorEastAsia" w:hAnsiTheme="majorEastAsia"/>
              </w:rPr>
            </w:pPr>
            <w:r>
              <w:rPr>
                <w:rFonts w:asciiTheme="majorEastAsia" w:eastAsiaTheme="majorEastAsia" w:hAnsiTheme="majorEastAsia" w:hint="eastAsia"/>
              </w:rPr>
              <w:t>current directory=/home/tux</w:t>
            </w:r>
          </w:p>
          <w:p w:rsidR="007238BB" w:rsidRDefault="007238BB" w:rsidP="007238BB">
            <w:pPr>
              <w:widowControl/>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olor w:val="000000" w:themeColor="text1"/>
              </w:rPr>
            </w:pPr>
            <w:r w:rsidRPr="00C84BAD">
              <w:rPr>
                <w:rFonts w:ascii="ＭＳ ゴシック" w:eastAsia="ＭＳ ゴシック" w:hAnsi="ＭＳ ゴシック"/>
                <w:color w:val="000000" w:themeColor="text1"/>
              </w:rPr>
              <w:t>$ curdir=$(echo Current directory is $(pwd))</w:t>
            </w:r>
          </w:p>
          <w:p w:rsidR="0061551C" w:rsidRDefault="0061551C" w:rsidP="0061551C">
            <w:pPr>
              <w:widowControl/>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olor w:val="000000" w:themeColor="text1"/>
              </w:rPr>
            </w:pPr>
            <w:r>
              <w:rPr>
                <w:rFonts w:ascii="ＭＳ ゴシック" w:eastAsia="ＭＳ ゴシック" w:hAnsi="ＭＳ ゴシック" w:hint="eastAsia"/>
                <w:color w:val="000000" w:themeColor="text1"/>
              </w:rPr>
              <w:t xml:space="preserve">$ </w:t>
            </w:r>
            <w:r w:rsidRPr="0061551C">
              <w:rPr>
                <w:rFonts w:ascii="ＭＳ ゴシック" w:eastAsia="ＭＳ ゴシック" w:hAnsi="ＭＳ ゴシック"/>
                <w:color w:val="000000" w:themeColor="text1"/>
              </w:rPr>
              <w:t>echo $curdir</w:t>
            </w:r>
          </w:p>
          <w:p w:rsidR="0061551C" w:rsidRPr="004D21DE" w:rsidRDefault="0061551C" w:rsidP="004D21DE">
            <w:pPr>
              <w:rPr>
                <w:rFonts w:asciiTheme="majorEastAsia" w:eastAsiaTheme="majorEastAsia" w:hAnsiTheme="majorEastAsia"/>
              </w:rPr>
            </w:pPr>
            <w:r>
              <w:rPr>
                <w:rFonts w:asciiTheme="majorEastAsia" w:eastAsiaTheme="majorEastAsia" w:hAnsiTheme="majorEastAsia" w:hint="eastAsia"/>
              </w:rPr>
              <w:t>current directory=/home/tux</w:t>
            </w:r>
          </w:p>
        </w:tc>
      </w:tr>
    </w:tbl>
    <w:p w:rsidR="00402A8C" w:rsidRPr="00100AE2" w:rsidRDefault="00402A8C">
      <w:pPr>
        <w:widowControl/>
        <w:jc w:val="left"/>
        <w:rPr>
          <w:color w:val="000000" w:themeColor="text1"/>
        </w:rPr>
      </w:pPr>
    </w:p>
    <w:p w:rsidR="00332AD3" w:rsidRDefault="00332AD3" w:rsidP="000F1DD3">
      <w:pPr>
        <w:pStyle w:val="3"/>
        <w:numPr>
          <w:ilvl w:val="2"/>
          <w:numId w:val="2"/>
        </w:numPr>
        <w:ind w:leftChars="0"/>
      </w:pPr>
      <w:bookmarkStart w:id="53" w:name="_Toc381605481"/>
      <w:r>
        <w:rPr>
          <w:rFonts w:hint="eastAsia"/>
        </w:rPr>
        <w:t>構文</w:t>
      </w:r>
      <w:bookmarkEnd w:id="53"/>
    </w:p>
    <w:p w:rsidR="00332AD3" w:rsidRDefault="00332AD3" w:rsidP="00332AD3">
      <w:pPr>
        <w:pStyle w:val="ad"/>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pPr>
      <w:r w:rsidRPr="00E21C0B">
        <w:rPr>
          <w:rFonts w:ascii="ＭＳ ゴシック" w:eastAsia="ＭＳ ゴシック" w:hAnsi="ＭＳ ゴシック" w:cs="ＭＳ ゴシック"/>
          <w:color w:val="000000"/>
          <w:kern w:val="0"/>
          <w:sz w:val="24"/>
          <w:szCs w:val="24"/>
        </w:rPr>
        <w:t xml:space="preserve">　</w:t>
      </w:r>
      <w:r w:rsidRPr="00332AD3">
        <w:t>以下に、基本的な構文のいくつかを紹介します。</w:t>
      </w:r>
    </w:p>
    <w:p w:rsidR="00332AD3" w:rsidRPr="00332AD3" w:rsidRDefault="00332AD3" w:rsidP="009C51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p w:rsidR="00332AD3" w:rsidRPr="00332AD3" w:rsidRDefault="00332AD3" w:rsidP="00332AD3">
      <w:pPr>
        <w:pStyle w:val="ad"/>
        <w:numPr>
          <w:ilvl w:val="0"/>
          <w:numId w:val="13"/>
        </w:numPr>
        <w:ind w:leftChars="0"/>
      </w:pPr>
      <w:r w:rsidRPr="00332AD3">
        <w:t>cmd &amp;</w:t>
      </w:r>
    </w:p>
    <w:p w:rsidR="00332AD3" w:rsidRPr="00332AD3" w:rsidRDefault="00332AD3" w:rsidP="00332AD3">
      <w:pPr>
        <w:pStyle w:val="ad"/>
        <w:ind w:leftChars="200" w:left="420" w:firstLineChars="100" w:firstLine="210"/>
      </w:pPr>
      <w:r w:rsidRPr="00332AD3">
        <w:t>cmd</w:t>
      </w:r>
      <w:r w:rsidRPr="00332AD3">
        <w:t>をバックグラウンドで実行します。</w:t>
      </w:r>
    </w:p>
    <w:p w:rsidR="00332AD3" w:rsidRPr="00332AD3" w:rsidRDefault="00332AD3" w:rsidP="00332AD3">
      <w:pPr>
        <w:pStyle w:val="ad"/>
        <w:numPr>
          <w:ilvl w:val="0"/>
          <w:numId w:val="13"/>
        </w:numPr>
        <w:ind w:leftChars="0"/>
      </w:pPr>
      <w:r w:rsidRPr="00332AD3">
        <w:t>cmd1 ; cmd2</w:t>
      </w:r>
    </w:p>
    <w:p w:rsidR="00332AD3" w:rsidRPr="00332AD3" w:rsidRDefault="00332AD3" w:rsidP="00332AD3">
      <w:pPr>
        <w:ind w:leftChars="200" w:left="420" w:firstLineChars="100" w:firstLine="210"/>
      </w:pPr>
      <w:r w:rsidRPr="00332AD3">
        <w:t>cmd1</w:t>
      </w:r>
      <w:r w:rsidRPr="00332AD3">
        <w:t>の実行に続けて</w:t>
      </w:r>
      <w:r w:rsidRPr="00332AD3">
        <w:t>cmd2</w:t>
      </w:r>
      <w:r w:rsidRPr="00332AD3">
        <w:t>を実行します。</w:t>
      </w:r>
    </w:p>
    <w:p w:rsidR="00332AD3" w:rsidRPr="00332AD3" w:rsidRDefault="00332AD3" w:rsidP="00332AD3">
      <w:pPr>
        <w:pStyle w:val="ad"/>
        <w:numPr>
          <w:ilvl w:val="0"/>
          <w:numId w:val="13"/>
        </w:numPr>
        <w:ind w:leftChars="0"/>
      </w:pPr>
      <w:r w:rsidRPr="00332AD3">
        <w:t>cmd1 | cmd2</w:t>
      </w:r>
    </w:p>
    <w:p w:rsidR="00332AD3" w:rsidRPr="00332AD3" w:rsidRDefault="00332AD3" w:rsidP="00332AD3">
      <w:pPr>
        <w:pStyle w:val="ad"/>
        <w:ind w:leftChars="200" w:left="420" w:firstLineChars="100" w:firstLine="210"/>
      </w:pPr>
      <w:r w:rsidRPr="00332AD3">
        <w:t>cmd1</w:t>
      </w:r>
      <w:r w:rsidRPr="00332AD3">
        <w:t>の標準出力を</w:t>
      </w:r>
      <w:r w:rsidRPr="00332AD3">
        <w:t>cmd2</w:t>
      </w:r>
      <w:r w:rsidRPr="00332AD3">
        <w:t>の標準入力へ渡します。</w:t>
      </w:r>
    </w:p>
    <w:p w:rsidR="00332AD3" w:rsidRPr="00332AD3" w:rsidRDefault="00332AD3" w:rsidP="00332AD3">
      <w:pPr>
        <w:pStyle w:val="ad"/>
        <w:numPr>
          <w:ilvl w:val="0"/>
          <w:numId w:val="13"/>
        </w:numPr>
        <w:ind w:leftChars="0"/>
      </w:pPr>
      <w:r w:rsidRPr="00332AD3">
        <w:t>cmd1 &amp;&amp; cmd2</w:t>
      </w:r>
    </w:p>
    <w:p w:rsidR="00332AD3" w:rsidRPr="00332AD3" w:rsidRDefault="00332AD3" w:rsidP="00332AD3">
      <w:pPr>
        <w:pStyle w:val="ad"/>
        <w:ind w:leftChars="200" w:left="420" w:firstLineChars="100" w:firstLine="210"/>
      </w:pPr>
      <w:r w:rsidRPr="00332AD3">
        <w:t>cmd1</w:t>
      </w:r>
      <w:r w:rsidRPr="00332AD3">
        <w:t>の実行が正常終了した場合、</w:t>
      </w:r>
      <w:r w:rsidRPr="00332AD3">
        <w:t>cmd2</w:t>
      </w:r>
      <w:r w:rsidRPr="00332AD3">
        <w:t>を実行します。</w:t>
      </w:r>
    </w:p>
    <w:p w:rsidR="00332AD3" w:rsidRPr="00332AD3" w:rsidRDefault="00332AD3" w:rsidP="00332AD3">
      <w:pPr>
        <w:pStyle w:val="ad"/>
        <w:numPr>
          <w:ilvl w:val="0"/>
          <w:numId w:val="13"/>
        </w:numPr>
        <w:ind w:leftChars="0"/>
      </w:pPr>
      <w:r w:rsidRPr="00332AD3">
        <w:t>cmd1 || cmd2</w:t>
      </w:r>
    </w:p>
    <w:p w:rsidR="00332AD3" w:rsidRPr="00332AD3" w:rsidRDefault="00332AD3" w:rsidP="00332AD3">
      <w:pPr>
        <w:pStyle w:val="ad"/>
        <w:ind w:leftChars="200" w:left="420" w:firstLineChars="100" w:firstLine="210"/>
      </w:pPr>
      <w:r w:rsidRPr="00332AD3">
        <w:t>cmd1</w:t>
      </w:r>
      <w:r w:rsidRPr="00332AD3">
        <w:t>の実行が正常終了しなかった場合、</w:t>
      </w:r>
      <w:r w:rsidRPr="00332AD3">
        <w:t>cmd2</w:t>
      </w:r>
      <w:r w:rsidRPr="00332AD3">
        <w:t>を実行します。</w:t>
      </w:r>
    </w:p>
    <w:p w:rsidR="00332AD3" w:rsidRPr="00332AD3" w:rsidRDefault="00332AD3" w:rsidP="00332AD3">
      <w:pPr>
        <w:pStyle w:val="ad"/>
        <w:numPr>
          <w:ilvl w:val="0"/>
          <w:numId w:val="13"/>
        </w:numPr>
        <w:ind w:leftChars="0"/>
      </w:pPr>
      <w:r w:rsidRPr="00332AD3">
        <w:t>cmd &gt; file</w:t>
      </w:r>
    </w:p>
    <w:p w:rsidR="00332AD3" w:rsidRPr="00332AD3" w:rsidRDefault="00332AD3" w:rsidP="00332AD3">
      <w:pPr>
        <w:pStyle w:val="ad"/>
        <w:ind w:leftChars="200" w:left="420" w:firstLineChars="100" w:firstLine="210"/>
      </w:pPr>
      <w:r w:rsidRPr="00332AD3">
        <w:t>cmd</w:t>
      </w:r>
      <w:r w:rsidRPr="00332AD3">
        <w:t>の標準出力を</w:t>
      </w:r>
      <w:r w:rsidRPr="00332AD3">
        <w:t>file</w:t>
      </w:r>
      <w:r w:rsidRPr="00332AD3">
        <w:t>へ出力します。</w:t>
      </w:r>
    </w:p>
    <w:p w:rsidR="00332AD3" w:rsidRPr="00332AD3" w:rsidRDefault="00332AD3" w:rsidP="00332AD3">
      <w:pPr>
        <w:pStyle w:val="ad"/>
        <w:numPr>
          <w:ilvl w:val="0"/>
          <w:numId w:val="13"/>
        </w:numPr>
        <w:ind w:leftChars="0"/>
      </w:pPr>
      <w:r w:rsidRPr="00332AD3">
        <w:t>cmd &gt;&gt; file</w:t>
      </w:r>
    </w:p>
    <w:p w:rsidR="00332AD3" w:rsidRPr="00332AD3" w:rsidRDefault="00332AD3" w:rsidP="00332AD3">
      <w:pPr>
        <w:pStyle w:val="ad"/>
        <w:ind w:leftChars="200" w:left="420" w:firstLineChars="100" w:firstLine="210"/>
      </w:pPr>
      <w:r w:rsidRPr="00332AD3">
        <w:t>cmd</w:t>
      </w:r>
      <w:r w:rsidRPr="00332AD3">
        <w:t>の標準出力を</w:t>
      </w:r>
      <w:r w:rsidRPr="00332AD3">
        <w:t>file</w:t>
      </w:r>
      <w:r w:rsidRPr="00332AD3">
        <w:t>へ追加します。</w:t>
      </w:r>
    </w:p>
    <w:p w:rsidR="00332AD3" w:rsidRPr="00332AD3" w:rsidRDefault="00332AD3" w:rsidP="00332AD3">
      <w:pPr>
        <w:pStyle w:val="ad"/>
        <w:numPr>
          <w:ilvl w:val="0"/>
          <w:numId w:val="13"/>
        </w:numPr>
        <w:ind w:leftChars="0"/>
      </w:pPr>
      <w:r w:rsidRPr="00332AD3">
        <w:t>cmd &lt; file</w:t>
      </w:r>
    </w:p>
    <w:p w:rsidR="00332AD3" w:rsidRPr="00332AD3" w:rsidRDefault="00332AD3" w:rsidP="00332AD3">
      <w:pPr>
        <w:pStyle w:val="ad"/>
        <w:ind w:leftChars="200" w:left="420" w:firstLineChars="100" w:firstLine="210"/>
      </w:pPr>
      <w:r w:rsidRPr="00332AD3">
        <w:t>cmd</w:t>
      </w:r>
      <w:r w:rsidRPr="00332AD3">
        <w:t>の標準入力を</w:t>
      </w:r>
      <w:r w:rsidRPr="00332AD3">
        <w:t>fil</w:t>
      </w:r>
      <w:r w:rsidR="003579A1">
        <w:rPr>
          <w:rFonts w:hint="eastAsia"/>
        </w:rPr>
        <w:t>e</w:t>
      </w:r>
      <w:r w:rsidRPr="00332AD3">
        <w:t>から入力します。</w:t>
      </w:r>
    </w:p>
    <w:p w:rsidR="00D50582" w:rsidRPr="00177EEB" w:rsidRDefault="00D50582" w:rsidP="00332AD3"/>
    <w:p w:rsidR="00D50582" w:rsidRDefault="00D50582" w:rsidP="000F1DD3">
      <w:pPr>
        <w:pStyle w:val="3"/>
        <w:numPr>
          <w:ilvl w:val="2"/>
          <w:numId w:val="2"/>
        </w:numPr>
        <w:ind w:leftChars="0"/>
      </w:pPr>
      <w:bookmarkStart w:id="54" w:name="_Toc381605482"/>
      <w:r>
        <w:rPr>
          <w:rFonts w:hint="eastAsia"/>
        </w:rPr>
        <w:t>コマンド行編集</w:t>
      </w:r>
      <w:bookmarkEnd w:id="54"/>
    </w:p>
    <w:p w:rsidR="00D50582" w:rsidRPr="00D50582" w:rsidRDefault="00D50582" w:rsidP="00D50582">
      <w:pPr>
        <w:pStyle w:val="ad"/>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pPr>
      <w:r w:rsidRPr="00E21C0B">
        <w:rPr>
          <w:rFonts w:ascii="ＭＳ ゴシック" w:eastAsia="ＭＳ ゴシック" w:hAnsi="ＭＳ ゴシック" w:cs="ＭＳ ゴシック"/>
          <w:color w:val="000000"/>
          <w:kern w:val="0"/>
          <w:sz w:val="24"/>
          <w:szCs w:val="24"/>
        </w:rPr>
        <w:t xml:space="preserve">　</w:t>
      </w:r>
      <w:r w:rsidRPr="00D50582">
        <w:t>bash</w:t>
      </w:r>
      <w:r w:rsidRPr="00D50582">
        <w:t>や</w:t>
      </w:r>
      <w:r w:rsidRPr="00D50582">
        <w:t>tcsh</w:t>
      </w:r>
      <w:r w:rsidRPr="00D50582">
        <w:t>などのシェルでは、コマンド入力行を編集することができます。</w:t>
      </w:r>
      <w:r w:rsidRPr="00D50582">
        <w:t>bash</w:t>
      </w:r>
      <w:r w:rsidRPr="00D50582">
        <w:t>のコマンド行編集機能には、</w:t>
      </w:r>
      <w:r w:rsidRPr="00D50582">
        <w:t>vi</w:t>
      </w:r>
      <w:r w:rsidRPr="00D50582">
        <w:t>モードと</w:t>
      </w:r>
      <w:r w:rsidRPr="00D50582">
        <w:t>emacs</w:t>
      </w:r>
      <w:r w:rsidRPr="00D50582">
        <w:t>モードがあり、デフォルトは</w:t>
      </w:r>
      <w:r w:rsidRPr="00D50582">
        <w:t>emacs</w:t>
      </w:r>
      <w:r w:rsidRPr="00D50582">
        <w:t>モードに設定されています。</w:t>
      </w:r>
    </w:p>
    <w:p w:rsidR="00065BCE" w:rsidRDefault="00065BCE" w:rsidP="009C515B"/>
    <w:p w:rsidR="00A35E3F" w:rsidRDefault="00A35E3F" w:rsidP="009C515B"/>
    <w:p w:rsidR="00A35E3F" w:rsidRDefault="00A35E3F" w:rsidP="009C515B"/>
    <w:p w:rsidR="00D50582" w:rsidRDefault="00D50582" w:rsidP="00D50582">
      <w:pPr>
        <w:pStyle w:val="ad"/>
        <w:ind w:leftChars="200" w:left="420"/>
      </w:pPr>
      <w:r w:rsidRPr="00D50582">
        <w:t xml:space="preserve">　以下に、</w:t>
      </w:r>
      <w:r w:rsidRPr="00D50582">
        <w:t>bash</w:t>
      </w:r>
      <w:r w:rsidRPr="00D50582">
        <w:t>の</w:t>
      </w:r>
      <w:r w:rsidRPr="00D50582">
        <w:t>emacs</w:t>
      </w:r>
      <w:r w:rsidRPr="00D50582">
        <w:t>モードの基本的なキー操作を挙げます。</w:t>
      </w:r>
    </w:p>
    <w:p w:rsidR="00D50582" w:rsidRPr="009C515B" w:rsidRDefault="00D50582" w:rsidP="009C515B"/>
    <w:p w:rsidR="00D50582" w:rsidRPr="00D50582" w:rsidRDefault="00D50582" w:rsidP="00D50582">
      <w:pPr>
        <w:pStyle w:val="ad"/>
        <w:numPr>
          <w:ilvl w:val="0"/>
          <w:numId w:val="13"/>
        </w:numPr>
        <w:ind w:leftChars="0"/>
      </w:pPr>
      <w:r w:rsidRPr="00D50582">
        <w:t>Ctrl-b</w:t>
      </w:r>
    </w:p>
    <w:p w:rsidR="00D50582" w:rsidRPr="00D50582" w:rsidRDefault="00D50582" w:rsidP="00D50582">
      <w:pPr>
        <w:pStyle w:val="ad"/>
        <w:ind w:leftChars="200" w:left="420" w:firstLineChars="100" w:firstLine="210"/>
      </w:pPr>
      <w:r w:rsidRPr="00D50582">
        <w:t>カーソルを左に</w:t>
      </w:r>
      <w:r w:rsidRPr="00D50582">
        <w:t>1</w:t>
      </w:r>
      <w:r w:rsidRPr="00D50582">
        <w:t>文字移動します。</w:t>
      </w:r>
    </w:p>
    <w:p w:rsidR="00D50582" w:rsidRPr="00D50582" w:rsidRDefault="00D50582" w:rsidP="00D50582">
      <w:pPr>
        <w:pStyle w:val="ad"/>
        <w:numPr>
          <w:ilvl w:val="0"/>
          <w:numId w:val="13"/>
        </w:numPr>
        <w:ind w:leftChars="0"/>
      </w:pPr>
      <w:r w:rsidRPr="00D50582">
        <w:t>Ctrl-f</w:t>
      </w:r>
    </w:p>
    <w:p w:rsidR="0054360B" w:rsidRPr="00D50582" w:rsidRDefault="00D50582" w:rsidP="00A35E3F">
      <w:pPr>
        <w:pStyle w:val="ad"/>
        <w:ind w:leftChars="200" w:left="420" w:firstLineChars="100" w:firstLine="210"/>
      </w:pPr>
      <w:r w:rsidRPr="00D50582">
        <w:t>カーソルを右に</w:t>
      </w:r>
      <w:r w:rsidRPr="00D50582">
        <w:t>1</w:t>
      </w:r>
      <w:r w:rsidRPr="00D50582">
        <w:t>文字移動します。</w:t>
      </w:r>
    </w:p>
    <w:p w:rsidR="00D50582" w:rsidRPr="00D50582" w:rsidRDefault="00D50582" w:rsidP="00D50582">
      <w:pPr>
        <w:pStyle w:val="ad"/>
        <w:numPr>
          <w:ilvl w:val="0"/>
          <w:numId w:val="13"/>
        </w:numPr>
        <w:ind w:leftChars="0"/>
      </w:pPr>
      <w:r w:rsidRPr="00D50582">
        <w:t>Ctrl-a</w:t>
      </w:r>
    </w:p>
    <w:p w:rsidR="0027483E" w:rsidRPr="00D50582" w:rsidRDefault="00D50582" w:rsidP="0054360B">
      <w:pPr>
        <w:pStyle w:val="ad"/>
        <w:ind w:leftChars="200" w:left="420" w:firstLineChars="100" w:firstLine="210"/>
      </w:pPr>
      <w:r w:rsidRPr="00D50582">
        <w:t>カーソルを行の先頭に移動します。</w:t>
      </w:r>
    </w:p>
    <w:p w:rsidR="00D50582" w:rsidRPr="00D50582" w:rsidRDefault="00D50582" w:rsidP="00D50582">
      <w:pPr>
        <w:pStyle w:val="ad"/>
        <w:numPr>
          <w:ilvl w:val="0"/>
          <w:numId w:val="13"/>
        </w:numPr>
        <w:ind w:leftChars="0"/>
      </w:pPr>
      <w:r w:rsidRPr="00D50582">
        <w:t>Ctrl-e</w:t>
      </w:r>
    </w:p>
    <w:p w:rsidR="00D50582" w:rsidRPr="00D50582" w:rsidRDefault="00D50582" w:rsidP="00D50582">
      <w:pPr>
        <w:pStyle w:val="ad"/>
        <w:ind w:leftChars="200" w:left="420" w:firstLineChars="100" w:firstLine="210"/>
      </w:pPr>
      <w:r w:rsidRPr="00D50582">
        <w:t>カーソルを行の末尾に移動します。</w:t>
      </w:r>
    </w:p>
    <w:p w:rsidR="00D50582" w:rsidRPr="00D50582" w:rsidRDefault="00D50582" w:rsidP="00D50582">
      <w:pPr>
        <w:pStyle w:val="ad"/>
        <w:numPr>
          <w:ilvl w:val="0"/>
          <w:numId w:val="13"/>
        </w:numPr>
        <w:ind w:leftChars="0"/>
      </w:pPr>
      <w:r w:rsidRPr="00D50582">
        <w:t>DEL</w:t>
      </w:r>
    </w:p>
    <w:p w:rsidR="00D50582" w:rsidRPr="00D50582" w:rsidRDefault="00D50582" w:rsidP="00D50582">
      <w:pPr>
        <w:pStyle w:val="ad"/>
        <w:ind w:leftChars="200" w:left="420" w:firstLineChars="100" w:firstLine="210"/>
      </w:pPr>
      <w:r w:rsidRPr="00D50582">
        <w:t>カーソルの左</w:t>
      </w:r>
      <w:r w:rsidRPr="00D50582">
        <w:t>1</w:t>
      </w:r>
      <w:r w:rsidRPr="00D50582">
        <w:t>文字を削除します。</w:t>
      </w:r>
    </w:p>
    <w:p w:rsidR="00D50582" w:rsidRPr="00D50582" w:rsidRDefault="00D50582" w:rsidP="00D50582">
      <w:pPr>
        <w:pStyle w:val="ad"/>
        <w:numPr>
          <w:ilvl w:val="0"/>
          <w:numId w:val="13"/>
        </w:numPr>
        <w:ind w:leftChars="0"/>
      </w:pPr>
      <w:r w:rsidRPr="00D50582">
        <w:t>Ctrl-d</w:t>
      </w:r>
    </w:p>
    <w:p w:rsidR="00D50582" w:rsidRPr="00D50582" w:rsidRDefault="00D50582" w:rsidP="00D50582">
      <w:pPr>
        <w:pStyle w:val="ad"/>
        <w:ind w:leftChars="200" w:left="420" w:firstLineChars="100" w:firstLine="210"/>
      </w:pPr>
      <w:r w:rsidRPr="00D50582">
        <w:t>カーソル位置の</w:t>
      </w:r>
      <w:r w:rsidRPr="00D50582">
        <w:t>1</w:t>
      </w:r>
      <w:r w:rsidRPr="00D50582">
        <w:t>文字を削除します。</w:t>
      </w:r>
    </w:p>
    <w:p w:rsidR="00D50582" w:rsidRPr="00D50582" w:rsidRDefault="00D50582" w:rsidP="00D50582">
      <w:pPr>
        <w:pStyle w:val="ad"/>
        <w:numPr>
          <w:ilvl w:val="0"/>
          <w:numId w:val="13"/>
        </w:numPr>
        <w:ind w:leftChars="0"/>
      </w:pPr>
      <w:r w:rsidRPr="00D50582">
        <w:t>TAB</w:t>
      </w:r>
    </w:p>
    <w:p w:rsidR="00D50582" w:rsidRPr="00D50582" w:rsidRDefault="00D50582" w:rsidP="00D50582">
      <w:pPr>
        <w:pStyle w:val="ad"/>
        <w:ind w:leftChars="200" w:left="420" w:firstLineChars="100" w:firstLine="210"/>
      </w:pPr>
      <w:r w:rsidRPr="00D50582">
        <w:t>文脈に応じて補完します。</w:t>
      </w:r>
    </w:p>
    <w:p w:rsidR="00D50582" w:rsidRPr="00D50582" w:rsidRDefault="00D50582" w:rsidP="00D50582">
      <w:pPr>
        <w:pStyle w:val="ad"/>
        <w:numPr>
          <w:ilvl w:val="0"/>
          <w:numId w:val="13"/>
        </w:numPr>
        <w:ind w:leftChars="0"/>
      </w:pPr>
      <w:r w:rsidRPr="00D50582">
        <w:t>Ctrl-p</w:t>
      </w:r>
    </w:p>
    <w:p w:rsidR="00D50582" w:rsidRPr="00D50582" w:rsidRDefault="00D50582" w:rsidP="00D50582">
      <w:pPr>
        <w:pStyle w:val="ad"/>
        <w:ind w:leftChars="200" w:left="420" w:firstLineChars="100" w:firstLine="210"/>
      </w:pPr>
      <w:r w:rsidRPr="00D50582">
        <w:t>1</w:t>
      </w:r>
      <w:r w:rsidRPr="00D50582">
        <w:t>つ前のコマンドに移動します。</w:t>
      </w:r>
    </w:p>
    <w:p w:rsidR="00D50582" w:rsidRPr="00D50582" w:rsidRDefault="00D50582" w:rsidP="00D50582">
      <w:pPr>
        <w:pStyle w:val="ad"/>
        <w:numPr>
          <w:ilvl w:val="0"/>
          <w:numId w:val="13"/>
        </w:numPr>
        <w:ind w:leftChars="0"/>
      </w:pPr>
      <w:r w:rsidRPr="00D50582">
        <w:t>Ctrl-n</w:t>
      </w:r>
    </w:p>
    <w:p w:rsidR="00D50582" w:rsidRPr="00D50582" w:rsidRDefault="00D50582" w:rsidP="00D50582">
      <w:pPr>
        <w:pStyle w:val="ad"/>
        <w:ind w:leftChars="200" w:left="420" w:firstLineChars="100" w:firstLine="210"/>
      </w:pPr>
      <w:r w:rsidRPr="00D50582">
        <w:t>1</w:t>
      </w:r>
      <w:r w:rsidRPr="00D50582">
        <w:t>つ後のコマンドに移動します。</w:t>
      </w:r>
    </w:p>
    <w:p w:rsidR="00D50582" w:rsidRPr="00D50582" w:rsidRDefault="00D50582" w:rsidP="00D50582">
      <w:pPr>
        <w:pStyle w:val="ad"/>
        <w:numPr>
          <w:ilvl w:val="0"/>
          <w:numId w:val="13"/>
        </w:numPr>
        <w:ind w:leftChars="0"/>
      </w:pPr>
      <w:r w:rsidRPr="00D50582">
        <w:t>!!</w:t>
      </w:r>
    </w:p>
    <w:p w:rsidR="00D50582" w:rsidRPr="00D50582" w:rsidRDefault="00D50582" w:rsidP="00D50582">
      <w:pPr>
        <w:pStyle w:val="ad"/>
        <w:ind w:leftChars="200" w:left="420" w:firstLineChars="100" w:firstLine="210"/>
      </w:pPr>
      <w:r w:rsidRPr="00D50582">
        <w:t>直前のコマンドに置き換えます。</w:t>
      </w:r>
    </w:p>
    <w:p w:rsidR="00D50582" w:rsidRPr="00D50582" w:rsidRDefault="00D50582" w:rsidP="00D50582">
      <w:pPr>
        <w:pStyle w:val="ad"/>
        <w:numPr>
          <w:ilvl w:val="0"/>
          <w:numId w:val="13"/>
        </w:numPr>
        <w:ind w:leftChars="0"/>
      </w:pPr>
      <w:r w:rsidRPr="00D50582">
        <w:t>!</w:t>
      </w:r>
      <w:r w:rsidRPr="00A35E3F">
        <w:rPr>
          <w:i/>
        </w:rPr>
        <w:t>n</w:t>
      </w:r>
    </w:p>
    <w:p w:rsidR="00D50582" w:rsidRPr="00D50582" w:rsidRDefault="00D50582" w:rsidP="00D50582">
      <w:pPr>
        <w:pStyle w:val="ad"/>
        <w:ind w:leftChars="200" w:left="420" w:firstLineChars="100" w:firstLine="210"/>
      </w:pPr>
      <w:r w:rsidRPr="00D50582">
        <w:t>履歴番号</w:t>
      </w:r>
      <w:r w:rsidRPr="00A35E3F">
        <w:rPr>
          <w:i/>
        </w:rPr>
        <w:t>n</w:t>
      </w:r>
      <w:r w:rsidRPr="00D50582">
        <w:t>のコマンドに置き換えます。</w:t>
      </w:r>
    </w:p>
    <w:p w:rsidR="00D50582" w:rsidRPr="00D50582" w:rsidRDefault="00D50582" w:rsidP="00D50582">
      <w:pPr>
        <w:pStyle w:val="ad"/>
        <w:numPr>
          <w:ilvl w:val="0"/>
          <w:numId w:val="13"/>
        </w:numPr>
        <w:ind w:leftChars="0"/>
      </w:pPr>
      <w:r w:rsidRPr="00D50582">
        <w:t>!</w:t>
      </w:r>
      <w:r w:rsidRPr="00A35E3F">
        <w:rPr>
          <w:i/>
        </w:rPr>
        <w:t>string</w:t>
      </w:r>
    </w:p>
    <w:p w:rsidR="00D50582" w:rsidRPr="00D50582" w:rsidRDefault="00D50582" w:rsidP="00D50582">
      <w:pPr>
        <w:pStyle w:val="ad"/>
        <w:ind w:leftChars="200" w:left="420" w:firstLineChars="100" w:firstLine="210"/>
      </w:pPr>
      <w:r w:rsidRPr="00D50582">
        <w:t>文字列</w:t>
      </w:r>
      <w:r w:rsidRPr="00A35E3F">
        <w:rPr>
          <w:i/>
        </w:rPr>
        <w:t>string</w:t>
      </w:r>
      <w:r w:rsidRPr="00D50582">
        <w:t>で始まる最近のコマンドに置き換えます。</w:t>
      </w:r>
    </w:p>
    <w:p w:rsidR="00D50582" w:rsidRPr="00D50582" w:rsidRDefault="00D50582" w:rsidP="00D50582">
      <w:pPr>
        <w:pStyle w:val="ad"/>
        <w:numPr>
          <w:ilvl w:val="0"/>
          <w:numId w:val="13"/>
        </w:numPr>
        <w:ind w:leftChars="0"/>
      </w:pPr>
      <w:r w:rsidRPr="00D50582">
        <w:t>!$</w:t>
      </w:r>
    </w:p>
    <w:p w:rsidR="00D50582" w:rsidRPr="00D50582" w:rsidRDefault="00D50582" w:rsidP="00D50582">
      <w:pPr>
        <w:pStyle w:val="ad"/>
        <w:ind w:leftChars="200" w:left="420" w:firstLineChars="100" w:firstLine="210"/>
      </w:pPr>
      <w:r w:rsidRPr="00D50582">
        <w:t>直前のコマンドの最後の引数と同じものに置き換えます。</w:t>
      </w:r>
    </w:p>
    <w:p w:rsidR="00D50582" w:rsidRPr="00D50582" w:rsidRDefault="00D50582" w:rsidP="00D50582">
      <w:pPr>
        <w:pStyle w:val="ad"/>
        <w:numPr>
          <w:ilvl w:val="0"/>
          <w:numId w:val="13"/>
        </w:numPr>
        <w:ind w:leftChars="0"/>
      </w:pPr>
      <w:r w:rsidRPr="00D50582">
        <w:t>!!</w:t>
      </w:r>
      <w:r w:rsidRPr="00A35E3F">
        <w:rPr>
          <w:i/>
        </w:rPr>
        <w:t>string</w:t>
      </w:r>
    </w:p>
    <w:p w:rsidR="00D50582" w:rsidRPr="00D50582" w:rsidRDefault="00D50582" w:rsidP="00D50582">
      <w:pPr>
        <w:pStyle w:val="ad"/>
        <w:ind w:leftChars="200" w:left="420" w:firstLineChars="100" w:firstLine="210"/>
      </w:pPr>
      <w:r w:rsidRPr="00D50582">
        <w:t>直前のコマンドの最後に文字列</w:t>
      </w:r>
      <w:r w:rsidRPr="00A35E3F">
        <w:rPr>
          <w:i/>
        </w:rPr>
        <w:t>string</w:t>
      </w:r>
      <w:r w:rsidRPr="00D50582">
        <w:t>を追加したものに置き換えます。</w:t>
      </w:r>
    </w:p>
    <w:p w:rsidR="00065BCE" w:rsidRDefault="00065BCE" w:rsidP="00065BCE"/>
    <w:p w:rsidR="00A35E3F" w:rsidRDefault="00A35E3F" w:rsidP="00065BCE"/>
    <w:p w:rsidR="00A35E3F" w:rsidRDefault="00A35E3F" w:rsidP="00065BCE"/>
    <w:p w:rsidR="00A35E3F" w:rsidRDefault="00A35E3F" w:rsidP="00065BCE"/>
    <w:p w:rsidR="00A35E3F" w:rsidRDefault="00A35E3F" w:rsidP="00065BCE"/>
    <w:p w:rsidR="00A35E3F" w:rsidRPr="00491C08" w:rsidRDefault="00A35E3F" w:rsidP="00065BCE"/>
    <w:p w:rsidR="00D50582" w:rsidRDefault="00D50582" w:rsidP="000F1DD3">
      <w:pPr>
        <w:pStyle w:val="3"/>
        <w:numPr>
          <w:ilvl w:val="2"/>
          <w:numId w:val="2"/>
        </w:numPr>
        <w:ind w:leftChars="0"/>
      </w:pPr>
      <w:bookmarkStart w:id="55" w:name="_Toc381605483"/>
      <w:r>
        <w:rPr>
          <w:rFonts w:hint="eastAsia"/>
        </w:rPr>
        <w:t>組み込みコマンド</w:t>
      </w:r>
      <w:bookmarkEnd w:id="55"/>
    </w:p>
    <w:p w:rsidR="00A35E3F" w:rsidRDefault="00D50582" w:rsidP="0054360B">
      <w:pPr>
        <w:pStyle w:val="ad"/>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pPr>
      <w:r w:rsidRPr="00E21C0B">
        <w:rPr>
          <w:rFonts w:ascii="ＭＳ ゴシック" w:eastAsia="ＭＳ ゴシック" w:hAnsi="ＭＳ ゴシック" w:cs="ＭＳ ゴシック"/>
          <w:color w:val="000000"/>
          <w:kern w:val="0"/>
          <w:sz w:val="24"/>
          <w:szCs w:val="24"/>
        </w:rPr>
        <w:t xml:space="preserve">　</w:t>
      </w:r>
      <w:r w:rsidRPr="00D50582">
        <w:t>コマンドには、</w:t>
      </w:r>
      <w:r w:rsidR="00065BCE">
        <w:rPr>
          <w:rFonts w:hint="eastAsia"/>
        </w:rPr>
        <w:t>「</w:t>
      </w:r>
      <w:r w:rsidRPr="00D50582">
        <w:t>組み込みコマンド</w:t>
      </w:r>
      <w:r w:rsidR="00065BCE">
        <w:rPr>
          <w:rFonts w:hint="eastAsia"/>
        </w:rPr>
        <w:t>」と「</w:t>
      </w:r>
      <w:r w:rsidRPr="00D50582">
        <w:t>外部コマンド</w:t>
      </w:r>
      <w:r w:rsidR="00065BCE">
        <w:rPr>
          <w:rFonts w:hint="eastAsia"/>
        </w:rPr>
        <w:t>」</w:t>
      </w:r>
      <w:r w:rsidRPr="00D50582">
        <w:t>の</w:t>
      </w:r>
      <w:r w:rsidRPr="00D50582">
        <w:t>2</w:t>
      </w:r>
      <w:r w:rsidRPr="00D50582">
        <w:t>種類があります。</w:t>
      </w:r>
    </w:p>
    <w:p w:rsidR="00A35E3F" w:rsidRDefault="00A35E3F" w:rsidP="0054360B">
      <w:pPr>
        <w:pStyle w:val="ad"/>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pPr>
    </w:p>
    <w:p w:rsidR="00065BCE" w:rsidRPr="00D50582" w:rsidRDefault="00D50582" w:rsidP="00A35E3F">
      <w:pPr>
        <w:pStyle w:val="ad"/>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firstLineChars="100" w:firstLine="210"/>
        <w:jc w:val="left"/>
      </w:pPr>
      <w:r w:rsidRPr="00D50582">
        <w:t>組み込みコマンドは、シェルの内部に用意されているコマンドです。主にシェル自身の機能の制御や、シェルでないと実現できないコマンドです。外部コマンドは、</w:t>
      </w:r>
      <w:r w:rsidRPr="0054360B">
        <w:rPr>
          <w:color w:val="000000" w:themeColor="text1"/>
        </w:rPr>
        <w:t>/usr/bin</w:t>
      </w:r>
      <w:r w:rsidRPr="0054360B">
        <w:rPr>
          <w:color w:val="000000" w:themeColor="text1"/>
        </w:rPr>
        <w:t>ディレクトリなどに</w:t>
      </w:r>
      <w:r w:rsidR="00C75F88" w:rsidRPr="0054360B">
        <w:rPr>
          <w:rFonts w:hint="eastAsia"/>
          <w:color w:val="000000" w:themeColor="text1"/>
        </w:rPr>
        <w:t>あります</w:t>
      </w:r>
      <w:r w:rsidRPr="0054360B">
        <w:rPr>
          <w:color w:val="000000" w:themeColor="text1"/>
        </w:rPr>
        <w:t>。シェルが作成した別のプロセス上で、コマンド</w:t>
      </w:r>
      <w:r w:rsidRPr="00D50582">
        <w:t>が実行されます。</w:t>
      </w:r>
    </w:p>
    <w:p w:rsidR="00065BCE" w:rsidRPr="00065BCE" w:rsidRDefault="00065BCE" w:rsidP="009C515B"/>
    <w:p w:rsidR="009C515B" w:rsidRDefault="00D50582" w:rsidP="00CB5DF8">
      <w:pPr>
        <w:pStyle w:val="ad"/>
        <w:ind w:leftChars="200" w:left="420" w:firstLineChars="100" w:firstLine="210"/>
      </w:pPr>
      <w:r w:rsidRPr="00D50582">
        <w:t>以下に、組み込みコマンドのいくつかを紹介します。</w:t>
      </w:r>
      <w:bookmarkStart w:id="56" w:name="OLE_LINK60"/>
      <w:bookmarkStart w:id="57" w:name="OLE_LINK61"/>
    </w:p>
    <w:p w:rsidR="00D50582" w:rsidRPr="00CB5DF8" w:rsidRDefault="00D50582" w:rsidP="00D50582">
      <w:pPr>
        <w:pStyle w:val="ad"/>
        <w:ind w:leftChars="200" w:left="420"/>
      </w:pPr>
    </w:p>
    <w:bookmarkEnd w:id="56"/>
    <w:bookmarkEnd w:id="57"/>
    <w:p w:rsidR="00D50582" w:rsidRPr="00D50582" w:rsidRDefault="00D50582" w:rsidP="00D50582">
      <w:pPr>
        <w:pStyle w:val="ad"/>
        <w:numPr>
          <w:ilvl w:val="0"/>
          <w:numId w:val="15"/>
        </w:numPr>
        <w:ind w:leftChars="0"/>
      </w:pPr>
      <w:r w:rsidRPr="00D50582">
        <w:t>help [name]</w:t>
      </w:r>
    </w:p>
    <w:p w:rsidR="00CB5DF8" w:rsidRPr="00CB5DF8" w:rsidRDefault="00D50582" w:rsidP="0054360B">
      <w:pPr>
        <w:pStyle w:val="ad"/>
        <w:ind w:leftChars="200" w:left="420" w:firstLineChars="100" w:firstLine="210"/>
      </w:pPr>
      <w:r w:rsidRPr="00D50582">
        <w:t>組み込みコマンドに関するヘルプを表示します。</w:t>
      </w:r>
      <w:r w:rsidRPr="00D50582">
        <w:t>name</w:t>
      </w:r>
      <w:r w:rsidRPr="00D50582">
        <w:t>には、詳細に表示したい機能名</w:t>
      </w:r>
      <w:r w:rsidRPr="00D50582">
        <w:t>(</w:t>
      </w:r>
      <w:r w:rsidRPr="00D50582">
        <w:t>コマンド名など</w:t>
      </w:r>
      <w:r w:rsidRPr="00D50582">
        <w:t>)</w:t>
      </w:r>
      <w:r w:rsidRPr="00D50582">
        <w:t>が指定できます。</w:t>
      </w:r>
    </w:p>
    <w:p w:rsidR="00D50582" w:rsidRPr="00D50582" w:rsidRDefault="00D50582" w:rsidP="00D50582">
      <w:pPr>
        <w:pStyle w:val="ad"/>
        <w:numPr>
          <w:ilvl w:val="0"/>
          <w:numId w:val="15"/>
        </w:numPr>
        <w:ind w:leftChars="0"/>
      </w:pPr>
      <w:r w:rsidRPr="00D50582">
        <w:t>type name</w:t>
      </w:r>
    </w:p>
    <w:p w:rsidR="00D50582" w:rsidRPr="00D50582" w:rsidRDefault="00D50582" w:rsidP="00D50582">
      <w:pPr>
        <w:pStyle w:val="ad"/>
        <w:ind w:leftChars="200" w:left="420" w:firstLineChars="100" w:firstLine="210"/>
      </w:pPr>
      <w:r w:rsidRPr="00D50582">
        <w:t>コマンドの種類に関する情報を表示します。</w:t>
      </w:r>
      <w:r w:rsidRPr="00D50582">
        <w:t>name</w:t>
      </w:r>
      <w:r w:rsidRPr="00D50582">
        <w:t>には、詳細に表示したい機能名</w:t>
      </w:r>
      <w:r w:rsidRPr="00D50582">
        <w:t>(</w:t>
      </w:r>
      <w:r w:rsidRPr="00D50582">
        <w:t>コマンド名など</w:t>
      </w:r>
      <w:r w:rsidRPr="00D50582">
        <w:t>)</w:t>
      </w:r>
      <w:r w:rsidRPr="00D50582">
        <w:t>が指定できます。</w:t>
      </w:r>
    </w:p>
    <w:p w:rsidR="00D50582" w:rsidRPr="00D50582" w:rsidRDefault="00D50582" w:rsidP="00D50582">
      <w:pPr>
        <w:pStyle w:val="ad"/>
        <w:numPr>
          <w:ilvl w:val="0"/>
          <w:numId w:val="15"/>
        </w:numPr>
        <w:ind w:leftChars="0"/>
      </w:pPr>
      <w:r w:rsidRPr="00D50582">
        <w:t>echo [option] [string]</w:t>
      </w:r>
    </w:p>
    <w:p w:rsidR="00D50582" w:rsidRPr="00D50582" w:rsidRDefault="00D50582" w:rsidP="00D50582">
      <w:pPr>
        <w:pStyle w:val="ad"/>
        <w:ind w:leftChars="200" w:left="420" w:firstLineChars="100" w:firstLine="210"/>
      </w:pPr>
      <w:r w:rsidRPr="00D50582">
        <w:t>文字列</w:t>
      </w:r>
      <w:r w:rsidRPr="00D50582">
        <w:t>string</w:t>
      </w:r>
      <w:r w:rsidRPr="00D50582">
        <w:t>を標準出力に書き出し改行します。</w:t>
      </w:r>
    </w:p>
    <w:p w:rsidR="00D50582" w:rsidRPr="00D50582" w:rsidRDefault="00D50582" w:rsidP="00D50582">
      <w:pPr>
        <w:pStyle w:val="ad"/>
        <w:numPr>
          <w:ilvl w:val="0"/>
          <w:numId w:val="15"/>
        </w:numPr>
        <w:ind w:leftChars="0"/>
      </w:pPr>
      <w:r w:rsidRPr="00D50582">
        <w:t>pwd</w:t>
      </w:r>
    </w:p>
    <w:p w:rsidR="00D50582" w:rsidRPr="00D50582" w:rsidRDefault="00D50582" w:rsidP="00D50582">
      <w:pPr>
        <w:pStyle w:val="ad"/>
        <w:ind w:leftChars="200" w:left="420" w:firstLineChars="100" w:firstLine="210"/>
      </w:pPr>
      <w:r w:rsidRPr="00D50582">
        <w:t>現在のワーキングディレクトリを表示します。</w:t>
      </w:r>
    </w:p>
    <w:p w:rsidR="00D50582" w:rsidRPr="00D50582" w:rsidRDefault="00D50582" w:rsidP="00D50582">
      <w:pPr>
        <w:pStyle w:val="ad"/>
        <w:numPr>
          <w:ilvl w:val="0"/>
          <w:numId w:val="15"/>
        </w:numPr>
        <w:ind w:leftChars="0"/>
      </w:pPr>
      <w:r w:rsidRPr="00D50582">
        <w:t>cd [dir]</w:t>
      </w:r>
    </w:p>
    <w:p w:rsidR="00D50582" w:rsidRPr="00D50582" w:rsidRDefault="00D50582" w:rsidP="00D50582">
      <w:pPr>
        <w:pStyle w:val="ad"/>
        <w:ind w:leftChars="200" w:left="420" w:firstLineChars="100" w:firstLine="210"/>
      </w:pPr>
      <w:r w:rsidRPr="00D50582">
        <w:t>dir</w:t>
      </w:r>
      <w:r w:rsidRPr="00D50582">
        <w:t>ディレクトリをワーキングディレクトリに設定します。</w:t>
      </w:r>
      <w:r w:rsidRPr="00D50582">
        <w:t>dir</w:t>
      </w:r>
      <w:r w:rsidRPr="00D50582">
        <w:t>を指定しない場合、ホームディレクトリを設定します。</w:t>
      </w:r>
    </w:p>
    <w:p w:rsidR="00D50582" w:rsidRPr="00D50582" w:rsidRDefault="00D50582" w:rsidP="00D50582">
      <w:pPr>
        <w:pStyle w:val="ad"/>
        <w:numPr>
          <w:ilvl w:val="0"/>
          <w:numId w:val="15"/>
        </w:numPr>
        <w:ind w:leftChars="0"/>
      </w:pPr>
      <w:r w:rsidRPr="00D50582">
        <w:t>pushd [dir]</w:t>
      </w:r>
    </w:p>
    <w:p w:rsidR="00D50582" w:rsidRPr="00D50582" w:rsidRDefault="00D50582" w:rsidP="00D50582">
      <w:pPr>
        <w:pStyle w:val="ad"/>
        <w:ind w:leftChars="200" w:left="420" w:firstLineChars="100" w:firstLine="210"/>
      </w:pPr>
      <w:r w:rsidRPr="00D50582">
        <w:t>ディレクトリスタックの先頭に</w:t>
      </w:r>
      <w:r w:rsidRPr="00D50582">
        <w:t>dir</w:t>
      </w:r>
      <w:r w:rsidRPr="00D50582">
        <w:t>ディレクトリを保存し、それをワーキングディレクトリに設定します。</w:t>
      </w:r>
      <w:r w:rsidRPr="00D50582">
        <w:t>dir</w:t>
      </w:r>
      <w:r w:rsidRPr="00D50582">
        <w:t>を指定しない場合、ディレクトリスタックの先頭と</w:t>
      </w:r>
      <w:r w:rsidRPr="00D50582">
        <w:t>2</w:t>
      </w:r>
      <w:r w:rsidRPr="00D50582">
        <w:t>番目を入れ換えます。</w:t>
      </w:r>
    </w:p>
    <w:p w:rsidR="00D50582" w:rsidRPr="00D50582" w:rsidRDefault="00D50582" w:rsidP="00D50582">
      <w:pPr>
        <w:pStyle w:val="ad"/>
        <w:numPr>
          <w:ilvl w:val="0"/>
          <w:numId w:val="15"/>
        </w:numPr>
        <w:ind w:leftChars="0"/>
      </w:pPr>
      <w:r w:rsidRPr="00D50582">
        <w:t>popd</w:t>
      </w:r>
    </w:p>
    <w:p w:rsidR="00D50582" w:rsidRDefault="00D50582" w:rsidP="00D50582">
      <w:pPr>
        <w:pStyle w:val="ad"/>
        <w:ind w:leftChars="200" w:left="420" w:firstLineChars="100" w:firstLine="210"/>
      </w:pPr>
      <w:r w:rsidRPr="00D50582">
        <w:t>ディレクトリスタックの先頭のディレクトリを削除し、それをワーキングディレクトリに設定します。</w:t>
      </w:r>
    </w:p>
    <w:p w:rsidR="00D50582" w:rsidRPr="00D50582" w:rsidRDefault="00D50582" w:rsidP="00D50582">
      <w:pPr>
        <w:pStyle w:val="ad"/>
        <w:numPr>
          <w:ilvl w:val="0"/>
          <w:numId w:val="15"/>
        </w:numPr>
        <w:ind w:leftChars="0"/>
      </w:pPr>
      <w:r w:rsidRPr="00D50582">
        <w:t>dirs</w:t>
      </w:r>
    </w:p>
    <w:p w:rsidR="00D50582" w:rsidRPr="00100AE2" w:rsidRDefault="00D50582" w:rsidP="00D50582">
      <w:pPr>
        <w:pStyle w:val="ad"/>
        <w:ind w:leftChars="200" w:left="420" w:firstLineChars="100" w:firstLine="210"/>
        <w:rPr>
          <w:color w:val="000000" w:themeColor="text1"/>
        </w:rPr>
      </w:pPr>
      <w:r w:rsidRPr="00100AE2">
        <w:rPr>
          <w:color w:val="000000" w:themeColor="text1"/>
        </w:rPr>
        <w:t>ディレクトリスタックの内容を表示します。</w:t>
      </w:r>
    </w:p>
    <w:p w:rsidR="00D50582" w:rsidRPr="00100AE2" w:rsidRDefault="00D50582" w:rsidP="00D50582">
      <w:pPr>
        <w:pStyle w:val="ad"/>
        <w:numPr>
          <w:ilvl w:val="0"/>
          <w:numId w:val="15"/>
        </w:numPr>
        <w:ind w:leftChars="0"/>
        <w:rPr>
          <w:color w:val="000000" w:themeColor="text1"/>
        </w:rPr>
      </w:pPr>
      <w:r w:rsidRPr="00100AE2">
        <w:rPr>
          <w:color w:val="000000" w:themeColor="text1"/>
        </w:rPr>
        <w:t>alias [name[='cmd']]</w:t>
      </w:r>
    </w:p>
    <w:p w:rsidR="00D50582" w:rsidRDefault="00D50582" w:rsidP="00D50582">
      <w:pPr>
        <w:pStyle w:val="ad"/>
        <w:ind w:leftChars="200" w:left="420" w:firstLineChars="100" w:firstLine="210"/>
        <w:rPr>
          <w:color w:val="000000" w:themeColor="text1"/>
        </w:rPr>
      </w:pPr>
      <w:r w:rsidRPr="00100AE2">
        <w:rPr>
          <w:color w:val="000000" w:themeColor="text1"/>
        </w:rPr>
        <w:t>cmd</w:t>
      </w:r>
      <w:r w:rsidRPr="00100AE2">
        <w:rPr>
          <w:color w:val="000000" w:themeColor="text1"/>
        </w:rPr>
        <w:t>コマンドに</w:t>
      </w:r>
      <w:r w:rsidRPr="00100AE2">
        <w:rPr>
          <w:color w:val="000000" w:themeColor="text1"/>
        </w:rPr>
        <w:t>name</w:t>
      </w:r>
      <w:r w:rsidRPr="00100AE2">
        <w:rPr>
          <w:color w:val="000000" w:themeColor="text1"/>
        </w:rPr>
        <w:t>という別名を定義します。引数を指定しない場合、別名の内容を表示します。</w:t>
      </w:r>
    </w:p>
    <w:p w:rsidR="00A35E3F" w:rsidRPr="00A35E3F" w:rsidRDefault="00A35E3F" w:rsidP="00A35E3F">
      <w:pPr>
        <w:rPr>
          <w:color w:val="000000" w:themeColor="text1"/>
        </w:rPr>
      </w:pPr>
    </w:p>
    <w:p w:rsidR="00D50582" w:rsidRPr="00100AE2" w:rsidRDefault="00D50582" w:rsidP="00D50582">
      <w:pPr>
        <w:pStyle w:val="ad"/>
        <w:numPr>
          <w:ilvl w:val="0"/>
          <w:numId w:val="15"/>
        </w:numPr>
        <w:ind w:leftChars="0"/>
        <w:rPr>
          <w:color w:val="000000" w:themeColor="text1"/>
        </w:rPr>
      </w:pPr>
      <w:r w:rsidRPr="00100AE2">
        <w:rPr>
          <w:color w:val="000000" w:themeColor="text1"/>
        </w:rPr>
        <w:t>unalias name</w:t>
      </w:r>
    </w:p>
    <w:p w:rsidR="00D50582" w:rsidRPr="00D50582" w:rsidRDefault="00D50582" w:rsidP="00D50582">
      <w:pPr>
        <w:pStyle w:val="ad"/>
        <w:ind w:leftChars="200" w:left="420" w:firstLineChars="100" w:firstLine="210"/>
      </w:pPr>
      <w:r w:rsidRPr="00D50582">
        <w:t>別名</w:t>
      </w:r>
      <w:r w:rsidRPr="00D50582">
        <w:t>name</w:t>
      </w:r>
      <w:r w:rsidRPr="00D50582">
        <w:t>を削除します。</w:t>
      </w:r>
    </w:p>
    <w:p w:rsidR="00D50582" w:rsidRPr="00D50582" w:rsidRDefault="00D50582" w:rsidP="00D50582">
      <w:pPr>
        <w:pStyle w:val="ad"/>
        <w:numPr>
          <w:ilvl w:val="0"/>
          <w:numId w:val="15"/>
        </w:numPr>
        <w:ind w:leftChars="0"/>
      </w:pPr>
      <w:r w:rsidRPr="00D50582">
        <w:t>history [lines]</w:t>
      </w:r>
    </w:p>
    <w:p w:rsidR="00D50582" w:rsidRPr="00D50582" w:rsidRDefault="00D50582" w:rsidP="00D50582">
      <w:pPr>
        <w:pStyle w:val="ad"/>
        <w:ind w:leftChars="200" w:left="420" w:firstLineChars="100" w:firstLine="210"/>
      </w:pPr>
      <w:r w:rsidRPr="00D50582">
        <w:t>コマンドの履歴を番号付きで表示します。</w:t>
      </w:r>
      <w:r w:rsidRPr="00D50582">
        <w:t>lines</w:t>
      </w:r>
      <w:r w:rsidRPr="00D50582">
        <w:t>には、表示する行数が指定できます。</w:t>
      </w:r>
    </w:p>
    <w:p w:rsidR="00D50582" w:rsidRPr="00D50582" w:rsidRDefault="00D50582" w:rsidP="00D50582">
      <w:pPr>
        <w:pStyle w:val="ad"/>
        <w:numPr>
          <w:ilvl w:val="0"/>
          <w:numId w:val="15"/>
        </w:numPr>
        <w:ind w:leftChars="0"/>
      </w:pPr>
      <w:r w:rsidRPr="00D50582">
        <w:t>jobs</w:t>
      </w:r>
    </w:p>
    <w:p w:rsidR="0054360B" w:rsidRDefault="00D50582" w:rsidP="00D50582">
      <w:pPr>
        <w:pStyle w:val="ad"/>
        <w:ind w:leftChars="200" w:left="420" w:firstLineChars="100" w:firstLine="210"/>
      </w:pPr>
      <w:r w:rsidRPr="00D50582">
        <w:t>現在実行中のジョブの状態を表示します。</w:t>
      </w:r>
    </w:p>
    <w:p w:rsidR="00D50582" w:rsidRPr="00D50582" w:rsidRDefault="00D50582" w:rsidP="00D50582">
      <w:pPr>
        <w:pStyle w:val="ad"/>
        <w:numPr>
          <w:ilvl w:val="0"/>
          <w:numId w:val="15"/>
        </w:numPr>
        <w:ind w:leftChars="0"/>
      </w:pPr>
      <w:r w:rsidRPr="00D50582">
        <w:t>fg [jobID]</w:t>
      </w:r>
    </w:p>
    <w:p w:rsidR="009C515B" w:rsidRDefault="00D50582" w:rsidP="00D50582">
      <w:pPr>
        <w:pStyle w:val="ad"/>
        <w:ind w:leftChars="200" w:left="420" w:firstLineChars="100" w:firstLine="210"/>
      </w:pPr>
      <w:r w:rsidRPr="00D50582">
        <w:t>jobID</w:t>
      </w:r>
      <w:r w:rsidRPr="00D50582">
        <w:t>で指定されたジョブをフォアグラウンドで実行します。</w:t>
      </w:r>
      <w:r w:rsidRPr="00D50582">
        <w:t>jobID</w:t>
      </w:r>
      <w:r w:rsidRPr="00D50582">
        <w:t>を指定しない場合、カレントジョブが指定されます。</w:t>
      </w:r>
    </w:p>
    <w:p w:rsidR="00D50582" w:rsidRPr="00D50582" w:rsidRDefault="00D50582" w:rsidP="00D50582">
      <w:pPr>
        <w:pStyle w:val="ad"/>
        <w:numPr>
          <w:ilvl w:val="0"/>
          <w:numId w:val="15"/>
        </w:numPr>
        <w:ind w:leftChars="0"/>
      </w:pPr>
      <w:r w:rsidRPr="00D50582">
        <w:t>bg [jobID]</w:t>
      </w:r>
    </w:p>
    <w:p w:rsidR="00D50582" w:rsidRPr="00D50582" w:rsidRDefault="00D50582" w:rsidP="0054360B">
      <w:pPr>
        <w:pStyle w:val="ad"/>
        <w:ind w:leftChars="200" w:left="420" w:firstLineChars="100" w:firstLine="210"/>
      </w:pPr>
      <w:r w:rsidRPr="00D50582">
        <w:t>jobID</w:t>
      </w:r>
      <w:r w:rsidRPr="00D50582">
        <w:t>で指定されたジョブをバックグラウンドで実行します。</w:t>
      </w:r>
      <w:r w:rsidRPr="00D50582">
        <w:t>jobID</w:t>
      </w:r>
      <w:r w:rsidRPr="00D50582">
        <w:t>を指定しない場合、カレントジョブが指定されます。</w:t>
      </w:r>
    </w:p>
    <w:p w:rsidR="00D50582" w:rsidRPr="00D50582" w:rsidRDefault="00D50582" w:rsidP="00D50582">
      <w:pPr>
        <w:pStyle w:val="ad"/>
        <w:numPr>
          <w:ilvl w:val="0"/>
          <w:numId w:val="15"/>
        </w:numPr>
        <w:ind w:leftChars="0"/>
      </w:pPr>
      <w:r w:rsidRPr="00D50582">
        <w:t>kill [option] ID</w:t>
      </w:r>
    </w:p>
    <w:p w:rsidR="00D50582" w:rsidRPr="00D50582" w:rsidRDefault="00D50582" w:rsidP="00D50582">
      <w:pPr>
        <w:pStyle w:val="ad"/>
        <w:ind w:leftChars="200" w:left="420" w:firstLineChars="100" w:firstLine="210"/>
      </w:pPr>
      <w:r w:rsidRPr="00D50582">
        <w:t>ID</w:t>
      </w:r>
      <w:r w:rsidRPr="00D50582">
        <w:t>で指定されたプロセスまたはジョブを終了します。</w:t>
      </w:r>
    </w:p>
    <w:p w:rsidR="00D50582" w:rsidRPr="00D50582" w:rsidRDefault="00D50582" w:rsidP="00D50582">
      <w:pPr>
        <w:pStyle w:val="ad"/>
        <w:numPr>
          <w:ilvl w:val="0"/>
          <w:numId w:val="15"/>
        </w:numPr>
        <w:ind w:leftChars="0"/>
      </w:pPr>
      <w:r w:rsidRPr="00D50582">
        <w:t>exit</w:t>
      </w:r>
    </w:p>
    <w:p w:rsidR="00D50582" w:rsidRPr="00D50582" w:rsidRDefault="00D50582" w:rsidP="00D50582">
      <w:pPr>
        <w:pStyle w:val="ad"/>
        <w:ind w:leftChars="200" w:left="420" w:firstLineChars="100" w:firstLine="210"/>
      </w:pPr>
      <w:r w:rsidRPr="00D50582">
        <w:t>シェルを終了します。停止中のジョブが残っている場合、警告が出力されます。再度</w:t>
      </w:r>
      <w:r w:rsidRPr="00D50582">
        <w:t>exit</w:t>
      </w:r>
      <w:r w:rsidRPr="00D50582">
        <w:t>を入力することで終了できます。</w:t>
      </w:r>
    </w:p>
    <w:p w:rsidR="00D50582" w:rsidRDefault="00D50582" w:rsidP="009C515B"/>
    <w:p w:rsidR="00D50582" w:rsidRPr="00D50582" w:rsidRDefault="00D50582" w:rsidP="00D50582">
      <w:pPr>
        <w:pStyle w:val="ad"/>
        <w:ind w:leftChars="200" w:left="420"/>
      </w:pPr>
      <w:r w:rsidRPr="00D50582">
        <w:t xml:space="preserve">　その他、</w:t>
      </w:r>
      <w:r w:rsidRPr="00D50582">
        <w:t>for</w:t>
      </w:r>
      <w:r w:rsidRPr="00D50582">
        <w:t>や</w:t>
      </w:r>
      <w:r w:rsidRPr="00D50582">
        <w:t>if</w:t>
      </w:r>
      <w:r w:rsidRPr="00D50582">
        <w:t>など、ループや条件分岐のための組み込みコマンドがあります。それらは、複雑なシェルスクリプトを作成するときなどによく利用されます。</w:t>
      </w:r>
    </w:p>
    <w:p w:rsidR="00D50582" w:rsidRPr="00177EEB" w:rsidRDefault="00D50582" w:rsidP="00D50582"/>
    <w:p w:rsidR="00DD7A1A" w:rsidRDefault="00DD7A1A" w:rsidP="000F1DD3">
      <w:pPr>
        <w:pStyle w:val="3"/>
        <w:numPr>
          <w:ilvl w:val="2"/>
          <w:numId w:val="2"/>
        </w:numPr>
        <w:ind w:leftChars="0"/>
      </w:pPr>
      <w:bookmarkStart w:id="58" w:name="_Toc381605484"/>
      <w:r>
        <w:rPr>
          <w:rFonts w:hint="eastAsia"/>
        </w:rPr>
        <w:t>シェルスクリプト</w:t>
      </w:r>
      <w:bookmarkEnd w:id="58"/>
    </w:p>
    <w:p w:rsidR="00DD7A1A" w:rsidRPr="00DD7A1A" w:rsidRDefault="00DD7A1A" w:rsidP="00DD7A1A">
      <w:pPr>
        <w:pStyle w:val="ad"/>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pPr>
      <w:r w:rsidRPr="00E21C0B">
        <w:rPr>
          <w:rFonts w:ascii="ＭＳ ゴシック" w:eastAsia="ＭＳ ゴシック" w:hAnsi="ＭＳ ゴシック" w:cs="ＭＳ ゴシック"/>
          <w:color w:val="000000"/>
          <w:kern w:val="0"/>
          <w:sz w:val="24"/>
          <w:szCs w:val="24"/>
        </w:rPr>
        <w:t xml:space="preserve">　</w:t>
      </w:r>
      <w:r w:rsidRPr="00DD7A1A">
        <w:t>シェルスクリプトは、複数のコマンドを並べたテキストファイルです。シェルは、シェルスクリプトを解釈し、一連のコマンドを順番に実行できます。これは、</w:t>
      </w:r>
      <w:r w:rsidRPr="00DD7A1A">
        <w:t>Windows</w:t>
      </w:r>
      <w:r w:rsidRPr="00DD7A1A">
        <w:t>のバッチファイルに似ています。</w:t>
      </w:r>
    </w:p>
    <w:p w:rsidR="00DD7A1A" w:rsidRDefault="00A35E3F" w:rsidP="00DD7A1A">
      <w:pPr>
        <w:pStyle w:val="ad"/>
        <w:ind w:leftChars="200" w:left="420"/>
      </w:pPr>
      <w:r>
        <w:t xml:space="preserve">　ユーザ</w:t>
      </w:r>
      <w:r w:rsidR="00DD7A1A" w:rsidRPr="00DD7A1A">
        <w:t>は、シェルスクリプトを利用することで、決まりきったコマンドを何回も入力する手間を省くことができます。また、コマンドを組み合わせて独自のコマンドを作ることができます。</w:t>
      </w:r>
    </w:p>
    <w:p w:rsidR="009C515B" w:rsidRPr="00DD7A1A" w:rsidRDefault="009C515B" w:rsidP="009C515B"/>
    <w:p w:rsidR="00DD7A1A" w:rsidRDefault="00DD7A1A" w:rsidP="00DD7A1A">
      <w:pPr>
        <w:pStyle w:val="ad"/>
        <w:ind w:leftChars="200" w:left="420"/>
      </w:pPr>
      <w:r w:rsidRPr="00DD7A1A">
        <w:t xml:space="preserve">　以下に、単純な例</w:t>
      </w:r>
      <w:r>
        <w:rPr>
          <w:rFonts w:hint="eastAsia"/>
        </w:rPr>
        <w:t>sleep10.sh</w:t>
      </w:r>
      <w:r w:rsidRPr="00DD7A1A">
        <w:t>を挙げます。</w:t>
      </w:r>
    </w:p>
    <w:tbl>
      <w:tblPr>
        <w:tblStyle w:val="af"/>
        <w:tblW w:w="8079" w:type="dxa"/>
        <w:tblInd w:w="534" w:type="dxa"/>
        <w:tblLook w:val="04A0"/>
      </w:tblPr>
      <w:tblGrid>
        <w:gridCol w:w="8079"/>
      </w:tblGrid>
      <w:tr w:rsidR="00DD7A1A" w:rsidRPr="00034DE4" w:rsidTr="009E4A07">
        <w:tc>
          <w:tcPr>
            <w:tcW w:w="8079" w:type="dxa"/>
          </w:tcPr>
          <w:p w:rsidR="00DD7A1A" w:rsidRPr="00DD7A1A" w:rsidRDefault="00DD7A1A" w:rsidP="00DD7A1A">
            <w:pPr>
              <w:rPr>
                <w:rFonts w:asciiTheme="majorEastAsia" w:eastAsiaTheme="majorEastAsia" w:hAnsiTheme="majorEastAsia"/>
              </w:rPr>
            </w:pPr>
            <w:r w:rsidRPr="00DD7A1A">
              <w:rPr>
                <w:rFonts w:asciiTheme="majorEastAsia" w:eastAsiaTheme="majorEastAsia" w:hAnsiTheme="majorEastAsia"/>
              </w:rPr>
              <w:t>#!/bin/sh</w:t>
            </w:r>
          </w:p>
          <w:p w:rsidR="00DD7A1A" w:rsidRPr="00DD7A1A" w:rsidRDefault="00DD7A1A" w:rsidP="00DD7A1A">
            <w:pPr>
              <w:rPr>
                <w:rFonts w:asciiTheme="majorEastAsia" w:eastAsiaTheme="majorEastAsia" w:hAnsiTheme="majorEastAsia"/>
              </w:rPr>
            </w:pPr>
            <w:r w:rsidRPr="00DD7A1A">
              <w:rPr>
                <w:rFonts w:asciiTheme="majorEastAsia" w:eastAsiaTheme="majorEastAsia" w:hAnsiTheme="majorEastAsia"/>
              </w:rPr>
              <w:t>echo start</w:t>
            </w:r>
          </w:p>
          <w:p w:rsidR="00DD7A1A" w:rsidRPr="00DD7A1A" w:rsidRDefault="00DD7A1A" w:rsidP="00DD7A1A">
            <w:pPr>
              <w:rPr>
                <w:rFonts w:asciiTheme="majorEastAsia" w:eastAsiaTheme="majorEastAsia" w:hAnsiTheme="majorEastAsia"/>
              </w:rPr>
            </w:pPr>
            <w:r w:rsidRPr="00DD7A1A">
              <w:rPr>
                <w:rFonts w:asciiTheme="majorEastAsia" w:eastAsiaTheme="majorEastAsia" w:hAnsiTheme="majorEastAsia"/>
              </w:rPr>
              <w:t xml:space="preserve">sleep 10 </w:t>
            </w:r>
            <w:r w:rsidRPr="0054360B">
              <w:rPr>
                <w:rFonts w:asciiTheme="majorEastAsia" w:eastAsiaTheme="majorEastAsia" w:hAnsiTheme="majorEastAsia"/>
                <w:color w:val="C00000"/>
              </w:rPr>
              <w:t># 10秒遅延</w:t>
            </w:r>
          </w:p>
          <w:p w:rsidR="00DD7A1A" w:rsidRPr="00177EEB" w:rsidRDefault="00DD7A1A" w:rsidP="009E4A07">
            <w:pPr>
              <w:rPr>
                <w:rFonts w:asciiTheme="majorEastAsia" w:eastAsiaTheme="majorEastAsia" w:hAnsiTheme="majorEastAsia"/>
              </w:rPr>
            </w:pPr>
            <w:r w:rsidRPr="00DD7A1A">
              <w:rPr>
                <w:rFonts w:asciiTheme="majorEastAsia" w:eastAsiaTheme="majorEastAsia" w:hAnsiTheme="majorEastAsia"/>
              </w:rPr>
              <w:t>echo end</w:t>
            </w:r>
          </w:p>
        </w:tc>
      </w:tr>
    </w:tbl>
    <w:p w:rsidR="00E83841" w:rsidRDefault="00DD7A1A" w:rsidP="00DD7A1A">
      <w:pPr>
        <w:pStyle w:val="ad"/>
        <w:ind w:leftChars="200" w:left="420"/>
      </w:pPr>
      <w:r w:rsidRPr="00DD7A1A">
        <w:t xml:space="preserve">　これは、標準出力へ文字列</w:t>
      </w:r>
      <w:r w:rsidRPr="00DD7A1A">
        <w:t>start</w:t>
      </w:r>
      <w:r w:rsidRPr="00DD7A1A">
        <w:t>を出力し、</w:t>
      </w:r>
      <w:r w:rsidRPr="00DD7A1A">
        <w:t>10</w:t>
      </w:r>
      <w:r w:rsidRPr="00DD7A1A">
        <w:t>秒後に文字列</w:t>
      </w:r>
      <w:r w:rsidRPr="00DD7A1A">
        <w:t>end</w:t>
      </w:r>
      <w:r w:rsidRPr="00DD7A1A">
        <w:t>を出力します。</w:t>
      </w:r>
    </w:p>
    <w:p w:rsidR="00E83841" w:rsidRPr="00491C08" w:rsidRDefault="00E83841" w:rsidP="00DD7A1A">
      <w:pPr>
        <w:pStyle w:val="ad"/>
        <w:ind w:leftChars="200" w:left="420"/>
      </w:pPr>
    </w:p>
    <w:p w:rsidR="00DD7A1A" w:rsidRDefault="00DD7A1A" w:rsidP="00E83841">
      <w:pPr>
        <w:pStyle w:val="ad"/>
        <w:ind w:leftChars="200" w:left="420" w:firstLineChars="100" w:firstLine="210"/>
      </w:pPr>
      <w:r w:rsidRPr="00DD7A1A">
        <w:t>先頭の「</w:t>
      </w:r>
      <w:r w:rsidRPr="00DD7A1A">
        <w:t>#!/bin/sh</w:t>
      </w:r>
      <w:r w:rsidRPr="00DD7A1A">
        <w:t>」は、このシェルスクリプトを実行するために使われるコマンドが、</w:t>
      </w:r>
      <w:r w:rsidRPr="00DD7A1A">
        <w:t>/bin/sh</w:t>
      </w:r>
      <w:r w:rsidRPr="00DD7A1A">
        <w:t>であることを明示しています。「</w:t>
      </w:r>
      <w:r w:rsidRPr="00DD7A1A">
        <w:t>#</w:t>
      </w:r>
      <w:r w:rsidRPr="00DD7A1A">
        <w:t>」</w:t>
      </w:r>
      <w:r w:rsidR="00DE7E60">
        <w:rPr>
          <w:rFonts w:hint="eastAsia"/>
        </w:rPr>
        <w:t>(</w:t>
      </w:r>
      <w:r w:rsidR="00DE7E60">
        <w:rPr>
          <w:rFonts w:hint="eastAsia"/>
        </w:rPr>
        <w:t>シャープ</w:t>
      </w:r>
      <w:r w:rsidR="00DE7E60">
        <w:rPr>
          <w:rFonts w:hint="eastAsia"/>
        </w:rPr>
        <w:t>)</w:t>
      </w:r>
      <w:r w:rsidRPr="00DD7A1A">
        <w:t>に続くテキストはコメントとして扱われ、行末まで無視されます。</w:t>
      </w:r>
    </w:p>
    <w:p w:rsidR="0054360B" w:rsidRPr="00DD7A1A" w:rsidRDefault="0054360B" w:rsidP="009C515B"/>
    <w:p w:rsidR="00DD7A1A" w:rsidRPr="00DD7A1A" w:rsidRDefault="00DD7A1A" w:rsidP="00DD7A1A">
      <w:pPr>
        <w:pStyle w:val="ad"/>
        <w:ind w:leftChars="200" w:left="420"/>
      </w:pPr>
      <w:r w:rsidRPr="00DD7A1A">
        <w:t xml:space="preserve">　シェルスクリプトを実行するには、</w:t>
      </w:r>
    </w:p>
    <w:tbl>
      <w:tblPr>
        <w:tblStyle w:val="af"/>
        <w:tblW w:w="8079" w:type="dxa"/>
        <w:tblInd w:w="534" w:type="dxa"/>
        <w:tblLook w:val="04A0"/>
      </w:tblPr>
      <w:tblGrid>
        <w:gridCol w:w="8079"/>
      </w:tblGrid>
      <w:tr w:rsidR="00DD7A1A" w:rsidRPr="00034DE4" w:rsidTr="009E4A07">
        <w:tc>
          <w:tcPr>
            <w:tcW w:w="8079" w:type="dxa"/>
          </w:tcPr>
          <w:p w:rsidR="00DD7A1A" w:rsidRPr="00DD7A1A" w:rsidRDefault="00DD7A1A" w:rsidP="00DD7A1A">
            <w:pPr>
              <w:rPr>
                <w:rFonts w:asciiTheme="majorEastAsia" w:eastAsiaTheme="majorEastAsia" w:hAnsiTheme="majorEastAsia"/>
              </w:rPr>
            </w:pPr>
            <w:r w:rsidRPr="00DD7A1A">
              <w:rPr>
                <w:rFonts w:asciiTheme="majorEastAsia" w:eastAsiaTheme="majorEastAsia" w:hAnsiTheme="majorEastAsia"/>
              </w:rPr>
              <w:t>$ sh sleep10.sh</w:t>
            </w:r>
          </w:p>
          <w:p w:rsidR="00DD7A1A" w:rsidRPr="00DD7A1A" w:rsidRDefault="00DD7A1A" w:rsidP="009E4A07">
            <w:pPr>
              <w:rPr>
                <w:rFonts w:asciiTheme="majorEastAsia" w:eastAsiaTheme="majorEastAsia" w:hAnsiTheme="majorEastAsia"/>
              </w:rPr>
            </w:pPr>
            <w:r w:rsidRPr="00DD7A1A">
              <w:rPr>
                <w:rFonts w:asciiTheme="majorEastAsia" w:eastAsiaTheme="majorEastAsia" w:hAnsiTheme="majorEastAsia"/>
              </w:rPr>
              <w:t>$ sh &lt; sleep10.sh</w:t>
            </w:r>
          </w:p>
        </w:tc>
      </w:tr>
    </w:tbl>
    <w:p w:rsidR="00CB5DF8" w:rsidRDefault="00DD7A1A" w:rsidP="00CB5DF8">
      <w:pPr>
        <w:pStyle w:val="ad"/>
        <w:ind w:leftChars="200" w:left="420"/>
      </w:pPr>
      <w:r w:rsidRPr="00DD7A1A">
        <w:t xml:space="preserve">　のようにして、実行するシェルにシェルスクリプトを与えることができます。</w:t>
      </w:r>
    </w:p>
    <w:p w:rsidR="009C515B" w:rsidRPr="00CB5DF8" w:rsidRDefault="009C515B" w:rsidP="00CB5DF8"/>
    <w:p w:rsidR="00DD7A1A" w:rsidRPr="00DD7A1A" w:rsidRDefault="00DD7A1A" w:rsidP="00DD7A1A">
      <w:pPr>
        <w:pStyle w:val="ad"/>
        <w:ind w:leftChars="200" w:left="420"/>
      </w:pPr>
      <w:r w:rsidRPr="00DD7A1A">
        <w:t xml:space="preserve">　また、</w:t>
      </w:r>
    </w:p>
    <w:tbl>
      <w:tblPr>
        <w:tblStyle w:val="af"/>
        <w:tblW w:w="8079" w:type="dxa"/>
        <w:tblInd w:w="534" w:type="dxa"/>
        <w:tblLook w:val="04A0"/>
      </w:tblPr>
      <w:tblGrid>
        <w:gridCol w:w="8079"/>
      </w:tblGrid>
      <w:tr w:rsidR="00DD7A1A" w:rsidRPr="00034DE4" w:rsidTr="009E4A07">
        <w:tc>
          <w:tcPr>
            <w:tcW w:w="8079" w:type="dxa"/>
          </w:tcPr>
          <w:p w:rsidR="00DD7A1A" w:rsidRPr="00DD7A1A" w:rsidRDefault="00DD7A1A" w:rsidP="009E4A07">
            <w:pPr>
              <w:rPr>
                <w:rFonts w:asciiTheme="majorEastAsia" w:eastAsiaTheme="majorEastAsia" w:hAnsiTheme="majorEastAsia"/>
              </w:rPr>
            </w:pPr>
            <w:r w:rsidRPr="00DD7A1A">
              <w:rPr>
                <w:rFonts w:asciiTheme="majorEastAsia" w:eastAsiaTheme="majorEastAsia" w:hAnsiTheme="majorEastAsia"/>
              </w:rPr>
              <w:t>$ ./sleep10.sh</w:t>
            </w:r>
          </w:p>
        </w:tc>
      </w:tr>
    </w:tbl>
    <w:p w:rsidR="00DD7A1A" w:rsidRDefault="00DD7A1A" w:rsidP="00CB5DF8">
      <w:pPr>
        <w:pStyle w:val="ad"/>
        <w:ind w:leftChars="200" w:left="420"/>
      </w:pPr>
      <w:r w:rsidRPr="00DD7A1A">
        <w:t xml:space="preserve">　のようにして、直接シェルスクリプトを実行することもできます。この場合、シェルスクリプトには実行権限が必要です。</w:t>
      </w:r>
    </w:p>
    <w:p w:rsidR="00E83841" w:rsidRDefault="00E83841" w:rsidP="00CB5DF8">
      <w:pPr>
        <w:pStyle w:val="ad"/>
        <w:ind w:leftChars="200" w:left="420"/>
      </w:pPr>
    </w:p>
    <w:p w:rsidR="00DD7A1A" w:rsidRPr="005148E2" w:rsidRDefault="00DD7A1A" w:rsidP="000F1DD3">
      <w:pPr>
        <w:pStyle w:val="2"/>
        <w:numPr>
          <w:ilvl w:val="1"/>
          <w:numId w:val="2"/>
        </w:numPr>
      </w:pPr>
      <w:bookmarkStart w:id="59" w:name="_Toc381605485"/>
      <w:r>
        <w:rPr>
          <w:rFonts w:hint="eastAsia"/>
        </w:rPr>
        <w:t>基本的なコマンド</w:t>
      </w:r>
      <w:bookmarkEnd w:id="59"/>
    </w:p>
    <w:p w:rsidR="00DD7A1A" w:rsidRDefault="00DD7A1A" w:rsidP="00DD7A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A65E00">
        <w:rPr>
          <w:rFonts w:ascii="ＭＳ ゴシック" w:eastAsia="ＭＳ ゴシック" w:hAnsi="ＭＳ ゴシック" w:cs="ＭＳ ゴシック"/>
          <w:color w:val="000000"/>
          <w:kern w:val="0"/>
          <w:sz w:val="24"/>
          <w:szCs w:val="24"/>
        </w:rPr>
        <w:t xml:space="preserve">　</w:t>
      </w:r>
      <w:r>
        <w:t>ここ</w:t>
      </w:r>
      <w:r w:rsidRPr="00DD7A1A">
        <w:t>では、</w:t>
      </w:r>
      <w:r w:rsidR="00802F66">
        <w:t>マニュアル</w:t>
      </w:r>
      <w:r w:rsidRPr="00DD7A1A">
        <w:t>、ファイル操作、プロセス管理、システムに関する、基本的なコマンドを紹介します。</w:t>
      </w:r>
    </w:p>
    <w:p w:rsidR="007E10B3" w:rsidRPr="00E4210A" w:rsidRDefault="007E10B3" w:rsidP="00DD7A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p w:rsidR="00DD7A1A" w:rsidRDefault="00802F66" w:rsidP="000F1DD3">
      <w:pPr>
        <w:pStyle w:val="3"/>
        <w:numPr>
          <w:ilvl w:val="2"/>
          <w:numId w:val="2"/>
        </w:numPr>
        <w:ind w:leftChars="0"/>
      </w:pPr>
      <w:bookmarkStart w:id="60" w:name="_Toc381605486"/>
      <w:r>
        <w:rPr>
          <w:rFonts w:hint="eastAsia"/>
        </w:rPr>
        <w:t>マニュアル</w:t>
      </w:r>
      <w:bookmarkEnd w:id="60"/>
    </w:p>
    <w:p w:rsidR="00DD7A1A" w:rsidRPr="00DD7A1A" w:rsidRDefault="00DD7A1A" w:rsidP="00DD7A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pPr>
      <w:r w:rsidRPr="00E21C0B">
        <w:rPr>
          <w:rFonts w:ascii="ＭＳ ゴシック" w:eastAsia="ＭＳ ゴシック" w:hAnsi="ＭＳ ゴシック" w:cs="ＭＳ ゴシック"/>
          <w:color w:val="000000"/>
          <w:kern w:val="0"/>
          <w:sz w:val="24"/>
          <w:szCs w:val="24"/>
        </w:rPr>
        <w:t xml:space="preserve">　</w:t>
      </w:r>
      <w:r w:rsidRPr="00DD7A1A">
        <w:t>ここで紹介するコマンドの詳しい内容については、</w:t>
      </w:r>
      <w:r w:rsidRPr="00DD7A1A">
        <w:t>Linux</w:t>
      </w:r>
      <w:r w:rsidRPr="00DD7A1A">
        <w:t>に含まれている</w:t>
      </w:r>
      <w:r w:rsidR="00802F66">
        <w:t>マニュアル</w:t>
      </w:r>
      <w:r w:rsidRPr="00DD7A1A">
        <w:t>を見てください。</w:t>
      </w:r>
      <w:r w:rsidR="00802F66">
        <w:t>マニュアル</w:t>
      </w:r>
      <w:r w:rsidRPr="00DD7A1A">
        <w:t>を参照するには</w:t>
      </w:r>
      <w:r w:rsidRPr="00DD7A1A">
        <w:t>man</w:t>
      </w:r>
      <w:r w:rsidRPr="00DD7A1A">
        <w:t>コマンドを使います。たとえば、</w:t>
      </w:r>
      <w:r w:rsidRPr="00DD7A1A">
        <w:t>ls</w:t>
      </w:r>
      <w:r w:rsidRPr="00DD7A1A">
        <w:t>コマンドの</w:t>
      </w:r>
      <w:r w:rsidR="00802F66">
        <w:t>マニュアル</w:t>
      </w:r>
      <w:r w:rsidRPr="00DD7A1A">
        <w:t>を見る場合、次のようにします。</w:t>
      </w:r>
    </w:p>
    <w:tbl>
      <w:tblPr>
        <w:tblStyle w:val="af"/>
        <w:tblW w:w="8079" w:type="dxa"/>
        <w:tblInd w:w="534" w:type="dxa"/>
        <w:tblLook w:val="04A0"/>
      </w:tblPr>
      <w:tblGrid>
        <w:gridCol w:w="8079"/>
      </w:tblGrid>
      <w:tr w:rsidR="00DD7A1A" w:rsidRPr="00034DE4" w:rsidTr="009E4A07">
        <w:tc>
          <w:tcPr>
            <w:tcW w:w="8079" w:type="dxa"/>
          </w:tcPr>
          <w:p w:rsidR="00DD7A1A" w:rsidRPr="00DD7A1A" w:rsidRDefault="00DD7A1A" w:rsidP="00DD7A1A">
            <w:pPr>
              <w:rPr>
                <w:rFonts w:asciiTheme="majorEastAsia" w:eastAsiaTheme="majorEastAsia" w:hAnsiTheme="majorEastAsia"/>
              </w:rPr>
            </w:pPr>
            <w:r w:rsidRPr="00DD7A1A">
              <w:rPr>
                <w:rFonts w:asciiTheme="majorEastAsia" w:eastAsiaTheme="majorEastAsia" w:hAnsiTheme="majorEastAsia"/>
              </w:rPr>
              <w:t>$ man ls</w:t>
            </w:r>
          </w:p>
          <w:p w:rsidR="00DD7A1A" w:rsidRPr="00DD7A1A" w:rsidRDefault="00DD7A1A" w:rsidP="00DD7A1A">
            <w:pPr>
              <w:rPr>
                <w:rFonts w:asciiTheme="majorEastAsia" w:eastAsiaTheme="majorEastAsia" w:hAnsiTheme="majorEastAsia"/>
              </w:rPr>
            </w:pPr>
            <w:r w:rsidRPr="00DD7A1A">
              <w:rPr>
                <w:rFonts w:asciiTheme="majorEastAsia" w:eastAsiaTheme="majorEastAsia" w:hAnsiTheme="majorEastAsia"/>
              </w:rPr>
              <w:t xml:space="preserve">LS(1)                                     </w:t>
            </w:r>
            <w:r>
              <w:rPr>
                <w:rFonts w:asciiTheme="majorEastAsia" w:eastAsiaTheme="majorEastAsia" w:hAnsiTheme="majorEastAsia"/>
              </w:rPr>
              <w:t xml:space="preserve">                          </w:t>
            </w:r>
            <w:r>
              <w:rPr>
                <w:rFonts w:asciiTheme="majorEastAsia" w:eastAsiaTheme="majorEastAsia" w:hAnsiTheme="majorEastAsia" w:hint="eastAsia"/>
              </w:rPr>
              <w:t xml:space="preserve"> </w:t>
            </w:r>
            <w:r w:rsidRPr="00DD7A1A">
              <w:rPr>
                <w:rFonts w:asciiTheme="majorEastAsia" w:eastAsiaTheme="majorEastAsia" w:hAnsiTheme="majorEastAsia"/>
              </w:rPr>
              <w:t>LS(1)</w:t>
            </w:r>
          </w:p>
          <w:p w:rsidR="00DD7A1A" w:rsidRPr="00DD7A1A" w:rsidRDefault="00DD7A1A" w:rsidP="00DD7A1A">
            <w:pPr>
              <w:rPr>
                <w:rFonts w:asciiTheme="majorEastAsia" w:eastAsiaTheme="majorEastAsia" w:hAnsiTheme="majorEastAsia"/>
              </w:rPr>
            </w:pPr>
          </w:p>
          <w:p w:rsidR="00DD7A1A" w:rsidRPr="00DD7A1A" w:rsidRDefault="00DD7A1A" w:rsidP="00DD7A1A">
            <w:pPr>
              <w:rPr>
                <w:rFonts w:asciiTheme="majorEastAsia" w:eastAsiaTheme="majorEastAsia" w:hAnsiTheme="majorEastAsia"/>
              </w:rPr>
            </w:pPr>
          </w:p>
          <w:p w:rsidR="00DD7A1A" w:rsidRPr="00DD7A1A" w:rsidRDefault="00DD7A1A" w:rsidP="00DD7A1A">
            <w:pPr>
              <w:rPr>
                <w:rFonts w:asciiTheme="majorEastAsia" w:eastAsiaTheme="majorEastAsia" w:hAnsiTheme="majorEastAsia"/>
              </w:rPr>
            </w:pPr>
          </w:p>
          <w:p w:rsidR="00DD7A1A" w:rsidRPr="00DD7A1A" w:rsidRDefault="00DD7A1A" w:rsidP="00DD7A1A">
            <w:pPr>
              <w:rPr>
                <w:rFonts w:asciiTheme="majorEastAsia" w:eastAsiaTheme="majorEastAsia" w:hAnsiTheme="majorEastAsia"/>
              </w:rPr>
            </w:pPr>
            <w:r w:rsidRPr="00DD7A1A">
              <w:rPr>
                <w:rFonts w:asciiTheme="majorEastAsia" w:eastAsiaTheme="majorEastAsia" w:hAnsiTheme="majorEastAsia"/>
              </w:rPr>
              <w:t>名前</w:t>
            </w:r>
          </w:p>
          <w:p w:rsidR="00DD7A1A" w:rsidRPr="00DD7A1A" w:rsidRDefault="00DD7A1A" w:rsidP="00DD7A1A">
            <w:pPr>
              <w:rPr>
                <w:rFonts w:asciiTheme="majorEastAsia" w:eastAsiaTheme="majorEastAsia" w:hAnsiTheme="majorEastAsia"/>
              </w:rPr>
            </w:pPr>
            <w:r w:rsidRPr="00DD7A1A">
              <w:rPr>
                <w:rFonts w:asciiTheme="majorEastAsia" w:eastAsiaTheme="majorEastAsia" w:hAnsiTheme="majorEastAsia"/>
              </w:rPr>
              <w:t xml:space="preserve">       ls, dir, vdir - ディレクトリの中身をリスト表示する</w:t>
            </w:r>
          </w:p>
          <w:p w:rsidR="00DD7A1A" w:rsidRPr="00DD7A1A" w:rsidRDefault="00DD7A1A" w:rsidP="00DD7A1A">
            <w:pPr>
              <w:rPr>
                <w:rFonts w:asciiTheme="majorEastAsia" w:eastAsiaTheme="majorEastAsia" w:hAnsiTheme="majorEastAsia"/>
              </w:rPr>
            </w:pPr>
          </w:p>
          <w:p w:rsidR="00DD7A1A" w:rsidRPr="00DD7A1A" w:rsidRDefault="00DD7A1A" w:rsidP="00DD7A1A">
            <w:pPr>
              <w:rPr>
                <w:rFonts w:asciiTheme="majorEastAsia" w:eastAsiaTheme="majorEastAsia" w:hAnsiTheme="majorEastAsia"/>
              </w:rPr>
            </w:pPr>
            <w:r w:rsidRPr="00DD7A1A">
              <w:rPr>
                <w:rFonts w:asciiTheme="majorEastAsia" w:eastAsiaTheme="majorEastAsia" w:hAnsiTheme="majorEastAsia"/>
              </w:rPr>
              <w:t>書式</w:t>
            </w:r>
          </w:p>
          <w:p w:rsidR="00DD7A1A" w:rsidRPr="00DD7A1A" w:rsidRDefault="00DD7A1A" w:rsidP="00DD7A1A">
            <w:pPr>
              <w:rPr>
                <w:rFonts w:asciiTheme="majorEastAsia" w:eastAsiaTheme="majorEastAsia" w:hAnsiTheme="majorEastAsia"/>
              </w:rPr>
            </w:pPr>
            <w:r w:rsidRPr="00DD7A1A">
              <w:rPr>
                <w:rFonts w:asciiTheme="majorEastAsia" w:eastAsiaTheme="majorEastAsia" w:hAnsiTheme="majorEastAsia"/>
              </w:rPr>
              <w:t xml:space="preserve">       ls [options] [file...]</w:t>
            </w:r>
          </w:p>
          <w:p w:rsidR="00DD7A1A" w:rsidRPr="00DD7A1A" w:rsidRDefault="00DD7A1A" w:rsidP="00DD7A1A">
            <w:pPr>
              <w:rPr>
                <w:rFonts w:asciiTheme="majorEastAsia" w:eastAsiaTheme="majorEastAsia" w:hAnsiTheme="majorEastAsia"/>
              </w:rPr>
            </w:pPr>
          </w:p>
          <w:p w:rsidR="00DD7A1A" w:rsidRPr="00DD7A1A" w:rsidRDefault="00DD7A1A" w:rsidP="00DD7A1A">
            <w:pPr>
              <w:rPr>
                <w:rFonts w:asciiTheme="majorEastAsia" w:eastAsiaTheme="majorEastAsia" w:hAnsiTheme="majorEastAsia"/>
              </w:rPr>
            </w:pPr>
            <w:r w:rsidRPr="00DD7A1A">
              <w:rPr>
                <w:rFonts w:asciiTheme="majorEastAsia" w:eastAsiaTheme="majorEastAsia" w:hAnsiTheme="majorEastAsia"/>
              </w:rPr>
              <w:lastRenderedPageBreak/>
              <w:t xml:space="preserve">       POSIX オプション: [-CFRacdilqrtu1]</w:t>
            </w:r>
          </w:p>
          <w:p w:rsidR="00DD7A1A" w:rsidRPr="00DD7A1A" w:rsidRDefault="00DD7A1A" w:rsidP="00DD7A1A">
            <w:pPr>
              <w:rPr>
                <w:rFonts w:asciiTheme="majorEastAsia" w:eastAsiaTheme="majorEastAsia" w:hAnsiTheme="majorEastAsia"/>
              </w:rPr>
            </w:pPr>
          </w:p>
          <w:p w:rsidR="00DD7A1A" w:rsidRPr="00DD7A1A" w:rsidRDefault="00DD7A1A" w:rsidP="00DD7A1A">
            <w:pPr>
              <w:rPr>
                <w:rFonts w:asciiTheme="majorEastAsia" w:eastAsiaTheme="majorEastAsia" w:hAnsiTheme="majorEastAsia"/>
              </w:rPr>
            </w:pPr>
            <w:r w:rsidRPr="00DD7A1A">
              <w:rPr>
                <w:rFonts w:asciiTheme="majorEastAsia" w:eastAsiaTheme="majorEastAsia" w:hAnsiTheme="majorEastAsia"/>
              </w:rPr>
              <w:t xml:space="preserve">       GNU オプション (簡略形式): [-1abcdfghiklmnopqrstuvxABCDFGHLNQRSUX]</w:t>
            </w:r>
          </w:p>
          <w:p w:rsidR="00DD7A1A" w:rsidRPr="00DD7A1A" w:rsidRDefault="00DD7A1A" w:rsidP="00DD7A1A">
            <w:pPr>
              <w:rPr>
                <w:rFonts w:asciiTheme="majorEastAsia" w:eastAsiaTheme="majorEastAsia" w:hAnsiTheme="majorEastAsia"/>
              </w:rPr>
            </w:pPr>
            <w:r w:rsidRPr="00DD7A1A">
              <w:rPr>
                <w:rFonts w:asciiTheme="majorEastAsia" w:eastAsiaTheme="majorEastAsia" w:hAnsiTheme="majorEastAsia"/>
              </w:rPr>
              <w:t xml:space="preserve">       [-w cols] [-T cols] [-I pattern] [--block-size=SIZE] [--classify]</w:t>
            </w:r>
          </w:p>
          <w:p w:rsidR="009E4A07" w:rsidRDefault="00DD7A1A" w:rsidP="009E4A07">
            <w:pPr>
              <w:rPr>
                <w:rFonts w:asciiTheme="majorEastAsia" w:eastAsiaTheme="majorEastAsia" w:hAnsiTheme="majorEastAsia"/>
              </w:rPr>
            </w:pPr>
            <w:r w:rsidRPr="00DD7A1A">
              <w:rPr>
                <w:rFonts w:asciiTheme="majorEastAsia" w:eastAsiaTheme="majorEastAsia" w:hAnsiTheme="majorEastAsia"/>
              </w:rPr>
              <w:t xml:space="preserve">       [--color[={none,always,auto}]] [--file-type] [--full-time]</w:t>
            </w:r>
          </w:p>
          <w:p w:rsidR="009E4A07" w:rsidRPr="009E4A07" w:rsidRDefault="009E4A07" w:rsidP="009E4A07">
            <w:pPr>
              <w:rPr>
                <w:rFonts w:asciiTheme="majorEastAsia" w:eastAsiaTheme="majorEastAsia" w:hAnsiTheme="majorEastAsia"/>
              </w:rPr>
            </w:pPr>
            <w:r>
              <w:rPr>
                <w:rFonts w:asciiTheme="majorEastAsia" w:eastAsiaTheme="majorEastAsia" w:hAnsiTheme="majorEastAsia" w:hint="eastAsia"/>
              </w:rPr>
              <w:t>......</w:t>
            </w:r>
          </w:p>
        </w:tc>
      </w:tr>
    </w:tbl>
    <w:p w:rsidR="007E10B3" w:rsidRDefault="007E10B3" w:rsidP="00CB5DF8">
      <w:pPr>
        <w:widowControl/>
        <w:jc w:val="left"/>
      </w:pPr>
    </w:p>
    <w:p w:rsidR="009E4A07" w:rsidRDefault="009E4A07" w:rsidP="009E4A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pPr>
      <w:r w:rsidRPr="009E4A07">
        <w:t xml:space="preserve">　</w:t>
      </w:r>
      <w:r w:rsidRPr="009E4A07">
        <w:t>man</w:t>
      </w:r>
      <w:r w:rsidRPr="009E4A07">
        <w:t>コマンドは次のように使います。</w:t>
      </w:r>
    </w:p>
    <w:tbl>
      <w:tblPr>
        <w:tblStyle w:val="af"/>
        <w:tblW w:w="8079" w:type="dxa"/>
        <w:tblInd w:w="534" w:type="dxa"/>
        <w:tblLook w:val="04A0"/>
      </w:tblPr>
      <w:tblGrid>
        <w:gridCol w:w="8079"/>
      </w:tblGrid>
      <w:tr w:rsidR="009E4A07" w:rsidRPr="00034DE4" w:rsidTr="009E4A07">
        <w:tc>
          <w:tcPr>
            <w:tcW w:w="8079" w:type="dxa"/>
          </w:tcPr>
          <w:p w:rsidR="009E4A07" w:rsidRPr="009E4A07" w:rsidRDefault="009E4A07" w:rsidP="009E4A07">
            <w:pPr>
              <w:rPr>
                <w:rFonts w:asciiTheme="majorEastAsia" w:eastAsiaTheme="majorEastAsia" w:hAnsiTheme="majorEastAsia"/>
              </w:rPr>
            </w:pPr>
            <w:r w:rsidRPr="009E4A07">
              <w:rPr>
                <w:rFonts w:asciiTheme="majorEastAsia" w:eastAsiaTheme="majorEastAsia" w:hAnsiTheme="majorEastAsia"/>
              </w:rPr>
              <w:t>$ man [section] command</w:t>
            </w:r>
          </w:p>
        </w:tc>
      </w:tr>
    </w:tbl>
    <w:p w:rsidR="009E4A07" w:rsidRDefault="009E4A07" w:rsidP="009E4A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pPr>
      <w:r w:rsidRPr="009E4A07">
        <w:t xml:space="preserve">　指定した</w:t>
      </w:r>
      <w:r w:rsidRPr="009E4A07">
        <w:t>command</w:t>
      </w:r>
      <w:r w:rsidRPr="009E4A07">
        <w:t>について、その詳細な説明が表示されます。</w:t>
      </w:r>
      <w:r w:rsidRPr="009E4A07">
        <w:t>section</w:t>
      </w:r>
      <w:r w:rsidRPr="009E4A07">
        <w:t>はマニュアルの分類で、</w:t>
      </w:r>
      <w:r w:rsidRPr="009E4A07">
        <w:t>1</w:t>
      </w:r>
      <w:r w:rsidRPr="009E4A07">
        <w:t>がコマンド、</w:t>
      </w:r>
      <w:r w:rsidRPr="009E4A07">
        <w:t>2</w:t>
      </w:r>
      <w:r w:rsidRPr="009E4A07">
        <w:t>がシステムコール、</w:t>
      </w:r>
      <w:r w:rsidRPr="009E4A07">
        <w:t>3</w:t>
      </w:r>
      <w:r w:rsidRPr="009E4A07">
        <w:t>がライブラリ関数などとなっています。セクション番号を指定した場合、そのセクションにあるマニュアルを表示します。これは、同じ名前のマニュアルが複数のセクションにある場合に指定します。</w:t>
      </w:r>
    </w:p>
    <w:p w:rsidR="009E4A07" w:rsidRPr="009E4A07" w:rsidRDefault="009E4A07" w:rsidP="007E10B3">
      <w:pPr>
        <w:widowControl/>
        <w:jc w:val="left"/>
      </w:pPr>
    </w:p>
    <w:p w:rsidR="009E4A07" w:rsidRDefault="009E4A07" w:rsidP="009E4A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pPr>
      <w:r w:rsidRPr="009E4A07">
        <w:t xml:space="preserve">　また、</w:t>
      </w:r>
    </w:p>
    <w:tbl>
      <w:tblPr>
        <w:tblStyle w:val="af"/>
        <w:tblW w:w="8079" w:type="dxa"/>
        <w:tblInd w:w="534" w:type="dxa"/>
        <w:tblLook w:val="04A0"/>
      </w:tblPr>
      <w:tblGrid>
        <w:gridCol w:w="8079"/>
      </w:tblGrid>
      <w:tr w:rsidR="009E4A07" w:rsidRPr="00034DE4" w:rsidTr="009E4A07">
        <w:tc>
          <w:tcPr>
            <w:tcW w:w="8079" w:type="dxa"/>
          </w:tcPr>
          <w:p w:rsidR="009E4A07" w:rsidRPr="009E4A07" w:rsidRDefault="009E4A07" w:rsidP="009E4A07">
            <w:pPr>
              <w:rPr>
                <w:rFonts w:asciiTheme="majorEastAsia" w:eastAsiaTheme="majorEastAsia" w:hAnsiTheme="majorEastAsia"/>
              </w:rPr>
            </w:pPr>
            <w:bookmarkStart w:id="61" w:name="OLE_LINK7"/>
            <w:bookmarkStart w:id="62" w:name="OLE_LINK8"/>
            <w:r w:rsidRPr="009E4A07">
              <w:rPr>
                <w:rFonts w:asciiTheme="majorEastAsia" w:eastAsiaTheme="majorEastAsia" w:hAnsiTheme="majorEastAsia"/>
              </w:rPr>
              <w:t>$ man -k keyword</w:t>
            </w:r>
          </w:p>
        </w:tc>
      </w:tr>
    </w:tbl>
    <w:bookmarkEnd w:id="61"/>
    <w:bookmarkEnd w:id="62"/>
    <w:p w:rsidR="009E4A07" w:rsidRPr="009E4A07" w:rsidRDefault="009E4A07" w:rsidP="009E4A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pPr>
      <w:r w:rsidRPr="009E4A07">
        <w:t xml:space="preserve">　とすると、マニュアルの中から指定したキーワード</w:t>
      </w:r>
      <w:r w:rsidRPr="009E4A07">
        <w:t>keyword</w:t>
      </w:r>
      <w:r w:rsidRPr="009E4A07">
        <w:t>に関する情報が表示されます。</w:t>
      </w:r>
    </w:p>
    <w:p w:rsidR="009E4A07" w:rsidRPr="00E4210A" w:rsidRDefault="009E4A07" w:rsidP="009E4A07">
      <w:pPr>
        <w:pStyle w:val="ae"/>
      </w:pPr>
      <w:bookmarkStart w:id="63" w:name="OLE_LINK23"/>
      <w:bookmarkStart w:id="64" w:name="OLE_LINK24"/>
    </w:p>
    <w:p w:rsidR="009E4A07" w:rsidRDefault="009E4A07" w:rsidP="000F1DD3">
      <w:pPr>
        <w:pStyle w:val="3"/>
        <w:numPr>
          <w:ilvl w:val="2"/>
          <w:numId w:val="2"/>
        </w:numPr>
        <w:ind w:leftChars="0"/>
      </w:pPr>
      <w:bookmarkStart w:id="65" w:name="_Toc381605487"/>
      <w:r>
        <w:rPr>
          <w:rFonts w:hint="eastAsia"/>
        </w:rPr>
        <w:t>ファイル操作</w:t>
      </w:r>
      <w:bookmarkEnd w:id="65"/>
    </w:p>
    <w:p w:rsidR="009E4A07" w:rsidRPr="009E4A07" w:rsidRDefault="009E4A07" w:rsidP="009E4A07">
      <w:pPr>
        <w:pStyle w:val="ad"/>
        <w:numPr>
          <w:ilvl w:val="0"/>
          <w:numId w:val="15"/>
        </w:numPr>
        <w:ind w:leftChars="0"/>
      </w:pPr>
      <w:r w:rsidRPr="009E4A07">
        <w:t>ls [option] [name]</w:t>
      </w:r>
    </w:p>
    <w:p w:rsidR="009E4A07" w:rsidRDefault="009E4A07" w:rsidP="009E4A07">
      <w:pPr>
        <w:pStyle w:val="ad"/>
        <w:ind w:leftChars="200" w:left="420"/>
      </w:pPr>
      <w:r w:rsidRPr="009E4A07">
        <w:t xml:space="preserve">　</w:t>
      </w:r>
      <w:r w:rsidRPr="009E4A07">
        <w:t>name</w:t>
      </w:r>
      <w:r w:rsidRPr="009E4A07">
        <w:t>で指定されたファイルやディレクトリの情報を表示します。</w:t>
      </w:r>
      <w:r w:rsidRPr="009E4A07">
        <w:t>name</w:t>
      </w:r>
      <w:r w:rsidRPr="009E4A07">
        <w:t>を指定しなかった場合、カレントディレクトリのファイル一覧を表示します。</w:t>
      </w:r>
    </w:p>
    <w:tbl>
      <w:tblPr>
        <w:tblStyle w:val="af"/>
        <w:tblW w:w="8079" w:type="dxa"/>
        <w:tblInd w:w="534" w:type="dxa"/>
        <w:tblLook w:val="04A0"/>
      </w:tblPr>
      <w:tblGrid>
        <w:gridCol w:w="8079"/>
      </w:tblGrid>
      <w:tr w:rsidR="009E4A07" w:rsidRPr="00034DE4" w:rsidTr="009E4A07">
        <w:tc>
          <w:tcPr>
            <w:tcW w:w="8079" w:type="dxa"/>
          </w:tcPr>
          <w:p w:rsidR="009E4A07" w:rsidRPr="009E4A07" w:rsidRDefault="009E4A07" w:rsidP="009E4A07">
            <w:pPr>
              <w:rPr>
                <w:rFonts w:asciiTheme="majorEastAsia" w:eastAsiaTheme="majorEastAsia" w:hAnsiTheme="majorEastAsia"/>
              </w:rPr>
            </w:pPr>
            <w:bookmarkStart w:id="66" w:name="_Hlk377565206"/>
            <w:r w:rsidRPr="009E4A07">
              <w:rPr>
                <w:rFonts w:asciiTheme="majorEastAsia" w:eastAsiaTheme="majorEastAsia" w:hAnsiTheme="majorEastAsia"/>
              </w:rPr>
              <w:t xml:space="preserve">$ </w:t>
            </w:r>
            <w:r>
              <w:rPr>
                <w:rFonts w:asciiTheme="majorEastAsia" w:eastAsiaTheme="majorEastAsia" w:hAnsiTheme="majorEastAsia" w:hint="eastAsia"/>
              </w:rPr>
              <w:t xml:space="preserve">ls </w:t>
            </w:r>
            <w:r>
              <w:rPr>
                <w:rFonts w:asciiTheme="majorEastAsia" w:eastAsiaTheme="majorEastAsia" w:hAnsiTheme="majorEastAsia"/>
              </w:rPr>
              <w:t>–</w:t>
            </w:r>
            <w:r>
              <w:rPr>
                <w:rFonts w:asciiTheme="majorEastAsia" w:eastAsiaTheme="majorEastAsia" w:hAnsiTheme="majorEastAsia" w:hint="eastAsia"/>
              </w:rPr>
              <w:t>la</w:t>
            </w:r>
          </w:p>
        </w:tc>
      </w:tr>
    </w:tbl>
    <w:bookmarkEnd w:id="66"/>
    <w:p w:rsidR="009E4A07" w:rsidRPr="009E4A07" w:rsidRDefault="009E4A07" w:rsidP="009E4A07">
      <w:pPr>
        <w:pStyle w:val="ad"/>
        <w:ind w:leftChars="200" w:left="420"/>
      </w:pPr>
      <w:r w:rsidRPr="009E4A07">
        <w:t xml:space="preserve">　</w:t>
      </w:r>
      <w:r w:rsidRPr="009E4A07">
        <w:t>-l</w:t>
      </w:r>
      <w:r w:rsidRPr="009E4A07">
        <w:t>オプションは、</w:t>
      </w:r>
      <w:r w:rsidR="005E6198">
        <w:t>パーミッション</w:t>
      </w:r>
      <w:r w:rsidRPr="009E4A07">
        <w:t>、所有者、サイズなどを含む、長い書式で表示します。</w:t>
      </w:r>
      <w:r w:rsidRPr="009E4A07">
        <w:t>-a</w:t>
      </w:r>
      <w:r w:rsidRPr="009E4A07">
        <w:t>オプションは、通常表示しない「</w:t>
      </w:r>
      <w:r w:rsidRPr="009E4A07">
        <w:t>.</w:t>
      </w:r>
      <w:r w:rsidRPr="009E4A07">
        <w:t>」</w:t>
      </w:r>
      <w:r w:rsidRPr="009E4A07">
        <w:t>(</w:t>
      </w:r>
      <w:r w:rsidRPr="009E4A07">
        <w:t>ドット</w:t>
      </w:r>
      <w:r w:rsidRPr="009E4A07">
        <w:t>)</w:t>
      </w:r>
      <w:r w:rsidRPr="009E4A07">
        <w:t>から始まる名前の、ファイルやディレクトリも表示します。</w:t>
      </w:r>
    </w:p>
    <w:bookmarkEnd w:id="63"/>
    <w:bookmarkEnd w:id="64"/>
    <w:p w:rsidR="009E4A07" w:rsidRPr="009E4A07" w:rsidRDefault="009E4A07" w:rsidP="009E4A07">
      <w:pPr>
        <w:pStyle w:val="ad"/>
        <w:numPr>
          <w:ilvl w:val="0"/>
          <w:numId w:val="15"/>
        </w:numPr>
        <w:ind w:leftChars="0"/>
      </w:pPr>
      <w:r w:rsidRPr="009E4A07">
        <w:t>cat [option] [file]</w:t>
      </w:r>
    </w:p>
    <w:p w:rsidR="009E4A07" w:rsidRDefault="009E4A07" w:rsidP="009E4A07">
      <w:pPr>
        <w:pStyle w:val="ad"/>
        <w:ind w:leftChars="200" w:left="420"/>
      </w:pPr>
      <w:r w:rsidRPr="009E4A07">
        <w:t xml:space="preserve">　複数のファイルを連結して内容を出力します。</w:t>
      </w:r>
      <w:r w:rsidRPr="009E4A07">
        <w:t>file</w:t>
      </w:r>
      <w:r w:rsidRPr="009E4A07">
        <w:t>で指定された</w:t>
      </w:r>
      <w:r w:rsidRPr="009E4A07">
        <w:t>1</w:t>
      </w:r>
      <w:r w:rsidRPr="009E4A07">
        <w:t>つ以上のファイルを読み込み、標準出力に出力します。</w:t>
      </w:r>
      <w:r w:rsidRPr="009E4A07">
        <w:t>file</w:t>
      </w:r>
      <w:r w:rsidRPr="009E4A07">
        <w:t>を指定しなかった場合、標準入力から読み込みます。</w:t>
      </w:r>
    </w:p>
    <w:tbl>
      <w:tblPr>
        <w:tblStyle w:val="af"/>
        <w:tblW w:w="8079" w:type="dxa"/>
        <w:tblInd w:w="534" w:type="dxa"/>
        <w:tblLook w:val="04A0"/>
      </w:tblPr>
      <w:tblGrid>
        <w:gridCol w:w="8079"/>
      </w:tblGrid>
      <w:tr w:rsidR="009E4A07" w:rsidRPr="009E4A07" w:rsidTr="009E4A07">
        <w:tc>
          <w:tcPr>
            <w:tcW w:w="8079" w:type="dxa"/>
          </w:tcPr>
          <w:p w:rsidR="009E4A07" w:rsidRPr="009E4A07" w:rsidRDefault="009E4A07" w:rsidP="009E4A07">
            <w:pPr>
              <w:rPr>
                <w:rFonts w:asciiTheme="majorEastAsia" w:eastAsiaTheme="majorEastAsia" w:hAnsiTheme="majorEastAsia"/>
              </w:rPr>
            </w:pPr>
            <w:r w:rsidRPr="009E4A07">
              <w:rPr>
                <w:rFonts w:asciiTheme="majorEastAsia" w:eastAsiaTheme="majorEastAsia" w:hAnsiTheme="majorEastAsia"/>
              </w:rPr>
              <w:t xml:space="preserve">$ </w:t>
            </w:r>
            <w:r>
              <w:rPr>
                <w:rFonts w:asciiTheme="majorEastAsia" w:eastAsiaTheme="majorEastAsia" w:hAnsiTheme="majorEastAsia" w:hint="eastAsia"/>
              </w:rPr>
              <w:t xml:space="preserve">cat </w:t>
            </w:r>
            <w:r>
              <w:rPr>
                <w:rFonts w:asciiTheme="majorEastAsia" w:eastAsiaTheme="majorEastAsia" w:hAnsiTheme="majorEastAsia"/>
              </w:rPr>
              <w:t>–</w:t>
            </w:r>
            <w:r>
              <w:rPr>
                <w:rFonts w:asciiTheme="majorEastAsia" w:eastAsiaTheme="majorEastAsia" w:hAnsiTheme="majorEastAsia" w:hint="eastAsia"/>
              </w:rPr>
              <w:t>n test.c</w:t>
            </w:r>
          </w:p>
        </w:tc>
      </w:tr>
    </w:tbl>
    <w:p w:rsidR="009E4A07" w:rsidRDefault="009E4A07" w:rsidP="009E4A07">
      <w:pPr>
        <w:pStyle w:val="ad"/>
        <w:ind w:leftChars="200" w:left="420"/>
      </w:pPr>
      <w:r w:rsidRPr="009E4A07">
        <w:t xml:space="preserve">　</w:t>
      </w:r>
      <w:r w:rsidRPr="009E4A07">
        <w:t>-n</w:t>
      </w:r>
      <w:r w:rsidRPr="009E4A07">
        <w:t>オプションは、行の先頭に行番号を付けて出力します。</w:t>
      </w:r>
    </w:p>
    <w:p w:rsidR="00E83841" w:rsidRDefault="00E83841" w:rsidP="009E4A07">
      <w:pPr>
        <w:pStyle w:val="ad"/>
        <w:ind w:leftChars="200" w:left="420"/>
      </w:pPr>
    </w:p>
    <w:p w:rsidR="00E83841" w:rsidRDefault="00E83841" w:rsidP="009E4A07">
      <w:pPr>
        <w:pStyle w:val="ad"/>
        <w:ind w:leftChars="200" w:left="420"/>
      </w:pPr>
    </w:p>
    <w:p w:rsidR="00E83841" w:rsidRPr="00491C08" w:rsidRDefault="00E83841" w:rsidP="009E4A07">
      <w:pPr>
        <w:pStyle w:val="ad"/>
        <w:ind w:leftChars="200" w:left="420"/>
      </w:pPr>
    </w:p>
    <w:p w:rsidR="009E4A07" w:rsidRPr="009E4A07" w:rsidRDefault="009E4A07" w:rsidP="009E4A07">
      <w:pPr>
        <w:pStyle w:val="ad"/>
        <w:numPr>
          <w:ilvl w:val="0"/>
          <w:numId w:val="15"/>
        </w:numPr>
        <w:ind w:leftChars="0"/>
      </w:pPr>
      <w:r w:rsidRPr="009E4A07">
        <w:t>head [option] [file]</w:t>
      </w:r>
    </w:p>
    <w:p w:rsidR="009E4A07" w:rsidRPr="009E4A07" w:rsidRDefault="009E4A07" w:rsidP="009E4A07">
      <w:pPr>
        <w:pStyle w:val="ad"/>
        <w:ind w:leftChars="200" w:left="420"/>
      </w:pPr>
      <w:r w:rsidRPr="009E4A07">
        <w:t xml:space="preserve">　</w:t>
      </w:r>
      <w:r w:rsidRPr="009E4A07">
        <w:t>file</w:t>
      </w:r>
      <w:r w:rsidRPr="009E4A07">
        <w:t>で指定されたファイルの先頭から数行</w:t>
      </w:r>
      <w:r w:rsidRPr="009E4A07">
        <w:t>(</w:t>
      </w:r>
      <w:r w:rsidRPr="009E4A07">
        <w:t>デフォルトは</w:t>
      </w:r>
      <w:r w:rsidRPr="009E4A07">
        <w:t>10</w:t>
      </w:r>
      <w:r w:rsidRPr="009E4A07">
        <w:t>行</w:t>
      </w:r>
      <w:r w:rsidRPr="009E4A07">
        <w:t>)</w:t>
      </w:r>
      <w:r w:rsidRPr="009E4A07">
        <w:t>を表示します。</w:t>
      </w:r>
      <w:r w:rsidRPr="009E4A07">
        <w:t>file</w:t>
      </w:r>
      <w:r w:rsidRPr="009E4A07">
        <w:t>を指定しなかった場合、標準入力から読み込みます。</w:t>
      </w:r>
    </w:p>
    <w:p w:rsidR="009E4A07" w:rsidRPr="009E4A07" w:rsidRDefault="009E4A07" w:rsidP="009E4A07">
      <w:pPr>
        <w:pStyle w:val="ad"/>
        <w:numPr>
          <w:ilvl w:val="0"/>
          <w:numId w:val="15"/>
        </w:numPr>
        <w:ind w:leftChars="0"/>
      </w:pPr>
      <w:r w:rsidRPr="009E4A07">
        <w:t>tail [option] [file]</w:t>
      </w:r>
    </w:p>
    <w:p w:rsidR="009E4A07" w:rsidRPr="009E4A07" w:rsidRDefault="009E4A07" w:rsidP="006B5ADD">
      <w:pPr>
        <w:pStyle w:val="ad"/>
        <w:ind w:leftChars="200" w:left="420"/>
      </w:pPr>
      <w:r w:rsidRPr="009E4A07">
        <w:t xml:space="preserve">　</w:t>
      </w:r>
      <w:r w:rsidRPr="009E4A07">
        <w:t>file</w:t>
      </w:r>
      <w:r w:rsidRPr="009E4A07">
        <w:t>で指定されたファイルの末尾から数行</w:t>
      </w:r>
      <w:r w:rsidRPr="009E4A07">
        <w:t>(</w:t>
      </w:r>
      <w:r w:rsidRPr="009E4A07">
        <w:t>デフォルトは</w:t>
      </w:r>
      <w:r w:rsidRPr="009E4A07">
        <w:t>10</w:t>
      </w:r>
      <w:r w:rsidRPr="009E4A07">
        <w:t>行</w:t>
      </w:r>
      <w:r w:rsidRPr="009E4A07">
        <w:t>)</w:t>
      </w:r>
      <w:r w:rsidRPr="009E4A07">
        <w:t>を表示します。</w:t>
      </w:r>
      <w:r w:rsidRPr="009E4A07">
        <w:t>file</w:t>
      </w:r>
      <w:r w:rsidRPr="009E4A07">
        <w:t>を指定しなかった場合、標準入力から読み込みます。</w:t>
      </w:r>
      <w:r w:rsidRPr="009E4A07">
        <w:t xml:space="preserve"> </w:t>
      </w:r>
    </w:p>
    <w:p w:rsidR="009E4A07" w:rsidRPr="009E4A07" w:rsidRDefault="009E4A07" w:rsidP="009E4A07">
      <w:pPr>
        <w:pStyle w:val="ad"/>
        <w:numPr>
          <w:ilvl w:val="0"/>
          <w:numId w:val="15"/>
        </w:numPr>
        <w:ind w:leftChars="0"/>
      </w:pPr>
      <w:r w:rsidRPr="009E4A07">
        <w:t>less [option] [file]</w:t>
      </w:r>
    </w:p>
    <w:p w:rsidR="007421EE" w:rsidRDefault="009E4A07" w:rsidP="007421EE">
      <w:pPr>
        <w:pStyle w:val="ad"/>
        <w:ind w:leftChars="200" w:left="420"/>
      </w:pPr>
      <w:r w:rsidRPr="009E4A07">
        <w:t xml:space="preserve">　</w:t>
      </w:r>
      <w:r w:rsidR="007421EE">
        <w:rPr>
          <w:rFonts w:hint="eastAsia"/>
        </w:rPr>
        <w:t>テキストファイルの内容をページ単位で表示します。よく使うキーバインドには、以下のようなものがあります。</w:t>
      </w:r>
    </w:p>
    <w:p w:rsidR="007421EE" w:rsidRDefault="007421EE" w:rsidP="007421EE">
      <w:pPr>
        <w:pStyle w:val="ad"/>
        <w:ind w:leftChars="200" w:left="420"/>
      </w:pPr>
    </w:p>
    <w:p w:rsidR="007421EE" w:rsidRDefault="007421EE" w:rsidP="007421EE">
      <w:pPr>
        <w:pStyle w:val="ad"/>
        <w:ind w:leftChars="200" w:left="420"/>
      </w:pPr>
      <w:r>
        <w:rPr>
          <w:rFonts w:hint="eastAsia"/>
        </w:rPr>
        <w:t>f</w:t>
      </w:r>
      <w:r>
        <w:rPr>
          <w:rFonts w:hint="eastAsia"/>
        </w:rPr>
        <w:tab/>
      </w:r>
      <w:r>
        <w:rPr>
          <w:rFonts w:hint="eastAsia"/>
        </w:rPr>
        <w:tab/>
      </w:r>
      <w:r>
        <w:rPr>
          <w:rFonts w:hint="eastAsia"/>
        </w:rPr>
        <w:tab/>
      </w:r>
      <w:r>
        <w:rPr>
          <w:rFonts w:hint="eastAsia"/>
        </w:rPr>
        <w:t>次の画面に移動</w:t>
      </w:r>
    </w:p>
    <w:p w:rsidR="007421EE" w:rsidRDefault="007421EE" w:rsidP="007421EE">
      <w:pPr>
        <w:pStyle w:val="ad"/>
        <w:ind w:leftChars="200" w:left="420"/>
      </w:pPr>
      <w:r>
        <w:rPr>
          <w:rFonts w:hint="eastAsia"/>
        </w:rPr>
        <w:t>スペースキー</w:t>
      </w:r>
      <w:r>
        <w:rPr>
          <w:rFonts w:hint="eastAsia"/>
        </w:rPr>
        <w:tab/>
        <w:t>f</w:t>
      </w:r>
      <w:r>
        <w:rPr>
          <w:rFonts w:hint="eastAsia"/>
        </w:rPr>
        <w:t>と同じ</w:t>
      </w:r>
    </w:p>
    <w:p w:rsidR="007421EE" w:rsidRDefault="007421EE" w:rsidP="007421EE">
      <w:pPr>
        <w:pStyle w:val="ad"/>
        <w:ind w:leftChars="200" w:left="420"/>
      </w:pPr>
      <w:r>
        <w:rPr>
          <w:rFonts w:hint="eastAsia"/>
        </w:rPr>
        <w:t>b</w:t>
      </w:r>
      <w:r>
        <w:rPr>
          <w:rFonts w:hint="eastAsia"/>
        </w:rPr>
        <w:tab/>
      </w:r>
      <w:r>
        <w:rPr>
          <w:rFonts w:hint="eastAsia"/>
        </w:rPr>
        <w:tab/>
      </w:r>
      <w:r>
        <w:rPr>
          <w:rFonts w:hint="eastAsia"/>
        </w:rPr>
        <w:tab/>
      </w:r>
      <w:r>
        <w:rPr>
          <w:rFonts w:hint="eastAsia"/>
        </w:rPr>
        <w:t>前の画面に移動</w:t>
      </w:r>
    </w:p>
    <w:p w:rsidR="007421EE" w:rsidRDefault="007421EE" w:rsidP="007421EE">
      <w:pPr>
        <w:pStyle w:val="ad"/>
        <w:ind w:leftChars="200" w:left="420"/>
      </w:pPr>
      <w:r>
        <w:rPr>
          <w:rFonts w:hint="eastAsia"/>
        </w:rPr>
        <w:t>j</w:t>
      </w:r>
      <w:r>
        <w:rPr>
          <w:rFonts w:hint="eastAsia"/>
        </w:rPr>
        <w:tab/>
      </w:r>
      <w:r>
        <w:rPr>
          <w:rFonts w:hint="eastAsia"/>
        </w:rPr>
        <w:tab/>
      </w:r>
      <w:r>
        <w:rPr>
          <w:rFonts w:hint="eastAsia"/>
        </w:rPr>
        <w:tab/>
      </w:r>
      <w:r>
        <w:rPr>
          <w:rFonts w:hint="eastAsia"/>
        </w:rPr>
        <w:t>次の行に移動</w:t>
      </w:r>
    </w:p>
    <w:p w:rsidR="007421EE" w:rsidRDefault="007421EE" w:rsidP="007421EE">
      <w:pPr>
        <w:pStyle w:val="ad"/>
        <w:ind w:leftChars="200" w:left="420"/>
      </w:pPr>
      <w:r>
        <w:rPr>
          <w:rFonts w:hint="eastAsia"/>
        </w:rPr>
        <w:t>k</w:t>
      </w:r>
      <w:r>
        <w:rPr>
          <w:rFonts w:hint="eastAsia"/>
        </w:rPr>
        <w:tab/>
      </w:r>
      <w:r>
        <w:rPr>
          <w:rFonts w:hint="eastAsia"/>
        </w:rPr>
        <w:tab/>
      </w:r>
      <w:r>
        <w:rPr>
          <w:rFonts w:hint="eastAsia"/>
        </w:rPr>
        <w:tab/>
      </w:r>
      <w:r>
        <w:rPr>
          <w:rFonts w:hint="eastAsia"/>
        </w:rPr>
        <w:t>前の行に移動</w:t>
      </w:r>
    </w:p>
    <w:p w:rsidR="007421EE" w:rsidRDefault="007421EE" w:rsidP="007421EE">
      <w:pPr>
        <w:pStyle w:val="ad"/>
        <w:ind w:leftChars="200" w:left="420"/>
      </w:pPr>
      <w:r>
        <w:rPr>
          <w:rFonts w:hint="eastAsia"/>
        </w:rPr>
        <w:t>=</w:t>
      </w:r>
      <w:r>
        <w:rPr>
          <w:rFonts w:hint="eastAsia"/>
        </w:rPr>
        <w:tab/>
      </w:r>
      <w:r>
        <w:rPr>
          <w:rFonts w:hint="eastAsia"/>
        </w:rPr>
        <w:tab/>
      </w:r>
      <w:r>
        <w:rPr>
          <w:rFonts w:hint="eastAsia"/>
        </w:rPr>
        <w:tab/>
      </w:r>
      <w:r>
        <w:rPr>
          <w:rFonts w:hint="eastAsia"/>
        </w:rPr>
        <w:t>現在位置の行番号を表示</w:t>
      </w:r>
    </w:p>
    <w:p w:rsidR="007421EE" w:rsidRDefault="007421EE" w:rsidP="007421EE">
      <w:pPr>
        <w:pStyle w:val="ad"/>
        <w:ind w:leftChars="200" w:left="420"/>
      </w:pPr>
      <w:r>
        <w:rPr>
          <w:rFonts w:hint="eastAsia"/>
        </w:rPr>
        <w:t>/</w:t>
      </w:r>
      <w:r w:rsidRPr="00E83841">
        <w:rPr>
          <w:rFonts w:hint="eastAsia"/>
          <w:i/>
        </w:rPr>
        <w:t>ptn</w:t>
      </w:r>
      <w:r>
        <w:rPr>
          <w:rFonts w:hint="eastAsia"/>
        </w:rPr>
        <w:tab/>
      </w:r>
      <w:r>
        <w:rPr>
          <w:rFonts w:hint="eastAsia"/>
        </w:rPr>
        <w:tab/>
      </w:r>
      <w:r>
        <w:rPr>
          <w:rFonts w:hint="eastAsia"/>
        </w:rPr>
        <w:tab/>
      </w:r>
      <w:r>
        <w:rPr>
          <w:rFonts w:hint="eastAsia"/>
        </w:rPr>
        <w:t>文字列</w:t>
      </w:r>
      <w:r w:rsidRPr="00E83841">
        <w:rPr>
          <w:rFonts w:hint="eastAsia"/>
          <w:i/>
        </w:rPr>
        <w:t>ptn</w:t>
      </w:r>
      <w:r>
        <w:rPr>
          <w:rFonts w:hint="eastAsia"/>
        </w:rPr>
        <w:t>を検索</w:t>
      </w:r>
    </w:p>
    <w:p w:rsidR="007421EE" w:rsidRDefault="007421EE" w:rsidP="007421EE">
      <w:pPr>
        <w:pStyle w:val="ad"/>
        <w:ind w:leftChars="200" w:left="420"/>
      </w:pPr>
      <w:r>
        <w:rPr>
          <w:rFonts w:hint="eastAsia"/>
        </w:rPr>
        <w:t>n</w:t>
      </w:r>
      <w:r>
        <w:rPr>
          <w:rFonts w:hint="eastAsia"/>
        </w:rPr>
        <w:tab/>
      </w:r>
      <w:r>
        <w:rPr>
          <w:rFonts w:hint="eastAsia"/>
        </w:rPr>
        <w:tab/>
      </w:r>
      <w:r>
        <w:rPr>
          <w:rFonts w:hint="eastAsia"/>
        </w:rPr>
        <w:tab/>
      </w:r>
      <w:r>
        <w:rPr>
          <w:rFonts w:hint="eastAsia"/>
        </w:rPr>
        <w:t>次へ検索</w:t>
      </w:r>
    </w:p>
    <w:p w:rsidR="007421EE" w:rsidRDefault="007421EE" w:rsidP="007421EE">
      <w:pPr>
        <w:pStyle w:val="ad"/>
        <w:ind w:leftChars="200" w:left="420"/>
      </w:pPr>
      <w:r>
        <w:rPr>
          <w:rFonts w:hint="eastAsia"/>
        </w:rPr>
        <w:t>N</w:t>
      </w:r>
      <w:r>
        <w:rPr>
          <w:rFonts w:hint="eastAsia"/>
        </w:rPr>
        <w:tab/>
      </w:r>
      <w:r>
        <w:rPr>
          <w:rFonts w:hint="eastAsia"/>
        </w:rPr>
        <w:tab/>
      </w:r>
      <w:r>
        <w:rPr>
          <w:rFonts w:hint="eastAsia"/>
        </w:rPr>
        <w:tab/>
      </w:r>
      <w:r>
        <w:rPr>
          <w:rFonts w:hint="eastAsia"/>
        </w:rPr>
        <w:t>前へ検索</w:t>
      </w:r>
    </w:p>
    <w:p w:rsidR="007421EE" w:rsidRDefault="007421EE" w:rsidP="007421EE">
      <w:pPr>
        <w:pStyle w:val="ad"/>
        <w:ind w:leftChars="200" w:left="420"/>
      </w:pPr>
      <w:r>
        <w:rPr>
          <w:rFonts w:hint="eastAsia"/>
        </w:rPr>
        <w:t>g</w:t>
      </w:r>
      <w:r>
        <w:rPr>
          <w:rFonts w:hint="eastAsia"/>
        </w:rPr>
        <w:tab/>
      </w:r>
      <w:r>
        <w:rPr>
          <w:rFonts w:hint="eastAsia"/>
        </w:rPr>
        <w:tab/>
      </w:r>
      <w:r>
        <w:rPr>
          <w:rFonts w:hint="eastAsia"/>
        </w:rPr>
        <w:tab/>
      </w:r>
      <w:r>
        <w:rPr>
          <w:rFonts w:hint="eastAsia"/>
        </w:rPr>
        <w:t>先頭行に移動</w:t>
      </w:r>
    </w:p>
    <w:p w:rsidR="007421EE" w:rsidRDefault="007421EE" w:rsidP="007421EE">
      <w:pPr>
        <w:pStyle w:val="ad"/>
        <w:ind w:leftChars="200" w:left="420"/>
      </w:pPr>
      <w:r>
        <w:rPr>
          <w:rFonts w:hint="eastAsia"/>
        </w:rPr>
        <w:t>G</w:t>
      </w:r>
      <w:r>
        <w:rPr>
          <w:rFonts w:hint="eastAsia"/>
        </w:rPr>
        <w:tab/>
      </w:r>
      <w:r>
        <w:rPr>
          <w:rFonts w:hint="eastAsia"/>
        </w:rPr>
        <w:tab/>
      </w:r>
      <w:r>
        <w:rPr>
          <w:rFonts w:hint="eastAsia"/>
        </w:rPr>
        <w:tab/>
      </w:r>
      <w:r>
        <w:rPr>
          <w:rFonts w:hint="eastAsia"/>
        </w:rPr>
        <w:t>最終行に移動</w:t>
      </w:r>
    </w:p>
    <w:p w:rsidR="007421EE" w:rsidRDefault="007421EE" w:rsidP="007421EE">
      <w:pPr>
        <w:pStyle w:val="ad"/>
        <w:ind w:leftChars="200" w:left="420"/>
      </w:pPr>
      <w:r w:rsidRPr="00E83841">
        <w:rPr>
          <w:rFonts w:hint="eastAsia"/>
          <w:i/>
        </w:rPr>
        <w:t>n</w:t>
      </w:r>
      <w:r>
        <w:rPr>
          <w:rFonts w:hint="eastAsia"/>
        </w:rPr>
        <w:t>G</w:t>
      </w:r>
      <w:r>
        <w:rPr>
          <w:rFonts w:hint="eastAsia"/>
        </w:rPr>
        <w:tab/>
      </w:r>
      <w:r>
        <w:rPr>
          <w:rFonts w:hint="eastAsia"/>
        </w:rPr>
        <w:tab/>
      </w:r>
      <w:r>
        <w:rPr>
          <w:rFonts w:hint="eastAsia"/>
        </w:rPr>
        <w:tab/>
      </w:r>
      <w:r w:rsidRPr="00E83841">
        <w:rPr>
          <w:rFonts w:hint="eastAsia"/>
          <w:i/>
        </w:rPr>
        <w:t>n</w:t>
      </w:r>
      <w:r>
        <w:rPr>
          <w:rFonts w:hint="eastAsia"/>
        </w:rPr>
        <w:t>行目に移動</w:t>
      </w:r>
    </w:p>
    <w:p w:rsidR="007421EE" w:rsidRDefault="007421EE" w:rsidP="007421EE">
      <w:pPr>
        <w:pStyle w:val="ad"/>
        <w:ind w:leftChars="200" w:left="420"/>
      </w:pPr>
      <w:r>
        <w:rPr>
          <w:rFonts w:hint="eastAsia"/>
        </w:rPr>
        <w:t>h</w:t>
      </w:r>
      <w:r>
        <w:rPr>
          <w:rFonts w:hint="eastAsia"/>
        </w:rPr>
        <w:tab/>
      </w:r>
      <w:r>
        <w:rPr>
          <w:rFonts w:hint="eastAsia"/>
        </w:rPr>
        <w:tab/>
      </w:r>
      <w:r>
        <w:rPr>
          <w:rFonts w:hint="eastAsia"/>
        </w:rPr>
        <w:tab/>
      </w:r>
      <w:r>
        <w:rPr>
          <w:rFonts w:hint="eastAsia"/>
        </w:rPr>
        <w:t>ヘルプを表示</w:t>
      </w:r>
    </w:p>
    <w:p w:rsidR="007421EE" w:rsidRDefault="007421EE" w:rsidP="007421EE">
      <w:pPr>
        <w:pStyle w:val="ad"/>
        <w:ind w:leftChars="200" w:left="420"/>
      </w:pPr>
      <w:r>
        <w:rPr>
          <w:rFonts w:hint="eastAsia"/>
        </w:rPr>
        <w:t>q</w:t>
      </w:r>
      <w:r>
        <w:rPr>
          <w:rFonts w:hint="eastAsia"/>
        </w:rPr>
        <w:tab/>
      </w:r>
      <w:r>
        <w:rPr>
          <w:rFonts w:hint="eastAsia"/>
        </w:rPr>
        <w:tab/>
      </w:r>
      <w:r>
        <w:rPr>
          <w:rFonts w:hint="eastAsia"/>
        </w:rPr>
        <w:tab/>
      </w:r>
      <w:r>
        <w:rPr>
          <w:rFonts w:hint="eastAsia"/>
        </w:rPr>
        <w:t>終了</w:t>
      </w:r>
    </w:p>
    <w:p w:rsidR="007421EE" w:rsidRDefault="007421EE" w:rsidP="007421EE">
      <w:pPr>
        <w:pStyle w:val="ad"/>
        <w:ind w:leftChars="200" w:left="420"/>
      </w:pPr>
    </w:p>
    <w:p w:rsidR="009E4A07" w:rsidRPr="009E4A07" w:rsidRDefault="009E4A07" w:rsidP="009E4A07">
      <w:pPr>
        <w:pStyle w:val="ad"/>
        <w:numPr>
          <w:ilvl w:val="0"/>
          <w:numId w:val="15"/>
        </w:numPr>
        <w:ind w:leftChars="0"/>
      </w:pPr>
      <w:r w:rsidRPr="009E4A07">
        <w:t>cp [option] file1 file2</w:t>
      </w:r>
      <w:r>
        <w:rPr>
          <w:rFonts w:hint="eastAsia"/>
        </w:rPr>
        <w:br/>
      </w:r>
      <w:r w:rsidRPr="009E4A07">
        <w:t>cp [option] file directory</w:t>
      </w:r>
    </w:p>
    <w:p w:rsidR="009E4A07" w:rsidRDefault="009E4A07" w:rsidP="009E4A07">
      <w:pPr>
        <w:pStyle w:val="ad"/>
        <w:ind w:leftChars="200" w:left="420"/>
      </w:pPr>
      <w:r w:rsidRPr="009E4A07">
        <w:t xml:space="preserve">  </w:t>
      </w:r>
      <w:r w:rsidRPr="009E4A07">
        <w:t>ファイルやディレクトリをコピーします。</w:t>
      </w:r>
      <w:r w:rsidRPr="009E4A07">
        <w:t>file1</w:t>
      </w:r>
      <w:r w:rsidRPr="009E4A07">
        <w:t>を</w:t>
      </w:r>
      <w:r w:rsidRPr="009E4A07">
        <w:t>file2</w:t>
      </w:r>
      <w:r w:rsidRPr="009E4A07">
        <w:t>の名前でコピーします。あるいは、</w:t>
      </w:r>
      <w:r w:rsidRPr="009E4A07">
        <w:t>file</w:t>
      </w:r>
      <w:r w:rsidRPr="009E4A07">
        <w:t>で指定された</w:t>
      </w:r>
      <w:r w:rsidRPr="009E4A07">
        <w:t>1</w:t>
      </w:r>
      <w:r w:rsidRPr="009E4A07">
        <w:t>つ以上のファイルを</w:t>
      </w:r>
      <w:r w:rsidRPr="009E4A07">
        <w:t>directory</w:t>
      </w:r>
      <w:r w:rsidRPr="009E4A07">
        <w:t>へコピーします。</w:t>
      </w:r>
    </w:p>
    <w:tbl>
      <w:tblPr>
        <w:tblStyle w:val="af"/>
        <w:tblW w:w="8079" w:type="dxa"/>
        <w:tblInd w:w="534" w:type="dxa"/>
        <w:tblLook w:val="04A0"/>
      </w:tblPr>
      <w:tblGrid>
        <w:gridCol w:w="8079"/>
      </w:tblGrid>
      <w:tr w:rsidR="009E4A07" w:rsidRPr="009E4A07" w:rsidTr="009E4A07">
        <w:tc>
          <w:tcPr>
            <w:tcW w:w="8079" w:type="dxa"/>
          </w:tcPr>
          <w:p w:rsidR="009E4A07" w:rsidRPr="009E4A07" w:rsidRDefault="009E4A07" w:rsidP="009E4A07">
            <w:pPr>
              <w:rPr>
                <w:rFonts w:asciiTheme="majorEastAsia" w:eastAsiaTheme="majorEastAsia" w:hAnsiTheme="majorEastAsia"/>
              </w:rPr>
            </w:pPr>
            <w:r w:rsidRPr="009E4A07">
              <w:rPr>
                <w:rFonts w:asciiTheme="majorEastAsia" w:eastAsiaTheme="majorEastAsia" w:hAnsiTheme="majorEastAsia"/>
              </w:rPr>
              <w:t xml:space="preserve">$ </w:t>
            </w:r>
            <w:r>
              <w:rPr>
                <w:rFonts w:asciiTheme="majorEastAsia" w:eastAsiaTheme="majorEastAsia" w:hAnsiTheme="majorEastAsia" w:hint="eastAsia"/>
              </w:rPr>
              <w:t xml:space="preserve">cp </w:t>
            </w:r>
            <w:r>
              <w:rPr>
                <w:rFonts w:asciiTheme="majorEastAsia" w:eastAsiaTheme="majorEastAsia" w:hAnsiTheme="majorEastAsia"/>
              </w:rPr>
              <w:t>–</w:t>
            </w:r>
            <w:r>
              <w:rPr>
                <w:rFonts w:asciiTheme="majorEastAsia" w:eastAsiaTheme="majorEastAsia" w:hAnsiTheme="majorEastAsia" w:hint="eastAsia"/>
              </w:rPr>
              <w:t>r dir1 dir2</w:t>
            </w:r>
          </w:p>
        </w:tc>
      </w:tr>
    </w:tbl>
    <w:p w:rsidR="00E83841" w:rsidRDefault="009E4A07" w:rsidP="00485B1B">
      <w:pPr>
        <w:pStyle w:val="ad"/>
        <w:ind w:leftChars="200" w:left="420"/>
      </w:pPr>
      <w:r w:rsidRPr="009E4A07">
        <w:t xml:space="preserve">  dir1</w:t>
      </w:r>
      <w:r w:rsidRPr="009E4A07">
        <w:t>ディレクトリの全てのファイルとディレクトリを、</w:t>
      </w:r>
      <w:r w:rsidRPr="009E4A07">
        <w:t>dir2</w:t>
      </w:r>
      <w:r w:rsidRPr="009E4A07">
        <w:t>ディレクトリへコピーします。</w:t>
      </w:r>
      <w:r w:rsidRPr="009E4A07">
        <w:t>-r</w:t>
      </w:r>
      <w:r w:rsidRPr="009E4A07">
        <w:t>オプションは、再帰的にコピーします。</w:t>
      </w:r>
    </w:p>
    <w:p w:rsidR="00E83841" w:rsidRDefault="00E83841">
      <w:pPr>
        <w:widowControl/>
        <w:jc w:val="left"/>
      </w:pPr>
      <w:r>
        <w:br w:type="page"/>
      </w:r>
    </w:p>
    <w:p w:rsidR="009E4A07" w:rsidRDefault="009E4A07" w:rsidP="00E8023C"/>
    <w:p w:rsidR="009E4A07" w:rsidRPr="009E4A07" w:rsidRDefault="009E4A07" w:rsidP="009E4A07">
      <w:pPr>
        <w:pStyle w:val="ad"/>
        <w:numPr>
          <w:ilvl w:val="0"/>
          <w:numId w:val="15"/>
        </w:numPr>
        <w:ind w:leftChars="0"/>
      </w:pPr>
      <w:r w:rsidRPr="009E4A07">
        <w:t>mv [option] src-file or src-directory dst-file or dst-directory</w:t>
      </w:r>
    </w:p>
    <w:p w:rsidR="009E4A07" w:rsidRPr="009E4A07" w:rsidRDefault="009E4A07" w:rsidP="009E4A07">
      <w:pPr>
        <w:pStyle w:val="ad"/>
        <w:ind w:leftChars="200" w:left="420"/>
      </w:pPr>
      <w:r w:rsidRPr="009E4A07">
        <w:t xml:space="preserve">　ファイルやディレクトリの移動または名前の変更をします。</w:t>
      </w:r>
    </w:p>
    <w:tbl>
      <w:tblPr>
        <w:tblStyle w:val="af"/>
        <w:tblW w:w="8079" w:type="dxa"/>
        <w:tblInd w:w="534" w:type="dxa"/>
        <w:tblLook w:val="04A0"/>
      </w:tblPr>
      <w:tblGrid>
        <w:gridCol w:w="8079"/>
      </w:tblGrid>
      <w:tr w:rsidR="00485B1B" w:rsidRPr="009E4A07" w:rsidTr="00DD720D">
        <w:tc>
          <w:tcPr>
            <w:tcW w:w="8079" w:type="dxa"/>
          </w:tcPr>
          <w:p w:rsidR="00485B1B" w:rsidRPr="009E4A07" w:rsidRDefault="00485B1B" w:rsidP="00DD720D">
            <w:pPr>
              <w:rPr>
                <w:rFonts w:asciiTheme="majorEastAsia" w:eastAsiaTheme="majorEastAsia" w:hAnsiTheme="majorEastAsia"/>
              </w:rPr>
            </w:pPr>
            <w:r w:rsidRPr="009E4A07">
              <w:rPr>
                <w:rFonts w:asciiTheme="majorEastAsia" w:eastAsiaTheme="majorEastAsia" w:hAnsiTheme="majorEastAsia"/>
              </w:rPr>
              <w:t xml:space="preserve">$ </w:t>
            </w:r>
            <w:r>
              <w:rPr>
                <w:rFonts w:asciiTheme="majorEastAsia" w:eastAsiaTheme="majorEastAsia" w:hAnsiTheme="majorEastAsia" w:hint="eastAsia"/>
              </w:rPr>
              <w:t>mv test1 test2</w:t>
            </w:r>
          </w:p>
        </w:tc>
      </w:tr>
    </w:tbl>
    <w:p w:rsidR="009E4A07" w:rsidRPr="009E4A07" w:rsidRDefault="009E4A07" w:rsidP="009E4A07">
      <w:pPr>
        <w:pStyle w:val="ad"/>
        <w:ind w:leftChars="200" w:left="420"/>
      </w:pPr>
      <w:r w:rsidRPr="009E4A07">
        <w:t xml:space="preserve">　</w:t>
      </w:r>
      <w:r w:rsidRPr="009E4A07">
        <w:t>test1</w:t>
      </w:r>
      <w:r w:rsidRPr="009E4A07">
        <w:t>を</w:t>
      </w:r>
      <w:r w:rsidRPr="009E4A07">
        <w:t>test2</w:t>
      </w:r>
      <w:r w:rsidRPr="009E4A07">
        <w:t>の名前に変更します。</w:t>
      </w:r>
    </w:p>
    <w:p w:rsidR="009E4A07" w:rsidRPr="009E4A07" w:rsidRDefault="009E4A07" w:rsidP="00485B1B">
      <w:pPr>
        <w:pStyle w:val="ad"/>
        <w:numPr>
          <w:ilvl w:val="0"/>
          <w:numId w:val="15"/>
        </w:numPr>
        <w:ind w:leftChars="0"/>
      </w:pPr>
      <w:r w:rsidRPr="009E4A07">
        <w:t>rm [option] file</w:t>
      </w:r>
    </w:p>
    <w:p w:rsidR="009E4A07" w:rsidRDefault="009E4A07" w:rsidP="00485B1B">
      <w:pPr>
        <w:pStyle w:val="ad"/>
        <w:ind w:leftChars="200" w:left="420"/>
      </w:pPr>
      <w:r w:rsidRPr="009E4A07">
        <w:t xml:space="preserve">　ファイルやディレクトリを削除します。</w:t>
      </w:r>
    </w:p>
    <w:tbl>
      <w:tblPr>
        <w:tblStyle w:val="af"/>
        <w:tblW w:w="8079" w:type="dxa"/>
        <w:tblInd w:w="534" w:type="dxa"/>
        <w:tblLook w:val="04A0"/>
      </w:tblPr>
      <w:tblGrid>
        <w:gridCol w:w="8079"/>
      </w:tblGrid>
      <w:tr w:rsidR="00485B1B" w:rsidRPr="009E4A07" w:rsidTr="00DD720D">
        <w:tc>
          <w:tcPr>
            <w:tcW w:w="8079" w:type="dxa"/>
          </w:tcPr>
          <w:p w:rsidR="00485B1B" w:rsidRPr="009E4A07" w:rsidRDefault="00485B1B" w:rsidP="00485B1B">
            <w:pPr>
              <w:rPr>
                <w:rFonts w:asciiTheme="majorEastAsia" w:eastAsiaTheme="majorEastAsia" w:hAnsiTheme="majorEastAsia"/>
              </w:rPr>
            </w:pPr>
            <w:r w:rsidRPr="009E4A07">
              <w:rPr>
                <w:rFonts w:asciiTheme="majorEastAsia" w:eastAsiaTheme="majorEastAsia" w:hAnsiTheme="majorEastAsia"/>
              </w:rPr>
              <w:t xml:space="preserve">$ </w:t>
            </w:r>
            <w:r>
              <w:rPr>
                <w:rFonts w:asciiTheme="majorEastAsia" w:eastAsiaTheme="majorEastAsia" w:hAnsiTheme="majorEastAsia" w:hint="eastAsia"/>
              </w:rPr>
              <w:t xml:space="preserve">rm </w:t>
            </w:r>
            <w:r>
              <w:rPr>
                <w:rFonts w:asciiTheme="majorEastAsia" w:eastAsiaTheme="majorEastAsia" w:hAnsiTheme="majorEastAsia"/>
              </w:rPr>
              <w:t>–</w:t>
            </w:r>
            <w:r>
              <w:rPr>
                <w:rFonts w:asciiTheme="majorEastAsia" w:eastAsiaTheme="majorEastAsia" w:hAnsiTheme="majorEastAsia" w:hint="eastAsia"/>
              </w:rPr>
              <w:t>ir mydir</w:t>
            </w:r>
          </w:p>
        </w:tc>
      </w:tr>
    </w:tbl>
    <w:p w:rsidR="002C25A7" w:rsidRPr="009E4A07" w:rsidRDefault="009E4A07" w:rsidP="00E83841">
      <w:pPr>
        <w:pStyle w:val="ad"/>
        <w:ind w:leftChars="200" w:left="420"/>
      </w:pPr>
      <w:r w:rsidRPr="009E4A07">
        <w:t xml:space="preserve">　</w:t>
      </w:r>
      <w:r w:rsidRPr="009E4A07">
        <w:t>mydir</w:t>
      </w:r>
      <w:r w:rsidRPr="009E4A07">
        <w:t>ディレクトリの全てのファイルとディレクトリを削除します。</w:t>
      </w:r>
      <w:r w:rsidRPr="009E4A07">
        <w:t>-i</w:t>
      </w:r>
      <w:r w:rsidRPr="009E4A07">
        <w:t>オプションは、ファイルを削除して良いか確認を行います。</w:t>
      </w:r>
      <w:r w:rsidRPr="009E4A07">
        <w:t>-r</w:t>
      </w:r>
      <w:r w:rsidRPr="009E4A07">
        <w:t>オプションは、再帰的に削除します。</w:t>
      </w:r>
    </w:p>
    <w:p w:rsidR="009E4A07" w:rsidRPr="009E4A07" w:rsidRDefault="009E4A07" w:rsidP="00485B1B">
      <w:pPr>
        <w:pStyle w:val="ad"/>
        <w:numPr>
          <w:ilvl w:val="0"/>
          <w:numId w:val="15"/>
        </w:numPr>
        <w:ind w:leftChars="0"/>
      </w:pPr>
      <w:r w:rsidRPr="009E4A07">
        <w:t>mkdir [option] directory</w:t>
      </w:r>
    </w:p>
    <w:p w:rsidR="009E4A07" w:rsidRDefault="009E4A07" w:rsidP="00485B1B">
      <w:pPr>
        <w:pStyle w:val="ad"/>
        <w:ind w:leftChars="200" w:left="420"/>
      </w:pPr>
      <w:r w:rsidRPr="009E4A07">
        <w:t xml:space="preserve">　ディレクトリを作成します。</w:t>
      </w:r>
    </w:p>
    <w:tbl>
      <w:tblPr>
        <w:tblStyle w:val="af"/>
        <w:tblW w:w="8079" w:type="dxa"/>
        <w:tblInd w:w="534" w:type="dxa"/>
        <w:tblLook w:val="04A0"/>
      </w:tblPr>
      <w:tblGrid>
        <w:gridCol w:w="8079"/>
      </w:tblGrid>
      <w:tr w:rsidR="00485B1B" w:rsidRPr="009E4A07" w:rsidTr="00DD720D">
        <w:tc>
          <w:tcPr>
            <w:tcW w:w="8079" w:type="dxa"/>
          </w:tcPr>
          <w:p w:rsidR="00485B1B" w:rsidRPr="009E4A07" w:rsidRDefault="00485B1B" w:rsidP="00DD720D">
            <w:pPr>
              <w:rPr>
                <w:rFonts w:asciiTheme="majorEastAsia" w:eastAsiaTheme="majorEastAsia" w:hAnsiTheme="majorEastAsia"/>
              </w:rPr>
            </w:pPr>
            <w:r w:rsidRPr="009E4A07">
              <w:rPr>
                <w:rFonts w:asciiTheme="majorEastAsia" w:eastAsiaTheme="majorEastAsia" w:hAnsiTheme="majorEastAsia"/>
              </w:rPr>
              <w:t xml:space="preserve">$ </w:t>
            </w:r>
            <w:r>
              <w:rPr>
                <w:rFonts w:asciiTheme="majorEastAsia" w:eastAsiaTheme="majorEastAsia" w:hAnsiTheme="majorEastAsia" w:hint="eastAsia"/>
              </w:rPr>
              <w:t xml:space="preserve">mkdir </w:t>
            </w:r>
            <w:r>
              <w:rPr>
                <w:rFonts w:asciiTheme="majorEastAsia" w:eastAsiaTheme="majorEastAsia" w:hAnsiTheme="majorEastAsia"/>
              </w:rPr>
              <w:t>–</w:t>
            </w:r>
            <w:r>
              <w:rPr>
                <w:rFonts w:asciiTheme="majorEastAsia" w:eastAsiaTheme="majorEastAsia" w:hAnsiTheme="majorEastAsia" w:hint="eastAsia"/>
              </w:rPr>
              <w:t>p mydir/sampledir</w:t>
            </w:r>
          </w:p>
        </w:tc>
      </w:tr>
    </w:tbl>
    <w:p w:rsidR="009E4A07" w:rsidRPr="009E4A07" w:rsidRDefault="009E4A07" w:rsidP="009E4A07">
      <w:pPr>
        <w:pStyle w:val="ad"/>
        <w:ind w:leftChars="200" w:left="420"/>
      </w:pPr>
      <w:r w:rsidRPr="009E4A07">
        <w:t xml:space="preserve">　</w:t>
      </w:r>
      <w:r w:rsidRPr="009E4A07">
        <w:t>-p</w:t>
      </w:r>
      <w:r w:rsidRPr="009E4A07">
        <w:t>オプションは、途中のディレクトリ</w:t>
      </w:r>
      <w:r w:rsidRPr="009E4A07">
        <w:t>(mydir)</w:t>
      </w:r>
      <w:r w:rsidRPr="009E4A07">
        <w:t>がない場合であっても、それを同時に作成します。</w:t>
      </w:r>
    </w:p>
    <w:p w:rsidR="009E4A07" w:rsidRPr="009E4A07" w:rsidRDefault="009E4A07" w:rsidP="00485B1B">
      <w:pPr>
        <w:pStyle w:val="ad"/>
        <w:numPr>
          <w:ilvl w:val="0"/>
          <w:numId w:val="15"/>
        </w:numPr>
        <w:ind w:leftChars="0"/>
      </w:pPr>
      <w:r w:rsidRPr="009E4A07">
        <w:t>rmdir [option] directory</w:t>
      </w:r>
    </w:p>
    <w:p w:rsidR="009E4A07" w:rsidRPr="009E4A07" w:rsidRDefault="009E4A07" w:rsidP="009E4A07">
      <w:pPr>
        <w:pStyle w:val="ad"/>
        <w:ind w:leftChars="200" w:left="420"/>
      </w:pPr>
      <w:r w:rsidRPr="009E4A07">
        <w:t xml:space="preserve">　ディレクトリを削除します。</w:t>
      </w:r>
    </w:p>
    <w:p w:rsidR="009E4A07" w:rsidRPr="009E4A07" w:rsidRDefault="009E4A07" w:rsidP="00485B1B">
      <w:pPr>
        <w:pStyle w:val="ad"/>
        <w:numPr>
          <w:ilvl w:val="0"/>
          <w:numId w:val="15"/>
        </w:numPr>
        <w:ind w:leftChars="0"/>
      </w:pPr>
      <w:r w:rsidRPr="009E4A07">
        <w:t>chown [option] [owner] [file]</w:t>
      </w:r>
    </w:p>
    <w:p w:rsidR="009E4A07" w:rsidRDefault="009E4A07" w:rsidP="00485B1B">
      <w:pPr>
        <w:pStyle w:val="ad"/>
        <w:ind w:leftChars="200" w:left="420"/>
      </w:pPr>
      <w:r w:rsidRPr="009E4A07">
        <w:t xml:space="preserve">　ファイルやディレクトリの所有者を変更します。</w:t>
      </w:r>
    </w:p>
    <w:tbl>
      <w:tblPr>
        <w:tblStyle w:val="af"/>
        <w:tblW w:w="8079" w:type="dxa"/>
        <w:tblInd w:w="534" w:type="dxa"/>
        <w:tblLook w:val="04A0"/>
      </w:tblPr>
      <w:tblGrid>
        <w:gridCol w:w="8079"/>
      </w:tblGrid>
      <w:tr w:rsidR="00485B1B" w:rsidRPr="009E4A07" w:rsidTr="00DD720D">
        <w:tc>
          <w:tcPr>
            <w:tcW w:w="8079" w:type="dxa"/>
          </w:tcPr>
          <w:p w:rsidR="00485B1B" w:rsidRPr="009E4A07" w:rsidRDefault="00485B1B" w:rsidP="00DD720D">
            <w:pPr>
              <w:rPr>
                <w:rFonts w:asciiTheme="majorEastAsia" w:eastAsiaTheme="majorEastAsia" w:hAnsiTheme="majorEastAsia"/>
              </w:rPr>
            </w:pPr>
            <w:r w:rsidRPr="009E4A07">
              <w:rPr>
                <w:rFonts w:asciiTheme="majorEastAsia" w:eastAsiaTheme="majorEastAsia" w:hAnsiTheme="majorEastAsia"/>
              </w:rPr>
              <w:t xml:space="preserve">$ </w:t>
            </w:r>
            <w:r>
              <w:rPr>
                <w:rFonts w:asciiTheme="majorEastAsia" w:eastAsiaTheme="majorEastAsia" w:hAnsiTheme="majorEastAsia" w:hint="eastAsia"/>
              </w:rPr>
              <w:t xml:space="preserve">chown </w:t>
            </w:r>
            <w:r>
              <w:rPr>
                <w:rFonts w:asciiTheme="majorEastAsia" w:eastAsiaTheme="majorEastAsia" w:hAnsiTheme="majorEastAsia"/>
              </w:rPr>
              <w:t>–</w:t>
            </w:r>
            <w:r>
              <w:rPr>
                <w:rFonts w:asciiTheme="majorEastAsia" w:eastAsiaTheme="majorEastAsia" w:hAnsiTheme="majorEastAsia" w:hint="eastAsia"/>
              </w:rPr>
              <w:t>R user mydir</w:t>
            </w:r>
          </w:p>
        </w:tc>
      </w:tr>
    </w:tbl>
    <w:p w:rsidR="009E4A07" w:rsidRPr="009E4A07" w:rsidRDefault="009E4A07" w:rsidP="00702384">
      <w:pPr>
        <w:pStyle w:val="ad"/>
        <w:ind w:leftChars="200" w:left="420"/>
      </w:pPr>
      <w:r w:rsidRPr="009E4A07">
        <w:t xml:space="preserve">　</w:t>
      </w:r>
      <w:r w:rsidRPr="009E4A07">
        <w:t>mydir</w:t>
      </w:r>
      <w:r w:rsidRPr="009E4A07">
        <w:t>ディレクトリの全てのファイルとディレクトリの所有者を、</w:t>
      </w:r>
      <w:r w:rsidRPr="009E4A07">
        <w:t>user</w:t>
      </w:r>
      <w:r w:rsidRPr="009E4A07">
        <w:t>に変更します。</w:t>
      </w:r>
      <w:r w:rsidRPr="009E4A07">
        <w:t>-R</w:t>
      </w:r>
      <w:r w:rsidRPr="009E4A07">
        <w:t>オプションは、再帰的に所有者を変更します。</w:t>
      </w:r>
    </w:p>
    <w:p w:rsidR="009E4A07" w:rsidRPr="009E4A07" w:rsidRDefault="009E4A07" w:rsidP="00485B1B">
      <w:pPr>
        <w:pStyle w:val="ad"/>
        <w:numPr>
          <w:ilvl w:val="0"/>
          <w:numId w:val="15"/>
        </w:numPr>
        <w:ind w:leftChars="0"/>
      </w:pPr>
      <w:r w:rsidRPr="009E4A07">
        <w:t>chgrp [option] [group] [file]</w:t>
      </w:r>
    </w:p>
    <w:p w:rsidR="009E4A07" w:rsidRDefault="009E4A07" w:rsidP="00485B1B">
      <w:pPr>
        <w:pStyle w:val="ad"/>
        <w:ind w:leftChars="200" w:left="420"/>
      </w:pPr>
      <w:r w:rsidRPr="009E4A07">
        <w:t xml:space="preserve">　ファイルやディレクトリのグループを変更します。</w:t>
      </w:r>
    </w:p>
    <w:tbl>
      <w:tblPr>
        <w:tblStyle w:val="af"/>
        <w:tblW w:w="8079" w:type="dxa"/>
        <w:tblInd w:w="534" w:type="dxa"/>
        <w:tblLook w:val="04A0"/>
      </w:tblPr>
      <w:tblGrid>
        <w:gridCol w:w="8079"/>
      </w:tblGrid>
      <w:tr w:rsidR="00485B1B" w:rsidRPr="009E4A07" w:rsidTr="00DD720D">
        <w:tc>
          <w:tcPr>
            <w:tcW w:w="8079" w:type="dxa"/>
          </w:tcPr>
          <w:p w:rsidR="00485B1B" w:rsidRPr="009E4A07" w:rsidRDefault="00485B1B" w:rsidP="00DD720D">
            <w:pPr>
              <w:rPr>
                <w:rFonts w:asciiTheme="majorEastAsia" w:eastAsiaTheme="majorEastAsia" w:hAnsiTheme="majorEastAsia"/>
              </w:rPr>
            </w:pPr>
            <w:r w:rsidRPr="009E4A07">
              <w:rPr>
                <w:rFonts w:asciiTheme="majorEastAsia" w:eastAsiaTheme="majorEastAsia" w:hAnsiTheme="majorEastAsia"/>
              </w:rPr>
              <w:t xml:space="preserve">$ </w:t>
            </w:r>
            <w:r>
              <w:rPr>
                <w:rFonts w:asciiTheme="majorEastAsia" w:eastAsiaTheme="majorEastAsia" w:hAnsiTheme="majorEastAsia" w:hint="eastAsia"/>
              </w:rPr>
              <w:t xml:space="preserve">chgrp </w:t>
            </w:r>
            <w:r>
              <w:rPr>
                <w:rFonts w:asciiTheme="majorEastAsia" w:eastAsiaTheme="majorEastAsia" w:hAnsiTheme="majorEastAsia"/>
              </w:rPr>
              <w:t>–</w:t>
            </w:r>
            <w:r>
              <w:rPr>
                <w:rFonts w:asciiTheme="majorEastAsia" w:eastAsiaTheme="majorEastAsia" w:hAnsiTheme="majorEastAsia" w:hint="eastAsia"/>
              </w:rPr>
              <w:t>R net-g proj</w:t>
            </w:r>
          </w:p>
        </w:tc>
      </w:tr>
    </w:tbl>
    <w:p w:rsidR="00CB5DF8" w:rsidRDefault="009E4A07" w:rsidP="009E4A07">
      <w:pPr>
        <w:pStyle w:val="ad"/>
        <w:ind w:leftChars="200" w:left="420"/>
      </w:pPr>
      <w:r w:rsidRPr="009E4A07">
        <w:t xml:space="preserve">　</w:t>
      </w:r>
      <w:r w:rsidRPr="009E4A07">
        <w:t>proj</w:t>
      </w:r>
      <w:r w:rsidRPr="009E4A07">
        <w:t>ディレクトリの全てのファイルとディレクトリのグループを、</w:t>
      </w:r>
      <w:r w:rsidRPr="009E4A07">
        <w:t>net-g</w:t>
      </w:r>
      <w:r w:rsidRPr="009E4A07">
        <w:t>に変更します。</w:t>
      </w:r>
      <w:r w:rsidRPr="009E4A07">
        <w:t>-R</w:t>
      </w:r>
      <w:r w:rsidRPr="009E4A07">
        <w:t>オプションは、再帰的にグループを変更します。</w:t>
      </w:r>
    </w:p>
    <w:p w:rsidR="009E4A07" w:rsidRPr="009E4A07" w:rsidRDefault="009E4A07" w:rsidP="00485B1B">
      <w:pPr>
        <w:pStyle w:val="ad"/>
        <w:numPr>
          <w:ilvl w:val="0"/>
          <w:numId w:val="15"/>
        </w:numPr>
        <w:ind w:leftChars="0"/>
      </w:pPr>
      <w:r w:rsidRPr="009E4A07">
        <w:t>chmod [option] [mode] [file]</w:t>
      </w:r>
    </w:p>
    <w:p w:rsidR="009E4A07" w:rsidRPr="009E4A07" w:rsidRDefault="009E4A07" w:rsidP="009E4A07">
      <w:pPr>
        <w:pStyle w:val="ad"/>
        <w:ind w:leftChars="200" w:left="420"/>
      </w:pPr>
      <w:r w:rsidRPr="009E4A07">
        <w:t xml:space="preserve">　ファイルやディレクトリの</w:t>
      </w:r>
      <w:r w:rsidR="005E6198">
        <w:t>パーミッション</w:t>
      </w:r>
      <w:r w:rsidRPr="009E4A07">
        <w:t>を変更します。</w:t>
      </w:r>
    </w:p>
    <w:tbl>
      <w:tblPr>
        <w:tblStyle w:val="af"/>
        <w:tblW w:w="8079" w:type="dxa"/>
        <w:tblInd w:w="534" w:type="dxa"/>
        <w:tblLook w:val="04A0"/>
      </w:tblPr>
      <w:tblGrid>
        <w:gridCol w:w="8079"/>
      </w:tblGrid>
      <w:tr w:rsidR="00485B1B" w:rsidRPr="009E4A07" w:rsidTr="00DD720D">
        <w:tc>
          <w:tcPr>
            <w:tcW w:w="8079" w:type="dxa"/>
          </w:tcPr>
          <w:p w:rsidR="00485B1B" w:rsidRPr="009E4A07" w:rsidRDefault="00485B1B" w:rsidP="00DD720D">
            <w:pPr>
              <w:rPr>
                <w:rFonts w:asciiTheme="majorEastAsia" w:eastAsiaTheme="majorEastAsia" w:hAnsiTheme="majorEastAsia"/>
              </w:rPr>
            </w:pPr>
            <w:r w:rsidRPr="009E4A07">
              <w:rPr>
                <w:rFonts w:asciiTheme="majorEastAsia" w:eastAsiaTheme="majorEastAsia" w:hAnsiTheme="majorEastAsia"/>
              </w:rPr>
              <w:t xml:space="preserve">$ </w:t>
            </w:r>
            <w:r>
              <w:rPr>
                <w:rFonts w:asciiTheme="majorEastAsia" w:eastAsiaTheme="majorEastAsia" w:hAnsiTheme="majorEastAsia" w:hint="eastAsia"/>
              </w:rPr>
              <w:t>chmod a+rw test</w:t>
            </w:r>
          </w:p>
        </w:tc>
      </w:tr>
    </w:tbl>
    <w:p w:rsidR="009E4A07" w:rsidRPr="009E4A07" w:rsidRDefault="009E4A07" w:rsidP="009E4A07">
      <w:pPr>
        <w:pStyle w:val="ad"/>
        <w:ind w:leftChars="200" w:left="420"/>
      </w:pPr>
      <w:r w:rsidRPr="009E4A07">
        <w:t xml:space="preserve">  test</w:t>
      </w:r>
      <w:r w:rsidRPr="009E4A07">
        <w:t>ファイルの所有者、グループ、その他に、読み出しと書き込みの権限を与えます。</w:t>
      </w:r>
    </w:p>
    <w:p w:rsidR="009E4A07" w:rsidRPr="009E4A07" w:rsidRDefault="009E4A07" w:rsidP="00485B1B">
      <w:pPr>
        <w:pStyle w:val="ad"/>
        <w:numPr>
          <w:ilvl w:val="0"/>
          <w:numId w:val="15"/>
        </w:numPr>
        <w:ind w:leftChars="0"/>
      </w:pPr>
      <w:r w:rsidRPr="009E4A07">
        <w:t>touch [option] file</w:t>
      </w:r>
    </w:p>
    <w:p w:rsidR="009E4A07" w:rsidRDefault="009E4A07" w:rsidP="00485B1B">
      <w:pPr>
        <w:pStyle w:val="ad"/>
        <w:ind w:leftChars="200" w:left="420"/>
      </w:pPr>
      <w:r w:rsidRPr="009E4A07">
        <w:t xml:space="preserve">　ファイルのアクセス時刻と修正時刻を変更します。</w:t>
      </w:r>
    </w:p>
    <w:tbl>
      <w:tblPr>
        <w:tblStyle w:val="af"/>
        <w:tblW w:w="8079" w:type="dxa"/>
        <w:tblInd w:w="534" w:type="dxa"/>
        <w:tblLook w:val="04A0"/>
      </w:tblPr>
      <w:tblGrid>
        <w:gridCol w:w="8079"/>
      </w:tblGrid>
      <w:tr w:rsidR="00485B1B" w:rsidRPr="009E4A07" w:rsidTr="00DD720D">
        <w:tc>
          <w:tcPr>
            <w:tcW w:w="8079" w:type="dxa"/>
          </w:tcPr>
          <w:p w:rsidR="00485B1B" w:rsidRPr="009E4A07" w:rsidRDefault="00485B1B" w:rsidP="00DD720D">
            <w:pPr>
              <w:rPr>
                <w:rFonts w:asciiTheme="majorEastAsia" w:eastAsiaTheme="majorEastAsia" w:hAnsiTheme="majorEastAsia"/>
              </w:rPr>
            </w:pPr>
            <w:r w:rsidRPr="009E4A07">
              <w:rPr>
                <w:rFonts w:asciiTheme="majorEastAsia" w:eastAsiaTheme="majorEastAsia" w:hAnsiTheme="majorEastAsia"/>
              </w:rPr>
              <w:t xml:space="preserve">$ </w:t>
            </w:r>
            <w:r>
              <w:rPr>
                <w:rFonts w:asciiTheme="majorEastAsia" w:eastAsiaTheme="majorEastAsia" w:hAnsiTheme="majorEastAsia" w:hint="eastAsia"/>
              </w:rPr>
              <w:t xml:space="preserve">touch </w:t>
            </w:r>
            <w:r>
              <w:rPr>
                <w:rFonts w:asciiTheme="majorEastAsia" w:eastAsiaTheme="majorEastAsia" w:hAnsiTheme="majorEastAsia"/>
              </w:rPr>
              <w:t>–</w:t>
            </w:r>
            <w:r>
              <w:rPr>
                <w:rFonts w:asciiTheme="majorEastAsia" w:eastAsiaTheme="majorEastAsia" w:hAnsiTheme="majorEastAsia" w:hint="eastAsia"/>
              </w:rPr>
              <w:t>m prog</w:t>
            </w:r>
          </w:p>
        </w:tc>
      </w:tr>
    </w:tbl>
    <w:p w:rsidR="009E4A07" w:rsidRDefault="009E4A07" w:rsidP="009E4A07">
      <w:pPr>
        <w:pStyle w:val="ad"/>
        <w:ind w:leftChars="200" w:left="420"/>
      </w:pPr>
      <w:r w:rsidRPr="009E4A07">
        <w:t xml:space="preserve">　</w:t>
      </w:r>
      <w:r w:rsidRPr="009E4A07">
        <w:t>prog</w:t>
      </w:r>
      <w:r w:rsidRPr="009E4A07">
        <w:t>ファイルの修正時刻のみを、現在の時刻に変更します。</w:t>
      </w:r>
      <w:r w:rsidRPr="009E4A07">
        <w:t>-m</w:t>
      </w:r>
      <w:r w:rsidRPr="009E4A07">
        <w:t>オプションは、修正時刻のみを変更します。</w:t>
      </w:r>
    </w:p>
    <w:p w:rsidR="00266CC0" w:rsidRPr="009E4A07" w:rsidRDefault="00266CC0" w:rsidP="009E4A07">
      <w:pPr>
        <w:pStyle w:val="ad"/>
        <w:ind w:leftChars="200" w:left="420"/>
      </w:pPr>
    </w:p>
    <w:p w:rsidR="009E4A07" w:rsidRPr="009E4A07" w:rsidRDefault="009E4A07" w:rsidP="00485B1B">
      <w:pPr>
        <w:pStyle w:val="ad"/>
        <w:numPr>
          <w:ilvl w:val="0"/>
          <w:numId w:val="15"/>
        </w:numPr>
        <w:ind w:leftChars="0"/>
      </w:pPr>
      <w:r w:rsidRPr="009E4A07">
        <w:t>find [option] [directory] [exp]</w:t>
      </w:r>
    </w:p>
    <w:p w:rsidR="009E4A07" w:rsidRPr="009E4A07" w:rsidRDefault="009E4A07" w:rsidP="009E4A07">
      <w:pPr>
        <w:pStyle w:val="ad"/>
        <w:ind w:leftChars="200" w:left="420"/>
      </w:pPr>
      <w:r w:rsidRPr="009E4A07">
        <w:t xml:space="preserve">　ファイルやディレクトリを検索します。</w:t>
      </w:r>
    </w:p>
    <w:tbl>
      <w:tblPr>
        <w:tblStyle w:val="af"/>
        <w:tblW w:w="8079" w:type="dxa"/>
        <w:tblInd w:w="534" w:type="dxa"/>
        <w:tblLook w:val="04A0"/>
      </w:tblPr>
      <w:tblGrid>
        <w:gridCol w:w="8079"/>
      </w:tblGrid>
      <w:tr w:rsidR="00485B1B" w:rsidRPr="009E4A07" w:rsidTr="00DD720D">
        <w:tc>
          <w:tcPr>
            <w:tcW w:w="8079" w:type="dxa"/>
          </w:tcPr>
          <w:p w:rsidR="00485B1B" w:rsidRPr="009E4A07" w:rsidRDefault="00485B1B" w:rsidP="00DD720D">
            <w:pPr>
              <w:rPr>
                <w:rFonts w:asciiTheme="majorEastAsia" w:eastAsiaTheme="majorEastAsia" w:hAnsiTheme="majorEastAsia"/>
              </w:rPr>
            </w:pPr>
            <w:bookmarkStart w:id="67" w:name="OLE_LINK21"/>
            <w:bookmarkStart w:id="68" w:name="OLE_LINK22"/>
            <w:r w:rsidRPr="009E4A07">
              <w:rPr>
                <w:rFonts w:asciiTheme="majorEastAsia" w:eastAsiaTheme="majorEastAsia" w:hAnsiTheme="majorEastAsia"/>
              </w:rPr>
              <w:t xml:space="preserve">$ </w:t>
            </w:r>
            <w:r>
              <w:rPr>
                <w:rFonts w:asciiTheme="majorEastAsia" w:eastAsiaTheme="majorEastAsia" w:hAnsiTheme="majorEastAsia" w:hint="eastAsia"/>
              </w:rPr>
              <w:t xml:space="preserve">find </w:t>
            </w:r>
            <w:r>
              <w:rPr>
                <w:rFonts w:asciiTheme="majorEastAsia" w:eastAsiaTheme="majorEastAsia" w:hAnsiTheme="majorEastAsia"/>
              </w:rPr>
              <w:t>–</w:t>
            </w:r>
            <w:r>
              <w:rPr>
                <w:rFonts w:asciiTheme="majorEastAsia" w:eastAsiaTheme="majorEastAsia" w:hAnsiTheme="majorEastAsia" w:hint="eastAsia"/>
              </w:rPr>
              <w:t xml:space="preserve">name </w:t>
            </w:r>
            <w:r w:rsidRPr="00485B1B">
              <w:rPr>
                <w:rFonts w:asciiTheme="majorEastAsia" w:eastAsiaTheme="majorEastAsia" w:hAnsiTheme="majorEastAsia"/>
              </w:rPr>
              <w:t>'*linux*' –print</w:t>
            </w:r>
          </w:p>
        </w:tc>
      </w:tr>
    </w:tbl>
    <w:bookmarkEnd w:id="67"/>
    <w:bookmarkEnd w:id="68"/>
    <w:p w:rsidR="009E4A07" w:rsidRDefault="009E4A07" w:rsidP="009E4A07">
      <w:pPr>
        <w:pStyle w:val="ad"/>
        <w:ind w:leftChars="200" w:left="420"/>
      </w:pPr>
      <w:r w:rsidRPr="009E4A07">
        <w:t xml:space="preserve">　カレントディレクトリの、全てのファイルを検索し、名前に文字列</w:t>
      </w:r>
      <w:r w:rsidRPr="009E4A07">
        <w:t>linux</w:t>
      </w:r>
      <w:r w:rsidRPr="009E4A07">
        <w:t>を含むファイルを表示します。</w:t>
      </w:r>
      <w:r w:rsidRPr="009E4A07">
        <w:t>-name</w:t>
      </w:r>
      <w:r w:rsidRPr="009E4A07">
        <w:t>オプションは、ファイル名のパターン</w:t>
      </w:r>
      <w:r w:rsidRPr="009E4A07">
        <w:t>('*linux*')</w:t>
      </w:r>
      <w:r w:rsidRPr="009E4A07">
        <w:t>を指定します。</w:t>
      </w:r>
      <w:r w:rsidRPr="009E4A07">
        <w:t>-print</w:t>
      </w:r>
      <w:r w:rsidRPr="009E4A07">
        <w:t>オプションは、ファイル名を標準出力に表示します。</w:t>
      </w:r>
    </w:p>
    <w:p w:rsidR="009E4A07" w:rsidRPr="009E4A07" w:rsidRDefault="009E4A07" w:rsidP="00485B1B">
      <w:pPr>
        <w:pStyle w:val="ad"/>
        <w:numPr>
          <w:ilvl w:val="0"/>
          <w:numId w:val="15"/>
        </w:numPr>
        <w:ind w:leftChars="0"/>
      </w:pPr>
      <w:r w:rsidRPr="009E4A07">
        <w:t>grep [option] [file]</w:t>
      </w:r>
    </w:p>
    <w:p w:rsidR="009E4A07" w:rsidRDefault="009E4A07" w:rsidP="00485B1B">
      <w:pPr>
        <w:pStyle w:val="ad"/>
        <w:ind w:leftChars="200" w:left="420"/>
      </w:pPr>
      <w:r w:rsidRPr="009E4A07">
        <w:t xml:space="preserve">　ファイルから文字列を検索します。</w:t>
      </w:r>
    </w:p>
    <w:tbl>
      <w:tblPr>
        <w:tblStyle w:val="af"/>
        <w:tblW w:w="8079" w:type="dxa"/>
        <w:tblInd w:w="534" w:type="dxa"/>
        <w:tblLook w:val="04A0"/>
      </w:tblPr>
      <w:tblGrid>
        <w:gridCol w:w="8079"/>
      </w:tblGrid>
      <w:tr w:rsidR="00485B1B" w:rsidRPr="009E4A07" w:rsidTr="00DD720D">
        <w:tc>
          <w:tcPr>
            <w:tcW w:w="8079" w:type="dxa"/>
          </w:tcPr>
          <w:p w:rsidR="00485B1B" w:rsidRPr="009E4A07" w:rsidRDefault="00485B1B" w:rsidP="00485B1B">
            <w:pPr>
              <w:rPr>
                <w:rFonts w:asciiTheme="majorEastAsia" w:eastAsiaTheme="majorEastAsia" w:hAnsiTheme="majorEastAsia"/>
              </w:rPr>
            </w:pPr>
            <w:r w:rsidRPr="009E4A07">
              <w:rPr>
                <w:rFonts w:asciiTheme="majorEastAsia" w:eastAsiaTheme="majorEastAsia" w:hAnsiTheme="majorEastAsia"/>
              </w:rPr>
              <w:t xml:space="preserve">$ </w:t>
            </w:r>
            <w:r>
              <w:rPr>
                <w:rFonts w:asciiTheme="majorEastAsia" w:eastAsiaTheme="majorEastAsia" w:hAnsiTheme="majorEastAsia" w:hint="eastAsia"/>
              </w:rPr>
              <w:t>grep "include" *.c</w:t>
            </w:r>
          </w:p>
        </w:tc>
      </w:tr>
    </w:tbl>
    <w:p w:rsidR="009E4A07" w:rsidRPr="009E4A07" w:rsidRDefault="009E4A07" w:rsidP="009E4A07">
      <w:pPr>
        <w:pStyle w:val="ad"/>
        <w:ind w:leftChars="200" w:left="420"/>
      </w:pPr>
      <w:r w:rsidRPr="009E4A07">
        <w:t xml:space="preserve">　カレントディレクトリの、ファイル名が</w:t>
      </w:r>
      <w:r w:rsidRPr="009E4A07">
        <w:t>.c</w:t>
      </w:r>
      <w:r w:rsidRPr="009E4A07">
        <w:t>で終わる全てのファイルから、文字列</w:t>
      </w:r>
      <w:r w:rsidRPr="009E4A07">
        <w:t>include</w:t>
      </w:r>
      <w:r w:rsidRPr="009E4A07">
        <w:t>が含まれている行を検索し、その行を表示します。</w:t>
      </w:r>
    </w:p>
    <w:p w:rsidR="009E4A07" w:rsidRPr="009E4A07" w:rsidRDefault="009E4A07" w:rsidP="00485B1B">
      <w:pPr>
        <w:pStyle w:val="ad"/>
        <w:numPr>
          <w:ilvl w:val="0"/>
          <w:numId w:val="15"/>
        </w:numPr>
        <w:ind w:leftChars="0"/>
      </w:pPr>
      <w:r w:rsidRPr="009E4A07">
        <w:t>df [option] [file]</w:t>
      </w:r>
    </w:p>
    <w:p w:rsidR="009E4A07" w:rsidRPr="009E4A07" w:rsidRDefault="009E4A07" w:rsidP="009E4A07">
      <w:pPr>
        <w:pStyle w:val="ad"/>
        <w:ind w:leftChars="200" w:left="420"/>
      </w:pPr>
      <w:r w:rsidRPr="009E4A07">
        <w:t xml:space="preserve">　ファイルシステムの使用量と容量を表示します。</w:t>
      </w:r>
    </w:p>
    <w:p w:rsidR="009E4A07" w:rsidRPr="009E4A07" w:rsidRDefault="009E4A07" w:rsidP="00485B1B">
      <w:pPr>
        <w:pStyle w:val="ad"/>
        <w:numPr>
          <w:ilvl w:val="0"/>
          <w:numId w:val="15"/>
        </w:numPr>
        <w:ind w:leftChars="0"/>
      </w:pPr>
      <w:r w:rsidRPr="009E4A07">
        <w:t>du [option] [file or directory]</w:t>
      </w:r>
    </w:p>
    <w:p w:rsidR="009E4A07" w:rsidRDefault="009E4A07" w:rsidP="00485B1B">
      <w:pPr>
        <w:pStyle w:val="ad"/>
        <w:ind w:leftChars="200" w:left="420"/>
      </w:pPr>
      <w:r w:rsidRPr="009E4A07">
        <w:t xml:space="preserve">　ファイルやディレクトリの容量を表示します。</w:t>
      </w:r>
    </w:p>
    <w:tbl>
      <w:tblPr>
        <w:tblStyle w:val="af"/>
        <w:tblW w:w="8079" w:type="dxa"/>
        <w:tblInd w:w="534" w:type="dxa"/>
        <w:tblLook w:val="04A0"/>
      </w:tblPr>
      <w:tblGrid>
        <w:gridCol w:w="8079"/>
      </w:tblGrid>
      <w:tr w:rsidR="00485B1B" w:rsidRPr="009E4A07" w:rsidTr="00DD720D">
        <w:tc>
          <w:tcPr>
            <w:tcW w:w="8079" w:type="dxa"/>
          </w:tcPr>
          <w:p w:rsidR="00485B1B" w:rsidRPr="009E4A07" w:rsidRDefault="00485B1B" w:rsidP="00485B1B">
            <w:pPr>
              <w:rPr>
                <w:rFonts w:asciiTheme="majorEastAsia" w:eastAsiaTheme="majorEastAsia" w:hAnsiTheme="majorEastAsia"/>
              </w:rPr>
            </w:pPr>
            <w:bookmarkStart w:id="69" w:name="_Hlk377565848"/>
            <w:r w:rsidRPr="009E4A07">
              <w:rPr>
                <w:rFonts w:asciiTheme="majorEastAsia" w:eastAsiaTheme="majorEastAsia" w:hAnsiTheme="majorEastAsia"/>
              </w:rPr>
              <w:t xml:space="preserve">$ </w:t>
            </w:r>
            <w:r>
              <w:rPr>
                <w:rFonts w:asciiTheme="majorEastAsia" w:eastAsiaTheme="majorEastAsia" w:hAnsiTheme="majorEastAsia" w:hint="eastAsia"/>
              </w:rPr>
              <w:t xml:space="preserve">du </w:t>
            </w:r>
            <w:r>
              <w:rPr>
                <w:rFonts w:asciiTheme="majorEastAsia" w:eastAsiaTheme="majorEastAsia" w:hAnsiTheme="majorEastAsia"/>
              </w:rPr>
              <w:t>–</w:t>
            </w:r>
            <w:r>
              <w:rPr>
                <w:rFonts w:asciiTheme="majorEastAsia" w:eastAsiaTheme="majorEastAsia" w:hAnsiTheme="majorEastAsia" w:hint="eastAsia"/>
              </w:rPr>
              <w:t>a sampledir</w:t>
            </w:r>
          </w:p>
        </w:tc>
      </w:tr>
    </w:tbl>
    <w:bookmarkEnd w:id="69"/>
    <w:p w:rsidR="009E4A07" w:rsidRPr="009E4A07" w:rsidRDefault="009E4A07" w:rsidP="009E4A07">
      <w:pPr>
        <w:pStyle w:val="ad"/>
        <w:ind w:leftChars="200" w:left="420"/>
      </w:pPr>
      <w:r w:rsidRPr="009E4A07">
        <w:t xml:space="preserve">　</w:t>
      </w:r>
      <w:r w:rsidRPr="009E4A07">
        <w:t>sampledir</w:t>
      </w:r>
      <w:r w:rsidRPr="009E4A07">
        <w:t>ディレクトリの全てのファイルとディレクトリの容量を、表示します。</w:t>
      </w:r>
      <w:r w:rsidRPr="009E4A07">
        <w:t>-a</w:t>
      </w:r>
      <w:r w:rsidRPr="009E4A07">
        <w:t>オプションは、ファイルの容量も表示します。</w:t>
      </w:r>
    </w:p>
    <w:p w:rsidR="009E4A07" w:rsidRPr="009E4A07" w:rsidRDefault="009E4A07" w:rsidP="00485B1B">
      <w:pPr>
        <w:pStyle w:val="ad"/>
        <w:numPr>
          <w:ilvl w:val="0"/>
          <w:numId w:val="15"/>
        </w:numPr>
        <w:ind w:leftChars="0"/>
      </w:pPr>
      <w:r w:rsidRPr="009E4A07">
        <w:t>tar [option] [tarfile] [otherfile]</w:t>
      </w:r>
    </w:p>
    <w:p w:rsidR="009E4A07" w:rsidRDefault="009E4A07" w:rsidP="00485B1B">
      <w:pPr>
        <w:pStyle w:val="ad"/>
        <w:ind w:leftChars="200" w:left="420"/>
      </w:pPr>
      <w:r w:rsidRPr="009E4A07">
        <w:t xml:space="preserve">　</w:t>
      </w:r>
      <w:r w:rsidRPr="009E4A07">
        <w:t>tar</w:t>
      </w:r>
      <w:r w:rsidRPr="009E4A07">
        <w:t>形式ファイルの作成と展開を行います。</w:t>
      </w:r>
    </w:p>
    <w:tbl>
      <w:tblPr>
        <w:tblStyle w:val="af"/>
        <w:tblW w:w="8079" w:type="dxa"/>
        <w:tblInd w:w="534" w:type="dxa"/>
        <w:tblLook w:val="04A0"/>
      </w:tblPr>
      <w:tblGrid>
        <w:gridCol w:w="8079"/>
      </w:tblGrid>
      <w:tr w:rsidR="00485B1B" w:rsidRPr="009E4A07" w:rsidTr="00DD720D">
        <w:tc>
          <w:tcPr>
            <w:tcW w:w="8079" w:type="dxa"/>
          </w:tcPr>
          <w:p w:rsidR="00485B1B" w:rsidRPr="009E4A07" w:rsidRDefault="00485B1B" w:rsidP="00DD720D">
            <w:pPr>
              <w:rPr>
                <w:rFonts w:asciiTheme="majorEastAsia" w:eastAsiaTheme="majorEastAsia" w:hAnsiTheme="majorEastAsia"/>
              </w:rPr>
            </w:pPr>
            <w:r w:rsidRPr="009E4A07">
              <w:rPr>
                <w:rFonts w:asciiTheme="majorEastAsia" w:eastAsiaTheme="majorEastAsia" w:hAnsiTheme="majorEastAsia"/>
              </w:rPr>
              <w:t xml:space="preserve">$ </w:t>
            </w:r>
            <w:r>
              <w:rPr>
                <w:rFonts w:asciiTheme="majorEastAsia" w:eastAsiaTheme="majorEastAsia" w:hAnsiTheme="majorEastAsia" w:hint="eastAsia"/>
              </w:rPr>
              <w:t>tar cvf data.tar .</w:t>
            </w:r>
          </w:p>
        </w:tc>
      </w:tr>
    </w:tbl>
    <w:p w:rsidR="009D5DBD" w:rsidRDefault="009E4A07" w:rsidP="00CB5DF8">
      <w:pPr>
        <w:pStyle w:val="ad"/>
        <w:ind w:leftChars="200" w:left="420"/>
      </w:pPr>
      <w:r w:rsidRPr="009E4A07">
        <w:t xml:space="preserve">　カレントディレクトリにある全てのファイルとディレクトリを集め、</w:t>
      </w:r>
      <w:r w:rsidRPr="009E4A07">
        <w:t>1</w:t>
      </w:r>
      <w:r w:rsidRPr="009E4A07">
        <w:t>つの</w:t>
      </w:r>
      <w:r w:rsidRPr="009E4A07">
        <w:t>tar</w:t>
      </w:r>
      <w:r w:rsidRPr="009E4A07">
        <w:t>形式ファイル</w:t>
      </w:r>
      <w:r w:rsidRPr="009E4A07">
        <w:t>(data.tar)</w:t>
      </w:r>
      <w:r w:rsidRPr="009E4A07">
        <w:t>を作成します。</w:t>
      </w:r>
      <w:bookmarkStart w:id="70" w:name="OLE_LINK31"/>
      <w:bookmarkStart w:id="71" w:name="OLE_LINK32"/>
    </w:p>
    <w:p w:rsidR="00A734F4" w:rsidRPr="009E4A07" w:rsidRDefault="00561DD9" w:rsidP="00A734F4">
      <w:pPr>
        <w:pStyle w:val="ad"/>
        <w:numPr>
          <w:ilvl w:val="0"/>
          <w:numId w:val="15"/>
        </w:numPr>
        <w:ind w:leftChars="0"/>
      </w:pPr>
      <w:r>
        <w:rPr>
          <w:rFonts w:hint="eastAsia"/>
        </w:rPr>
        <w:t>wc</w:t>
      </w:r>
    </w:p>
    <w:p w:rsidR="00A734F4" w:rsidRDefault="00A734F4" w:rsidP="00A734F4">
      <w:pPr>
        <w:pStyle w:val="ad"/>
        <w:ind w:leftChars="200" w:left="420"/>
      </w:pPr>
      <w:r w:rsidRPr="009E4A07">
        <w:t xml:space="preserve">　</w:t>
      </w:r>
      <w:r w:rsidR="004C70C7">
        <w:rPr>
          <w:rFonts w:hint="eastAsia"/>
        </w:rPr>
        <w:t>ファイルの改行、単語、容量</w:t>
      </w:r>
      <w:r w:rsidR="004C70C7">
        <w:rPr>
          <w:rFonts w:hint="eastAsia"/>
        </w:rPr>
        <w:t>(</w:t>
      </w:r>
      <w:r w:rsidR="004C70C7">
        <w:rPr>
          <w:rFonts w:hint="eastAsia"/>
        </w:rPr>
        <w:t>単位</w:t>
      </w:r>
      <w:r w:rsidR="004C70C7">
        <w:rPr>
          <w:rFonts w:hint="eastAsia"/>
        </w:rPr>
        <w:t>: Byte)</w:t>
      </w:r>
      <w:r w:rsidR="00CD2E87">
        <w:rPr>
          <w:rFonts w:hint="eastAsia"/>
        </w:rPr>
        <w:t>をカウントします</w:t>
      </w:r>
      <w:r w:rsidR="004C70C7">
        <w:rPr>
          <w:rFonts w:hint="eastAsia"/>
        </w:rPr>
        <w:t>。</w:t>
      </w:r>
    </w:p>
    <w:tbl>
      <w:tblPr>
        <w:tblStyle w:val="af"/>
        <w:tblW w:w="8079" w:type="dxa"/>
        <w:tblInd w:w="534" w:type="dxa"/>
        <w:tblLook w:val="04A0"/>
      </w:tblPr>
      <w:tblGrid>
        <w:gridCol w:w="8079"/>
      </w:tblGrid>
      <w:tr w:rsidR="00A734F4" w:rsidRPr="009E4A07" w:rsidTr="004C70C7">
        <w:tc>
          <w:tcPr>
            <w:tcW w:w="8079" w:type="dxa"/>
          </w:tcPr>
          <w:p w:rsidR="00A734F4" w:rsidRPr="009E4A07" w:rsidRDefault="00A734F4" w:rsidP="00560873">
            <w:pPr>
              <w:rPr>
                <w:rFonts w:asciiTheme="majorEastAsia" w:eastAsiaTheme="majorEastAsia" w:hAnsiTheme="majorEastAsia"/>
              </w:rPr>
            </w:pPr>
            <w:r w:rsidRPr="009E4A07">
              <w:rPr>
                <w:rFonts w:asciiTheme="majorEastAsia" w:eastAsiaTheme="majorEastAsia" w:hAnsiTheme="majorEastAsia"/>
              </w:rPr>
              <w:t xml:space="preserve">$ </w:t>
            </w:r>
            <w:r w:rsidR="00491C08">
              <w:rPr>
                <w:rFonts w:asciiTheme="majorEastAsia" w:eastAsiaTheme="majorEastAsia" w:hAnsiTheme="majorEastAsia" w:hint="eastAsia"/>
              </w:rPr>
              <w:t xml:space="preserve">wc </w:t>
            </w:r>
            <w:r w:rsidR="00491C08">
              <w:rPr>
                <w:rFonts w:asciiTheme="majorEastAsia" w:eastAsiaTheme="majorEastAsia" w:hAnsiTheme="majorEastAsia"/>
              </w:rPr>
              <w:t>–</w:t>
            </w:r>
            <w:r w:rsidR="00491C08">
              <w:rPr>
                <w:rFonts w:asciiTheme="majorEastAsia" w:eastAsiaTheme="majorEastAsia" w:hAnsiTheme="majorEastAsia" w:hint="eastAsia"/>
              </w:rPr>
              <w:t xml:space="preserve">l </w:t>
            </w:r>
            <w:r w:rsidR="00560873">
              <w:rPr>
                <w:rFonts w:asciiTheme="majorEastAsia" w:eastAsiaTheme="majorEastAsia" w:hAnsiTheme="majorEastAsia" w:hint="eastAsia"/>
              </w:rPr>
              <w:t>test</w:t>
            </w:r>
          </w:p>
        </w:tc>
      </w:tr>
    </w:tbl>
    <w:p w:rsidR="00A734F4" w:rsidRDefault="00A734F4" w:rsidP="00A734F4">
      <w:pPr>
        <w:pStyle w:val="ad"/>
        <w:ind w:leftChars="200" w:left="420"/>
      </w:pPr>
      <w:r w:rsidRPr="009E4A07">
        <w:t xml:space="preserve">　</w:t>
      </w:r>
      <w:r w:rsidR="00560873">
        <w:rPr>
          <w:rFonts w:hint="eastAsia"/>
        </w:rPr>
        <w:t>test</w:t>
      </w:r>
      <w:r w:rsidR="004C70C7">
        <w:rPr>
          <w:rFonts w:hint="eastAsia"/>
        </w:rPr>
        <w:t>ファイル</w:t>
      </w:r>
      <w:r w:rsidR="00CD2E87">
        <w:rPr>
          <w:rFonts w:hint="eastAsia"/>
        </w:rPr>
        <w:t>の</w:t>
      </w:r>
      <w:r w:rsidR="00491C08">
        <w:rPr>
          <w:rFonts w:hint="eastAsia"/>
        </w:rPr>
        <w:t>改行</w:t>
      </w:r>
      <w:r w:rsidR="00CD2E87">
        <w:rPr>
          <w:rFonts w:hint="eastAsia"/>
        </w:rPr>
        <w:t>をカウントします。</w:t>
      </w:r>
    </w:p>
    <w:p w:rsidR="00A734F4" w:rsidRPr="009E4A07" w:rsidRDefault="00561DD9" w:rsidP="00A734F4">
      <w:pPr>
        <w:pStyle w:val="ad"/>
        <w:numPr>
          <w:ilvl w:val="0"/>
          <w:numId w:val="15"/>
        </w:numPr>
        <w:ind w:leftChars="0"/>
      </w:pPr>
      <w:r>
        <w:rPr>
          <w:rFonts w:hint="eastAsia"/>
        </w:rPr>
        <w:t>diff</w:t>
      </w:r>
    </w:p>
    <w:p w:rsidR="00A734F4" w:rsidRDefault="00A734F4" w:rsidP="00A734F4">
      <w:pPr>
        <w:pStyle w:val="ad"/>
        <w:ind w:leftChars="200" w:left="420"/>
      </w:pPr>
      <w:r w:rsidRPr="009E4A07">
        <w:t xml:space="preserve">　</w:t>
      </w:r>
      <w:r w:rsidR="00CD2E87">
        <w:rPr>
          <w:rFonts w:hint="eastAsia"/>
        </w:rPr>
        <w:t>先頭から順番に</w:t>
      </w:r>
      <w:r w:rsidR="00CD2E87">
        <w:rPr>
          <w:rFonts w:hint="eastAsia"/>
        </w:rPr>
        <w:t>2</w:t>
      </w:r>
      <w:r w:rsidR="00560873">
        <w:rPr>
          <w:rFonts w:hint="eastAsia"/>
        </w:rPr>
        <w:t>つのファイルを行毎に</w:t>
      </w:r>
      <w:r w:rsidR="00CD2E87">
        <w:rPr>
          <w:rFonts w:hint="eastAsia"/>
        </w:rPr>
        <w:t>比較します。</w:t>
      </w:r>
    </w:p>
    <w:tbl>
      <w:tblPr>
        <w:tblStyle w:val="af"/>
        <w:tblW w:w="8079" w:type="dxa"/>
        <w:tblInd w:w="534" w:type="dxa"/>
        <w:tblLook w:val="04A0"/>
      </w:tblPr>
      <w:tblGrid>
        <w:gridCol w:w="8079"/>
      </w:tblGrid>
      <w:tr w:rsidR="00A734F4" w:rsidRPr="009E4A07" w:rsidTr="004C70C7">
        <w:tc>
          <w:tcPr>
            <w:tcW w:w="8079" w:type="dxa"/>
          </w:tcPr>
          <w:p w:rsidR="00A734F4" w:rsidRPr="009E4A07" w:rsidRDefault="00A734F4" w:rsidP="004C70C7">
            <w:pPr>
              <w:rPr>
                <w:rFonts w:asciiTheme="majorEastAsia" w:eastAsiaTheme="majorEastAsia" w:hAnsiTheme="majorEastAsia"/>
              </w:rPr>
            </w:pPr>
            <w:r w:rsidRPr="009E4A07">
              <w:rPr>
                <w:rFonts w:asciiTheme="majorEastAsia" w:eastAsiaTheme="majorEastAsia" w:hAnsiTheme="majorEastAsia"/>
              </w:rPr>
              <w:t xml:space="preserve">$ </w:t>
            </w:r>
            <w:r w:rsidR="00CD2E87">
              <w:rPr>
                <w:rFonts w:asciiTheme="majorEastAsia" w:eastAsiaTheme="majorEastAsia" w:hAnsiTheme="majorEastAsia" w:hint="eastAsia"/>
              </w:rPr>
              <w:t>diff foo.c bar.c</w:t>
            </w:r>
          </w:p>
        </w:tc>
      </w:tr>
    </w:tbl>
    <w:p w:rsidR="00A734F4" w:rsidRDefault="00A734F4" w:rsidP="00A734F4">
      <w:pPr>
        <w:pStyle w:val="ad"/>
        <w:ind w:leftChars="200" w:left="420"/>
      </w:pPr>
      <w:r w:rsidRPr="009E4A07">
        <w:t xml:space="preserve">　</w:t>
      </w:r>
      <w:r w:rsidR="00CD2E87">
        <w:rPr>
          <w:rFonts w:hint="eastAsia"/>
        </w:rPr>
        <w:t>foo.c</w:t>
      </w:r>
      <w:r w:rsidR="00CD2E87">
        <w:rPr>
          <w:rFonts w:hint="eastAsia"/>
        </w:rPr>
        <w:t>ファイルと</w:t>
      </w:r>
      <w:r w:rsidR="00CD2E87">
        <w:rPr>
          <w:rFonts w:hint="eastAsia"/>
        </w:rPr>
        <w:t>bar.c</w:t>
      </w:r>
      <w:r w:rsidR="00CD2E87">
        <w:rPr>
          <w:rFonts w:hint="eastAsia"/>
        </w:rPr>
        <w:t>ファイルを比較し、異なる行があれば</w:t>
      </w:r>
      <w:r w:rsidR="00133F5E">
        <w:rPr>
          <w:rFonts w:hint="eastAsia"/>
        </w:rPr>
        <w:t>表示します</w:t>
      </w:r>
      <w:r w:rsidR="00CD2E87">
        <w:rPr>
          <w:rFonts w:hint="eastAsia"/>
        </w:rPr>
        <w:t>。</w:t>
      </w:r>
    </w:p>
    <w:p w:rsidR="00A734F4" w:rsidRPr="009E4A07" w:rsidRDefault="00561DD9" w:rsidP="00A734F4">
      <w:pPr>
        <w:pStyle w:val="ad"/>
        <w:numPr>
          <w:ilvl w:val="0"/>
          <w:numId w:val="15"/>
        </w:numPr>
        <w:ind w:leftChars="0"/>
      </w:pPr>
      <w:r>
        <w:rPr>
          <w:rFonts w:hint="eastAsia"/>
        </w:rPr>
        <w:t>cmp</w:t>
      </w:r>
    </w:p>
    <w:p w:rsidR="00A734F4" w:rsidRDefault="00A734F4" w:rsidP="00A734F4">
      <w:pPr>
        <w:pStyle w:val="ad"/>
        <w:ind w:leftChars="200" w:left="420"/>
      </w:pPr>
      <w:r w:rsidRPr="009E4A07">
        <w:t xml:space="preserve">　</w:t>
      </w:r>
      <w:r w:rsidR="00CD2E87">
        <w:rPr>
          <w:rFonts w:hint="eastAsia"/>
        </w:rPr>
        <w:t>先頭から順番に</w:t>
      </w:r>
      <w:r w:rsidR="00CD2E87">
        <w:rPr>
          <w:rFonts w:hint="eastAsia"/>
        </w:rPr>
        <w:t>2</w:t>
      </w:r>
      <w:r w:rsidR="00560873">
        <w:rPr>
          <w:rFonts w:hint="eastAsia"/>
        </w:rPr>
        <w:t>つのファイルを</w:t>
      </w:r>
      <w:r w:rsidR="00CD2E87">
        <w:rPr>
          <w:rFonts w:hint="eastAsia"/>
        </w:rPr>
        <w:t>Byte</w:t>
      </w:r>
      <w:r w:rsidR="00560873">
        <w:rPr>
          <w:rFonts w:hint="eastAsia"/>
        </w:rPr>
        <w:t>毎に</w:t>
      </w:r>
      <w:r w:rsidR="00CD2E87">
        <w:rPr>
          <w:rFonts w:hint="eastAsia"/>
        </w:rPr>
        <w:t>比較します。</w:t>
      </w:r>
    </w:p>
    <w:tbl>
      <w:tblPr>
        <w:tblStyle w:val="af"/>
        <w:tblW w:w="8079" w:type="dxa"/>
        <w:tblInd w:w="534" w:type="dxa"/>
        <w:tblLook w:val="04A0"/>
      </w:tblPr>
      <w:tblGrid>
        <w:gridCol w:w="8079"/>
      </w:tblGrid>
      <w:tr w:rsidR="00A734F4" w:rsidRPr="009E4A07" w:rsidTr="004C70C7">
        <w:tc>
          <w:tcPr>
            <w:tcW w:w="8079" w:type="dxa"/>
          </w:tcPr>
          <w:p w:rsidR="00A734F4" w:rsidRPr="009E4A07" w:rsidRDefault="00A734F4" w:rsidP="004C70C7">
            <w:pPr>
              <w:rPr>
                <w:rFonts w:asciiTheme="majorEastAsia" w:eastAsiaTheme="majorEastAsia" w:hAnsiTheme="majorEastAsia"/>
              </w:rPr>
            </w:pPr>
            <w:r w:rsidRPr="009E4A07">
              <w:rPr>
                <w:rFonts w:asciiTheme="majorEastAsia" w:eastAsiaTheme="majorEastAsia" w:hAnsiTheme="majorEastAsia"/>
              </w:rPr>
              <w:t xml:space="preserve">$ </w:t>
            </w:r>
            <w:r w:rsidR="00CD2E87">
              <w:rPr>
                <w:rFonts w:asciiTheme="majorEastAsia" w:eastAsiaTheme="majorEastAsia" w:hAnsiTheme="majorEastAsia" w:hint="eastAsia"/>
              </w:rPr>
              <w:t>cmp foo bar</w:t>
            </w:r>
          </w:p>
        </w:tc>
      </w:tr>
    </w:tbl>
    <w:p w:rsidR="00A734F4" w:rsidRDefault="00A734F4" w:rsidP="00CD2E87">
      <w:pPr>
        <w:pStyle w:val="ad"/>
        <w:ind w:leftChars="200" w:left="420"/>
      </w:pPr>
      <w:r w:rsidRPr="009E4A07">
        <w:t xml:space="preserve">　</w:t>
      </w:r>
      <w:r w:rsidR="00CD2E87">
        <w:rPr>
          <w:rFonts w:hint="eastAsia"/>
        </w:rPr>
        <w:t>foo</w:t>
      </w:r>
      <w:r w:rsidR="00CD2E87">
        <w:rPr>
          <w:rFonts w:hint="eastAsia"/>
        </w:rPr>
        <w:t>ファイルと</w:t>
      </w:r>
      <w:r w:rsidR="00CD2E87">
        <w:rPr>
          <w:rFonts w:hint="eastAsia"/>
        </w:rPr>
        <w:t>bar</w:t>
      </w:r>
      <w:r w:rsidR="00CD2E87">
        <w:rPr>
          <w:rFonts w:hint="eastAsia"/>
        </w:rPr>
        <w:t>ファイルを比較し、</w:t>
      </w:r>
      <w:r w:rsidR="00CD2E87">
        <w:rPr>
          <w:rFonts w:hint="eastAsia"/>
        </w:rPr>
        <w:t>2</w:t>
      </w:r>
      <w:r w:rsidR="00CD2E87">
        <w:rPr>
          <w:rFonts w:hint="eastAsia"/>
        </w:rPr>
        <w:t>つのファイルが同じかを判定します。</w:t>
      </w:r>
    </w:p>
    <w:p w:rsidR="00266CC0" w:rsidRPr="0027483E" w:rsidRDefault="00266CC0" w:rsidP="00CB5DF8">
      <w:pPr>
        <w:widowControl/>
        <w:jc w:val="left"/>
      </w:pPr>
    </w:p>
    <w:p w:rsidR="00485B1B" w:rsidRDefault="00485B1B" w:rsidP="000F1DD3">
      <w:pPr>
        <w:pStyle w:val="3"/>
        <w:numPr>
          <w:ilvl w:val="2"/>
          <w:numId w:val="2"/>
        </w:numPr>
        <w:ind w:leftChars="0"/>
      </w:pPr>
      <w:bookmarkStart w:id="72" w:name="_Toc381605488"/>
      <w:r>
        <w:rPr>
          <w:rFonts w:hint="eastAsia"/>
        </w:rPr>
        <w:t>プロセス管理</w:t>
      </w:r>
      <w:bookmarkEnd w:id="72"/>
    </w:p>
    <w:p w:rsidR="00485B1B" w:rsidRPr="00485B1B" w:rsidRDefault="00485B1B" w:rsidP="00485B1B">
      <w:pPr>
        <w:pStyle w:val="ad"/>
        <w:numPr>
          <w:ilvl w:val="0"/>
          <w:numId w:val="15"/>
        </w:numPr>
        <w:ind w:leftChars="0"/>
      </w:pPr>
      <w:r w:rsidRPr="00485B1B">
        <w:t>ps [option]</w:t>
      </w:r>
    </w:p>
    <w:p w:rsidR="00485B1B" w:rsidRPr="00485B1B" w:rsidRDefault="00485B1B" w:rsidP="00485B1B">
      <w:pPr>
        <w:pStyle w:val="ad"/>
        <w:ind w:leftChars="200" w:left="420"/>
      </w:pPr>
      <w:r w:rsidRPr="00485B1B">
        <w:t xml:space="preserve">　実行中のプロセスを表示します。</w:t>
      </w:r>
    </w:p>
    <w:tbl>
      <w:tblPr>
        <w:tblStyle w:val="af"/>
        <w:tblW w:w="8079" w:type="dxa"/>
        <w:tblInd w:w="534" w:type="dxa"/>
        <w:tblLook w:val="04A0"/>
      </w:tblPr>
      <w:tblGrid>
        <w:gridCol w:w="8079"/>
      </w:tblGrid>
      <w:tr w:rsidR="00485B1B" w:rsidRPr="009E4A07" w:rsidTr="00DD720D">
        <w:tc>
          <w:tcPr>
            <w:tcW w:w="8079" w:type="dxa"/>
          </w:tcPr>
          <w:p w:rsidR="00485B1B" w:rsidRPr="009E4A07" w:rsidRDefault="00485B1B" w:rsidP="00485B1B">
            <w:pPr>
              <w:rPr>
                <w:rFonts w:asciiTheme="majorEastAsia" w:eastAsiaTheme="majorEastAsia" w:hAnsiTheme="majorEastAsia"/>
              </w:rPr>
            </w:pPr>
            <w:bookmarkStart w:id="73" w:name="OLE_LINK27"/>
            <w:bookmarkStart w:id="74" w:name="OLE_LINK28"/>
            <w:r w:rsidRPr="009E4A07">
              <w:rPr>
                <w:rFonts w:asciiTheme="majorEastAsia" w:eastAsiaTheme="majorEastAsia" w:hAnsiTheme="majorEastAsia"/>
              </w:rPr>
              <w:t xml:space="preserve">$ </w:t>
            </w:r>
            <w:r>
              <w:rPr>
                <w:rFonts w:asciiTheme="majorEastAsia" w:eastAsiaTheme="majorEastAsia" w:hAnsiTheme="majorEastAsia" w:hint="eastAsia"/>
              </w:rPr>
              <w:t>ps aux</w:t>
            </w:r>
          </w:p>
        </w:tc>
      </w:tr>
    </w:tbl>
    <w:bookmarkEnd w:id="73"/>
    <w:bookmarkEnd w:id="74"/>
    <w:p w:rsidR="00485B1B" w:rsidRPr="00485B1B" w:rsidRDefault="00485B1B" w:rsidP="00485B1B">
      <w:pPr>
        <w:pStyle w:val="ad"/>
        <w:ind w:leftChars="200" w:left="420"/>
      </w:pPr>
      <w:r w:rsidRPr="00485B1B">
        <w:t xml:space="preserve">　</w:t>
      </w:r>
      <w:r w:rsidRPr="00485B1B">
        <w:t>a</w:t>
      </w:r>
      <w:r w:rsidRPr="00485B1B">
        <w:t>オプションは、自分以外のユーザのプロセスも表示します。</w:t>
      </w:r>
      <w:r w:rsidRPr="00485B1B">
        <w:t>u</w:t>
      </w:r>
      <w:r w:rsidRPr="00485B1B">
        <w:t>オプションは、ユーザ名などを表示します。</w:t>
      </w:r>
      <w:r w:rsidRPr="00485B1B">
        <w:t>x</w:t>
      </w:r>
      <w:r w:rsidRPr="00485B1B">
        <w:t>オプションは、端末を持たないプロセスも表示します。</w:t>
      </w:r>
    </w:p>
    <w:p w:rsidR="00485B1B" w:rsidRPr="00485B1B" w:rsidRDefault="00485B1B" w:rsidP="00485B1B">
      <w:pPr>
        <w:pStyle w:val="ad"/>
        <w:numPr>
          <w:ilvl w:val="0"/>
          <w:numId w:val="15"/>
        </w:numPr>
        <w:ind w:leftChars="0"/>
      </w:pPr>
      <w:r w:rsidRPr="00485B1B">
        <w:t>kill [option] pid</w:t>
      </w:r>
    </w:p>
    <w:p w:rsidR="00485B1B" w:rsidRPr="00485B1B" w:rsidRDefault="00485B1B" w:rsidP="00485B1B">
      <w:pPr>
        <w:pStyle w:val="ad"/>
        <w:ind w:leftChars="200" w:left="420"/>
      </w:pPr>
      <w:r w:rsidRPr="00485B1B">
        <w:t xml:space="preserve">　プロセスにシグナルを送ります。</w:t>
      </w:r>
    </w:p>
    <w:tbl>
      <w:tblPr>
        <w:tblStyle w:val="af"/>
        <w:tblW w:w="8079" w:type="dxa"/>
        <w:tblInd w:w="534" w:type="dxa"/>
        <w:tblLook w:val="04A0"/>
      </w:tblPr>
      <w:tblGrid>
        <w:gridCol w:w="8079"/>
      </w:tblGrid>
      <w:tr w:rsidR="00485B1B" w:rsidRPr="009E4A07" w:rsidTr="00DD720D">
        <w:tc>
          <w:tcPr>
            <w:tcW w:w="8079" w:type="dxa"/>
          </w:tcPr>
          <w:p w:rsidR="00485B1B" w:rsidRPr="009E4A07" w:rsidRDefault="00485B1B" w:rsidP="00DD720D">
            <w:pPr>
              <w:rPr>
                <w:rFonts w:asciiTheme="majorEastAsia" w:eastAsiaTheme="majorEastAsia" w:hAnsiTheme="majorEastAsia"/>
              </w:rPr>
            </w:pPr>
            <w:r w:rsidRPr="009E4A07">
              <w:rPr>
                <w:rFonts w:asciiTheme="majorEastAsia" w:eastAsiaTheme="majorEastAsia" w:hAnsiTheme="majorEastAsia"/>
              </w:rPr>
              <w:t xml:space="preserve">$ </w:t>
            </w:r>
            <w:r>
              <w:rPr>
                <w:rFonts w:asciiTheme="majorEastAsia" w:eastAsiaTheme="majorEastAsia" w:hAnsiTheme="majorEastAsia" w:hint="eastAsia"/>
              </w:rPr>
              <w:t>kill -9 123</w:t>
            </w:r>
          </w:p>
        </w:tc>
      </w:tr>
    </w:tbl>
    <w:p w:rsidR="00485B1B" w:rsidRPr="00485B1B" w:rsidRDefault="00485B1B" w:rsidP="00485B1B">
      <w:pPr>
        <w:pStyle w:val="ad"/>
        <w:ind w:leftChars="200" w:left="420"/>
      </w:pPr>
      <w:r w:rsidRPr="00485B1B">
        <w:t xml:space="preserve">　プロセス</w:t>
      </w:r>
      <w:r w:rsidRPr="00485B1B">
        <w:t>123</w:t>
      </w:r>
      <w:r w:rsidRPr="00485B1B">
        <w:t>にシグナル</w:t>
      </w:r>
      <w:r w:rsidRPr="00485B1B">
        <w:t>9(</w:t>
      </w:r>
      <w:r w:rsidRPr="00485B1B">
        <w:t>強制終了</w:t>
      </w:r>
      <w:r w:rsidRPr="00485B1B">
        <w:t>)</w:t>
      </w:r>
      <w:r w:rsidRPr="00485B1B">
        <w:t>を送ります。</w:t>
      </w:r>
      <w:r w:rsidRPr="00485B1B">
        <w:t>-</w:t>
      </w:r>
      <w:r w:rsidRPr="00485B1B">
        <w:t>はシグナルの種類を指定します。</w:t>
      </w:r>
    </w:p>
    <w:p w:rsidR="00485B1B" w:rsidRPr="00485B1B" w:rsidRDefault="00485B1B" w:rsidP="00485B1B">
      <w:pPr>
        <w:pStyle w:val="ad"/>
        <w:numPr>
          <w:ilvl w:val="0"/>
          <w:numId w:val="15"/>
        </w:numPr>
        <w:ind w:leftChars="0"/>
      </w:pPr>
      <w:r w:rsidRPr="00485B1B">
        <w:t>top [option]</w:t>
      </w:r>
    </w:p>
    <w:p w:rsidR="00485B1B" w:rsidRPr="00485B1B" w:rsidRDefault="00485B1B" w:rsidP="00485B1B">
      <w:pPr>
        <w:pStyle w:val="ad"/>
        <w:ind w:leftChars="200" w:left="420"/>
      </w:pPr>
      <w:r w:rsidRPr="00485B1B">
        <w:t xml:space="preserve">　現在実行中のプロセスで、</w:t>
      </w:r>
      <w:r w:rsidRPr="00485B1B">
        <w:t>CPU</w:t>
      </w:r>
      <w:r w:rsidRPr="00485B1B">
        <w:t>を多く使用しているものを、順番に表示します。</w:t>
      </w:r>
    </w:p>
    <w:p w:rsidR="00485B1B" w:rsidRPr="00485B1B" w:rsidRDefault="00485B1B" w:rsidP="00485B1B">
      <w:pPr>
        <w:pStyle w:val="ad"/>
        <w:numPr>
          <w:ilvl w:val="0"/>
          <w:numId w:val="15"/>
        </w:numPr>
        <w:ind w:leftChars="0"/>
      </w:pPr>
      <w:r w:rsidRPr="00485B1B">
        <w:t>nice [option] [cmd]</w:t>
      </w:r>
    </w:p>
    <w:p w:rsidR="00485B1B" w:rsidRPr="00485B1B" w:rsidRDefault="00485B1B" w:rsidP="00485B1B">
      <w:pPr>
        <w:pStyle w:val="ad"/>
        <w:ind w:leftChars="200" w:left="420"/>
      </w:pPr>
      <w:r w:rsidRPr="00485B1B">
        <w:t xml:space="preserve">　優先度を調整してコマンドを実行します。優先度は、</w:t>
      </w:r>
      <w:r w:rsidRPr="00485B1B">
        <w:t>-20(</w:t>
      </w:r>
      <w:r w:rsidRPr="00485B1B">
        <w:t>高優先</w:t>
      </w:r>
      <w:r w:rsidRPr="00485B1B">
        <w:t>)</w:t>
      </w:r>
      <w:r w:rsidRPr="00485B1B">
        <w:t>から</w:t>
      </w:r>
      <w:r w:rsidRPr="00485B1B">
        <w:t>19(</w:t>
      </w:r>
      <w:r w:rsidRPr="00485B1B">
        <w:t>低優先</w:t>
      </w:r>
      <w:r w:rsidRPr="00485B1B">
        <w:t>)</w:t>
      </w:r>
      <w:r w:rsidRPr="00485B1B">
        <w:t>まで調整できます。負の値は</w:t>
      </w:r>
      <w:r w:rsidR="00584E12">
        <w:t>スーパ</w:t>
      </w:r>
      <w:r w:rsidRPr="00485B1B">
        <w:t>ユーザのみ指定できます。</w:t>
      </w:r>
    </w:p>
    <w:tbl>
      <w:tblPr>
        <w:tblStyle w:val="af"/>
        <w:tblW w:w="8079" w:type="dxa"/>
        <w:tblInd w:w="534" w:type="dxa"/>
        <w:tblLook w:val="04A0"/>
      </w:tblPr>
      <w:tblGrid>
        <w:gridCol w:w="8079"/>
      </w:tblGrid>
      <w:tr w:rsidR="00485B1B" w:rsidRPr="009E4A07" w:rsidTr="00DD720D">
        <w:tc>
          <w:tcPr>
            <w:tcW w:w="8079" w:type="dxa"/>
          </w:tcPr>
          <w:p w:rsidR="00485B1B" w:rsidRPr="009E4A07" w:rsidRDefault="00485B1B" w:rsidP="00DD720D">
            <w:pPr>
              <w:rPr>
                <w:rFonts w:asciiTheme="majorEastAsia" w:eastAsiaTheme="majorEastAsia" w:hAnsiTheme="majorEastAsia"/>
              </w:rPr>
            </w:pPr>
            <w:r w:rsidRPr="009E4A07">
              <w:rPr>
                <w:rFonts w:asciiTheme="majorEastAsia" w:eastAsiaTheme="majorEastAsia" w:hAnsiTheme="majorEastAsia"/>
              </w:rPr>
              <w:t xml:space="preserve">$ </w:t>
            </w:r>
            <w:r w:rsidR="00163307" w:rsidRPr="00163307">
              <w:rPr>
                <w:rFonts w:asciiTheme="majorEastAsia" w:eastAsiaTheme="majorEastAsia" w:hAnsiTheme="majorEastAsia"/>
              </w:rPr>
              <w:t>nice -n 3 grep "test" table</w:t>
            </w:r>
          </w:p>
        </w:tc>
      </w:tr>
    </w:tbl>
    <w:p w:rsidR="00485B1B" w:rsidRPr="00485B1B" w:rsidRDefault="00485B1B" w:rsidP="00485B1B">
      <w:pPr>
        <w:pStyle w:val="ad"/>
        <w:ind w:leftChars="200" w:left="420"/>
      </w:pPr>
      <w:r w:rsidRPr="00485B1B">
        <w:t xml:space="preserve">　</w:t>
      </w:r>
      <w:r w:rsidRPr="00485B1B">
        <w:t>grep</w:t>
      </w:r>
      <w:r w:rsidRPr="00485B1B">
        <w:t>コマンドの実行を、通常より優先度を下げて実行します。</w:t>
      </w:r>
      <w:r w:rsidRPr="00485B1B">
        <w:t>-n</w:t>
      </w:r>
      <w:r w:rsidRPr="00485B1B">
        <w:t>オプションは、優先度を調整する値を指定します。</w:t>
      </w:r>
    </w:p>
    <w:p w:rsidR="00485B1B" w:rsidRPr="00485B1B" w:rsidRDefault="00485B1B" w:rsidP="00485B1B">
      <w:pPr>
        <w:pStyle w:val="ad"/>
        <w:numPr>
          <w:ilvl w:val="0"/>
          <w:numId w:val="15"/>
        </w:numPr>
        <w:ind w:leftChars="0"/>
      </w:pPr>
      <w:r w:rsidRPr="00485B1B">
        <w:t>sleep amount [unit]</w:t>
      </w:r>
    </w:p>
    <w:p w:rsidR="00485B1B" w:rsidRPr="00485B1B" w:rsidRDefault="00485B1B" w:rsidP="00485B1B">
      <w:pPr>
        <w:pStyle w:val="ad"/>
        <w:ind w:leftChars="200" w:left="420"/>
      </w:pPr>
      <w:r w:rsidRPr="00485B1B">
        <w:t xml:space="preserve">　指定した時間だけ遅延します。</w:t>
      </w:r>
      <w:r w:rsidRPr="00485B1B">
        <w:t>unit</w:t>
      </w:r>
      <w:r w:rsidRPr="00485B1B">
        <w:t>には</w:t>
      </w:r>
      <w:r w:rsidRPr="00485B1B">
        <w:t>s(</w:t>
      </w:r>
      <w:r w:rsidRPr="00485B1B">
        <w:t>秒</w:t>
      </w:r>
      <w:r w:rsidRPr="00485B1B">
        <w:t>)</w:t>
      </w:r>
      <w:r w:rsidRPr="00485B1B">
        <w:t>、</w:t>
      </w:r>
      <w:r w:rsidRPr="00485B1B">
        <w:t>m(</w:t>
      </w:r>
      <w:r w:rsidRPr="00485B1B">
        <w:t>分</w:t>
      </w:r>
      <w:r w:rsidRPr="00485B1B">
        <w:t>)</w:t>
      </w:r>
      <w:r w:rsidRPr="00485B1B">
        <w:t>、</w:t>
      </w:r>
      <w:r w:rsidRPr="00485B1B">
        <w:t>h(</w:t>
      </w:r>
      <w:r w:rsidRPr="00485B1B">
        <w:t>時間</w:t>
      </w:r>
      <w:r w:rsidRPr="00485B1B">
        <w:t>)</w:t>
      </w:r>
      <w:r w:rsidRPr="00485B1B">
        <w:t>、</w:t>
      </w:r>
      <w:r w:rsidRPr="00485B1B">
        <w:t>d(</w:t>
      </w:r>
      <w:r w:rsidRPr="00485B1B">
        <w:t>日</w:t>
      </w:r>
      <w:r w:rsidRPr="00485B1B">
        <w:t>)</w:t>
      </w:r>
      <w:r w:rsidRPr="00485B1B">
        <w:t>があり、デフォルトは</w:t>
      </w:r>
      <w:r w:rsidRPr="00485B1B">
        <w:t>s</w:t>
      </w:r>
      <w:r w:rsidRPr="00485B1B">
        <w:t>です。シェルスクリプトなどで、コマンドの実行を一定時間遅延させたい場合などによく使われます。</w:t>
      </w:r>
    </w:p>
    <w:tbl>
      <w:tblPr>
        <w:tblStyle w:val="af"/>
        <w:tblW w:w="8079" w:type="dxa"/>
        <w:tblInd w:w="534" w:type="dxa"/>
        <w:tblLook w:val="04A0"/>
      </w:tblPr>
      <w:tblGrid>
        <w:gridCol w:w="8079"/>
      </w:tblGrid>
      <w:tr w:rsidR="00485B1B" w:rsidRPr="009E4A07" w:rsidTr="00DD720D">
        <w:tc>
          <w:tcPr>
            <w:tcW w:w="8079" w:type="dxa"/>
          </w:tcPr>
          <w:p w:rsidR="00485B1B" w:rsidRPr="009E4A07" w:rsidRDefault="00485B1B" w:rsidP="00DD720D">
            <w:pPr>
              <w:rPr>
                <w:rFonts w:asciiTheme="majorEastAsia" w:eastAsiaTheme="majorEastAsia" w:hAnsiTheme="majorEastAsia"/>
              </w:rPr>
            </w:pPr>
            <w:r w:rsidRPr="009E4A07">
              <w:rPr>
                <w:rFonts w:asciiTheme="majorEastAsia" w:eastAsiaTheme="majorEastAsia" w:hAnsiTheme="majorEastAsia"/>
              </w:rPr>
              <w:t>$</w:t>
            </w:r>
            <w:r w:rsidR="00163307" w:rsidRPr="00163307">
              <w:rPr>
                <w:rFonts w:asciiTheme="majorEastAsia" w:eastAsiaTheme="majorEastAsia" w:hAnsiTheme="majorEastAsia"/>
              </w:rPr>
              <w:t xml:space="preserve"> sleep 10</w:t>
            </w:r>
          </w:p>
        </w:tc>
      </w:tr>
    </w:tbl>
    <w:p w:rsidR="0027483E" w:rsidRDefault="00485B1B" w:rsidP="00CB5DF8">
      <w:pPr>
        <w:pStyle w:val="ad"/>
        <w:ind w:leftChars="200" w:left="420"/>
      </w:pPr>
      <w:r w:rsidRPr="00485B1B">
        <w:t xml:space="preserve">　</w:t>
      </w:r>
      <w:r w:rsidRPr="00485B1B">
        <w:t>10</w:t>
      </w:r>
      <w:r w:rsidRPr="00485B1B">
        <w:t>秒間遅延します。</w:t>
      </w:r>
      <w:bookmarkEnd w:id="70"/>
      <w:bookmarkEnd w:id="71"/>
    </w:p>
    <w:p w:rsidR="0027483E" w:rsidRDefault="0027483E" w:rsidP="00CB5DF8">
      <w:pPr>
        <w:pStyle w:val="ad"/>
        <w:ind w:leftChars="200" w:left="420"/>
      </w:pPr>
    </w:p>
    <w:p w:rsidR="00CB5DF8" w:rsidRDefault="00CB5DF8" w:rsidP="00CB5DF8">
      <w:pPr>
        <w:pStyle w:val="ad"/>
        <w:ind w:leftChars="200" w:left="420"/>
      </w:pPr>
      <w:r>
        <w:br w:type="page"/>
      </w:r>
    </w:p>
    <w:p w:rsidR="00CB5DF8" w:rsidRPr="00E4210A" w:rsidRDefault="00CB5DF8" w:rsidP="00CB5DF8">
      <w:pPr>
        <w:widowControl/>
        <w:jc w:val="left"/>
      </w:pPr>
    </w:p>
    <w:p w:rsidR="00163307" w:rsidRDefault="00163307" w:rsidP="000F1DD3">
      <w:pPr>
        <w:pStyle w:val="3"/>
        <w:numPr>
          <w:ilvl w:val="2"/>
          <w:numId w:val="2"/>
        </w:numPr>
        <w:ind w:leftChars="0"/>
      </w:pPr>
      <w:bookmarkStart w:id="75" w:name="_Toc381605489"/>
      <w:r>
        <w:rPr>
          <w:rFonts w:hint="eastAsia"/>
        </w:rPr>
        <w:t>システム</w:t>
      </w:r>
      <w:bookmarkEnd w:id="75"/>
    </w:p>
    <w:p w:rsidR="00163307" w:rsidRPr="00163307" w:rsidRDefault="00163307" w:rsidP="00163307">
      <w:pPr>
        <w:pStyle w:val="ad"/>
        <w:numPr>
          <w:ilvl w:val="0"/>
          <w:numId w:val="15"/>
        </w:numPr>
        <w:ind w:leftChars="0"/>
      </w:pPr>
      <w:r w:rsidRPr="00163307">
        <w:t>uname [option]</w:t>
      </w:r>
    </w:p>
    <w:p w:rsidR="00163307" w:rsidRPr="00163307" w:rsidRDefault="00163307" w:rsidP="00163307">
      <w:pPr>
        <w:pStyle w:val="ad"/>
        <w:ind w:leftChars="200" w:left="420"/>
      </w:pPr>
      <w:r w:rsidRPr="00163307">
        <w:t xml:space="preserve">　システム情報を表示します。</w:t>
      </w:r>
      <w:r w:rsidRPr="00163307">
        <w:t>-r</w:t>
      </w:r>
      <w:r w:rsidRPr="00163307">
        <w:t>オプションは</w:t>
      </w:r>
      <w:r w:rsidRPr="00163307">
        <w:t>OS</w:t>
      </w:r>
      <w:r w:rsidRPr="00163307">
        <w:t>のリリース番号を表示、</w:t>
      </w:r>
      <w:r w:rsidRPr="00163307">
        <w:t>-s</w:t>
      </w:r>
      <w:r w:rsidRPr="00163307">
        <w:t>オプションは</w:t>
      </w:r>
      <w:r w:rsidRPr="00163307">
        <w:t>OS</w:t>
      </w:r>
      <w:r w:rsidRPr="00163307">
        <w:t>の名称を表示、</w:t>
      </w:r>
      <w:r w:rsidRPr="00163307">
        <w:t>-a</w:t>
      </w:r>
      <w:r w:rsidRPr="00163307">
        <w:t>オプションはホスト名など全てを表示します。</w:t>
      </w:r>
    </w:p>
    <w:p w:rsidR="00163307" w:rsidRPr="00163307" w:rsidRDefault="00163307" w:rsidP="00163307">
      <w:pPr>
        <w:pStyle w:val="ad"/>
        <w:numPr>
          <w:ilvl w:val="0"/>
          <w:numId w:val="15"/>
        </w:numPr>
        <w:ind w:leftChars="0"/>
      </w:pPr>
      <w:r w:rsidRPr="00163307">
        <w:t>date [option]</w:t>
      </w:r>
    </w:p>
    <w:p w:rsidR="00163307" w:rsidRPr="00163307" w:rsidRDefault="00163307" w:rsidP="00163307">
      <w:pPr>
        <w:pStyle w:val="ad"/>
        <w:ind w:leftChars="200" w:left="420"/>
      </w:pPr>
      <w:r w:rsidRPr="00163307">
        <w:t xml:space="preserve">　日付と時間を表示、設定します。</w:t>
      </w:r>
    </w:p>
    <w:p w:rsidR="00163307" w:rsidRPr="00163307" w:rsidRDefault="00163307" w:rsidP="00163307">
      <w:pPr>
        <w:pStyle w:val="ad"/>
        <w:numPr>
          <w:ilvl w:val="0"/>
          <w:numId w:val="15"/>
        </w:numPr>
        <w:ind w:leftChars="0"/>
      </w:pPr>
      <w:r w:rsidRPr="00163307">
        <w:t>free [option]</w:t>
      </w:r>
    </w:p>
    <w:p w:rsidR="00163307" w:rsidRPr="00163307" w:rsidRDefault="00163307" w:rsidP="00163307">
      <w:pPr>
        <w:pStyle w:val="ad"/>
        <w:ind w:leftChars="200" w:left="420"/>
      </w:pPr>
      <w:r w:rsidRPr="00163307">
        <w:t xml:space="preserve">　メモリの使用状況を表示します。システムの物理メモリとスワップメモリのそれぞれに対して、使用量と空き容量を表示します。</w:t>
      </w:r>
      <w:r w:rsidRPr="00163307">
        <w:t>-s</w:t>
      </w:r>
      <w:r w:rsidRPr="00163307">
        <w:t>オプションは、指定した秒毎に表示します。</w:t>
      </w:r>
    </w:p>
    <w:p w:rsidR="00163307" w:rsidRPr="00163307" w:rsidRDefault="00163307" w:rsidP="00163307">
      <w:pPr>
        <w:pStyle w:val="ad"/>
        <w:numPr>
          <w:ilvl w:val="0"/>
          <w:numId w:val="15"/>
        </w:numPr>
        <w:ind w:leftChars="0"/>
      </w:pPr>
      <w:r w:rsidRPr="00163307">
        <w:t>dmesg [option]</w:t>
      </w:r>
    </w:p>
    <w:p w:rsidR="00163307" w:rsidRPr="00163307" w:rsidRDefault="00163307" w:rsidP="00163307">
      <w:pPr>
        <w:pStyle w:val="ad"/>
        <w:ind w:leftChars="200" w:left="420"/>
      </w:pPr>
      <w:r w:rsidRPr="00163307">
        <w:t xml:space="preserve">　</w:t>
      </w:r>
      <w:r w:rsidRPr="00163307">
        <w:t>OS</w:t>
      </w:r>
      <w:r w:rsidRPr="00163307">
        <w:t>のログを表示、制御します。</w:t>
      </w:r>
    </w:p>
    <w:p w:rsidR="00163307" w:rsidRPr="00163307" w:rsidRDefault="00163307" w:rsidP="00163307">
      <w:pPr>
        <w:pStyle w:val="ad"/>
        <w:numPr>
          <w:ilvl w:val="0"/>
          <w:numId w:val="15"/>
        </w:numPr>
        <w:ind w:leftChars="0"/>
      </w:pPr>
      <w:r w:rsidRPr="00163307">
        <w:t>ifconfig [inteface]</w:t>
      </w:r>
      <w:r>
        <w:rPr>
          <w:rFonts w:hint="eastAsia"/>
        </w:rPr>
        <w:br/>
      </w:r>
      <w:r w:rsidRPr="00163307">
        <w:t>ifconfig interface [addr-family] [parameter|addr]</w:t>
      </w:r>
    </w:p>
    <w:p w:rsidR="00163307" w:rsidRPr="00163307" w:rsidRDefault="00163307" w:rsidP="00163307">
      <w:pPr>
        <w:pStyle w:val="ad"/>
        <w:ind w:leftChars="200" w:left="420"/>
      </w:pPr>
      <w:r w:rsidRPr="00163307">
        <w:t xml:space="preserve">　ネットワークデバイスの情報を表示、設定します。</w:t>
      </w:r>
    </w:p>
    <w:p w:rsidR="00163307" w:rsidRPr="00163307" w:rsidRDefault="00163307" w:rsidP="00163307">
      <w:pPr>
        <w:pStyle w:val="ad"/>
        <w:numPr>
          <w:ilvl w:val="0"/>
          <w:numId w:val="15"/>
        </w:numPr>
        <w:ind w:leftChars="0"/>
      </w:pPr>
      <w:r w:rsidRPr="00163307">
        <w:t>ping [option] host</w:t>
      </w:r>
    </w:p>
    <w:p w:rsidR="00163307" w:rsidRPr="00163307" w:rsidRDefault="00163307" w:rsidP="00163307">
      <w:pPr>
        <w:pStyle w:val="ad"/>
        <w:ind w:leftChars="200" w:left="420"/>
      </w:pPr>
      <w:r w:rsidRPr="00163307">
        <w:t xml:space="preserve">　リモートホストがネットワークに接続され、応答することを確認できます。</w:t>
      </w:r>
    </w:p>
    <w:tbl>
      <w:tblPr>
        <w:tblStyle w:val="af"/>
        <w:tblW w:w="8079" w:type="dxa"/>
        <w:tblInd w:w="534" w:type="dxa"/>
        <w:tblLook w:val="04A0"/>
      </w:tblPr>
      <w:tblGrid>
        <w:gridCol w:w="8079"/>
      </w:tblGrid>
      <w:tr w:rsidR="00163307" w:rsidRPr="009E4A07" w:rsidTr="00DD720D">
        <w:tc>
          <w:tcPr>
            <w:tcW w:w="8079" w:type="dxa"/>
          </w:tcPr>
          <w:p w:rsidR="00163307" w:rsidRPr="009E4A07" w:rsidRDefault="00163307" w:rsidP="00DD720D">
            <w:pPr>
              <w:rPr>
                <w:rFonts w:asciiTheme="majorEastAsia" w:eastAsiaTheme="majorEastAsia" w:hAnsiTheme="majorEastAsia"/>
              </w:rPr>
            </w:pPr>
            <w:bookmarkStart w:id="76" w:name="OLE_LINK19"/>
            <w:bookmarkStart w:id="77" w:name="OLE_LINK20"/>
            <w:bookmarkStart w:id="78" w:name="OLE_LINK92"/>
            <w:r w:rsidRPr="009E4A07">
              <w:rPr>
                <w:rFonts w:asciiTheme="majorEastAsia" w:eastAsiaTheme="majorEastAsia" w:hAnsiTheme="majorEastAsia"/>
              </w:rPr>
              <w:t xml:space="preserve">$ </w:t>
            </w:r>
            <w:r w:rsidRPr="00163307">
              <w:rPr>
                <w:rFonts w:asciiTheme="majorEastAsia" w:eastAsiaTheme="majorEastAsia" w:hAnsiTheme="majorEastAsia"/>
              </w:rPr>
              <w:t>ping 192.168.10.123</w:t>
            </w:r>
          </w:p>
        </w:tc>
      </w:tr>
    </w:tbl>
    <w:bookmarkEnd w:id="76"/>
    <w:bookmarkEnd w:id="77"/>
    <w:bookmarkEnd w:id="78"/>
    <w:p w:rsidR="00163307" w:rsidRPr="00163307" w:rsidRDefault="00163307" w:rsidP="00163307">
      <w:pPr>
        <w:pStyle w:val="ad"/>
        <w:ind w:leftChars="200" w:left="420"/>
      </w:pPr>
      <w:r w:rsidRPr="00163307">
        <w:t xml:space="preserve">　リモートホスト</w:t>
      </w:r>
      <w:r w:rsidRPr="00163307">
        <w:t>192.168.10.123</w:t>
      </w:r>
      <w:r w:rsidRPr="00163307">
        <w:t>が応答するか確認します。</w:t>
      </w:r>
    </w:p>
    <w:p w:rsidR="00163307" w:rsidRPr="00163307" w:rsidRDefault="00163307" w:rsidP="00163307">
      <w:pPr>
        <w:pStyle w:val="ad"/>
        <w:numPr>
          <w:ilvl w:val="0"/>
          <w:numId w:val="15"/>
        </w:numPr>
        <w:ind w:leftChars="0"/>
      </w:pPr>
      <w:r w:rsidRPr="00163307">
        <w:t>su [option] [user]</w:t>
      </w:r>
    </w:p>
    <w:p w:rsidR="00E178F0" w:rsidRPr="00100AE2" w:rsidRDefault="00163307" w:rsidP="00E178F0">
      <w:pPr>
        <w:pStyle w:val="ad"/>
        <w:ind w:leftChars="200" w:left="420"/>
        <w:rPr>
          <w:color w:val="000000" w:themeColor="text1"/>
        </w:rPr>
      </w:pPr>
      <w:r w:rsidRPr="00163307">
        <w:t xml:space="preserve">　指定した</w:t>
      </w:r>
      <w:r w:rsidRPr="00163307">
        <w:t>user</w:t>
      </w:r>
      <w:r w:rsidRPr="00163307">
        <w:t>ユーザに切り替えます。</w:t>
      </w:r>
      <w:r w:rsidRPr="00163307">
        <w:t>user</w:t>
      </w:r>
      <w:r w:rsidRPr="00163307">
        <w:t>の指定がない場合、</w:t>
      </w:r>
      <w:r w:rsidR="00584E12">
        <w:t>スーパ</w:t>
      </w:r>
      <w:r w:rsidRPr="00163307">
        <w:t>ユーザ</w:t>
      </w:r>
      <w:r w:rsidRPr="00163307">
        <w:t>(root)</w:t>
      </w:r>
      <w:r w:rsidRPr="00163307">
        <w:t>に切り替えま</w:t>
      </w:r>
      <w:r w:rsidRPr="00100AE2">
        <w:rPr>
          <w:color w:val="000000" w:themeColor="text1"/>
        </w:rPr>
        <w:t>す。</w:t>
      </w:r>
      <w:r w:rsidRPr="00100AE2">
        <w:rPr>
          <w:color w:val="000000" w:themeColor="text1"/>
        </w:rPr>
        <w:t>-</w:t>
      </w:r>
      <w:r w:rsidRPr="00100AE2">
        <w:rPr>
          <w:color w:val="000000" w:themeColor="text1"/>
        </w:rPr>
        <w:t>オプションは、直接ログインした場合と同じ環境に初期化します。</w:t>
      </w:r>
    </w:p>
    <w:p w:rsidR="00E178F0" w:rsidRPr="00100AE2" w:rsidRDefault="00E178F0" w:rsidP="00E178F0">
      <w:pPr>
        <w:pStyle w:val="ad"/>
        <w:numPr>
          <w:ilvl w:val="0"/>
          <w:numId w:val="15"/>
        </w:numPr>
        <w:ind w:leftChars="0"/>
        <w:rPr>
          <w:color w:val="000000" w:themeColor="text1"/>
        </w:rPr>
      </w:pPr>
      <w:r w:rsidRPr="00100AE2">
        <w:rPr>
          <w:rFonts w:hint="eastAsia"/>
          <w:color w:val="000000" w:themeColor="text1"/>
        </w:rPr>
        <w:t>sudo</w:t>
      </w:r>
      <w:r w:rsidR="00041B04" w:rsidRPr="00100AE2">
        <w:rPr>
          <w:rFonts w:hint="eastAsia"/>
          <w:color w:val="000000" w:themeColor="text1"/>
        </w:rPr>
        <w:t xml:space="preserve"> [option]</w:t>
      </w:r>
    </w:p>
    <w:p w:rsidR="00041B04" w:rsidRPr="00100AE2" w:rsidRDefault="00041B04" w:rsidP="00041B04">
      <w:pPr>
        <w:pStyle w:val="ad"/>
        <w:ind w:leftChars="200" w:left="420" w:firstLineChars="100" w:firstLine="210"/>
        <w:rPr>
          <w:color w:val="000000" w:themeColor="text1"/>
        </w:rPr>
      </w:pPr>
      <w:r w:rsidRPr="00100AE2">
        <w:rPr>
          <w:rFonts w:hint="eastAsia"/>
          <w:color w:val="000000" w:themeColor="text1"/>
        </w:rPr>
        <w:t>他のユーザとしてコマンドを実行します。</w:t>
      </w:r>
    </w:p>
    <w:tbl>
      <w:tblPr>
        <w:tblStyle w:val="af"/>
        <w:tblW w:w="8079" w:type="dxa"/>
        <w:tblInd w:w="534"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
      <w:tblGrid>
        <w:gridCol w:w="8079"/>
      </w:tblGrid>
      <w:tr w:rsidR="00041B04" w:rsidRPr="00100AE2" w:rsidTr="00100AE2">
        <w:tc>
          <w:tcPr>
            <w:tcW w:w="8079" w:type="dxa"/>
          </w:tcPr>
          <w:p w:rsidR="00041B04" w:rsidRPr="00100AE2" w:rsidRDefault="00041B04" w:rsidP="0094380A">
            <w:pPr>
              <w:rPr>
                <w:rFonts w:asciiTheme="majorEastAsia" w:eastAsiaTheme="majorEastAsia" w:hAnsiTheme="majorEastAsia"/>
                <w:color w:val="000000" w:themeColor="text1"/>
              </w:rPr>
            </w:pPr>
            <w:r w:rsidRPr="00100AE2">
              <w:rPr>
                <w:rFonts w:asciiTheme="majorEastAsia" w:eastAsiaTheme="majorEastAsia" w:hAnsiTheme="majorEastAsia" w:hint="eastAsia"/>
                <w:color w:val="000000" w:themeColor="text1"/>
              </w:rPr>
              <w:t>$ sudo vi /etc/fstab</w:t>
            </w:r>
          </w:p>
        </w:tc>
      </w:tr>
    </w:tbl>
    <w:p w:rsidR="00041B04" w:rsidRPr="00100AE2" w:rsidRDefault="00041B04" w:rsidP="00041B04">
      <w:pPr>
        <w:pStyle w:val="ad"/>
        <w:ind w:leftChars="200" w:left="420" w:firstLineChars="100" w:firstLine="210"/>
        <w:rPr>
          <w:color w:val="000000" w:themeColor="text1"/>
        </w:rPr>
      </w:pPr>
      <w:r w:rsidRPr="00100AE2">
        <w:rPr>
          <w:rFonts w:hint="eastAsia"/>
          <w:color w:val="000000" w:themeColor="text1"/>
        </w:rPr>
        <w:t>スーパユーザ</w:t>
      </w:r>
      <w:r w:rsidRPr="00100AE2">
        <w:rPr>
          <w:rFonts w:hint="eastAsia"/>
          <w:color w:val="000000" w:themeColor="text1"/>
        </w:rPr>
        <w:t>(root)</w:t>
      </w:r>
      <w:r w:rsidR="00ED6704" w:rsidRPr="00100AE2">
        <w:rPr>
          <w:rFonts w:hint="eastAsia"/>
          <w:color w:val="000000" w:themeColor="text1"/>
        </w:rPr>
        <w:t>として</w:t>
      </w:r>
      <w:r w:rsidR="00ED6704" w:rsidRPr="00100AE2">
        <w:rPr>
          <w:rFonts w:hint="eastAsia"/>
          <w:color w:val="000000" w:themeColor="text1"/>
        </w:rPr>
        <w:t>vi</w:t>
      </w:r>
      <w:r w:rsidR="00ED6704" w:rsidRPr="00100AE2">
        <w:rPr>
          <w:rFonts w:hint="eastAsia"/>
          <w:color w:val="000000" w:themeColor="text1"/>
        </w:rPr>
        <w:t>コマンドを実行します。</w:t>
      </w:r>
      <w:r w:rsidRPr="00100AE2">
        <w:rPr>
          <w:rFonts w:hint="eastAsia"/>
          <w:color w:val="000000" w:themeColor="text1"/>
        </w:rPr>
        <w:t>オプションの指定がない場合、</w:t>
      </w:r>
      <w:r w:rsidR="00584E12">
        <w:rPr>
          <w:rFonts w:hint="eastAsia"/>
          <w:color w:val="000000" w:themeColor="text1"/>
        </w:rPr>
        <w:t>スーパ</w:t>
      </w:r>
      <w:r w:rsidRPr="00100AE2">
        <w:rPr>
          <w:rFonts w:hint="eastAsia"/>
          <w:color w:val="000000" w:themeColor="text1"/>
        </w:rPr>
        <w:t>ユーザ</w:t>
      </w:r>
      <w:r w:rsidR="00ED6704" w:rsidRPr="00100AE2">
        <w:rPr>
          <w:rFonts w:hint="eastAsia"/>
          <w:color w:val="000000" w:themeColor="text1"/>
        </w:rPr>
        <w:t>となります。</w:t>
      </w:r>
    </w:p>
    <w:p w:rsidR="00163307" w:rsidRPr="00163307" w:rsidRDefault="00163307" w:rsidP="00163307">
      <w:pPr>
        <w:pStyle w:val="ad"/>
        <w:numPr>
          <w:ilvl w:val="0"/>
          <w:numId w:val="15"/>
        </w:numPr>
        <w:ind w:leftChars="0"/>
      </w:pPr>
      <w:r w:rsidRPr="00100AE2">
        <w:rPr>
          <w:color w:val="000000" w:themeColor="text1"/>
        </w:rPr>
        <w:t>passwd [</w:t>
      </w:r>
      <w:r w:rsidRPr="00163307">
        <w:t>user]</w:t>
      </w:r>
    </w:p>
    <w:p w:rsidR="00163307" w:rsidRPr="00163307" w:rsidRDefault="00163307" w:rsidP="00163307">
      <w:pPr>
        <w:pStyle w:val="ad"/>
        <w:ind w:leftChars="200" w:left="420" w:firstLineChars="100" w:firstLine="210"/>
      </w:pPr>
      <w:bookmarkStart w:id="79" w:name="OLE_LINK45"/>
      <w:bookmarkStart w:id="80" w:name="OLE_LINK46"/>
      <w:r w:rsidRPr="00163307">
        <w:t>ユーザのパスワードを変更します。</w:t>
      </w:r>
      <w:r w:rsidR="00584E12">
        <w:t>スーパ</w:t>
      </w:r>
      <w:r w:rsidRPr="00163307">
        <w:t>ユーザのみ、他のユーザのパスワードを変更できます。</w:t>
      </w:r>
    </w:p>
    <w:bookmarkEnd w:id="79"/>
    <w:bookmarkEnd w:id="80"/>
    <w:p w:rsidR="00163307" w:rsidRPr="00163307" w:rsidRDefault="00163307" w:rsidP="00163307">
      <w:pPr>
        <w:pStyle w:val="ad"/>
        <w:numPr>
          <w:ilvl w:val="0"/>
          <w:numId w:val="15"/>
        </w:numPr>
        <w:ind w:leftChars="0"/>
      </w:pPr>
      <w:r w:rsidRPr="00163307">
        <w:t>shutdown [option]</w:t>
      </w:r>
    </w:p>
    <w:p w:rsidR="00CB5DF8" w:rsidRDefault="00163307" w:rsidP="00CB5DF8">
      <w:pPr>
        <w:pStyle w:val="ad"/>
        <w:ind w:leftChars="200" w:left="420" w:firstLineChars="100" w:firstLine="210"/>
      </w:pPr>
      <w:r w:rsidRPr="00163307">
        <w:t>システムをシャットダウン・再起動します。</w:t>
      </w:r>
      <w:r w:rsidRPr="00163307">
        <w:t>-h</w:t>
      </w:r>
      <w:r w:rsidRPr="00163307">
        <w:t>オプションはシャットダウン、</w:t>
      </w:r>
      <w:r w:rsidRPr="00163307">
        <w:t>-r</w:t>
      </w:r>
      <w:r w:rsidRPr="00163307">
        <w:t>オプションはリブート、</w:t>
      </w:r>
      <w:r w:rsidRPr="00163307">
        <w:t>-s</w:t>
      </w:r>
      <w:r w:rsidR="00584E12">
        <w:t>オプションはシングルユーザ</w:t>
      </w:r>
      <w:r w:rsidRPr="00163307">
        <w:t>モードで再起動します。</w:t>
      </w:r>
      <w:bookmarkStart w:id="81" w:name="OLE_LINK25"/>
      <w:bookmarkStart w:id="82" w:name="OLE_LINK26"/>
    </w:p>
    <w:p w:rsidR="007F3DC2" w:rsidRDefault="007F3DC2" w:rsidP="007F3DC2"/>
    <w:p w:rsidR="007F50E8" w:rsidRDefault="007F50E8" w:rsidP="007F3DC2"/>
    <w:p w:rsidR="007F50E8" w:rsidRDefault="007F50E8" w:rsidP="007F3DC2"/>
    <w:p w:rsidR="007F3DC2" w:rsidRPr="007F3DC2" w:rsidRDefault="00594D66" w:rsidP="007F3DC2">
      <w:pPr>
        <w:rPr>
          <w:rFonts w:ascii="ＭＳ ゴシック" w:eastAsia="ＭＳ ゴシック" w:hAnsi="ＭＳ ゴシック"/>
          <w:b/>
          <w:sz w:val="24"/>
          <w:szCs w:val="24"/>
        </w:rPr>
      </w:pPr>
      <w:r>
        <w:rPr>
          <w:rFonts w:ascii="ＭＳ ゴシック" w:eastAsia="ＭＳ ゴシック" w:hAnsi="ＭＳ ゴシック" w:hint="eastAsia"/>
          <w:b/>
          <w:sz w:val="24"/>
          <w:szCs w:val="24"/>
        </w:rPr>
        <w:t>演習問題</w:t>
      </w:r>
    </w:p>
    <w:p w:rsidR="007F3DC2" w:rsidRDefault="007F3DC2" w:rsidP="00B30F6D">
      <w:pPr>
        <w:pStyle w:val="ad"/>
        <w:numPr>
          <w:ilvl w:val="0"/>
          <w:numId w:val="13"/>
        </w:numPr>
        <w:ind w:leftChars="0"/>
      </w:pPr>
      <w:r>
        <w:rPr>
          <w:rFonts w:hint="eastAsia"/>
        </w:rPr>
        <w:t>cd</w:t>
      </w:r>
      <w:r w:rsidR="00B30F6D">
        <w:rPr>
          <w:rFonts w:hint="eastAsia"/>
        </w:rPr>
        <w:t>コマンドを使用して、</w:t>
      </w:r>
      <w:r>
        <w:rPr>
          <w:rFonts w:hint="eastAsia"/>
        </w:rPr>
        <w:t>Linux</w:t>
      </w:r>
      <w:r>
        <w:rPr>
          <w:rFonts w:hint="eastAsia"/>
        </w:rPr>
        <w:t>のディレクトリを探検してみましょう。</w:t>
      </w:r>
    </w:p>
    <w:p w:rsidR="0027483E" w:rsidRDefault="007F3DC2" w:rsidP="00B30F6D">
      <w:pPr>
        <w:pStyle w:val="ad"/>
        <w:numPr>
          <w:ilvl w:val="0"/>
          <w:numId w:val="13"/>
        </w:numPr>
        <w:ind w:leftChars="0"/>
      </w:pPr>
      <w:r>
        <w:rPr>
          <w:rFonts w:hint="eastAsia"/>
        </w:rPr>
        <w:t>less</w:t>
      </w:r>
      <w:r w:rsidR="00B30F6D">
        <w:rPr>
          <w:rFonts w:hint="eastAsia"/>
        </w:rPr>
        <w:t>コマンドを使用して、</w:t>
      </w:r>
      <w:r>
        <w:rPr>
          <w:rFonts w:hint="eastAsia"/>
        </w:rPr>
        <w:t>テキストファイル</w:t>
      </w:r>
      <w:r>
        <w:rPr>
          <w:rFonts w:hint="eastAsia"/>
        </w:rPr>
        <w:t>/etc/services</w:t>
      </w:r>
      <w:r>
        <w:rPr>
          <w:rFonts w:hint="eastAsia"/>
        </w:rPr>
        <w:t>を閲覧、検索してみましょう。</w:t>
      </w:r>
    </w:p>
    <w:p w:rsidR="007F3DC2" w:rsidRDefault="007F3DC2" w:rsidP="007F3DC2">
      <w:pPr>
        <w:pStyle w:val="ad"/>
        <w:numPr>
          <w:ilvl w:val="0"/>
          <w:numId w:val="13"/>
        </w:numPr>
        <w:ind w:leftChars="0"/>
      </w:pPr>
      <w:r>
        <w:rPr>
          <w:rFonts w:hint="eastAsia"/>
        </w:rPr>
        <w:t>find</w:t>
      </w:r>
      <w:r w:rsidR="00B30F6D">
        <w:rPr>
          <w:rFonts w:hint="eastAsia"/>
        </w:rPr>
        <w:t>コマンド</w:t>
      </w:r>
      <w:r>
        <w:rPr>
          <w:rFonts w:hint="eastAsia"/>
        </w:rPr>
        <w:t>を使用して、</w:t>
      </w:r>
      <w:r>
        <w:rPr>
          <w:rFonts w:hint="eastAsia"/>
        </w:rPr>
        <w:t>/usr/bin</w:t>
      </w:r>
      <w:r w:rsidR="0087120F">
        <w:rPr>
          <w:rFonts w:hint="eastAsia"/>
        </w:rPr>
        <w:t>ディレクトリ</w:t>
      </w:r>
      <w:r>
        <w:rPr>
          <w:rFonts w:hint="eastAsia"/>
        </w:rPr>
        <w:t>から、ファイル名に</w:t>
      </w:r>
      <w:r>
        <w:rPr>
          <w:rFonts w:hint="eastAsia"/>
        </w:rPr>
        <w:t>linux</w:t>
      </w:r>
      <w:r>
        <w:rPr>
          <w:rFonts w:hint="eastAsia"/>
        </w:rPr>
        <w:t>を含むファイルを検索してみましょう。</w:t>
      </w:r>
    </w:p>
    <w:p w:rsidR="00CB5DF8" w:rsidRDefault="007F3DC2" w:rsidP="0027483E">
      <w:pPr>
        <w:pStyle w:val="ad"/>
        <w:numPr>
          <w:ilvl w:val="0"/>
          <w:numId w:val="13"/>
        </w:numPr>
        <w:ind w:leftChars="0"/>
      </w:pPr>
      <w:r>
        <w:rPr>
          <w:rFonts w:hint="eastAsia"/>
        </w:rPr>
        <w:t>grep</w:t>
      </w:r>
      <w:r w:rsidR="006112F0">
        <w:rPr>
          <w:rFonts w:hint="eastAsia"/>
        </w:rPr>
        <w:t>コマンド</w:t>
      </w:r>
      <w:r>
        <w:rPr>
          <w:rFonts w:hint="eastAsia"/>
        </w:rPr>
        <w:t>を使用して、</w:t>
      </w:r>
      <w:r>
        <w:rPr>
          <w:rFonts w:hint="eastAsia"/>
        </w:rPr>
        <w:t>/etc/yum.repos.d</w:t>
      </w:r>
      <w:r w:rsidR="0087120F">
        <w:rPr>
          <w:rFonts w:hint="eastAsia"/>
        </w:rPr>
        <w:t>ディレクトリ</w:t>
      </w:r>
      <w:r>
        <w:rPr>
          <w:rFonts w:hint="eastAsia"/>
        </w:rPr>
        <w:t>から、文字列</w:t>
      </w:r>
      <w:r>
        <w:rPr>
          <w:rFonts w:hint="eastAsia"/>
        </w:rPr>
        <w:t>http</w:t>
      </w:r>
      <w:r>
        <w:rPr>
          <w:rFonts w:hint="eastAsia"/>
        </w:rPr>
        <w:t>を含む行を検索してみましょう。</w:t>
      </w:r>
    </w:p>
    <w:p w:rsidR="0027483E" w:rsidRPr="00B30F6D" w:rsidRDefault="0027483E" w:rsidP="00B30F6D">
      <w:pPr>
        <w:widowControl/>
        <w:numPr>
          <w:ilvl w:val="0"/>
          <w:numId w:val="13"/>
        </w:numPr>
        <w:jc w:val="left"/>
      </w:pPr>
      <w:r w:rsidRPr="0027483E">
        <w:rPr>
          <w:rFonts w:hint="eastAsia"/>
        </w:rPr>
        <w:t>top</w:t>
      </w:r>
      <w:r w:rsidR="006112F0">
        <w:rPr>
          <w:rFonts w:hint="eastAsia"/>
        </w:rPr>
        <w:t>コマンド</w:t>
      </w:r>
      <w:r w:rsidRPr="0027483E">
        <w:rPr>
          <w:rFonts w:hint="eastAsia"/>
        </w:rPr>
        <w:t>を</w:t>
      </w:r>
      <w:r w:rsidR="00B30F6D">
        <w:rPr>
          <w:rFonts w:hint="eastAsia"/>
        </w:rPr>
        <w:t>使用して</w:t>
      </w:r>
      <w:r w:rsidRPr="0027483E">
        <w:rPr>
          <w:rFonts w:hint="eastAsia"/>
        </w:rPr>
        <w:t>、どのようなプロセスが</w:t>
      </w:r>
      <w:r w:rsidRPr="0027483E">
        <w:rPr>
          <w:rFonts w:hint="eastAsia"/>
        </w:rPr>
        <w:t>CPU</w:t>
      </w:r>
      <w:r w:rsidR="00B30F6D">
        <w:rPr>
          <w:rFonts w:hint="eastAsia"/>
        </w:rPr>
        <w:t>を使用しているか、</w:t>
      </w:r>
      <w:r w:rsidRPr="0027483E">
        <w:rPr>
          <w:rFonts w:hint="eastAsia"/>
        </w:rPr>
        <w:t>確認してみましょう。</w:t>
      </w:r>
    </w:p>
    <w:p w:rsidR="0027483E" w:rsidRDefault="0027483E">
      <w:pPr>
        <w:widowControl/>
        <w:jc w:val="left"/>
      </w:pPr>
      <w:r>
        <w:br w:type="page"/>
      </w:r>
    </w:p>
    <w:p w:rsidR="00F157C0" w:rsidRPr="0027483E" w:rsidRDefault="00F157C0" w:rsidP="00CB5DF8"/>
    <w:p w:rsidR="00F157C0" w:rsidRDefault="00F157C0" w:rsidP="000F1DD3">
      <w:pPr>
        <w:pStyle w:val="1"/>
        <w:numPr>
          <w:ilvl w:val="0"/>
          <w:numId w:val="2"/>
        </w:numPr>
      </w:pPr>
      <w:bookmarkStart w:id="83" w:name="_Toc381605490"/>
      <w:r>
        <w:rPr>
          <w:rFonts w:hint="eastAsia"/>
        </w:rPr>
        <w:t>エディタ</w:t>
      </w:r>
      <w:bookmarkEnd w:id="83"/>
    </w:p>
    <w:p w:rsidR="00F157C0" w:rsidRPr="005148E2" w:rsidRDefault="00F157C0" w:rsidP="000F1DD3">
      <w:pPr>
        <w:pStyle w:val="2"/>
        <w:numPr>
          <w:ilvl w:val="1"/>
          <w:numId w:val="2"/>
        </w:numPr>
      </w:pPr>
      <w:bookmarkStart w:id="84" w:name="_Toc381605491"/>
      <w:r>
        <w:rPr>
          <w:rFonts w:hint="eastAsia"/>
        </w:rPr>
        <w:t>エディタとは</w:t>
      </w:r>
      <w:bookmarkEnd w:id="84"/>
    </w:p>
    <w:p w:rsidR="00F157C0" w:rsidRPr="00F157C0" w:rsidRDefault="00F157C0" w:rsidP="00F157C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A65E00">
        <w:rPr>
          <w:rFonts w:ascii="ＭＳ ゴシック" w:eastAsia="ＭＳ ゴシック" w:hAnsi="ＭＳ ゴシック" w:cs="ＭＳ ゴシック"/>
          <w:color w:val="000000"/>
          <w:kern w:val="0"/>
          <w:sz w:val="24"/>
          <w:szCs w:val="24"/>
        </w:rPr>
        <w:t xml:space="preserve">　</w:t>
      </w:r>
      <w:r>
        <w:rPr>
          <w:rFonts w:ascii="ＭＳ ゴシック" w:eastAsia="ＭＳ ゴシック" w:hAnsi="ＭＳ ゴシック" w:cs="ＭＳ ゴシック" w:hint="eastAsia"/>
          <w:color w:val="000000"/>
          <w:kern w:val="0"/>
          <w:sz w:val="24"/>
          <w:szCs w:val="24"/>
        </w:rPr>
        <w:t>「</w:t>
      </w:r>
      <w:r>
        <w:rPr>
          <w:rFonts w:hint="eastAsia"/>
        </w:rPr>
        <w:t>エディタ」</w:t>
      </w:r>
      <w:r w:rsidRPr="005148E2">
        <w:t>とは、</w:t>
      </w:r>
      <w:r w:rsidRPr="00F157C0">
        <w:t>メモを取る、プログラムのソースコードを書く、</w:t>
      </w:r>
      <w:r w:rsidRPr="00F157C0">
        <w:t>OS</w:t>
      </w:r>
      <w:r w:rsidRPr="00F157C0">
        <w:t>の設定ファイルを編集するなど、ユーザが</w:t>
      </w:r>
      <w:r w:rsidRPr="00F157C0">
        <w:t>Linux</w:t>
      </w:r>
      <w:r w:rsidRPr="00F157C0">
        <w:t>でテキストを編集するときに、よく使用するアプリケーションです。</w:t>
      </w:r>
    </w:p>
    <w:p w:rsidR="00F157C0" w:rsidRPr="00F157C0" w:rsidRDefault="00F157C0" w:rsidP="00F157C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F157C0">
        <w:t xml:space="preserve">　今日のほとんどのエディタは、スクリーンエディタと呼ばれるものです。編集しているテキストが、画面に表示されるエディタは、スクリーンエディタと呼ばれています。</w:t>
      </w:r>
    </w:p>
    <w:p w:rsidR="00F157C0" w:rsidRDefault="00F157C0" w:rsidP="00F157C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F157C0">
        <w:t xml:space="preserve">　</w:t>
      </w:r>
      <w:r w:rsidRPr="00F157C0">
        <w:t>Linux</w:t>
      </w:r>
      <w:r w:rsidRPr="00F157C0">
        <w:t>で、特に人気のあるエディタと言えば、以下の</w:t>
      </w:r>
      <w:r w:rsidRPr="00F157C0">
        <w:t>2</w:t>
      </w:r>
      <w:r w:rsidRPr="00F157C0">
        <w:t>つがあります。</w:t>
      </w:r>
    </w:p>
    <w:p w:rsidR="007E10B3" w:rsidRPr="007E10B3" w:rsidRDefault="007E10B3" w:rsidP="00F157C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p w:rsidR="00F157C0" w:rsidRPr="00F157C0" w:rsidRDefault="00F157C0" w:rsidP="00F157C0">
      <w:pPr>
        <w:pStyle w:val="ad"/>
        <w:widowControl/>
        <w:numPr>
          <w:ilvl w:val="0"/>
          <w:numId w:val="1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0"/>
        <w:jc w:val="left"/>
      </w:pPr>
      <w:r w:rsidRPr="00F157C0">
        <w:t>vi</w:t>
      </w:r>
    </w:p>
    <w:p w:rsidR="00F157C0" w:rsidRDefault="00F157C0" w:rsidP="00F157C0">
      <w:pPr>
        <w:pStyle w:val="ad"/>
        <w:widowControl/>
        <w:numPr>
          <w:ilvl w:val="0"/>
          <w:numId w:val="1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0"/>
        <w:jc w:val="left"/>
      </w:pPr>
      <w:r w:rsidRPr="00F157C0">
        <w:t>Emacs</w:t>
      </w:r>
    </w:p>
    <w:p w:rsidR="00F157C0" w:rsidRPr="00F157C0" w:rsidRDefault="00F157C0" w:rsidP="007E10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p w:rsidR="00F157C0" w:rsidRDefault="00F157C0" w:rsidP="00F157C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F157C0">
        <w:t xml:space="preserve">　</w:t>
      </w:r>
      <w:r w:rsidRPr="00F157C0">
        <w:t>vi</w:t>
      </w:r>
      <w:r w:rsidRPr="00F157C0">
        <w:t>は、</w:t>
      </w:r>
      <w:r w:rsidRPr="00F157C0">
        <w:t>UNIX</w:t>
      </w:r>
      <w:r w:rsidRPr="00F157C0">
        <w:t>で初めてのスクリーンエディタです。単純でコンパクトなため、標準でインストールされていることが多く、システム管理者にとっては必須のツールと言えます。</w:t>
      </w:r>
      <w:r w:rsidRPr="00F157C0">
        <w:t>Emacs</w:t>
      </w:r>
      <w:r w:rsidR="008942B0">
        <w:t>は、多</w:t>
      </w:r>
      <w:r w:rsidRPr="00F157C0">
        <w:t>機能</w:t>
      </w:r>
      <w:r w:rsidR="008942B0">
        <w:rPr>
          <w:rFonts w:hint="eastAsia"/>
        </w:rPr>
        <w:t>な</w:t>
      </w:r>
      <w:r w:rsidRPr="00F157C0">
        <w:t>エディタです。特に特徴的なのは、独自の</w:t>
      </w:r>
      <w:r w:rsidRPr="00F157C0">
        <w:t>Lisp</w:t>
      </w:r>
      <w:r w:rsidRPr="00F157C0">
        <w:t>実装</w:t>
      </w:r>
      <w:r w:rsidR="008942B0">
        <w:rPr>
          <w:rFonts w:hint="eastAsia"/>
        </w:rPr>
        <w:t>を使ってプログラミングすることで</w:t>
      </w:r>
      <w:r w:rsidRPr="00F157C0">
        <w:t>、エディタの機能を容易に拡張できる点です。</w:t>
      </w:r>
    </w:p>
    <w:p w:rsidR="007E10B3" w:rsidRPr="00F157C0" w:rsidRDefault="007E10B3" w:rsidP="00F157C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p w:rsidR="00F157C0" w:rsidRPr="00F157C0" w:rsidRDefault="00F157C0" w:rsidP="00F157C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F157C0">
        <w:t xml:space="preserve">　ここでは、</w:t>
      </w:r>
      <w:r w:rsidRPr="00F157C0">
        <w:t>vi</w:t>
      </w:r>
      <w:r w:rsidRPr="00F157C0">
        <w:t>、</w:t>
      </w:r>
      <w:r w:rsidRPr="00F157C0">
        <w:t>Emacs</w:t>
      </w:r>
      <w:r w:rsidRPr="00F157C0">
        <w:t>の基本的な使い方を説明します。</w:t>
      </w:r>
    </w:p>
    <w:p w:rsidR="009B11A6" w:rsidRDefault="009B11A6" w:rsidP="00F157C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bookmarkStart w:id="85" w:name="OLE_LINK29"/>
      <w:bookmarkStart w:id="86" w:name="OLE_LINK30"/>
      <w:bookmarkStart w:id="87" w:name="OLE_LINK17"/>
      <w:bookmarkStart w:id="88" w:name="OLE_LINK18"/>
      <w:bookmarkEnd w:id="81"/>
      <w:bookmarkEnd w:id="82"/>
    </w:p>
    <w:p w:rsidR="0033444C" w:rsidRDefault="0033444C" w:rsidP="00F157C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p w:rsidR="0033444C" w:rsidRDefault="0033444C" w:rsidP="00F157C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p w:rsidR="0033444C" w:rsidRDefault="0033444C" w:rsidP="00F157C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p w:rsidR="0033444C" w:rsidRDefault="0033444C" w:rsidP="00F157C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p w:rsidR="0033444C" w:rsidRDefault="0033444C" w:rsidP="00F157C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p w:rsidR="0033444C" w:rsidRDefault="0033444C" w:rsidP="00F157C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p w:rsidR="0033444C" w:rsidRDefault="0033444C" w:rsidP="00F157C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p w:rsidR="0033444C" w:rsidRDefault="0033444C" w:rsidP="00F157C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p w:rsidR="0033444C" w:rsidRDefault="0033444C" w:rsidP="00F157C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p w:rsidR="0033444C" w:rsidRDefault="0033444C" w:rsidP="00F157C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p w:rsidR="0033444C" w:rsidRDefault="0033444C" w:rsidP="00F157C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p w:rsidR="0033444C" w:rsidRDefault="0033444C" w:rsidP="00F157C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p w:rsidR="0033444C" w:rsidRDefault="0033444C" w:rsidP="00F157C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p w:rsidR="0033444C" w:rsidRDefault="0033444C" w:rsidP="00F157C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p w:rsidR="0033444C" w:rsidRDefault="0033444C" w:rsidP="00F157C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p w:rsidR="009B11A6" w:rsidRPr="005148E2" w:rsidRDefault="009B11A6" w:rsidP="000F1DD3">
      <w:pPr>
        <w:pStyle w:val="2"/>
        <w:numPr>
          <w:ilvl w:val="1"/>
          <w:numId w:val="2"/>
        </w:numPr>
        <w:spacing w:after="240"/>
      </w:pPr>
      <w:bookmarkStart w:id="89" w:name="_Toc381605492"/>
      <w:r>
        <w:rPr>
          <w:rFonts w:hint="eastAsia"/>
        </w:rPr>
        <w:t>vi</w:t>
      </w:r>
      <w:bookmarkEnd w:id="89"/>
    </w:p>
    <w:p w:rsidR="009B11A6" w:rsidRPr="009B11A6" w:rsidRDefault="009B11A6" w:rsidP="009B11A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A65E00">
        <w:rPr>
          <w:rFonts w:ascii="ＭＳ ゴシック" w:eastAsia="ＭＳ ゴシック" w:hAnsi="ＭＳ ゴシック" w:cs="ＭＳ ゴシック"/>
          <w:color w:val="000000"/>
          <w:kern w:val="0"/>
          <w:sz w:val="24"/>
          <w:szCs w:val="24"/>
        </w:rPr>
        <w:t xml:space="preserve">　</w:t>
      </w:r>
      <w:r w:rsidRPr="009B11A6">
        <w:t>vi</w:t>
      </w:r>
      <w:r w:rsidRPr="009B11A6">
        <w:t>は、次のようにして起動します。</w:t>
      </w:r>
    </w:p>
    <w:tbl>
      <w:tblPr>
        <w:tblStyle w:val="af"/>
        <w:tblW w:w="8505" w:type="dxa"/>
        <w:tblInd w:w="108" w:type="dxa"/>
        <w:tblLook w:val="04A0"/>
      </w:tblPr>
      <w:tblGrid>
        <w:gridCol w:w="8505"/>
      </w:tblGrid>
      <w:tr w:rsidR="00C7333E" w:rsidRPr="009E4A07" w:rsidTr="00C7333E">
        <w:tc>
          <w:tcPr>
            <w:tcW w:w="8505" w:type="dxa"/>
          </w:tcPr>
          <w:p w:rsidR="00C7333E" w:rsidRPr="009E4A07" w:rsidRDefault="00C7333E" w:rsidP="00290982">
            <w:pPr>
              <w:rPr>
                <w:rFonts w:asciiTheme="majorEastAsia" w:eastAsiaTheme="majorEastAsia" w:hAnsiTheme="majorEastAsia"/>
              </w:rPr>
            </w:pPr>
            <w:r w:rsidRPr="009E4A07">
              <w:rPr>
                <w:rFonts w:asciiTheme="majorEastAsia" w:eastAsiaTheme="majorEastAsia" w:hAnsiTheme="majorEastAsia"/>
              </w:rPr>
              <w:t xml:space="preserve">$ </w:t>
            </w:r>
            <w:r>
              <w:rPr>
                <w:rFonts w:asciiTheme="majorEastAsia" w:eastAsiaTheme="majorEastAsia" w:hAnsiTheme="majorEastAsia" w:hint="eastAsia"/>
              </w:rPr>
              <w:t>vi [file]</w:t>
            </w:r>
          </w:p>
        </w:tc>
      </w:tr>
    </w:tbl>
    <w:p w:rsidR="009B11A6" w:rsidRDefault="009B11A6" w:rsidP="009B11A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9B11A6">
        <w:t xml:space="preserve">　ファイルの内容がない部分には、行の先頭に「</w:t>
      </w:r>
      <w:r w:rsidRPr="009B11A6">
        <w:t>~</w:t>
      </w:r>
      <w:r w:rsidRPr="009B11A6">
        <w:t>」</w:t>
      </w:r>
      <w:r w:rsidRPr="009B11A6">
        <w:t>(</w:t>
      </w:r>
      <w:r w:rsidRPr="009B11A6">
        <w:t>チルダ</w:t>
      </w:r>
      <w:r w:rsidRPr="009B11A6">
        <w:t>)</w:t>
      </w:r>
      <w:r w:rsidRPr="009B11A6">
        <w:t>が表示されます。最下行は、モードやコマンドなどが表示されます。</w:t>
      </w:r>
    </w:p>
    <w:p w:rsidR="007E10B3" w:rsidRPr="009B11A6" w:rsidRDefault="007E10B3" w:rsidP="009B11A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p w:rsidR="009B11A6" w:rsidRPr="009B11A6" w:rsidRDefault="009B11A6" w:rsidP="009B11A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9B11A6">
        <w:t xml:space="preserve">　</w:t>
      </w:r>
      <w:r w:rsidRPr="009B11A6">
        <w:t>vi</w:t>
      </w:r>
      <w:r w:rsidRPr="009B11A6">
        <w:t>には、モードという概念があり、コマンドモード、</w:t>
      </w:r>
      <w:r w:rsidR="00087565">
        <w:t>挿入モード</w:t>
      </w:r>
      <w:r w:rsidRPr="009B11A6">
        <w:t>、</w:t>
      </w:r>
      <w:r w:rsidRPr="009B11A6">
        <w:t>ex</w:t>
      </w:r>
      <w:r w:rsidRPr="009B11A6">
        <w:t>モードがあります。</w:t>
      </w:r>
    </w:p>
    <w:p w:rsidR="003C0B73" w:rsidRDefault="003C0B73" w:rsidP="009B11A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p w:rsidR="00CB5DF8" w:rsidRDefault="009B11A6" w:rsidP="009B11A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9B11A6">
        <w:t xml:space="preserve">　コマンドモードでは、コマンドを使って、カーソルの移動、テキストの修正などを行います。</w:t>
      </w:r>
      <w:r w:rsidRPr="009B11A6">
        <w:t>vi</w:t>
      </w:r>
      <w:r w:rsidRPr="009B11A6">
        <w:t>を起動した直後は、コマンドモードです。ユーザは、現在どのモードに入っているか分からなくなった場合、</w:t>
      </w:r>
      <w:r w:rsidRPr="009B11A6">
        <w:t>Escape</w:t>
      </w:r>
      <w:r w:rsidRPr="009B11A6">
        <w:t>キーを押すことでコマンドモードへ戻ることができます。</w:t>
      </w:r>
    </w:p>
    <w:p w:rsidR="007E10B3" w:rsidRPr="00CB5DF8" w:rsidRDefault="007E10B3" w:rsidP="009B11A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p w:rsidR="009B11A6" w:rsidRPr="009B11A6" w:rsidRDefault="009B11A6" w:rsidP="009B11A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9B11A6">
        <w:t xml:space="preserve">　以下に、よく使うコマンドを挙げます。</w:t>
      </w:r>
    </w:p>
    <w:p w:rsidR="00990D77" w:rsidRDefault="00990D77" w:rsidP="009B11A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p w:rsidR="009B11A6" w:rsidRPr="009B11A6" w:rsidRDefault="008624A1" w:rsidP="009B11A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hint="eastAsia"/>
        </w:rPr>
        <w:t>k</w:t>
      </w:r>
      <w:r>
        <w:rPr>
          <w:rFonts w:hint="eastAsia"/>
        </w:rPr>
        <w:tab/>
      </w:r>
      <w:r>
        <w:rPr>
          <w:rFonts w:hint="eastAsia"/>
        </w:rPr>
        <w:tab/>
      </w:r>
      <w:r w:rsidR="009B11A6" w:rsidRPr="009B11A6">
        <w:t>カーソルを上に移動</w:t>
      </w:r>
    </w:p>
    <w:p w:rsidR="009B11A6" w:rsidRPr="009B11A6" w:rsidRDefault="009B11A6" w:rsidP="009B11A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9B11A6">
        <w:t>j</w:t>
      </w:r>
      <w:r w:rsidR="008624A1">
        <w:rPr>
          <w:rFonts w:hint="eastAsia"/>
        </w:rPr>
        <w:tab/>
      </w:r>
      <w:r w:rsidR="008624A1">
        <w:rPr>
          <w:rFonts w:hint="eastAsia"/>
        </w:rPr>
        <w:tab/>
      </w:r>
      <w:r w:rsidRPr="009B11A6">
        <w:t>カーソルを下に移動</w:t>
      </w:r>
    </w:p>
    <w:bookmarkEnd w:id="85"/>
    <w:bookmarkEnd w:id="86"/>
    <w:p w:rsidR="009B11A6" w:rsidRPr="009B11A6" w:rsidRDefault="009B11A6" w:rsidP="009B11A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9B11A6">
        <w:t>h</w:t>
      </w:r>
      <w:r w:rsidR="001A6D1A">
        <w:rPr>
          <w:rFonts w:hint="eastAsia"/>
        </w:rPr>
        <w:tab/>
      </w:r>
      <w:r w:rsidR="001A6D1A">
        <w:rPr>
          <w:rFonts w:hint="eastAsia"/>
        </w:rPr>
        <w:tab/>
      </w:r>
      <w:r w:rsidRPr="009B11A6">
        <w:t>カーソルを左に移動</w:t>
      </w:r>
    </w:p>
    <w:p w:rsidR="009B11A6" w:rsidRPr="009B11A6" w:rsidRDefault="009B11A6" w:rsidP="009B11A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9B11A6">
        <w:t>l</w:t>
      </w:r>
      <w:r w:rsidR="001A6D1A">
        <w:rPr>
          <w:rFonts w:hint="eastAsia"/>
        </w:rPr>
        <w:tab/>
      </w:r>
      <w:r w:rsidR="001A6D1A">
        <w:rPr>
          <w:rFonts w:hint="eastAsia"/>
        </w:rPr>
        <w:tab/>
      </w:r>
      <w:r w:rsidRPr="009B11A6">
        <w:t>カーソルを右に移動</w:t>
      </w:r>
    </w:p>
    <w:p w:rsidR="009B11A6" w:rsidRPr="009B11A6" w:rsidRDefault="009B11A6" w:rsidP="009B11A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9B11A6">
        <w:t>b</w:t>
      </w:r>
      <w:r w:rsidR="00E626EF">
        <w:rPr>
          <w:rFonts w:hint="eastAsia"/>
        </w:rPr>
        <w:tab/>
      </w:r>
      <w:r w:rsidR="00E626EF">
        <w:rPr>
          <w:rFonts w:hint="eastAsia"/>
        </w:rPr>
        <w:tab/>
      </w:r>
      <w:r w:rsidRPr="009B11A6">
        <w:t>カーソルを前の単語に移動</w:t>
      </w:r>
    </w:p>
    <w:p w:rsidR="009B11A6" w:rsidRDefault="009B11A6" w:rsidP="009B11A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9B11A6">
        <w:t>w</w:t>
      </w:r>
      <w:r w:rsidR="001350CB">
        <w:rPr>
          <w:rFonts w:hint="eastAsia"/>
        </w:rPr>
        <w:tab/>
      </w:r>
      <w:r w:rsidR="001350CB">
        <w:rPr>
          <w:rFonts w:hint="eastAsia"/>
        </w:rPr>
        <w:tab/>
      </w:r>
      <w:r w:rsidRPr="009B11A6">
        <w:t>カーソルを次の単語に移動</w:t>
      </w:r>
    </w:p>
    <w:p w:rsidR="009B11A6" w:rsidRPr="009B11A6" w:rsidRDefault="009B11A6" w:rsidP="009B11A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9B11A6">
        <w:t>0</w:t>
      </w:r>
      <w:r w:rsidR="00963F02">
        <w:rPr>
          <w:rFonts w:hint="eastAsia"/>
        </w:rPr>
        <w:tab/>
      </w:r>
      <w:r w:rsidR="00963F02">
        <w:rPr>
          <w:rFonts w:hint="eastAsia"/>
        </w:rPr>
        <w:tab/>
      </w:r>
      <w:r w:rsidRPr="009B11A6">
        <w:t>カーソルを行頭に移動</w:t>
      </w:r>
    </w:p>
    <w:p w:rsidR="00D41CCD" w:rsidRPr="00D41CCD" w:rsidRDefault="009B11A6" w:rsidP="009B11A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9B11A6">
        <w:t>$</w:t>
      </w:r>
      <w:r w:rsidR="00963F02">
        <w:rPr>
          <w:rFonts w:hint="eastAsia"/>
        </w:rPr>
        <w:tab/>
      </w:r>
      <w:r w:rsidR="00963F02">
        <w:rPr>
          <w:rFonts w:hint="eastAsia"/>
        </w:rPr>
        <w:tab/>
      </w:r>
      <w:r w:rsidRPr="009B11A6">
        <w:t>カーソルを行末に移動</w:t>
      </w:r>
    </w:p>
    <w:p w:rsidR="009B11A6" w:rsidRPr="009B11A6" w:rsidRDefault="009B11A6" w:rsidP="009B11A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9B11A6">
        <w:t>Ctrl + b</w:t>
      </w:r>
      <w:r w:rsidR="009E1198">
        <w:rPr>
          <w:rFonts w:hint="eastAsia"/>
        </w:rPr>
        <w:tab/>
      </w:r>
      <w:r w:rsidR="009E1198">
        <w:rPr>
          <w:rFonts w:hint="eastAsia"/>
        </w:rPr>
        <w:tab/>
      </w:r>
      <w:r w:rsidRPr="009B11A6">
        <w:t>カーソルを前の画面に移動</w:t>
      </w:r>
    </w:p>
    <w:p w:rsidR="009B11A6" w:rsidRDefault="009B11A6" w:rsidP="009B11A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9B11A6">
        <w:t>Ctrl + f</w:t>
      </w:r>
      <w:r w:rsidR="0067504F">
        <w:rPr>
          <w:rFonts w:hint="eastAsia"/>
        </w:rPr>
        <w:tab/>
      </w:r>
      <w:r w:rsidR="0067504F">
        <w:rPr>
          <w:rFonts w:hint="eastAsia"/>
        </w:rPr>
        <w:tab/>
      </w:r>
      <w:r w:rsidRPr="009B11A6">
        <w:t>カーソルを次の画面に移動</w:t>
      </w:r>
    </w:p>
    <w:p w:rsidR="00DA1B99" w:rsidRPr="009B11A6" w:rsidRDefault="00DA1B99" w:rsidP="009B11A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hint="eastAsia"/>
        </w:rPr>
        <w:t>gg</w:t>
      </w:r>
      <w:r>
        <w:rPr>
          <w:rFonts w:hint="eastAsia"/>
        </w:rPr>
        <w:tab/>
      </w:r>
      <w:r>
        <w:rPr>
          <w:rFonts w:hint="eastAsia"/>
        </w:rPr>
        <w:tab/>
      </w:r>
      <w:r>
        <w:rPr>
          <w:rFonts w:hint="eastAsia"/>
        </w:rPr>
        <w:t>カーソルをファイルの先頭行に移動</w:t>
      </w:r>
    </w:p>
    <w:p w:rsidR="009B11A6" w:rsidRPr="009B11A6" w:rsidRDefault="009B11A6" w:rsidP="009B11A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9B11A6">
        <w:t>G</w:t>
      </w:r>
      <w:r w:rsidR="0067504F">
        <w:rPr>
          <w:rFonts w:hint="eastAsia"/>
        </w:rPr>
        <w:tab/>
      </w:r>
      <w:r w:rsidR="0067504F">
        <w:rPr>
          <w:rFonts w:hint="eastAsia"/>
        </w:rPr>
        <w:tab/>
      </w:r>
      <w:r w:rsidRPr="009B11A6">
        <w:t>カーソルをファイルの最終行に移動</w:t>
      </w:r>
    </w:p>
    <w:p w:rsidR="007A69DD" w:rsidRDefault="009B11A6" w:rsidP="009B11A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7B0E8D">
        <w:rPr>
          <w:i/>
        </w:rPr>
        <w:t>n</w:t>
      </w:r>
      <w:r w:rsidRPr="009B11A6">
        <w:t>G</w:t>
      </w:r>
      <w:r w:rsidR="00955EB1">
        <w:rPr>
          <w:rFonts w:hint="eastAsia"/>
        </w:rPr>
        <w:tab/>
      </w:r>
      <w:r w:rsidR="00955EB1">
        <w:rPr>
          <w:rFonts w:hint="eastAsia"/>
        </w:rPr>
        <w:tab/>
      </w:r>
      <w:r w:rsidRPr="009B11A6">
        <w:t>カーソルをファイルの</w:t>
      </w:r>
      <w:r w:rsidRPr="007B0E8D">
        <w:rPr>
          <w:i/>
        </w:rPr>
        <w:t>n</w:t>
      </w:r>
      <w:r w:rsidRPr="009B11A6">
        <w:t>行目に移動</w:t>
      </w:r>
    </w:p>
    <w:p w:rsidR="005D470B" w:rsidRPr="009B11A6" w:rsidRDefault="005D470B" w:rsidP="009B11A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hint="eastAsia"/>
        </w:rPr>
        <w:t>%</w:t>
      </w:r>
      <w:r>
        <w:rPr>
          <w:rFonts w:hint="eastAsia"/>
        </w:rPr>
        <w:tab/>
      </w:r>
      <w:r>
        <w:rPr>
          <w:rFonts w:hint="eastAsia"/>
        </w:rPr>
        <w:tab/>
      </w:r>
      <w:r>
        <w:rPr>
          <w:rFonts w:hint="eastAsia"/>
        </w:rPr>
        <w:t>カーソルを対応する括弧に移動</w:t>
      </w:r>
    </w:p>
    <w:p w:rsidR="009B11A6" w:rsidRPr="009B11A6" w:rsidRDefault="009B11A6" w:rsidP="009B11A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9B11A6">
        <w:t>x</w:t>
      </w:r>
      <w:r w:rsidR="00955EB1">
        <w:rPr>
          <w:rFonts w:hint="eastAsia"/>
        </w:rPr>
        <w:tab/>
      </w:r>
      <w:r w:rsidR="00955EB1">
        <w:rPr>
          <w:rFonts w:hint="eastAsia"/>
        </w:rPr>
        <w:tab/>
      </w:r>
      <w:r w:rsidRPr="009B11A6">
        <w:t>カーソル位置の</w:t>
      </w:r>
      <w:r w:rsidRPr="009B11A6">
        <w:t>1</w:t>
      </w:r>
      <w:r w:rsidRPr="009B11A6">
        <w:t>文字を削除</w:t>
      </w:r>
    </w:p>
    <w:p w:rsidR="009B11A6" w:rsidRPr="009B11A6" w:rsidRDefault="009B11A6" w:rsidP="009B11A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9B11A6">
        <w:t>X</w:t>
      </w:r>
      <w:r w:rsidR="004C142C">
        <w:rPr>
          <w:rFonts w:hint="eastAsia"/>
        </w:rPr>
        <w:tab/>
      </w:r>
      <w:r w:rsidR="004C142C">
        <w:rPr>
          <w:rFonts w:hint="eastAsia"/>
        </w:rPr>
        <w:tab/>
      </w:r>
      <w:r w:rsidRPr="009B11A6">
        <w:t>カーソル位置の</w:t>
      </w:r>
      <w:r w:rsidRPr="009B11A6">
        <w:t>1</w:t>
      </w:r>
      <w:r w:rsidRPr="009B11A6">
        <w:t>文字左を削除</w:t>
      </w:r>
    </w:p>
    <w:p w:rsidR="009B11A6" w:rsidRPr="009B11A6" w:rsidRDefault="006272A8" w:rsidP="009B11A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hint="eastAsia"/>
        </w:rPr>
        <w:t>y</w:t>
      </w:r>
      <w:r w:rsidR="009B11A6" w:rsidRPr="009B11A6">
        <w:t>w</w:t>
      </w:r>
      <w:r>
        <w:rPr>
          <w:rFonts w:hint="eastAsia"/>
        </w:rPr>
        <w:tab/>
      </w:r>
      <w:r>
        <w:rPr>
          <w:rFonts w:hint="eastAsia"/>
        </w:rPr>
        <w:tab/>
      </w:r>
      <w:r w:rsidR="009B11A6" w:rsidRPr="009B11A6">
        <w:t>カーソル位置の単語をバッファにコピー</w:t>
      </w:r>
    </w:p>
    <w:p w:rsidR="009B11A6" w:rsidRPr="009B11A6" w:rsidRDefault="009B11A6" w:rsidP="009B11A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9B11A6">
        <w:t>yy</w:t>
      </w:r>
      <w:r w:rsidR="006272A8">
        <w:rPr>
          <w:rFonts w:hint="eastAsia"/>
        </w:rPr>
        <w:tab/>
      </w:r>
      <w:r w:rsidR="006272A8">
        <w:rPr>
          <w:rFonts w:hint="eastAsia"/>
        </w:rPr>
        <w:tab/>
      </w:r>
      <w:r w:rsidRPr="009B11A6">
        <w:t>カーソル行をバッファにコピー</w:t>
      </w:r>
    </w:p>
    <w:p w:rsidR="009B11A6" w:rsidRPr="009B11A6" w:rsidRDefault="009B11A6" w:rsidP="009B11A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7B0E8D">
        <w:rPr>
          <w:i/>
        </w:rPr>
        <w:t>n</w:t>
      </w:r>
      <w:r w:rsidRPr="009B11A6">
        <w:t>yy</w:t>
      </w:r>
      <w:r w:rsidR="00CD3723">
        <w:rPr>
          <w:rFonts w:hint="eastAsia"/>
        </w:rPr>
        <w:tab/>
      </w:r>
      <w:r w:rsidR="00CD3723">
        <w:rPr>
          <w:rFonts w:hint="eastAsia"/>
        </w:rPr>
        <w:tab/>
      </w:r>
      <w:r w:rsidRPr="009B11A6">
        <w:t>カーソル行を含む</w:t>
      </w:r>
      <w:r w:rsidRPr="007B0E8D">
        <w:rPr>
          <w:i/>
        </w:rPr>
        <w:t>n</w:t>
      </w:r>
      <w:r w:rsidRPr="009B11A6">
        <w:t>行をバッファにコピー</w:t>
      </w:r>
    </w:p>
    <w:p w:rsidR="00986783" w:rsidRDefault="00531643" w:rsidP="009B11A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hint="eastAsia"/>
        </w:rPr>
        <w:lastRenderedPageBreak/>
        <w:t>y%</w:t>
      </w:r>
      <w:r>
        <w:rPr>
          <w:rFonts w:hint="eastAsia"/>
        </w:rPr>
        <w:tab/>
      </w:r>
      <w:r>
        <w:rPr>
          <w:rFonts w:hint="eastAsia"/>
        </w:rPr>
        <w:tab/>
      </w:r>
      <w:r>
        <w:rPr>
          <w:rFonts w:hint="eastAsia"/>
        </w:rPr>
        <w:t>カーソル位置</w:t>
      </w:r>
      <w:r w:rsidR="00986783">
        <w:rPr>
          <w:rFonts w:hint="eastAsia"/>
        </w:rPr>
        <w:t>から対応する括弧までをバッファにコピー</w:t>
      </w:r>
    </w:p>
    <w:p w:rsidR="009B11A6" w:rsidRPr="009B11A6" w:rsidRDefault="009B11A6" w:rsidP="009B11A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9B11A6">
        <w:t>dw</w:t>
      </w:r>
      <w:r w:rsidR="00293346">
        <w:rPr>
          <w:rFonts w:hint="eastAsia"/>
        </w:rPr>
        <w:tab/>
      </w:r>
      <w:r w:rsidR="00293346">
        <w:rPr>
          <w:rFonts w:hint="eastAsia"/>
        </w:rPr>
        <w:tab/>
      </w:r>
      <w:r w:rsidRPr="009B11A6">
        <w:t>カーソル位置の単語を削除しバッファにコピー</w:t>
      </w:r>
    </w:p>
    <w:p w:rsidR="009B11A6" w:rsidRPr="009B11A6" w:rsidRDefault="009B11A6" w:rsidP="009B11A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9B11A6">
        <w:t>dd</w:t>
      </w:r>
      <w:r w:rsidR="00523E2F">
        <w:rPr>
          <w:rFonts w:hint="eastAsia"/>
        </w:rPr>
        <w:tab/>
      </w:r>
      <w:r w:rsidR="00523E2F">
        <w:rPr>
          <w:rFonts w:hint="eastAsia"/>
        </w:rPr>
        <w:tab/>
      </w:r>
      <w:r w:rsidRPr="009B11A6">
        <w:t>カーソル行を削除しバッファにコピー</w:t>
      </w:r>
    </w:p>
    <w:p w:rsidR="009B11A6" w:rsidRDefault="009B11A6" w:rsidP="009B11A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7B0E8D">
        <w:rPr>
          <w:i/>
        </w:rPr>
        <w:t>n</w:t>
      </w:r>
      <w:r w:rsidRPr="009B11A6">
        <w:t>dd</w:t>
      </w:r>
      <w:r w:rsidR="00204404">
        <w:rPr>
          <w:rFonts w:hint="eastAsia"/>
        </w:rPr>
        <w:tab/>
      </w:r>
      <w:r w:rsidR="00204404">
        <w:rPr>
          <w:rFonts w:hint="eastAsia"/>
        </w:rPr>
        <w:tab/>
      </w:r>
      <w:r w:rsidRPr="009B11A6">
        <w:t>カーソル行を含む</w:t>
      </w:r>
      <w:r w:rsidRPr="007B0E8D">
        <w:rPr>
          <w:i/>
        </w:rPr>
        <w:t>n</w:t>
      </w:r>
      <w:r w:rsidRPr="009B11A6">
        <w:t>行を削除しバッファにコピー</w:t>
      </w:r>
    </w:p>
    <w:p w:rsidR="00986783" w:rsidRPr="009B11A6" w:rsidRDefault="007B5767" w:rsidP="009B11A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hint="eastAsia"/>
        </w:rPr>
        <w:t>d</w:t>
      </w:r>
      <w:r w:rsidR="00986783">
        <w:rPr>
          <w:rFonts w:hint="eastAsia"/>
        </w:rPr>
        <w:t>%</w:t>
      </w:r>
      <w:r w:rsidR="00986783">
        <w:rPr>
          <w:rFonts w:hint="eastAsia"/>
        </w:rPr>
        <w:tab/>
      </w:r>
      <w:r w:rsidR="00986783">
        <w:rPr>
          <w:rFonts w:hint="eastAsia"/>
        </w:rPr>
        <w:tab/>
      </w:r>
      <w:r w:rsidR="00986783">
        <w:rPr>
          <w:rFonts w:hint="eastAsia"/>
        </w:rPr>
        <w:t>カーソル位置から対応する括弧までを</w:t>
      </w:r>
      <w:r>
        <w:rPr>
          <w:rFonts w:hint="eastAsia"/>
        </w:rPr>
        <w:t>削除し</w:t>
      </w:r>
      <w:r w:rsidR="00986783">
        <w:rPr>
          <w:rFonts w:hint="eastAsia"/>
        </w:rPr>
        <w:t>バッファにコピー</w:t>
      </w:r>
    </w:p>
    <w:p w:rsidR="00EB15DA" w:rsidRDefault="009B11A6" w:rsidP="009B11A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9B11A6">
        <w:t>p</w:t>
      </w:r>
      <w:r w:rsidR="00454F1E">
        <w:rPr>
          <w:rFonts w:hint="eastAsia"/>
        </w:rPr>
        <w:tab/>
      </w:r>
      <w:r w:rsidR="00454F1E">
        <w:rPr>
          <w:rFonts w:hint="eastAsia"/>
        </w:rPr>
        <w:tab/>
      </w:r>
      <w:r w:rsidRPr="009B11A6">
        <w:t>バッファからペースト</w:t>
      </w:r>
    </w:p>
    <w:p w:rsidR="008C5D74" w:rsidRDefault="00EB15DA" w:rsidP="009B11A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hint="eastAsia"/>
        </w:rPr>
        <w:tab/>
      </w:r>
      <w:r>
        <w:rPr>
          <w:rFonts w:hint="eastAsia"/>
        </w:rPr>
        <w:tab/>
      </w:r>
      <w:r w:rsidR="009B11A6" w:rsidRPr="009B11A6">
        <w:t>(</w:t>
      </w:r>
      <w:r w:rsidR="009B11A6" w:rsidRPr="009B11A6">
        <w:t>単語</w:t>
      </w:r>
      <w:r w:rsidR="009B11A6" w:rsidRPr="009B11A6">
        <w:t>:</w:t>
      </w:r>
      <w:r w:rsidR="009B11A6" w:rsidRPr="009B11A6">
        <w:t>カーソル位置の</w:t>
      </w:r>
      <w:r w:rsidR="009B11A6" w:rsidRPr="009B11A6">
        <w:t>1</w:t>
      </w:r>
      <w:r w:rsidR="009B11A6" w:rsidRPr="009B11A6">
        <w:t>文字右に</w:t>
      </w:r>
      <w:r w:rsidR="009B11A6" w:rsidRPr="009B11A6">
        <w:t xml:space="preserve"> </w:t>
      </w:r>
      <w:r w:rsidR="009B11A6" w:rsidRPr="009B11A6">
        <w:t>行</w:t>
      </w:r>
      <w:r w:rsidR="009B11A6" w:rsidRPr="009B11A6">
        <w:t>:</w:t>
      </w:r>
      <w:r w:rsidR="009B11A6" w:rsidRPr="009B11A6">
        <w:t>カーソル行の下に</w:t>
      </w:r>
      <w:r w:rsidR="000A764A">
        <w:rPr>
          <w:rFonts w:hint="eastAsia"/>
        </w:rPr>
        <w:t>)</w:t>
      </w:r>
    </w:p>
    <w:p w:rsidR="00375CE9" w:rsidRDefault="00375CE9" w:rsidP="00375C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hint="eastAsia"/>
        </w:rPr>
        <w:t>P</w:t>
      </w:r>
      <w:r>
        <w:rPr>
          <w:rFonts w:hint="eastAsia"/>
        </w:rPr>
        <w:tab/>
      </w:r>
      <w:r>
        <w:rPr>
          <w:rFonts w:hint="eastAsia"/>
        </w:rPr>
        <w:tab/>
      </w:r>
      <w:r w:rsidRPr="009B11A6">
        <w:t>バッファからペースト</w:t>
      </w:r>
    </w:p>
    <w:p w:rsidR="009B11A6" w:rsidRPr="009B11A6" w:rsidRDefault="00D31A60" w:rsidP="009B11A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hint="eastAsia"/>
        </w:rPr>
        <w:tab/>
      </w:r>
      <w:r>
        <w:rPr>
          <w:rFonts w:hint="eastAsia"/>
        </w:rPr>
        <w:tab/>
      </w:r>
      <w:r w:rsidR="009B11A6" w:rsidRPr="009B11A6">
        <w:t>(</w:t>
      </w:r>
      <w:r w:rsidR="009B11A6" w:rsidRPr="009B11A6">
        <w:t>単語</w:t>
      </w:r>
      <w:r w:rsidR="009B11A6" w:rsidRPr="009B11A6">
        <w:t>:</w:t>
      </w:r>
      <w:r w:rsidR="009B11A6" w:rsidRPr="009B11A6">
        <w:t>カーソル位置に</w:t>
      </w:r>
      <w:r w:rsidR="009B11A6" w:rsidRPr="009B11A6">
        <w:t xml:space="preserve"> </w:t>
      </w:r>
      <w:r w:rsidR="009B11A6" w:rsidRPr="009B11A6">
        <w:t>行</w:t>
      </w:r>
      <w:r w:rsidR="009B11A6" w:rsidRPr="009B11A6">
        <w:t>:</w:t>
      </w:r>
      <w:r w:rsidR="009B11A6" w:rsidRPr="009B11A6">
        <w:t>カーソル行の上に</w:t>
      </w:r>
      <w:r w:rsidR="009B11A6" w:rsidRPr="009B11A6">
        <w:t>)</w:t>
      </w:r>
    </w:p>
    <w:p w:rsidR="009B11A6" w:rsidRPr="009B11A6" w:rsidRDefault="00BF1FFB" w:rsidP="009B11A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hint="eastAsia"/>
        </w:rPr>
        <w:t>u</w:t>
      </w:r>
      <w:r>
        <w:rPr>
          <w:rFonts w:hint="eastAsia"/>
        </w:rPr>
        <w:tab/>
      </w:r>
      <w:r>
        <w:rPr>
          <w:rFonts w:hint="eastAsia"/>
        </w:rPr>
        <w:tab/>
      </w:r>
      <w:r w:rsidR="009B11A6" w:rsidRPr="009B11A6">
        <w:t>直前の操作の取り消し</w:t>
      </w:r>
      <w:r w:rsidR="009B11A6" w:rsidRPr="009B11A6">
        <w:t xml:space="preserve"> (</w:t>
      </w:r>
      <w:r w:rsidR="009B11A6" w:rsidRPr="009B11A6">
        <w:t>アンドゥ</w:t>
      </w:r>
      <w:r w:rsidR="009B11A6" w:rsidRPr="009B11A6">
        <w:t>)</w:t>
      </w:r>
    </w:p>
    <w:p w:rsidR="00FE5BAB" w:rsidRDefault="009B11A6" w:rsidP="009B11A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9B11A6">
        <w:t>/</w:t>
      </w:r>
      <w:r w:rsidRPr="001307D7">
        <w:rPr>
          <w:i/>
        </w:rPr>
        <w:t>string</w:t>
      </w:r>
      <w:r w:rsidR="00BF1FFB">
        <w:rPr>
          <w:rFonts w:hint="eastAsia"/>
        </w:rPr>
        <w:tab/>
      </w:r>
      <w:r w:rsidR="00BF1FFB">
        <w:rPr>
          <w:rFonts w:hint="eastAsia"/>
        </w:rPr>
        <w:tab/>
      </w:r>
      <w:r w:rsidRPr="001307D7">
        <w:rPr>
          <w:i/>
        </w:rPr>
        <w:t>string</w:t>
      </w:r>
      <w:r w:rsidRPr="009B11A6">
        <w:t>で指定した文字列をカーソル位置からファイルの末尾へ</w:t>
      </w:r>
    </w:p>
    <w:p w:rsidR="009B11A6" w:rsidRPr="009B11A6" w:rsidRDefault="00FE5BAB" w:rsidP="009B11A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hint="eastAsia"/>
        </w:rPr>
        <w:tab/>
      </w:r>
      <w:r>
        <w:rPr>
          <w:rFonts w:hint="eastAsia"/>
        </w:rPr>
        <w:tab/>
      </w:r>
      <w:r w:rsidR="009B11A6" w:rsidRPr="009B11A6">
        <w:t>向かって検索</w:t>
      </w:r>
      <w:r w:rsidR="009B11A6" w:rsidRPr="009B11A6">
        <w:t xml:space="preserve"> (n:</w:t>
      </w:r>
      <w:r w:rsidR="009B11A6" w:rsidRPr="009B11A6">
        <w:t>次の文字列へ移動</w:t>
      </w:r>
      <w:r w:rsidR="009B11A6" w:rsidRPr="009B11A6">
        <w:t xml:space="preserve"> N:</w:t>
      </w:r>
      <w:r w:rsidR="009B11A6" w:rsidRPr="009B11A6">
        <w:t>前の文字列へ移動</w:t>
      </w:r>
      <w:r w:rsidR="009B11A6" w:rsidRPr="009B11A6">
        <w:t>)</w:t>
      </w:r>
    </w:p>
    <w:p w:rsidR="00831401" w:rsidRDefault="009B11A6" w:rsidP="009B11A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9B11A6">
        <w:t>?</w:t>
      </w:r>
      <w:r w:rsidRPr="001307D7">
        <w:rPr>
          <w:i/>
        </w:rPr>
        <w:t>string</w:t>
      </w:r>
      <w:r w:rsidR="00BD066A">
        <w:rPr>
          <w:rFonts w:hint="eastAsia"/>
        </w:rPr>
        <w:tab/>
      </w:r>
      <w:r w:rsidR="00BD066A">
        <w:rPr>
          <w:rFonts w:hint="eastAsia"/>
        </w:rPr>
        <w:tab/>
      </w:r>
      <w:r w:rsidRPr="001307D7">
        <w:rPr>
          <w:i/>
        </w:rPr>
        <w:t>string</w:t>
      </w:r>
      <w:r w:rsidRPr="009B11A6">
        <w:t>で指定した文字列をカーソル位置からファイルの先頭へ</w:t>
      </w:r>
    </w:p>
    <w:p w:rsidR="001307D7" w:rsidRPr="009B11A6" w:rsidRDefault="00831401" w:rsidP="009B11A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hint="eastAsia"/>
        </w:rPr>
        <w:tab/>
      </w:r>
      <w:r>
        <w:rPr>
          <w:rFonts w:hint="eastAsia"/>
        </w:rPr>
        <w:tab/>
      </w:r>
      <w:r w:rsidR="009B11A6" w:rsidRPr="009B11A6">
        <w:t>向かって検索</w:t>
      </w:r>
      <w:r w:rsidR="009B11A6" w:rsidRPr="009B11A6">
        <w:t xml:space="preserve"> (n:</w:t>
      </w:r>
      <w:r w:rsidR="009B11A6" w:rsidRPr="009B11A6">
        <w:t>次の文字列へ移動</w:t>
      </w:r>
      <w:r w:rsidR="009B11A6" w:rsidRPr="009B11A6">
        <w:t xml:space="preserve"> N:</w:t>
      </w:r>
      <w:r w:rsidR="009B11A6" w:rsidRPr="009B11A6">
        <w:t>前の文字列へ移動</w:t>
      </w:r>
      <w:r w:rsidR="009B11A6" w:rsidRPr="009B11A6">
        <w:t>)</w:t>
      </w:r>
    </w:p>
    <w:p w:rsidR="009B11A6" w:rsidRPr="009B11A6" w:rsidRDefault="0021634B" w:rsidP="009B11A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hint="eastAsia"/>
        </w:rPr>
        <w:t>i</w:t>
      </w:r>
      <w:r w:rsidR="00FF3BD1">
        <w:rPr>
          <w:rFonts w:hint="eastAsia"/>
        </w:rPr>
        <w:tab/>
      </w:r>
      <w:r w:rsidR="00FF3BD1">
        <w:rPr>
          <w:rFonts w:hint="eastAsia"/>
        </w:rPr>
        <w:tab/>
      </w:r>
      <w:r w:rsidR="009B11A6" w:rsidRPr="009B11A6">
        <w:t>カーソル位置から</w:t>
      </w:r>
      <w:r w:rsidR="00087565">
        <w:t>挿入モード</w:t>
      </w:r>
      <w:r w:rsidR="009B11A6" w:rsidRPr="009B11A6">
        <w:t>を開始</w:t>
      </w:r>
    </w:p>
    <w:p w:rsidR="009B11A6" w:rsidRPr="009B11A6" w:rsidRDefault="009B11A6" w:rsidP="009B11A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9B11A6">
        <w:t>I</w:t>
      </w:r>
      <w:r w:rsidR="0021634B">
        <w:rPr>
          <w:rFonts w:hint="eastAsia"/>
        </w:rPr>
        <w:tab/>
      </w:r>
      <w:r w:rsidR="0021634B">
        <w:rPr>
          <w:rFonts w:hint="eastAsia"/>
        </w:rPr>
        <w:tab/>
      </w:r>
      <w:r w:rsidRPr="009B11A6">
        <w:t>カーソル行の行頭から</w:t>
      </w:r>
      <w:r w:rsidR="00087565">
        <w:t>挿入モード</w:t>
      </w:r>
      <w:r w:rsidRPr="009B11A6">
        <w:t>を開始</w:t>
      </w:r>
    </w:p>
    <w:p w:rsidR="009B11A6" w:rsidRPr="009B11A6" w:rsidRDefault="00F6618D" w:rsidP="009B11A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hint="eastAsia"/>
        </w:rPr>
        <w:t>a</w:t>
      </w:r>
      <w:r w:rsidR="002E4F51">
        <w:rPr>
          <w:rFonts w:hint="eastAsia"/>
        </w:rPr>
        <w:tab/>
      </w:r>
      <w:r w:rsidR="002E4F51">
        <w:rPr>
          <w:rFonts w:hint="eastAsia"/>
        </w:rPr>
        <w:tab/>
      </w:r>
      <w:r w:rsidR="009B11A6" w:rsidRPr="009B11A6">
        <w:t>カーソル位置の</w:t>
      </w:r>
      <w:r w:rsidR="009B11A6" w:rsidRPr="009B11A6">
        <w:t>1</w:t>
      </w:r>
      <w:r w:rsidR="009B11A6" w:rsidRPr="009B11A6">
        <w:t>文字右から</w:t>
      </w:r>
      <w:r w:rsidR="00087565">
        <w:t>挿入モード</w:t>
      </w:r>
      <w:r w:rsidR="009B11A6" w:rsidRPr="009B11A6">
        <w:t>を開始</w:t>
      </w:r>
    </w:p>
    <w:p w:rsidR="007E10B3" w:rsidRDefault="009B11A6" w:rsidP="001307D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9B11A6">
        <w:t>A</w:t>
      </w:r>
      <w:r w:rsidR="00F6618D">
        <w:rPr>
          <w:rFonts w:hint="eastAsia"/>
        </w:rPr>
        <w:tab/>
      </w:r>
      <w:r w:rsidR="00F6618D">
        <w:rPr>
          <w:rFonts w:hint="eastAsia"/>
        </w:rPr>
        <w:tab/>
      </w:r>
      <w:r w:rsidRPr="009B11A6">
        <w:t>カーソル行の行末から</w:t>
      </w:r>
      <w:r w:rsidR="00087565">
        <w:t>挿入モード</w:t>
      </w:r>
      <w:r w:rsidRPr="009B11A6">
        <w:t>を開始</w:t>
      </w:r>
    </w:p>
    <w:p w:rsidR="00274593" w:rsidRPr="00274593" w:rsidRDefault="001307D7" w:rsidP="002745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bookmarkStart w:id="90" w:name="OLE_LINK85"/>
      <w:bookmarkStart w:id="91" w:name="OLE_LINK86"/>
      <w:r>
        <w:rPr>
          <w:rFonts w:hint="eastAsia"/>
        </w:rPr>
        <w:t>o</w:t>
      </w:r>
      <w:r>
        <w:rPr>
          <w:rFonts w:hint="eastAsia"/>
        </w:rPr>
        <w:tab/>
      </w:r>
      <w:r>
        <w:rPr>
          <w:rFonts w:hint="eastAsia"/>
        </w:rPr>
        <w:tab/>
      </w:r>
      <w:r w:rsidR="00274593" w:rsidRPr="00274593">
        <w:rPr>
          <w:rFonts w:hint="eastAsia"/>
        </w:rPr>
        <w:t>カーソル行の下に</w:t>
      </w:r>
      <w:r w:rsidR="00274593" w:rsidRPr="00274593">
        <w:t>1</w:t>
      </w:r>
      <w:r w:rsidR="00274593" w:rsidRPr="00274593">
        <w:rPr>
          <w:rFonts w:hint="eastAsia"/>
        </w:rPr>
        <w:t>行追加しその行頭から挿入モードを開始</w:t>
      </w:r>
      <w:bookmarkEnd w:id="90"/>
      <w:bookmarkEnd w:id="91"/>
    </w:p>
    <w:p w:rsidR="00274593" w:rsidRPr="00274593" w:rsidRDefault="00274593" w:rsidP="002745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bookmarkStart w:id="92" w:name="OLE_LINK95"/>
      <w:bookmarkStart w:id="93" w:name="OLE_LINK96"/>
      <w:r>
        <w:rPr>
          <w:rFonts w:hint="eastAsia"/>
        </w:rPr>
        <w:t>O</w:t>
      </w:r>
      <w:r>
        <w:rPr>
          <w:rFonts w:hint="eastAsia"/>
        </w:rPr>
        <w:tab/>
      </w:r>
      <w:r>
        <w:rPr>
          <w:rFonts w:hint="eastAsia"/>
        </w:rPr>
        <w:tab/>
      </w:r>
      <w:r>
        <w:rPr>
          <w:rFonts w:hint="eastAsia"/>
        </w:rPr>
        <w:t>カーソル行の上に</w:t>
      </w:r>
      <w:r>
        <w:rPr>
          <w:rFonts w:hint="eastAsia"/>
        </w:rPr>
        <w:t>1</w:t>
      </w:r>
      <w:r>
        <w:rPr>
          <w:rFonts w:hint="eastAsia"/>
        </w:rPr>
        <w:t>行追加しその行頭から挿入モードを開始</w:t>
      </w:r>
    </w:p>
    <w:p w:rsidR="00274593" w:rsidRPr="00274593" w:rsidRDefault="00274593" w:rsidP="002745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bookmarkStart w:id="94" w:name="OLE_LINK99"/>
      <w:bookmarkStart w:id="95" w:name="OLE_LINK100"/>
      <w:bookmarkEnd w:id="92"/>
      <w:bookmarkEnd w:id="93"/>
      <w:r>
        <w:rPr>
          <w:rFonts w:hint="eastAsia"/>
        </w:rPr>
        <w:t>cw</w:t>
      </w:r>
      <w:r>
        <w:rPr>
          <w:rFonts w:hint="eastAsia"/>
        </w:rPr>
        <w:tab/>
      </w:r>
      <w:r>
        <w:rPr>
          <w:rFonts w:hint="eastAsia"/>
        </w:rPr>
        <w:tab/>
      </w:r>
      <w:r>
        <w:rPr>
          <w:rFonts w:hint="eastAsia"/>
        </w:rPr>
        <w:t>カーソル位置の単語を削除し挿入モードを開始</w:t>
      </w:r>
    </w:p>
    <w:p w:rsidR="00274593" w:rsidRPr="00274593" w:rsidRDefault="00274593" w:rsidP="002745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bookmarkStart w:id="96" w:name="OLE_LINK103"/>
      <w:bookmarkStart w:id="97" w:name="OLE_LINK104"/>
      <w:bookmarkEnd w:id="94"/>
      <w:bookmarkEnd w:id="95"/>
      <w:r>
        <w:rPr>
          <w:rFonts w:hint="eastAsia"/>
        </w:rPr>
        <w:t>cc</w:t>
      </w:r>
      <w:r>
        <w:rPr>
          <w:rFonts w:hint="eastAsia"/>
        </w:rPr>
        <w:tab/>
      </w:r>
      <w:r>
        <w:rPr>
          <w:rFonts w:hint="eastAsia"/>
        </w:rPr>
        <w:tab/>
      </w:r>
      <w:r>
        <w:rPr>
          <w:rFonts w:hint="eastAsia"/>
        </w:rPr>
        <w:t>カーソル行を削除し挿入モードを開始</w:t>
      </w:r>
    </w:p>
    <w:p w:rsidR="00A4659A" w:rsidRPr="00274593" w:rsidRDefault="00A4659A" w:rsidP="00A465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bookmarkStart w:id="98" w:name="OLE_LINK109"/>
      <w:bookmarkStart w:id="99" w:name="OLE_LINK110"/>
      <w:bookmarkEnd w:id="96"/>
      <w:bookmarkEnd w:id="97"/>
      <w:r w:rsidRPr="007B0E8D">
        <w:rPr>
          <w:rFonts w:hint="eastAsia"/>
          <w:i/>
        </w:rPr>
        <w:t>n</w:t>
      </w:r>
      <w:r>
        <w:rPr>
          <w:rFonts w:hint="eastAsia"/>
        </w:rPr>
        <w:t>cc</w:t>
      </w:r>
      <w:r>
        <w:rPr>
          <w:rFonts w:hint="eastAsia"/>
        </w:rPr>
        <w:tab/>
      </w:r>
      <w:r>
        <w:rPr>
          <w:rFonts w:hint="eastAsia"/>
        </w:rPr>
        <w:tab/>
      </w:r>
      <w:r>
        <w:rPr>
          <w:rFonts w:hint="eastAsia"/>
        </w:rPr>
        <w:t>カーソル行を含む</w:t>
      </w:r>
      <w:r w:rsidRPr="007B0E8D">
        <w:rPr>
          <w:rFonts w:hint="eastAsia"/>
          <w:i/>
        </w:rPr>
        <w:t>n</w:t>
      </w:r>
      <w:r>
        <w:rPr>
          <w:rFonts w:hint="eastAsia"/>
        </w:rPr>
        <w:t>行を削除し挿入モードを開始</w:t>
      </w:r>
    </w:p>
    <w:p w:rsidR="00A4659A" w:rsidRPr="00274593" w:rsidRDefault="00292284" w:rsidP="00A465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bookmarkStart w:id="100" w:name="OLE_LINK113"/>
      <w:bookmarkStart w:id="101" w:name="OLE_LINK114"/>
      <w:bookmarkEnd w:id="98"/>
      <w:bookmarkEnd w:id="99"/>
      <w:r>
        <w:rPr>
          <w:rFonts w:hint="eastAsia"/>
        </w:rPr>
        <w:t>s</w:t>
      </w:r>
      <w:r w:rsidR="00A4659A">
        <w:rPr>
          <w:rFonts w:hint="eastAsia"/>
        </w:rPr>
        <w:tab/>
      </w:r>
      <w:r w:rsidR="00A4659A">
        <w:rPr>
          <w:rFonts w:hint="eastAsia"/>
        </w:rPr>
        <w:tab/>
      </w:r>
      <w:r>
        <w:rPr>
          <w:rFonts w:hint="eastAsia"/>
        </w:rPr>
        <w:t>カーソル位置の</w:t>
      </w:r>
      <w:r>
        <w:rPr>
          <w:rFonts w:hint="eastAsia"/>
        </w:rPr>
        <w:t>1</w:t>
      </w:r>
      <w:r>
        <w:rPr>
          <w:rFonts w:hint="eastAsia"/>
        </w:rPr>
        <w:t>文字を削除し挿入モードを開始</w:t>
      </w:r>
    </w:p>
    <w:p w:rsidR="000E44CF" w:rsidRPr="00274593" w:rsidRDefault="000E44CF" w:rsidP="000E44C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bookmarkStart w:id="102" w:name="OLE_LINK115"/>
      <w:bookmarkStart w:id="103" w:name="OLE_LINK116"/>
      <w:bookmarkEnd w:id="100"/>
      <w:bookmarkEnd w:id="101"/>
      <w:r>
        <w:rPr>
          <w:rFonts w:hint="eastAsia"/>
        </w:rPr>
        <w:t>S</w:t>
      </w:r>
      <w:r>
        <w:rPr>
          <w:rFonts w:hint="eastAsia"/>
        </w:rPr>
        <w:tab/>
      </w:r>
      <w:r>
        <w:rPr>
          <w:rFonts w:hint="eastAsia"/>
        </w:rPr>
        <w:tab/>
        <w:t>cc</w:t>
      </w:r>
      <w:r>
        <w:rPr>
          <w:rFonts w:hint="eastAsia"/>
        </w:rPr>
        <w:t>と同じ</w:t>
      </w:r>
    </w:p>
    <w:bookmarkEnd w:id="102"/>
    <w:bookmarkEnd w:id="103"/>
    <w:p w:rsidR="000E44CF" w:rsidRPr="00274593" w:rsidRDefault="000E44CF" w:rsidP="000E44C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hint="eastAsia"/>
        </w:rPr>
        <w:t>J</w:t>
      </w:r>
      <w:r>
        <w:rPr>
          <w:rFonts w:hint="eastAsia"/>
        </w:rPr>
        <w:tab/>
      </w:r>
      <w:r>
        <w:rPr>
          <w:rFonts w:hint="eastAsia"/>
        </w:rPr>
        <w:tab/>
      </w:r>
      <w:r>
        <w:rPr>
          <w:rFonts w:hint="eastAsia"/>
        </w:rPr>
        <w:t>カーソル行と次の行を連結</w:t>
      </w:r>
    </w:p>
    <w:p w:rsidR="009B11A6" w:rsidRPr="00656D45" w:rsidRDefault="009B11A6" w:rsidP="009B11A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p w:rsidR="009B11A6" w:rsidRDefault="009B11A6" w:rsidP="009B11A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9B11A6">
        <w:t xml:space="preserve">　</w:t>
      </w:r>
      <w:r w:rsidR="00087565">
        <w:t>挿入モード</w:t>
      </w:r>
      <w:r w:rsidRPr="009B11A6">
        <w:t>では、テキストの挿入、修正を行います。テキストは何行でも挿入でき、</w:t>
      </w:r>
      <w:r w:rsidRPr="009B11A6">
        <w:t>Enter</w:t>
      </w:r>
      <w:r w:rsidRPr="009B11A6">
        <w:t>キーで改行できます。間違いは</w:t>
      </w:r>
      <w:r w:rsidRPr="009B11A6">
        <w:t>Backspace</w:t>
      </w:r>
      <w:r w:rsidRPr="009B11A6">
        <w:t>キーで修正できます。</w:t>
      </w:r>
      <w:r w:rsidR="00087565">
        <w:t>挿入モード</w:t>
      </w:r>
      <w:r w:rsidRPr="009B11A6">
        <w:t>へは、</w:t>
      </w:r>
      <w:r w:rsidRPr="009B11A6">
        <w:t>i</w:t>
      </w:r>
      <w:r w:rsidRPr="009B11A6">
        <w:t>コマンドなどで入ることができます。</w:t>
      </w:r>
    </w:p>
    <w:p w:rsidR="007E10B3" w:rsidRPr="009B11A6" w:rsidRDefault="007E10B3" w:rsidP="009B11A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p w:rsidR="009B11A6" w:rsidRPr="009B11A6" w:rsidRDefault="009B11A6" w:rsidP="009B11A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9B11A6">
        <w:t xml:space="preserve">　</w:t>
      </w:r>
      <w:r w:rsidRPr="009B11A6">
        <w:t>ex</w:t>
      </w:r>
      <w:r w:rsidRPr="009B11A6">
        <w:t>コマンドモードでは、コマンドを使って、ファイルの操作などを行います。</w:t>
      </w:r>
      <w:r w:rsidRPr="009B11A6">
        <w:t>ex</w:t>
      </w:r>
      <w:r w:rsidRPr="009B11A6">
        <w:t>コマンドモードへは、「</w:t>
      </w:r>
      <w:r w:rsidRPr="009B11A6">
        <w:t>:</w:t>
      </w:r>
      <w:r w:rsidRPr="009B11A6">
        <w:t>」キーで入ることができます。</w:t>
      </w:r>
    </w:p>
    <w:p w:rsidR="0033444C" w:rsidRDefault="0033444C" w:rsidP="009B11A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p w:rsidR="009B11A6" w:rsidRPr="009B11A6" w:rsidRDefault="009B11A6" w:rsidP="009B11A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9B11A6">
        <w:t xml:space="preserve">　以下に、よく使うコマンドを挙げます。</w:t>
      </w:r>
    </w:p>
    <w:p w:rsidR="00014865" w:rsidRDefault="00014865" w:rsidP="00225D27">
      <w:pPr>
        <w:widowControl/>
        <w:tabs>
          <w:tab w:val="left" w:pos="916"/>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p w:rsidR="0033444C" w:rsidRPr="0033444C" w:rsidRDefault="0033444C" w:rsidP="00225D27">
      <w:pPr>
        <w:widowControl/>
        <w:tabs>
          <w:tab w:val="left" w:pos="916"/>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p w:rsidR="00014865" w:rsidRDefault="00014865" w:rsidP="009B11A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hint="eastAsia"/>
        </w:rPr>
        <w:t>:%s</w:t>
      </w:r>
      <w:r w:rsidR="00842D3A">
        <w:rPr>
          <w:rFonts w:hint="eastAsia"/>
        </w:rPr>
        <w:t>/</w:t>
      </w:r>
      <w:r w:rsidR="00842D3A" w:rsidRPr="00D43DDB">
        <w:rPr>
          <w:rFonts w:hint="eastAsia"/>
          <w:i/>
        </w:rPr>
        <w:t>ptn1</w:t>
      </w:r>
      <w:r w:rsidR="00842D3A">
        <w:rPr>
          <w:rFonts w:hint="eastAsia"/>
        </w:rPr>
        <w:t>/</w:t>
      </w:r>
      <w:r w:rsidR="00842D3A" w:rsidRPr="00D43DDB">
        <w:rPr>
          <w:rFonts w:hint="eastAsia"/>
          <w:i/>
        </w:rPr>
        <w:t>ptn2</w:t>
      </w:r>
      <w:r w:rsidR="00842D3A">
        <w:rPr>
          <w:rFonts w:hint="eastAsia"/>
        </w:rPr>
        <w:t>/g</w:t>
      </w:r>
      <w:r w:rsidR="00EA450B">
        <w:rPr>
          <w:rFonts w:hint="eastAsia"/>
        </w:rPr>
        <w:tab/>
      </w:r>
      <w:r w:rsidR="00EA450B">
        <w:rPr>
          <w:rFonts w:hint="eastAsia"/>
        </w:rPr>
        <w:t>ファイル中の</w:t>
      </w:r>
      <w:r w:rsidR="00225D27">
        <w:rPr>
          <w:rFonts w:hint="eastAsia"/>
        </w:rPr>
        <w:t>全て</w:t>
      </w:r>
      <w:r w:rsidR="00EA450B">
        <w:rPr>
          <w:rFonts w:hint="eastAsia"/>
        </w:rPr>
        <w:t>の</w:t>
      </w:r>
      <w:r w:rsidR="00225D27">
        <w:rPr>
          <w:rFonts w:hint="eastAsia"/>
        </w:rPr>
        <w:t>文字列</w:t>
      </w:r>
      <w:r w:rsidR="00225D27" w:rsidRPr="00225D27">
        <w:rPr>
          <w:rFonts w:hint="eastAsia"/>
          <w:i/>
        </w:rPr>
        <w:t>ptn1</w:t>
      </w:r>
      <w:r w:rsidR="00225D27">
        <w:rPr>
          <w:rFonts w:hint="eastAsia"/>
        </w:rPr>
        <w:t>を文字列</w:t>
      </w:r>
      <w:r w:rsidR="00225D27" w:rsidRPr="00225D27">
        <w:rPr>
          <w:rFonts w:hint="eastAsia"/>
          <w:i/>
        </w:rPr>
        <w:t>ptn2</w:t>
      </w:r>
      <w:r w:rsidR="00225D27" w:rsidRPr="00225D27">
        <w:rPr>
          <w:rFonts w:hint="eastAsia"/>
        </w:rPr>
        <w:t>に</w:t>
      </w:r>
      <w:r w:rsidR="00225D27">
        <w:rPr>
          <w:rFonts w:hint="eastAsia"/>
        </w:rPr>
        <w:t>置換</w:t>
      </w:r>
    </w:p>
    <w:p w:rsidR="00A87AB8" w:rsidRDefault="00A87AB8" w:rsidP="009B11A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hint="eastAsia"/>
        </w:rPr>
        <w:t>:%s/</w:t>
      </w:r>
      <w:r w:rsidRPr="00D43DDB">
        <w:rPr>
          <w:rFonts w:hint="eastAsia"/>
          <w:i/>
        </w:rPr>
        <w:t>ptn1</w:t>
      </w:r>
      <w:r>
        <w:rPr>
          <w:rFonts w:hint="eastAsia"/>
        </w:rPr>
        <w:t>/</w:t>
      </w:r>
      <w:r w:rsidRPr="00D43DDB">
        <w:rPr>
          <w:rFonts w:hint="eastAsia"/>
          <w:i/>
        </w:rPr>
        <w:t>ptn2</w:t>
      </w:r>
      <w:r>
        <w:rPr>
          <w:rFonts w:hint="eastAsia"/>
        </w:rPr>
        <w:t>/g</w:t>
      </w:r>
      <w:r w:rsidR="00D41CCD">
        <w:rPr>
          <w:rFonts w:hint="eastAsia"/>
        </w:rPr>
        <w:t>c</w:t>
      </w:r>
      <w:r>
        <w:rPr>
          <w:rFonts w:hint="eastAsia"/>
        </w:rPr>
        <w:tab/>
      </w:r>
      <w:r>
        <w:rPr>
          <w:rFonts w:hint="eastAsia"/>
        </w:rPr>
        <w:t>ファイル中の全ての文字列</w:t>
      </w:r>
      <w:r w:rsidRPr="00225D27">
        <w:rPr>
          <w:rFonts w:hint="eastAsia"/>
          <w:i/>
        </w:rPr>
        <w:t>ptn1</w:t>
      </w:r>
      <w:r>
        <w:rPr>
          <w:rFonts w:hint="eastAsia"/>
        </w:rPr>
        <w:t>を文字列</w:t>
      </w:r>
      <w:r w:rsidRPr="00225D27">
        <w:rPr>
          <w:rFonts w:hint="eastAsia"/>
          <w:i/>
        </w:rPr>
        <w:t>ptn2</w:t>
      </w:r>
      <w:r w:rsidRPr="00225D27">
        <w:rPr>
          <w:rFonts w:hint="eastAsia"/>
        </w:rPr>
        <w:t>に</w:t>
      </w:r>
      <w:r w:rsidR="00D41CCD">
        <w:rPr>
          <w:rFonts w:hint="eastAsia"/>
        </w:rPr>
        <w:t>対話的に</w:t>
      </w:r>
      <w:r>
        <w:rPr>
          <w:rFonts w:hint="eastAsia"/>
        </w:rPr>
        <w:t>置換</w:t>
      </w:r>
    </w:p>
    <w:p w:rsidR="009B11A6" w:rsidRPr="009B11A6" w:rsidRDefault="009B11A6" w:rsidP="009B11A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9B11A6">
        <w:t>:w</w:t>
      </w:r>
      <w:r w:rsidR="00684533">
        <w:rPr>
          <w:rFonts w:hint="eastAsia"/>
        </w:rPr>
        <w:tab/>
      </w:r>
      <w:r w:rsidR="00842D3A">
        <w:rPr>
          <w:rFonts w:hint="eastAsia"/>
        </w:rPr>
        <w:tab/>
      </w:r>
      <w:r w:rsidRPr="009B11A6">
        <w:t>編集中のファイルに上書き保存</w:t>
      </w:r>
    </w:p>
    <w:p w:rsidR="009B11A6" w:rsidRPr="009B11A6" w:rsidRDefault="00684533" w:rsidP="009B11A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t>:w [file]</w:t>
      </w:r>
      <w:r>
        <w:rPr>
          <w:rFonts w:hint="eastAsia"/>
        </w:rPr>
        <w:tab/>
      </w:r>
      <w:r w:rsidR="00842D3A">
        <w:rPr>
          <w:rFonts w:hint="eastAsia"/>
        </w:rPr>
        <w:tab/>
      </w:r>
      <w:r w:rsidR="009B11A6" w:rsidRPr="009B11A6">
        <w:t>file</w:t>
      </w:r>
      <w:r w:rsidR="009B11A6" w:rsidRPr="009B11A6">
        <w:t>で指定したファイル名で保存</w:t>
      </w:r>
    </w:p>
    <w:p w:rsidR="009B11A6" w:rsidRPr="009B11A6" w:rsidRDefault="00684533" w:rsidP="009B11A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t>:q</w:t>
      </w:r>
      <w:r>
        <w:rPr>
          <w:rFonts w:hint="eastAsia"/>
        </w:rPr>
        <w:tab/>
      </w:r>
      <w:r>
        <w:rPr>
          <w:rFonts w:hint="eastAsia"/>
        </w:rPr>
        <w:tab/>
      </w:r>
      <w:r w:rsidR="009B11A6" w:rsidRPr="009B11A6">
        <w:t>vi</w:t>
      </w:r>
      <w:r w:rsidR="009B11A6" w:rsidRPr="009B11A6">
        <w:t>を終了</w:t>
      </w:r>
      <w:r w:rsidR="009B11A6" w:rsidRPr="009B11A6">
        <w:t xml:space="preserve"> (</w:t>
      </w:r>
      <w:r w:rsidR="009B11A6" w:rsidRPr="009B11A6">
        <w:t>テキストに変更があった場合は警告</w:t>
      </w:r>
      <w:r w:rsidR="009B11A6" w:rsidRPr="009B11A6">
        <w:t>)</w:t>
      </w:r>
    </w:p>
    <w:p w:rsidR="009B11A6" w:rsidRPr="009B11A6" w:rsidRDefault="009B11A6" w:rsidP="009B11A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9B11A6">
        <w:t>:q!</w:t>
      </w:r>
      <w:r w:rsidR="00684533">
        <w:rPr>
          <w:rFonts w:hint="eastAsia"/>
        </w:rPr>
        <w:tab/>
      </w:r>
      <w:r w:rsidR="00842D3A">
        <w:rPr>
          <w:rFonts w:hint="eastAsia"/>
        </w:rPr>
        <w:tab/>
      </w:r>
      <w:r w:rsidRPr="009B11A6">
        <w:t>vi</w:t>
      </w:r>
      <w:r w:rsidRPr="009B11A6">
        <w:t>を強制終了</w:t>
      </w:r>
      <w:r w:rsidRPr="009B11A6">
        <w:t xml:space="preserve"> (</w:t>
      </w:r>
      <w:r w:rsidRPr="009B11A6">
        <w:t>警告なし</w:t>
      </w:r>
      <w:r w:rsidRPr="009B11A6">
        <w:t>)</w:t>
      </w:r>
    </w:p>
    <w:p w:rsidR="009B11A6" w:rsidRPr="009B11A6" w:rsidRDefault="009B11A6" w:rsidP="009B11A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9B11A6">
        <w:t>:wq</w:t>
      </w:r>
      <w:r w:rsidR="00684533">
        <w:rPr>
          <w:rFonts w:hint="eastAsia"/>
        </w:rPr>
        <w:tab/>
      </w:r>
      <w:r w:rsidR="00842D3A">
        <w:rPr>
          <w:rFonts w:hint="eastAsia"/>
        </w:rPr>
        <w:tab/>
      </w:r>
      <w:r w:rsidRPr="009B11A6">
        <w:t>編集中のファイルに上書き保存して</w:t>
      </w:r>
      <w:r w:rsidRPr="009B11A6">
        <w:t>vi</w:t>
      </w:r>
      <w:r w:rsidRPr="009B11A6">
        <w:t>を終了</w:t>
      </w:r>
    </w:p>
    <w:p w:rsidR="00E8023C" w:rsidRDefault="00E8023C" w:rsidP="009B11A6"/>
    <w:p w:rsidR="00684533" w:rsidRPr="005148E2" w:rsidRDefault="00684533" w:rsidP="000F1DD3">
      <w:pPr>
        <w:pStyle w:val="2"/>
        <w:numPr>
          <w:ilvl w:val="1"/>
          <w:numId w:val="2"/>
        </w:numPr>
        <w:spacing w:after="240"/>
      </w:pPr>
      <w:bookmarkStart w:id="104" w:name="_Toc381605493"/>
      <w:bookmarkEnd w:id="87"/>
      <w:bookmarkEnd w:id="88"/>
      <w:r>
        <w:rPr>
          <w:rFonts w:hint="eastAsia"/>
        </w:rPr>
        <w:t>Emacs</w:t>
      </w:r>
      <w:bookmarkEnd w:id="104"/>
    </w:p>
    <w:p w:rsidR="00684533" w:rsidRPr="00686FA9" w:rsidRDefault="00684533" w:rsidP="006845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A65E00">
        <w:rPr>
          <w:rFonts w:ascii="ＭＳ ゴシック" w:eastAsia="ＭＳ ゴシック" w:hAnsi="ＭＳ ゴシック" w:cs="ＭＳ ゴシック"/>
          <w:color w:val="000000"/>
          <w:kern w:val="0"/>
          <w:sz w:val="24"/>
          <w:szCs w:val="24"/>
        </w:rPr>
        <w:t xml:space="preserve">　</w:t>
      </w:r>
      <w:r w:rsidRPr="00684533">
        <w:t>Emacs</w:t>
      </w:r>
      <w:r w:rsidRPr="00684533">
        <w:t>は、次のようにして起動します。</w:t>
      </w:r>
    </w:p>
    <w:tbl>
      <w:tblPr>
        <w:tblStyle w:val="af"/>
        <w:tblW w:w="8505" w:type="dxa"/>
        <w:tblInd w:w="108" w:type="dxa"/>
        <w:tblLook w:val="04A0"/>
      </w:tblPr>
      <w:tblGrid>
        <w:gridCol w:w="8505"/>
      </w:tblGrid>
      <w:tr w:rsidR="00684533" w:rsidRPr="009E4A07" w:rsidTr="00290982">
        <w:tc>
          <w:tcPr>
            <w:tcW w:w="8505" w:type="dxa"/>
          </w:tcPr>
          <w:p w:rsidR="00684533" w:rsidRPr="009E4A07" w:rsidRDefault="00684533" w:rsidP="00290982">
            <w:pPr>
              <w:rPr>
                <w:rFonts w:asciiTheme="majorEastAsia" w:eastAsiaTheme="majorEastAsia" w:hAnsiTheme="majorEastAsia"/>
              </w:rPr>
            </w:pPr>
            <w:r w:rsidRPr="009E4A07">
              <w:rPr>
                <w:rFonts w:asciiTheme="majorEastAsia" w:eastAsiaTheme="majorEastAsia" w:hAnsiTheme="majorEastAsia"/>
              </w:rPr>
              <w:t xml:space="preserve">$ </w:t>
            </w:r>
            <w:r w:rsidR="00686FA9">
              <w:rPr>
                <w:rFonts w:asciiTheme="majorEastAsia" w:eastAsiaTheme="majorEastAsia" w:hAnsiTheme="majorEastAsia" w:hint="eastAsia"/>
              </w:rPr>
              <w:t>emacs [file]</w:t>
            </w:r>
          </w:p>
        </w:tc>
      </w:tr>
    </w:tbl>
    <w:p w:rsidR="00122BCE" w:rsidRDefault="00122BCE" w:rsidP="00122B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t xml:space="preserve">　</w:t>
      </w:r>
      <w:r w:rsidRPr="00122BCE">
        <w:t>最下行から</w:t>
      </w:r>
      <w:r w:rsidRPr="00122BCE">
        <w:t>2</w:t>
      </w:r>
      <w:r w:rsidRPr="00122BCE">
        <w:t>行は、編集中のファイルの情報や</w:t>
      </w:r>
      <w:r w:rsidRPr="00122BCE">
        <w:t>Emacs</w:t>
      </w:r>
      <w:r w:rsidRPr="00122BCE">
        <w:t>からのメッセージなどが表示されます。</w:t>
      </w:r>
    </w:p>
    <w:p w:rsidR="007E10B3" w:rsidRPr="00122BCE" w:rsidRDefault="007E10B3" w:rsidP="00122B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p w:rsidR="00122BCE" w:rsidRPr="00122BCE" w:rsidRDefault="00122BCE" w:rsidP="00122B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122BCE">
        <w:t xml:space="preserve">　</w:t>
      </w:r>
      <w:r w:rsidRPr="00122BCE">
        <w:t>Emacs</w:t>
      </w:r>
      <w:r w:rsidRPr="00122BCE">
        <w:t>のコマンドは、</w:t>
      </w:r>
      <w:r w:rsidRPr="00122BCE">
        <w:t>Ctrl</w:t>
      </w:r>
      <w:r w:rsidRPr="00122BCE">
        <w:t>キーを多く使用します。</w:t>
      </w:r>
      <w:r w:rsidRPr="00122BCE">
        <w:t>C-x</w:t>
      </w:r>
      <w:r w:rsidRPr="00122BCE">
        <w:t>コマンドは、</w:t>
      </w:r>
      <w:r w:rsidRPr="00122BCE">
        <w:t>Ctrl</w:t>
      </w:r>
      <w:r w:rsidRPr="00122BCE">
        <w:t>キーを押しながら</w:t>
      </w:r>
      <w:r w:rsidRPr="00122BCE">
        <w:t>x</w:t>
      </w:r>
      <w:r w:rsidRPr="00122BCE">
        <w:t>キーを押すことを意味します。また、</w:t>
      </w:r>
      <w:r w:rsidRPr="00122BCE">
        <w:t>M-w</w:t>
      </w:r>
      <w:r w:rsidRPr="00122BCE">
        <w:t>コマンドは、</w:t>
      </w:r>
      <w:r w:rsidRPr="00122BCE">
        <w:t>Alt</w:t>
      </w:r>
      <w:r w:rsidRPr="00122BCE">
        <w:t>キーを押しながら</w:t>
      </w:r>
      <w:r w:rsidRPr="00122BCE">
        <w:t>w</w:t>
      </w:r>
      <w:r w:rsidRPr="00122BCE">
        <w:t>キーを押すことを意味します。</w:t>
      </w:r>
    </w:p>
    <w:p w:rsidR="007E10B3" w:rsidRDefault="007E10B3" w:rsidP="00122B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p w:rsidR="00122BCE" w:rsidRPr="00122BCE" w:rsidRDefault="00122BCE" w:rsidP="00122B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122BCE">
        <w:t xml:space="preserve">　以下に、よく使うコマンドを挙げます。</w:t>
      </w:r>
    </w:p>
    <w:p w:rsidR="007F50E8" w:rsidRDefault="007F50E8" w:rsidP="00122B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p w:rsidR="00122BCE" w:rsidRPr="00122BCE" w:rsidRDefault="00122BCE" w:rsidP="00122B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122BCE">
        <w:t>C-p</w:t>
      </w:r>
      <w:r w:rsidR="000F1EE8">
        <w:rPr>
          <w:rFonts w:hint="eastAsia"/>
        </w:rPr>
        <w:tab/>
      </w:r>
      <w:r w:rsidR="000F1EE8">
        <w:rPr>
          <w:rFonts w:hint="eastAsia"/>
        </w:rPr>
        <w:tab/>
      </w:r>
      <w:r w:rsidRPr="00122BCE">
        <w:t>カーソルを上に移動</w:t>
      </w:r>
    </w:p>
    <w:p w:rsidR="00122BCE" w:rsidRPr="00122BCE" w:rsidRDefault="00122BCE" w:rsidP="00122B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122BCE">
        <w:t>C-n</w:t>
      </w:r>
      <w:r w:rsidR="00B55AE5">
        <w:rPr>
          <w:rFonts w:hint="eastAsia"/>
        </w:rPr>
        <w:tab/>
      </w:r>
      <w:r w:rsidR="00B55AE5">
        <w:rPr>
          <w:rFonts w:hint="eastAsia"/>
        </w:rPr>
        <w:tab/>
      </w:r>
      <w:r w:rsidRPr="00122BCE">
        <w:t>カーソルを下に移動</w:t>
      </w:r>
    </w:p>
    <w:p w:rsidR="00122BCE" w:rsidRPr="00122BCE" w:rsidRDefault="00122BCE" w:rsidP="00122B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122BCE">
        <w:t>C-b</w:t>
      </w:r>
      <w:r w:rsidR="00DF5111">
        <w:rPr>
          <w:rFonts w:hint="eastAsia"/>
        </w:rPr>
        <w:tab/>
      </w:r>
      <w:r w:rsidR="00DF5111">
        <w:rPr>
          <w:rFonts w:hint="eastAsia"/>
        </w:rPr>
        <w:tab/>
      </w:r>
      <w:r w:rsidRPr="00122BCE">
        <w:t>カーソルを左に移動</w:t>
      </w:r>
    </w:p>
    <w:p w:rsidR="00122BCE" w:rsidRPr="00122BCE" w:rsidRDefault="00122BCE" w:rsidP="00122B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122BCE">
        <w:t>C-f</w:t>
      </w:r>
      <w:r w:rsidR="00996835">
        <w:rPr>
          <w:rFonts w:hint="eastAsia"/>
        </w:rPr>
        <w:tab/>
      </w:r>
      <w:r w:rsidR="00996835">
        <w:rPr>
          <w:rFonts w:hint="eastAsia"/>
        </w:rPr>
        <w:tab/>
      </w:r>
      <w:r w:rsidRPr="00122BCE">
        <w:t>カーソルを右に移動</w:t>
      </w:r>
    </w:p>
    <w:p w:rsidR="0027483E" w:rsidRDefault="00122BCE" w:rsidP="00122B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122BCE">
        <w:t>M-b</w:t>
      </w:r>
      <w:r w:rsidR="00996835">
        <w:rPr>
          <w:rFonts w:hint="eastAsia"/>
        </w:rPr>
        <w:tab/>
      </w:r>
      <w:r w:rsidR="00996835">
        <w:rPr>
          <w:rFonts w:hint="eastAsia"/>
        </w:rPr>
        <w:tab/>
      </w:r>
      <w:r w:rsidRPr="00122BCE">
        <w:t>カーソルを前の単語に移動</w:t>
      </w:r>
    </w:p>
    <w:p w:rsidR="00122BCE" w:rsidRPr="00122BCE" w:rsidRDefault="00122BCE" w:rsidP="00122B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122BCE">
        <w:t>M-f</w:t>
      </w:r>
      <w:r w:rsidR="00996835">
        <w:rPr>
          <w:rFonts w:hint="eastAsia"/>
        </w:rPr>
        <w:tab/>
      </w:r>
      <w:r w:rsidR="00996835">
        <w:rPr>
          <w:rFonts w:hint="eastAsia"/>
        </w:rPr>
        <w:tab/>
      </w:r>
      <w:r w:rsidRPr="00122BCE">
        <w:t>カーソルを次の単語に移動</w:t>
      </w:r>
    </w:p>
    <w:p w:rsidR="00122BCE" w:rsidRPr="00122BCE" w:rsidRDefault="00122BCE" w:rsidP="00122B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122BCE">
        <w:t>C-a</w:t>
      </w:r>
      <w:r w:rsidR="00996835">
        <w:rPr>
          <w:rFonts w:hint="eastAsia"/>
        </w:rPr>
        <w:tab/>
      </w:r>
      <w:r w:rsidR="00996835">
        <w:rPr>
          <w:rFonts w:hint="eastAsia"/>
        </w:rPr>
        <w:tab/>
      </w:r>
      <w:r w:rsidRPr="00122BCE">
        <w:t>カーソルを行頭に移動</w:t>
      </w:r>
    </w:p>
    <w:p w:rsidR="00122BCE" w:rsidRPr="00122BCE" w:rsidRDefault="00122BCE" w:rsidP="00122B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122BCE">
        <w:t>C-e</w:t>
      </w:r>
      <w:r w:rsidR="00996835">
        <w:rPr>
          <w:rFonts w:hint="eastAsia"/>
        </w:rPr>
        <w:tab/>
      </w:r>
      <w:r w:rsidR="00996835">
        <w:rPr>
          <w:rFonts w:hint="eastAsia"/>
        </w:rPr>
        <w:tab/>
      </w:r>
      <w:r w:rsidRPr="00122BCE">
        <w:t>カーソルを行末に移動</w:t>
      </w:r>
    </w:p>
    <w:p w:rsidR="00122BCE" w:rsidRPr="00122BCE" w:rsidRDefault="00122BCE" w:rsidP="00122B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122BCE">
        <w:t>M-v</w:t>
      </w:r>
      <w:r w:rsidR="00996835">
        <w:rPr>
          <w:rFonts w:hint="eastAsia"/>
        </w:rPr>
        <w:tab/>
      </w:r>
      <w:r w:rsidR="00996835">
        <w:rPr>
          <w:rFonts w:hint="eastAsia"/>
        </w:rPr>
        <w:tab/>
      </w:r>
      <w:r w:rsidRPr="00122BCE">
        <w:t>カーソルを前の画面に移動</w:t>
      </w:r>
    </w:p>
    <w:p w:rsidR="00122BCE" w:rsidRPr="00122BCE" w:rsidRDefault="00122BCE" w:rsidP="00122B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122BCE">
        <w:t>C-v</w:t>
      </w:r>
      <w:r w:rsidR="00996835">
        <w:rPr>
          <w:rFonts w:hint="eastAsia"/>
        </w:rPr>
        <w:tab/>
      </w:r>
      <w:r w:rsidR="00996835">
        <w:rPr>
          <w:rFonts w:hint="eastAsia"/>
        </w:rPr>
        <w:tab/>
      </w:r>
      <w:r w:rsidRPr="00122BCE">
        <w:t>カーソルを次の画面に移動</w:t>
      </w:r>
    </w:p>
    <w:p w:rsidR="00122BCE" w:rsidRPr="00122BCE" w:rsidRDefault="00122BCE" w:rsidP="00122B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122BCE">
        <w:t>C-&lt;</w:t>
      </w:r>
      <w:r w:rsidR="00E746CA">
        <w:rPr>
          <w:rFonts w:hint="eastAsia"/>
        </w:rPr>
        <w:tab/>
      </w:r>
      <w:r w:rsidR="00E746CA">
        <w:rPr>
          <w:rFonts w:hint="eastAsia"/>
        </w:rPr>
        <w:tab/>
      </w:r>
      <w:r w:rsidRPr="00122BCE">
        <w:t>カーソルをファイルの先頭行に移動</w:t>
      </w:r>
    </w:p>
    <w:p w:rsidR="00122BCE" w:rsidRPr="00122BCE" w:rsidRDefault="00122BCE" w:rsidP="00122B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122BCE">
        <w:t>C-&gt;</w:t>
      </w:r>
      <w:r w:rsidR="003A4894">
        <w:rPr>
          <w:rFonts w:hint="eastAsia"/>
        </w:rPr>
        <w:tab/>
      </w:r>
      <w:r w:rsidR="003A4894">
        <w:rPr>
          <w:rFonts w:hint="eastAsia"/>
        </w:rPr>
        <w:tab/>
      </w:r>
      <w:r w:rsidRPr="00122BCE">
        <w:t>カーソルをファイルの最終行に移動</w:t>
      </w:r>
    </w:p>
    <w:p w:rsidR="00122BCE" w:rsidRPr="00122BCE" w:rsidRDefault="003A4894" w:rsidP="00122B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t>M-x goto-line</w:t>
      </w:r>
      <w:r>
        <w:rPr>
          <w:rFonts w:hint="eastAsia"/>
        </w:rPr>
        <w:tab/>
      </w:r>
      <w:r w:rsidR="00122BCE" w:rsidRPr="00122BCE">
        <w:t>カーソルをファイルの指定した行に移動</w:t>
      </w:r>
    </w:p>
    <w:p w:rsidR="00122BCE" w:rsidRPr="00122BCE" w:rsidRDefault="00122BCE" w:rsidP="00122B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122BCE">
        <w:t>C-d</w:t>
      </w:r>
      <w:r w:rsidR="00290982">
        <w:rPr>
          <w:rFonts w:hint="eastAsia"/>
        </w:rPr>
        <w:tab/>
      </w:r>
      <w:r w:rsidR="00290982">
        <w:rPr>
          <w:rFonts w:hint="eastAsia"/>
        </w:rPr>
        <w:tab/>
      </w:r>
      <w:r w:rsidRPr="00122BCE">
        <w:t>カーソル位置の</w:t>
      </w:r>
      <w:r w:rsidRPr="00122BCE">
        <w:t>1</w:t>
      </w:r>
      <w:r w:rsidRPr="00122BCE">
        <w:t>文字を削除</w:t>
      </w:r>
    </w:p>
    <w:p w:rsidR="00122BCE" w:rsidRPr="00122BCE" w:rsidRDefault="00290982" w:rsidP="00122B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lastRenderedPageBreak/>
        <w:t>Backspace</w:t>
      </w:r>
      <w:r>
        <w:rPr>
          <w:rFonts w:hint="eastAsia"/>
        </w:rPr>
        <w:tab/>
      </w:r>
      <w:r w:rsidR="00122BCE" w:rsidRPr="00122BCE">
        <w:t>カーソル位置の</w:t>
      </w:r>
      <w:r w:rsidR="00122BCE" w:rsidRPr="00122BCE">
        <w:t>1</w:t>
      </w:r>
      <w:r w:rsidR="00122BCE" w:rsidRPr="00122BCE">
        <w:t>文字左を削除</w:t>
      </w:r>
    </w:p>
    <w:p w:rsidR="00122BCE" w:rsidRPr="00122BCE" w:rsidRDefault="00290982" w:rsidP="00122B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t>C-Space</w:t>
      </w:r>
      <w:r>
        <w:rPr>
          <w:rFonts w:hint="eastAsia"/>
        </w:rPr>
        <w:tab/>
      </w:r>
      <w:r>
        <w:rPr>
          <w:rFonts w:hint="eastAsia"/>
        </w:rPr>
        <w:tab/>
      </w:r>
      <w:r w:rsidR="00122BCE" w:rsidRPr="00122BCE">
        <w:t>カーソル位置にマークを設定</w:t>
      </w:r>
    </w:p>
    <w:p w:rsidR="00122BCE" w:rsidRPr="00122BCE" w:rsidRDefault="00290982" w:rsidP="00122B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t>M-w</w:t>
      </w:r>
      <w:r>
        <w:rPr>
          <w:rFonts w:hint="eastAsia"/>
        </w:rPr>
        <w:tab/>
      </w:r>
      <w:r>
        <w:rPr>
          <w:rFonts w:hint="eastAsia"/>
        </w:rPr>
        <w:tab/>
      </w:r>
      <w:r w:rsidR="00122BCE" w:rsidRPr="00122BCE">
        <w:t>マークからカーソル位置の一文字左までの範囲をバッファにコピー</w:t>
      </w:r>
    </w:p>
    <w:p w:rsidR="00290982" w:rsidRDefault="00290982" w:rsidP="00122B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t>C-w</w:t>
      </w:r>
      <w:r>
        <w:rPr>
          <w:rFonts w:hint="eastAsia"/>
        </w:rPr>
        <w:tab/>
      </w:r>
      <w:r>
        <w:rPr>
          <w:rFonts w:hint="eastAsia"/>
        </w:rPr>
        <w:tab/>
      </w:r>
      <w:r w:rsidR="00122BCE" w:rsidRPr="00122BCE">
        <w:t>マークからカーソル位置の一文字左までの範囲を削除し</w:t>
      </w:r>
    </w:p>
    <w:p w:rsidR="00122BCE" w:rsidRPr="00122BCE" w:rsidRDefault="00290982" w:rsidP="00122B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hint="eastAsia"/>
        </w:rPr>
        <w:tab/>
      </w:r>
      <w:r>
        <w:rPr>
          <w:rFonts w:hint="eastAsia"/>
        </w:rPr>
        <w:tab/>
      </w:r>
      <w:r w:rsidR="00122BCE" w:rsidRPr="00122BCE">
        <w:t>バッファにコピー</w:t>
      </w:r>
    </w:p>
    <w:p w:rsidR="00122BCE" w:rsidRPr="00122BCE" w:rsidRDefault="00290982" w:rsidP="00122B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t>M-Backspace</w:t>
      </w:r>
      <w:r>
        <w:rPr>
          <w:rFonts w:hint="eastAsia"/>
        </w:rPr>
        <w:tab/>
      </w:r>
      <w:r w:rsidR="00122BCE" w:rsidRPr="00122BCE">
        <w:t>カーソル位置の一文字左から前の単語を削除しバッファにコピー</w:t>
      </w:r>
    </w:p>
    <w:p w:rsidR="00122BCE" w:rsidRPr="00122BCE" w:rsidRDefault="00290982" w:rsidP="00122B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t>M-d</w:t>
      </w:r>
      <w:r>
        <w:rPr>
          <w:rFonts w:hint="eastAsia"/>
        </w:rPr>
        <w:tab/>
      </w:r>
      <w:r>
        <w:rPr>
          <w:rFonts w:hint="eastAsia"/>
        </w:rPr>
        <w:tab/>
      </w:r>
      <w:r w:rsidR="00122BCE" w:rsidRPr="00122BCE">
        <w:t>カーソル位置から単語を削除しバッファにコピー</w:t>
      </w:r>
    </w:p>
    <w:p w:rsidR="00E8023C" w:rsidRPr="00122BCE" w:rsidRDefault="00290982" w:rsidP="00122B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t>M-0 C-k</w:t>
      </w:r>
      <w:r>
        <w:rPr>
          <w:rFonts w:hint="eastAsia"/>
        </w:rPr>
        <w:tab/>
      </w:r>
      <w:r>
        <w:rPr>
          <w:rFonts w:hint="eastAsia"/>
        </w:rPr>
        <w:tab/>
      </w:r>
      <w:r w:rsidR="00122BCE" w:rsidRPr="00122BCE">
        <w:t>カーソル位置の一文字左から行頭までを削除しバッファにコピー</w:t>
      </w:r>
    </w:p>
    <w:p w:rsidR="00122BCE" w:rsidRPr="00122BCE" w:rsidRDefault="00290982" w:rsidP="00122B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t>C-k</w:t>
      </w:r>
      <w:r>
        <w:rPr>
          <w:rFonts w:hint="eastAsia"/>
        </w:rPr>
        <w:tab/>
      </w:r>
      <w:r>
        <w:rPr>
          <w:rFonts w:hint="eastAsia"/>
        </w:rPr>
        <w:tab/>
      </w:r>
      <w:r w:rsidR="00122BCE" w:rsidRPr="00122BCE">
        <w:t>カーソル位置から行末までを削除しバッファにコピー</w:t>
      </w:r>
    </w:p>
    <w:p w:rsidR="00122BCE" w:rsidRPr="00122BCE" w:rsidRDefault="00290982" w:rsidP="00122B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t>C-y</w:t>
      </w:r>
      <w:r>
        <w:rPr>
          <w:rFonts w:hint="eastAsia"/>
        </w:rPr>
        <w:tab/>
      </w:r>
      <w:r>
        <w:rPr>
          <w:rFonts w:hint="eastAsia"/>
        </w:rPr>
        <w:tab/>
      </w:r>
      <w:r w:rsidR="00122BCE" w:rsidRPr="00122BCE">
        <w:t>カーソル位置にバッファからペースト</w:t>
      </w:r>
    </w:p>
    <w:p w:rsidR="00122BCE" w:rsidRPr="00122BCE" w:rsidRDefault="00290982" w:rsidP="00122B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t>C-g</w:t>
      </w:r>
      <w:r>
        <w:rPr>
          <w:rFonts w:hint="eastAsia"/>
        </w:rPr>
        <w:tab/>
      </w:r>
      <w:r>
        <w:rPr>
          <w:rFonts w:hint="eastAsia"/>
        </w:rPr>
        <w:tab/>
      </w:r>
      <w:r w:rsidR="00122BCE" w:rsidRPr="00122BCE">
        <w:t>コマンドの実行を中止</w:t>
      </w:r>
    </w:p>
    <w:p w:rsidR="00122BCE" w:rsidRPr="00122BCE" w:rsidRDefault="00290982" w:rsidP="00122B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t>C-/</w:t>
      </w:r>
      <w:r>
        <w:rPr>
          <w:rFonts w:hint="eastAsia"/>
        </w:rPr>
        <w:tab/>
      </w:r>
      <w:r>
        <w:rPr>
          <w:rFonts w:hint="eastAsia"/>
        </w:rPr>
        <w:tab/>
      </w:r>
      <w:r w:rsidR="00122BCE" w:rsidRPr="00122BCE">
        <w:t>直前の操作の取り消し</w:t>
      </w:r>
      <w:r w:rsidR="00122BCE" w:rsidRPr="00122BCE">
        <w:t xml:space="preserve"> (</w:t>
      </w:r>
      <w:r w:rsidR="00122BCE" w:rsidRPr="00122BCE">
        <w:t>アンドゥ</w:t>
      </w:r>
      <w:r w:rsidR="00122BCE" w:rsidRPr="00122BCE">
        <w:t>)</w:t>
      </w:r>
    </w:p>
    <w:p w:rsidR="00122BCE" w:rsidRPr="00122BCE" w:rsidRDefault="00290982" w:rsidP="00122B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t>C-s</w:t>
      </w:r>
      <w:r>
        <w:rPr>
          <w:rFonts w:hint="eastAsia"/>
        </w:rPr>
        <w:tab/>
      </w:r>
      <w:r>
        <w:rPr>
          <w:rFonts w:hint="eastAsia"/>
        </w:rPr>
        <w:tab/>
      </w:r>
      <w:r w:rsidR="00122BCE" w:rsidRPr="00122BCE">
        <w:t>指定した文字列をカーソル位置からファイルの末尾へ向かって検索</w:t>
      </w:r>
    </w:p>
    <w:p w:rsidR="00122BCE" w:rsidRPr="00122BCE" w:rsidRDefault="00290982" w:rsidP="00122B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t>C-r</w:t>
      </w:r>
      <w:r>
        <w:rPr>
          <w:rFonts w:hint="eastAsia"/>
        </w:rPr>
        <w:tab/>
      </w:r>
      <w:r>
        <w:rPr>
          <w:rFonts w:hint="eastAsia"/>
        </w:rPr>
        <w:tab/>
      </w:r>
      <w:r w:rsidR="00122BCE" w:rsidRPr="00122BCE">
        <w:t>指定した文字列をカーソル位置からファイルの先頭へ向かって検索</w:t>
      </w:r>
    </w:p>
    <w:p w:rsidR="00B50839" w:rsidRDefault="00290982" w:rsidP="00122B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t>C-x 2</w:t>
      </w:r>
      <w:r>
        <w:rPr>
          <w:rFonts w:hint="eastAsia"/>
        </w:rPr>
        <w:tab/>
      </w:r>
      <w:r>
        <w:rPr>
          <w:rFonts w:hint="eastAsia"/>
        </w:rPr>
        <w:tab/>
      </w:r>
      <w:r w:rsidR="00122BCE" w:rsidRPr="00122BCE">
        <w:t>画面を上下に</w:t>
      </w:r>
      <w:r w:rsidR="00122BCE" w:rsidRPr="00122BCE">
        <w:t>2</w:t>
      </w:r>
      <w:r w:rsidR="00122BCE" w:rsidRPr="00122BCE">
        <w:t>分割</w:t>
      </w:r>
    </w:p>
    <w:p w:rsidR="00122BCE" w:rsidRPr="00122BCE" w:rsidRDefault="00290982" w:rsidP="00122B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t>C-x 3</w:t>
      </w:r>
      <w:r>
        <w:rPr>
          <w:rFonts w:hint="eastAsia"/>
        </w:rPr>
        <w:tab/>
      </w:r>
      <w:r>
        <w:rPr>
          <w:rFonts w:hint="eastAsia"/>
        </w:rPr>
        <w:tab/>
      </w:r>
      <w:r w:rsidR="00122BCE" w:rsidRPr="00122BCE">
        <w:t>画面を左右に</w:t>
      </w:r>
      <w:r w:rsidR="00122BCE" w:rsidRPr="00122BCE">
        <w:t>2</w:t>
      </w:r>
      <w:r w:rsidR="00122BCE" w:rsidRPr="00122BCE">
        <w:t>分割</w:t>
      </w:r>
    </w:p>
    <w:p w:rsidR="00122BCE" w:rsidRPr="00122BCE" w:rsidRDefault="00290982" w:rsidP="00122B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t>C-x 0</w:t>
      </w:r>
      <w:r>
        <w:rPr>
          <w:rFonts w:hint="eastAsia"/>
        </w:rPr>
        <w:tab/>
      </w:r>
      <w:r>
        <w:rPr>
          <w:rFonts w:hint="eastAsia"/>
        </w:rPr>
        <w:tab/>
      </w:r>
      <w:r w:rsidR="00122BCE" w:rsidRPr="00122BCE">
        <w:t>カーソルのある画面を非表示</w:t>
      </w:r>
    </w:p>
    <w:p w:rsidR="00122BCE" w:rsidRPr="00122BCE" w:rsidRDefault="00290982" w:rsidP="00122B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t>C-x 1</w:t>
      </w:r>
      <w:r>
        <w:rPr>
          <w:rFonts w:hint="eastAsia"/>
        </w:rPr>
        <w:tab/>
      </w:r>
      <w:r>
        <w:rPr>
          <w:rFonts w:hint="eastAsia"/>
        </w:rPr>
        <w:tab/>
      </w:r>
      <w:r w:rsidR="00122BCE" w:rsidRPr="00122BCE">
        <w:t>カーソルのある画面以外を非表示</w:t>
      </w:r>
    </w:p>
    <w:p w:rsidR="00122BCE" w:rsidRPr="00122BCE" w:rsidRDefault="00290982" w:rsidP="00122B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t>C-x o</w:t>
      </w:r>
      <w:r>
        <w:rPr>
          <w:rFonts w:hint="eastAsia"/>
        </w:rPr>
        <w:tab/>
      </w:r>
      <w:r>
        <w:rPr>
          <w:rFonts w:hint="eastAsia"/>
        </w:rPr>
        <w:tab/>
      </w:r>
      <w:r w:rsidR="00122BCE" w:rsidRPr="00122BCE">
        <w:t>カーソルを他の画面へ移動</w:t>
      </w:r>
    </w:p>
    <w:p w:rsidR="00122BCE" w:rsidRPr="00122BCE" w:rsidRDefault="00290982" w:rsidP="00122B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t>C-x C-s</w:t>
      </w:r>
      <w:r>
        <w:rPr>
          <w:rFonts w:hint="eastAsia"/>
        </w:rPr>
        <w:tab/>
      </w:r>
      <w:r>
        <w:rPr>
          <w:rFonts w:hint="eastAsia"/>
        </w:rPr>
        <w:tab/>
      </w:r>
      <w:r w:rsidR="00122BCE" w:rsidRPr="00122BCE">
        <w:t>ファイルに保存</w:t>
      </w:r>
    </w:p>
    <w:p w:rsidR="00CB5DF8" w:rsidRDefault="00290982" w:rsidP="00CB5D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t xml:space="preserve">C-x C-c </w:t>
      </w:r>
      <w:r>
        <w:rPr>
          <w:rFonts w:hint="eastAsia"/>
        </w:rPr>
        <w:tab/>
      </w:r>
      <w:r>
        <w:rPr>
          <w:rFonts w:hint="eastAsia"/>
        </w:rPr>
        <w:tab/>
      </w:r>
      <w:r w:rsidR="00122BCE" w:rsidRPr="00122BCE">
        <w:t>Emacs</w:t>
      </w:r>
      <w:r w:rsidR="00122BCE" w:rsidRPr="00122BCE">
        <w:t>を終了</w:t>
      </w:r>
    </w:p>
    <w:p w:rsidR="0027483E" w:rsidRDefault="0027483E" w:rsidP="00CB5D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p w:rsidR="0027483E" w:rsidRPr="007F3DC2" w:rsidRDefault="00594D66" w:rsidP="0027483E">
      <w:pPr>
        <w:rPr>
          <w:rFonts w:ascii="ＭＳ ゴシック" w:eastAsia="ＭＳ ゴシック" w:hAnsi="ＭＳ ゴシック"/>
          <w:b/>
          <w:sz w:val="24"/>
          <w:szCs w:val="24"/>
        </w:rPr>
      </w:pPr>
      <w:r>
        <w:rPr>
          <w:rFonts w:ascii="ＭＳ ゴシック" w:eastAsia="ＭＳ ゴシック" w:hAnsi="ＭＳ ゴシック" w:hint="eastAsia"/>
          <w:b/>
          <w:sz w:val="24"/>
          <w:szCs w:val="24"/>
        </w:rPr>
        <w:t>演習問題</w:t>
      </w:r>
    </w:p>
    <w:p w:rsidR="0027483E" w:rsidRPr="0027483E" w:rsidRDefault="0027483E" w:rsidP="0027483E">
      <w:pPr>
        <w:widowControl/>
        <w:numPr>
          <w:ilvl w:val="0"/>
          <w:numId w:val="13"/>
        </w:numPr>
        <w:jc w:val="left"/>
      </w:pPr>
      <w:r w:rsidRPr="0027483E">
        <w:rPr>
          <w:rFonts w:hint="eastAsia"/>
        </w:rPr>
        <w:t>vi</w:t>
      </w:r>
      <w:r w:rsidRPr="0027483E">
        <w:rPr>
          <w:rFonts w:hint="eastAsia"/>
        </w:rPr>
        <w:t>を使用して、</w:t>
      </w:r>
      <w:r w:rsidRPr="0027483E">
        <w:rPr>
          <w:rFonts w:hint="eastAsia"/>
        </w:rPr>
        <w:t>Hello, CentOS!</w:t>
      </w:r>
      <w:r w:rsidRPr="0027483E">
        <w:rPr>
          <w:rFonts w:hint="eastAsia"/>
        </w:rPr>
        <w:t>と追記し、テキストファイル</w:t>
      </w:r>
      <w:r w:rsidRPr="0027483E">
        <w:rPr>
          <w:rFonts w:hint="eastAsia"/>
        </w:rPr>
        <w:t>hello.txt</w:t>
      </w:r>
      <w:r w:rsidRPr="0027483E">
        <w:rPr>
          <w:rFonts w:hint="eastAsia"/>
        </w:rPr>
        <w:t>といった名前で保存してみましょう。</w:t>
      </w:r>
    </w:p>
    <w:p w:rsidR="0027483E" w:rsidRPr="0027483E" w:rsidRDefault="0027483E" w:rsidP="0027483E">
      <w:pPr>
        <w:widowControl/>
        <w:numPr>
          <w:ilvl w:val="0"/>
          <w:numId w:val="13"/>
        </w:numPr>
        <w:jc w:val="left"/>
      </w:pPr>
      <w:r w:rsidRPr="0027483E">
        <w:rPr>
          <w:rFonts w:hint="eastAsia"/>
        </w:rPr>
        <w:t>vimtutor</w:t>
      </w:r>
      <w:r w:rsidRPr="0027483E">
        <w:rPr>
          <w:rFonts w:hint="eastAsia"/>
        </w:rPr>
        <w:t>を実行して、</w:t>
      </w:r>
      <w:r w:rsidRPr="0027483E">
        <w:rPr>
          <w:rFonts w:hint="eastAsia"/>
        </w:rPr>
        <w:t>vi</w:t>
      </w:r>
      <w:r w:rsidRPr="0027483E">
        <w:rPr>
          <w:rFonts w:hint="eastAsia"/>
        </w:rPr>
        <w:t>の使い方を練習</w:t>
      </w:r>
      <w:r w:rsidR="003C0B73">
        <w:rPr>
          <w:rFonts w:hint="eastAsia"/>
        </w:rPr>
        <w:t>してみましょう</w:t>
      </w:r>
      <w:r w:rsidRPr="0027483E">
        <w:rPr>
          <w:rFonts w:hint="eastAsia"/>
        </w:rPr>
        <w:t>。</w:t>
      </w:r>
    </w:p>
    <w:p w:rsidR="00B50839" w:rsidRDefault="00B50839">
      <w:pPr>
        <w:widowControl/>
        <w:jc w:val="left"/>
      </w:pPr>
      <w:r>
        <w:br w:type="page"/>
      </w:r>
    </w:p>
    <w:p w:rsidR="00CB5DF8" w:rsidRPr="0017392B" w:rsidRDefault="00CB5DF8" w:rsidP="00CB5D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p w:rsidR="00883BBD" w:rsidRDefault="00072DF0" w:rsidP="000F1DD3">
      <w:pPr>
        <w:pStyle w:val="1"/>
        <w:numPr>
          <w:ilvl w:val="0"/>
          <w:numId w:val="2"/>
        </w:numPr>
      </w:pPr>
      <w:bookmarkStart w:id="105" w:name="_Toc381605494"/>
      <w:r>
        <w:rPr>
          <w:rFonts w:hint="eastAsia"/>
        </w:rPr>
        <w:t>ファイル転送</w:t>
      </w:r>
      <w:bookmarkEnd w:id="105"/>
    </w:p>
    <w:p w:rsidR="00883BBD" w:rsidRPr="005148E2" w:rsidRDefault="00072DF0" w:rsidP="000F1DD3">
      <w:pPr>
        <w:pStyle w:val="2"/>
        <w:numPr>
          <w:ilvl w:val="1"/>
          <w:numId w:val="2"/>
        </w:numPr>
      </w:pPr>
      <w:bookmarkStart w:id="106" w:name="_Toc381605495"/>
      <w:r>
        <w:rPr>
          <w:rFonts w:hint="eastAsia"/>
        </w:rPr>
        <w:t>ファイル転送</w:t>
      </w:r>
      <w:r w:rsidR="00883BBD">
        <w:rPr>
          <w:rFonts w:hint="eastAsia"/>
        </w:rPr>
        <w:t>とは</w:t>
      </w:r>
      <w:bookmarkEnd w:id="106"/>
    </w:p>
    <w:p w:rsidR="00072DF0" w:rsidRPr="00072DF0" w:rsidRDefault="00883BBD" w:rsidP="00072D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A65E00">
        <w:rPr>
          <w:rFonts w:ascii="ＭＳ ゴシック" w:eastAsia="ＭＳ ゴシック" w:hAnsi="ＭＳ ゴシック" w:cs="ＭＳ ゴシック"/>
          <w:color w:val="000000"/>
          <w:kern w:val="0"/>
          <w:sz w:val="24"/>
          <w:szCs w:val="24"/>
        </w:rPr>
        <w:t xml:space="preserve">　</w:t>
      </w:r>
      <w:r w:rsidR="00072DF0">
        <w:rPr>
          <w:rFonts w:ascii="ＭＳ ゴシック" w:eastAsia="ＭＳ ゴシック" w:hAnsi="ＭＳ ゴシック" w:cs="ＭＳ ゴシック" w:hint="eastAsia"/>
          <w:color w:val="000000"/>
          <w:kern w:val="0"/>
          <w:sz w:val="24"/>
          <w:szCs w:val="24"/>
        </w:rPr>
        <w:t>「</w:t>
      </w:r>
      <w:r w:rsidR="00072DF0" w:rsidRPr="00072DF0">
        <w:t>ファイル転送</w:t>
      </w:r>
      <w:r w:rsidR="00072DF0">
        <w:rPr>
          <w:rFonts w:hint="eastAsia"/>
        </w:rPr>
        <w:t>」</w:t>
      </w:r>
      <w:r w:rsidR="00072DF0" w:rsidRPr="00072DF0">
        <w:t>とは、ネットワークに接続されたマシン間で、ファイルを転送することです。たとえば、ソフトウェアを配布しているファイルサーバから、手元のマシンにファイルを</w:t>
      </w:r>
      <w:r w:rsidR="002E217D">
        <w:rPr>
          <w:rFonts w:hint="eastAsia"/>
        </w:rPr>
        <w:t>転送</w:t>
      </w:r>
      <w:r w:rsidR="00072DF0" w:rsidRPr="00072DF0">
        <w:t>するときなどに利用します。</w:t>
      </w:r>
    </w:p>
    <w:p w:rsidR="00072DF0" w:rsidRPr="00072DF0" w:rsidRDefault="00072DF0" w:rsidP="00072DF0">
      <w:pPr>
        <w:widowControl/>
        <w:jc w:val="left"/>
      </w:pPr>
      <w:r w:rsidRPr="00072DF0">
        <w:t xml:space="preserve">　インターネットの初期から使われているファイル転送には、</w:t>
      </w:r>
      <w:r w:rsidRPr="00072DF0">
        <w:t>FTP(File Transfer Protocol)</w:t>
      </w:r>
      <w:r w:rsidRPr="00072DF0">
        <w:t>があります。</w:t>
      </w:r>
      <w:r w:rsidRPr="00072DF0">
        <w:t>FTP</w:t>
      </w:r>
      <w:r w:rsidRPr="00072DF0">
        <w:t>でファイル転送するには、</w:t>
      </w:r>
      <w:r w:rsidRPr="00072DF0">
        <w:t>ftp</w:t>
      </w:r>
      <w:r w:rsidRPr="00072DF0">
        <w:t>コマンドを使います。</w:t>
      </w:r>
    </w:p>
    <w:p w:rsidR="00072DF0" w:rsidRPr="00072DF0" w:rsidRDefault="00072DF0" w:rsidP="00072DF0">
      <w:pPr>
        <w:widowControl/>
        <w:jc w:val="left"/>
      </w:pPr>
      <w:r w:rsidRPr="00072DF0">
        <w:t xml:space="preserve">　</w:t>
      </w:r>
      <w:r w:rsidRPr="00072DF0">
        <w:t>FTP</w:t>
      </w:r>
      <w:r w:rsidRPr="00072DF0">
        <w:t>は、通信を暗号化しません。これは、第三者から通信しているデータ、ログイン名やパスワードさえも盗み見される危険があり、セキュリティの観点から安全ではありません。このため、今日では</w:t>
      </w:r>
      <w:r w:rsidRPr="00072DF0">
        <w:t>sftp</w:t>
      </w:r>
      <w:r w:rsidRPr="00072DF0">
        <w:t>コマンド、</w:t>
      </w:r>
      <w:r w:rsidRPr="00072DF0">
        <w:t>scp</w:t>
      </w:r>
      <w:r w:rsidRPr="00072DF0">
        <w:t>コマンドのような、通信が暗号化されたファイル転送がよく利用されています。</w:t>
      </w:r>
    </w:p>
    <w:p w:rsidR="00072DF0" w:rsidRPr="00072DF0" w:rsidRDefault="00072DF0" w:rsidP="00072DF0">
      <w:pPr>
        <w:widowControl/>
        <w:jc w:val="left"/>
      </w:pPr>
      <w:r w:rsidRPr="00072DF0">
        <w:t xml:space="preserve">　</w:t>
      </w:r>
      <w:r w:rsidRPr="00072DF0">
        <w:t>sftp</w:t>
      </w:r>
      <w:r w:rsidRPr="00072DF0">
        <w:t>は、高機能で、</w:t>
      </w:r>
      <w:r w:rsidRPr="00072DF0">
        <w:t>ftp</w:t>
      </w:r>
      <w:r w:rsidRPr="00072DF0">
        <w:t>コマンドのような使い方ができます。</w:t>
      </w:r>
      <w:r w:rsidRPr="00072DF0">
        <w:t>scp</w:t>
      </w:r>
      <w:r w:rsidRPr="00072DF0">
        <w:t>は、軽量で、</w:t>
      </w:r>
      <w:r w:rsidRPr="00072DF0">
        <w:t>cp</w:t>
      </w:r>
      <w:r w:rsidRPr="00072DF0">
        <w:t>コマンドのような使い方ができます。</w:t>
      </w:r>
      <w:r w:rsidRPr="00072DF0">
        <w:t>sftp</w:t>
      </w:r>
      <w:r w:rsidRPr="00072DF0">
        <w:t>、</w:t>
      </w:r>
      <w:r w:rsidRPr="00072DF0">
        <w:t>scp</w:t>
      </w:r>
      <w:r w:rsidRPr="00072DF0">
        <w:t>は、どちらも</w:t>
      </w:r>
      <w:r w:rsidRPr="00072DF0">
        <w:t>SSH(Secure Shell)</w:t>
      </w:r>
      <w:r w:rsidRPr="00072DF0">
        <w:t>を使って、通信を暗号化しています。</w:t>
      </w:r>
    </w:p>
    <w:p w:rsidR="007E10B3" w:rsidRDefault="007E10B3" w:rsidP="00072DF0">
      <w:pPr>
        <w:widowControl/>
        <w:jc w:val="left"/>
      </w:pPr>
    </w:p>
    <w:p w:rsidR="00B50839" w:rsidRDefault="00072DF0">
      <w:pPr>
        <w:widowControl/>
        <w:jc w:val="left"/>
      </w:pPr>
      <w:r w:rsidRPr="00072DF0">
        <w:t xml:space="preserve">　ここでは、</w:t>
      </w:r>
      <w:r w:rsidRPr="00072DF0">
        <w:t>ftp</w:t>
      </w:r>
      <w:r w:rsidRPr="00072DF0">
        <w:t>、</w:t>
      </w:r>
      <w:r w:rsidRPr="00072DF0">
        <w:t>sftp</w:t>
      </w:r>
      <w:r w:rsidRPr="00072DF0">
        <w:t>、</w:t>
      </w:r>
      <w:r w:rsidRPr="00072DF0">
        <w:t>scp</w:t>
      </w:r>
      <w:r w:rsidRPr="00072DF0">
        <w:t>の基本的な使い方を説明します。</w:t>
      </w:r>
    </w:p>
    <w:p w:rsidR="00072DF0" w:rsidRDefault="00072DF0" w:rsidP="00684533">
      <w:pPr>
        <w:widowControl/>
        <w:jc w:val="left"/>
      </w:pPr>
    </w:p>
    <w:p w:rsidR="0033444C" w:rsidRDefault="0033444C" w:rsidP="00684533">
      <w:pPr>
        <w:widowControl/>
        <w:jc w:val="left"/>
      </w:pPr>
    </w:p>
    <w:p w:rsidR="0033444C" w:rsidRDefault="0033444C" w:rsidP="00684533">
      <w:pPr>
        <w:widowControl/>
        <w:jc w:val="left"/>
      </w:pPr>
    </w:p>
    <w:p w:rsidR="0033444C" w:rsidRDefault="0033444C" w:rsidP="00684533">
      <w:pPr>
        <w:widowControl/>
        <w:jc w:val="left"/>
      </w:pPr>
    </w:p>
    <w:p w:rsidR="0033444C" w:rsidRDefault="0033444C" w:rsidP="00684533">
      <w:pPr>
        <w:widowControl/>
        <w:jc w:val="left"/>
      </w:pPr>
    </w:p>
    <w:p w:rsidR="0033444C" w:rsidRDefault="0033444C" w:rsidP="00684533">
      <w:pPr>
        <w:widowControl/>
        <w:jc w:val="left"/>
      </w:pPr>
    </w:p>
    <w:p w:rsidR="0033444C" w:rsidRDefault="0033444C" w:rsidP="00684533">
      <w:pPr>
        <w:widowControl/>
        <w:jc w:val="left"/>
      </w:pPr>
    </w:p>
    <w:p w:rsidR="0033444C" w:rsidRDefault="0033444C" w:rsidP="00684533">
      <w:pPr>
        <w:widowControl/>
        <w:jc w:val="left"/>
      </w:pPr>
    </w:p>
    <w:p w:rsidR="0033444C" w:rsidRDefault="0033444C" w:rsidP="00684533">
      <w:pPr>
        <w:widowControl/>
        <w:jc w:val="left"/>
      </w:pPr>
    </w:p>
    <w:p w:rsidR="0033444C" w:rsidRDefault="0033444C" w:rsidP="00684533">
      <w:pPr>
        <w:widowControl/>
        <w:jc w:val="left"/>
      </w:pPr>
    </w:p>
    <w:p w:rsidR="0033444C" w:rsidRDefault="0033444C" w:rsidP="00684533">
      <w:pPr>
        <w:widowControl/>
        <w:jc w:val="left"/>
      </w:pPr>
    </w:p>
    <w:p w:rsidR="0033444C" w:rsidRDefault="0033444C" w:rsidP="00684533">
      <w:pPr>
        <w:widowControl/>
        <w:jc w:val="left"/>
      </w:pPr>
    </w:p>
    <w:p w:rsidR="0033444C" w:rsidRDefault="0033444C" w:rsidP="00684533">
      <w:pPr>
        <w:widowControl/>
        <w:jc w:val="left"/>
      </w:pPr>
    </w:p>
    <w:p w:rsidR="0033444C" w:rsidRDefault="0033444C" w:rsidP="00684533">
      <w:pPr>
        <w:widowControl/>
        <w:jc w:val="left"/>
      </w:pPr>
    </w:p>
    <w:p w:rsidR="0033444C" w:rsidRDefault="0033444C" w:rsidP="00684533">
      <w:pPr>
        <w:widowControl/>
        <w:jc w:val="left"/>
      </w:pPr>
    </w:p>
    <w:p w:rsidR="0033444C" w:rsidRDefault="0033444C" w:rsidP="00684533">
      <w:pPr>
        <w:widowControl/>
        <w:jc w:val="left"/>
      </w:pPr>
    </w:p>
    <w:p w:rsidR="0033444C" w:rsidRDefault="0033444C" w:rsidP="00684533">
      <w:pPr>
        <w:widowControl/>
        <w:jc w:val="left"/>
      </w:pPr>
    </w:p>
    <w:p w:rsidR="0033444C" w:rsidRPr="00B50839" w:rsidRDefault="0033444C" w:rsidP="00684533">
      <w:pPr>
        <w:widowControl/>
        <w:jc w:val="left"/>
      </w:pPr>
    </w:p>
    <w:p w:rsidR="00072DF0" w:rsidRPr="005148E2" w:rsidRDefault="00072DF0" w:rsidP="000F1DD3">
      <w:pPr>
        <w:pStyle w:val="2"/>
        <w:numPr>
          <w:ilvl w:val="1"/>
          <w:numId w:val="2"/>
        </w:numPr>
        <w:spacing w:after="240"/>
      </w:pPr>
      <w:bookmarkStart w:id="107" w:name="OLE_LINK37"/>
      <w:bookmarkStart w:id="108" w:name="OLE_LINK38"/>
      <w:bookmarkStart w:id="109" w:name="_Toc381605496"/>
      <w:r>
        <w:rPr>
          <w:rFonts w:hint="eastAsia"/>
        </w:rPr>
        <w:t>ftp</w:t>
      </w:r>
      <w:bookmarkEnd w:id="109"/>
    </w:p>
    <w:p w:rsidR="00072DF0" w:rsidRPr="009B11A6" w:rsidRDefault="00072DF0" w:rsidP="00072D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A65E00">
        <w:rPr>
          <w:rFonts w:ascii="ＭＳ ゴシック" w:eastAsia="ＭＳ ゴシック" w:hAnsi="ＭＳ ゴシック" w:cs="ＭＳ ゴシック"/>
          <w:color w:val="000000"/>
          <w:kern w:val="0"/>
          <w:sz w:val="24"/>
          <w:szCs w:val="24"/>
        </w:rPr>
        <w:t xml:space="preserve">　</w:t>
      </w:r>
      <w:r>
        <w:rPr>
          <w:rFonts w:hint="eastAsia"/>
        </w:rPr>
        <w:t>ftp</w:t>
      </w:r>
      <w:r w:rsidRPr="009B11A6">
        <w:t>は、次のようにして起動します。</w:t>
      </w:r>
    </w:p>
    <w:tbl>
      <w:tblPr>
        <w:tblStyle w:val="af"/>
        <w:tblW w:w="8505" w:type="dxa"/>
        <w:tblInd w:w="108" w:type="dxa"/>
        <w:tblLook w:val="04A0"/>
      </w:tblPr>
      <w:tblGrid>
        <w:gridCol w:w="8505"/>
      </w:tblGrid>
      <w:tr w:rsidR="00072DF0" w:rsidRPr="009E4A07" w:rsidTr="00AF2499">
        <w:tc>
          <w:tcPr>
            <w:tcW w:w="8505" w:type="dxa"/>
          </w:tcPr>
          <w:p w:rsidR="00072DF0" w:rsidRPr="009E4A07" w:rsidRDefault="00072DF0" w:rsidP="00072DF0">
            <w:pPr>
              <w:rPr>
                <w:rFonts w:asciiTheme="majorEastAsia" w:eastAsiaTheme="majorEastAsia" w:hAnsiTheme="majorEastAsia"/>
              </w:rPr>
            </w:pPr>
            <w:bookmarkStart w:id="110" w:name="OLE_LINK33"/>
            <w:bookmarkStart w:id="111" w:name="OLE_LINK34"/>
            <w:r w:rsidRPr="009E4A07">
              <w:rPr>
                <w:rFonts w:asciiTheme="majorEastAsia" w:eastAsiaTheme="majorEastAsia" w:hAnsiTheme="majorEastAsia"/>
              </w:rPr>
              <w:t xml:space="preserve">$ </w:t>
            </w:r>
            <w:r>
              <w:rPr>
                <w:rFonts w:asciiTheme="majorEastAsia" w:eastAsiaTheme="majorEastAsia" w:hAnsiTheme="majorEastAsia" w:hint="eastAsia"/>
              </w:rPr>
              <w:t>ftp [host]</w:t>
            </w:r>
          </w:p>
        </w:tc>
      </w:tr>
    </w:tbl>
    <w:bookmarkEnd w:id="110"/>
    <w:bookmarkEnd w:id="111"/>
    <w:p w:rsidR="00072DF0" w:rsidRDefault="00072DF0" w:rsidP="00072D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t xml:space="preserve">　</w:t>
      </w:r>
      <w:r w:rsidRPr="00072DF0">
        <w:t>host</w:t>
      </w:r>
      <w:r w:rsidRPr="00072DF0">
        <w:t>には、リモートホストのホスト名か</w:t>
      </w:r>
      <w:r w:rsidRPr="00072DF0">
        <w:t>IP</w:t>
      </w:r>
      <w:r w:rsidRPr="00072DF0">
        <w:t>アドレスを指定します。</w:t>
      </w:r>
    </w:p>
    <w:p w:rsidR="007E10B3" w:rsidRPr="00072DF0" w:rsidRDefault="007E10B3" w:rsidP="00072D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p w:rsidR="00072DF0" w:rsidRDefault="00072DF0" w:rsidP="00072D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hint="eastAsia"/>
        </w:rPr>
        <w:t xml:space="preserve">　</w:t>
      </w:r>
      <w:r w:rsidRPr="00072DF0">
        <w:t>たとえば、</w:t>
      </w:r>
    </w:p>
    <w:tbl>
      <w:tblPr>
        <w:tblStyle w:val="af"/>
        <w:tblW w:w="8505" w:type="dxa"/>
        <w:tblInd w:w="108" w:type="dxa"/>
        <w:tblLook w:val="04A0"/>
      </w:tblPr>
      <w:tblGrid>
        <w:gridCol w:w="8505"/>
      </w:tblGrid>
      <w:tr w:rsidR="00072DF0" w:rsidRPr="009E4A07" w:rsidTr="00AF2499">
        <w:tc>
          <w:tcPr>
            <w:tcW w:w="8505" w:type="dxa"/>
          </w:tcPr>
          <w:p w:rsidR="00072DF0" w:rsidRPr="009E4A07" w:rsidRDefault="00072DF0" w:rsidP="00072DF0">
            <w:pPr>
              <w:rPr>
                <w:rFonts w:asciiTheme="majorEastAsia" w:eastAsiaTheme="majorEastAsia" w:hAnsiTheme="majorEastAsia"/>
              </w:rPr>
            </w:pPr>
            <w:r w:rsidRPr="009E4A07">
              <w:rPr>
                <w:rFonts w:asciiTheme="majorEastAsia" w:eastAsiaTheme="majorEastAsia" w:hAnsiTheme="majorEastAsia"/>
              </w:rPr>
              <w:t xml:space="preserve">$ </w:t>
            </w:r>
            <w:r>
              <w:rPr>
                <w:rFonts w:asciiTheme="majorEastAsia" w:eastAsiaTheme="majorEastAsia" w:hAnsiTheme="majorEastAsia" w:hint="eastAsia"/>
              </w:rPr>
              <w:t>ftp pc01</w:t>
            </w:r>
          </w:p>
        </w:tc>
      </w:tr>
    </w:tbl>
    <w:p w:rsidR="007F50E8" w:rsidRDefault="00072DF0" w:rsidP="00072D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072DF0">
        <w:t xml:space="preserve">　は、リモートホスト</w:t>
      </w:r>
      <w:r w:rsidRPr="00072DF0">
        <w:t>pc01</w:t>
      </w:r>
      <w:r w:rsidRPr="00072DF0">
        <w:t>に接続します。</w:t>
      </w:r>
    </w:p>
    <w:p w:rsidR="002B2B64" w:rsidRPr="002B2B64" w:rsidRDefault="002B2B64" w:rsidP="00072D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p w:rsidR="00072DF0" w:rsidRPr="00072DF0" w:rsidRDefault="00072DF0" w:rsidP="007F50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10"/>
        <w:jc w:val="left"/>
      </w:pPr>
      <w:r w:rsidRPr="00072DF0">
        <w:t>リモートホストに接続すると、ログイン名とパスワードを尋ねられます。ログインに成功した場合、</w:t>
      </w:r>
      <w:r w:rsidRPr="00072DF0">
        <w:t>ftp</w:t>
      </w:r>
      <w:r w:rsidRPr="00072DF0">
        <w:t>のプロンプトが表示され、コマンドが実行できるようになります。</w:t>
      </w:r>
    </w:p>
    <w:p w:rsidR="00E8023C" w:rsidRDefault="00E8023C" w:rsidP="00072D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p w:rsidR="00E8023C" w:rsidRDefault="00072DF0" w:rsidP="0033444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072DF0">
        <w:t xml:space="preserve">　以下に、よく使うコマンドを挙げます。</w:t>
      </w:r>
    </w:p>
    <w:p w:rsidR="00E8023C" w:rsidRPr="0033444C" w:rsidRDefault="00E8023C" w:rsidP="007B0E8D">
      <w:pPr>
        <w:widowControl/>
        <w:jc w:val="left"/>
      </w:pPr>
    </w:p>
    <w:p w:rsidR="00B50839" w:rsidRDefault="00072DF0" w:rsidP="00072D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072DF0">
        <w:t>help [command]</w:t>
      </w:r>
      <w:r>
        <w:rPr>
          <w:rFonts w:hint="eastAsia"/>
        </w:rPr>
        <w:tab/>
      </w:r>
      <w:r>
        <w:rPr>
          <w:rFonts w:hint="eastAsia"/>
        </w:rPr>
        <w:tab/>
      </w:r>
      <w:r w:rsidRPr="00072DF0">
        <w:t>ヘルプを表示</w:t>
      </w:r>
    </w:p>
    <w:p w:rsidR="00072DF0" w:rsidRPr="00072DF0" w:rsidRDefault="00072DF0" w:rsidP="00072D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072DF0">
        <w:t>pwd</w:t>
      </w:r>
      <w:r>
        <w:rPr>
          <w:rFonts w:hint="eastAsia"/>
        </w:rPr>
        <w:tab/>
      </w:r>
      <w:r>
        <w:rPr>
          <w:rFonts w:hint="eastAsia"/>
        </w:rPr>
        <w:tab/>
      </w:r>
      <w:r>
        <w:rPr>
          <w:rFonts w:hint="eastAsia"/>
        </w:rPr>
        <w:tab/>
      </w:r>
      <w:r w:rsidRPr="00072DF0">
        <w:t>リモートホストの現在のワーキングディレクトリを表示</w:t>
      </w:r>
    </w:p>
    <w:p w:rsidR="00072DF0" w:rsidRPr="00072DF0" w:rsidRDefault="00072DF0" w:rsidP="00072D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072DF0">
        <w:t>dir [remote-directory]</w:t>
      </w:r>
      <w:r w:rsidR="004F49EA">
        <w:rPr>
          <w:rFonts w:hint="eastAsia"/>
        </w:rPr>
        <w:tab/>
      </w:r>
      <w:r w:rsidRPr="00072DF0">
        <w:t>リモートホストのディレクトリのファイル一覧を表示</w:t>
      </w:r>
    </w:p>
    <w:p w:rsidR="00072DF0" w:rsidRPr="00072DF0" w:rsidRDefault="00072DF0" w:rsidP="00072D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072DF0">
        <w:t>cd remote-directory</w:t>
      </w:r>
      <w:r w:rsidR="004F49EA">
        <w:rPr>
          <w:rFonts w:hint="eastAsia"/>
        </w:rPr>
        <w:tab/>
      </w:r>
      <w:r w:rsidRPr="00072DF0">
        <w:t>リモートホストのディレクトリを移動</w:t>
      </w:r>
    </w:p>
    <w:p w:rsidR="00072DF0" w:rsidRPr="00072DF0" w:rsidRDefault="00072DF0" w:rsidP="00072D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072DF0">
        <w:t>lcd local-directory</w:t>
      </w:r>
      <w:r w:rsidR="004F49EA">
        <w:rPr>
          <w:rFonts w:hint="eastAsia"/>
        </w:rPr>
        <w:tab/>
      </w:r>
      <w:r w:rsidR="004F49EA">
        <w:rPr>
          <w:rFonts w:hint="eastAsia"/>
        </w:rPr>
        <w:tab/>
      </w:r>
      <w:r w:rsidRPr="00072DF0">
        <w:t>ローカルホストのディレクトリを移動</w:t>
      </w:r>
    </w:p>
    <w:p w:rsidR="008E2CA7" w:rsidRDefault="00072DF0" w:rsidP="00072D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072DF0">
        <w:t>type [type-name]</w:t>
      </w:r>
      <w:r w:rsidR="008E2CA7">
        <w:rPr>
          <w:rFonts w:hint="eastAsia"/>
        </w:rPr>
        <w:tab/>
      </w:r>
      <w:r w:rsidR="008E2CA7">
        <w:rPr>
          <w:rFonts w:hint="eastAsia"/>
        </w:rPr>
        <w:tab/>
      </w:r>
      <w:r w:rsidRPr="00072DF0">
        <w:t>ファイル転送のタイプを</w:t>
      </w:r>
      <w:r w:rsidRPr="00072DF0">
        <w:t>type-name</w:t>
      </w:r>
      <w:r w:rsidRPr="00072DF0">
        <w:t>に設定</w:t>
      </w:r>
    </w:p>
    <w:p w:rsidR="00072DF0" w:rsidRPr="00072DF0" w:rsidRDefault="008E2CA7" w:rsidP="00072D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hint="eastAsia"/>
        </w:rPr>
        <w:tab/>
      </w:r>
      <w:r>
        <w:rPr>
          <w:rFonts w:hint="eastAsia"/>
        </w:rPr>
        <w:tab/>
      </w:r>
      <w:r>
        <w:rPr>
          <w:rFonts w:hint="eastAsia"/>
        </w:rPr>
        <w:tab/>
      </w:r>
      <w:r w:rsidR="00072DF0" w:rsidRPr="00072DF0">
        <w:t>(type-name</w:t>
      </w:r>
      <w:r w:rsidR="00072DF0" w:rsidRPr="00072DF0">
        <w:t>を指定しない場合は現在のタイプを表示</w:t>
      </w:r>
      <w:r w:rsidR="00072DF0" w:rsidRPr="00072DF0">
        <w:t>)</w:t>
      </w:r>
    </w:p>
    <w:p w:rsidR="00072DF0" w:rsidRPr="00072DF0" w:rsidRDefault="00811345" w:rsidP="00072D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hint="eastAsia"/>
        </w:rPr>
        <w:t>a</w:t>
      </w:r>
      <w:r w:rsidR="00072DF0" w:rsidRPr="00072DF0">
        <w:t>scii</w:t>
      </w:r>
      <w:r>
        <w:rPr>
          <w:rFonts w:hint="eastAsia"/>
        </w:rPr>
        <w:tab/>
      </w:r>
      <w:r>
        <w:rPr>
          <w:rFonts w:hint="eastAsia"/>
        </w:rPr>
        <w:tab/>
      </w:r>
      <w:r>
        <w:rPr>
          <w:rFonts w:hint="eastAsia"/>
        </w:rPr>
        <w:tab/>
      </w:r>
      <w:r w:rsidR="00072DF0" w:rsidRPr="00072DF0">
        <w:t>ファイル転送のタイプを</w:t>
      </w:r>
      <w:r w:rsidR="00072DF0" w:rsidRPr="00072DF0">
        <w:t>ASCII</w:t>
      </w:r>
      <w:r w:rsidR="00072DF0" w:rsidRPr="00072DF0">
        <w:t>に変更</w:t>
      </w:r>
      <w:r w:rsidR="00072DF0" w:rsidRPr="00072DF0">
        <w:t xml:space="preserve"> (</w:t>
      </w:r>
      <w:r w:rsidR="00072DF0" w:rsidRPr="00072DF0">
        <w:t>デフォルト</w:t>
      </w:r>
      <w:r w:rsidR="00072DF0" w:rsidRPr="00072DF0">
        <w:t>)</w:t>
      </w:r>
    </w:p>
    <w:p w:rsidR="00072DF0" w:rsidRPr="00072DF0" w:rsidRDefault="00072DF0" w:rsidP="00072D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072DF0">
        <w:t>binary</w:t>
      </w:r>
      <w:r w:rsidR="00811345">
        <w:rPr>
          <w:rFonts w:hint="eastAsia"/>
        </w:rPr>
        <w:tab/>
      </w:r>
      <w:r w:rsidR="00811345">
        <w:rPr>
          <w:rFonts w:hint="eastAsia"/>
        </w:rPr>
        <w:tab/>
      </w:r>
      <w:r w:rsidR="00811345">
        <w:rPr>
          <w:rFonts w:hint="eastAsia"/>
        </w:rPr>
        <w:tab/>
      </w:r>
      <w:r w:rsidRPr="00072DF0">
        <w:t>ファイル転送のタイプをバイナリに変更</w:t>
      </w:r>
    </w:p>
    <w:p w:rsidR="00072DF0" w:rsidRPr="00072DF0" w:rsidRDefault="00072DF0" w:rsidP="00072D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072DF0">
        <w:t>get remote-file [local-file]</w:t>
      </w:r>
      <w:r w:rsidR="00811345">
        <w:rPr>
          <w:rFonts w:hint="eastAsia"/>
        </w:rPr>
        <w:tab/>
      </w:r>
      <w:r w:rsidRPr="00072DF0">
        <w:t>リモートホストからローカルホストにファイルを転送</w:t>
      </w:r>
    </w:p>
    <w:p w:rsidR="00072DF0" w:rsidRPr="00072DF0" w:rsidRDefault="00072DF0" w:rsidP="00072D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072DF0">
        <w:t>put local-file [remote-file]</w:t>
      </w:r>
      <w:r w:rsidR="00811345">
        <w:rPr>
          <w:rFonts w:hint="eastAsia"/>
        </w:rPr>
        <w:tab/>
      </w:r>
      <w:r w:rsidRPr="00072DF0">
        <w:t>ローカルホストからリモートホストにファイルを転送</w:t>
      </w:r>
    </w:p>
    <w:p w:rsidR="00072DF0" w:rsidRPr="00072DF0" w:rsidRDefault="00072DF0" w:rsidP="00072D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072DF0">
        <w:t>open host</w:t>
      </w:r>
      <w:r w:rsidR="00811345">
        <w:rPr>
          <w:rFonts w:hint="eastAsia"/>
        </w:rPr>
        <w:tab/>
      </w:r>
      <w:r w:rsidR="00811345">
        <w:rPr>
          <w:rFonts w:hint="eastAsia"/>
        </w:rPr>
        <w:tab/>
      </w:r>
      <w:r w:rsidRPr="00072DF0">
        <w:t>リモートホストと通信を開始</w:t>
      </w:r>
    </w:p>
    <w:p w:rsidR="00072DF0" w:rsidRPr="00072DF0" w:rsidRDefault="00072DF0" w:rsidP="00072D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072DF0">
        <w:t>close</w:t>
      </w:r>
      <w:r w:rsidR="00B14F35">
        <w:rPr>
          <w:rFonts w:hint="eastAsia"/>
        </w:rPr>
        <w:tab/>
      </w:r>
      <w:r w:rsidR="00B14F35">
        <w:rPr>
          <w:rFonts w:hint="eastAsia"/>
        </w:rPr>
        <w:tab/>
      </w:r>
      <w:r w:rsidR="00B14F35">
        <w:rPr>
          <w:rFonts w:hint="eastAsia"/>
        </w:rPr>
        <w:tab/>
      </w:r>
      <w:r w:rsidRPr="00072DF0">
        <w:t>リモートホストと通信を切断</w:t>
      </w:r>
    </w:p>
    <w:p w:rsidR="00072DF0" w:rsidRPr="00072DF0" w:rsidRDefault="00072DF0" w:rsidP="00072D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072DF0">
        <w:t>quit</w:t>
      </w:r>
      <w:r w:rsidR="00053318">
        <w:rPr>
          <w:rFonts w:hint="eastAsia"/>
        </w:rPr>
        <w:tab/>
      </w:r>
      <w:r w:rsidR="00053318">
        <w:rPr>
          <w:rFonts w:hint="eastAsia"/>
        </w:rPr>
        <w:tab/>
      </w:r>
      <w:r w:rsidR="00053318">
        <w:rPr>
          <w:rFonts w:hint="eastAsia"/>
        </w:rPr>
        <w:tab/>
      </w:r>
      <w:r w:rsidRPr="00072DF0">
        <w:t>ftp</w:t>
      </w:r>
      <w:r w:rsidRPr="00072DF0">
        <w:t>を終了</w:t>
      </w:r>
    </w:p>
    <w:p w:rsidR="00D00359" w:rsidRDefault="00D00359" w:rsidP="00684533">
      <w:pPr>
        <w:widowControl/>
        <w:jc w:val="left"/>
      </w:pPr>
    </w:p>
    <w:p w:rsidR="00D00359" w:rsidRPr="005148E2" w:rsidRDefault="00D00359" w:rsidP="000F1DD3">
      <w:pPr>
        <w:pStyle w:val="2"/>
        <w:numPr>
          <w:ilvl w:val="1"/>
          <w:numId w:val="2"/>
        </w:numPr>
        <w:spacing w:after="240"/>
      </w:pPr>
      <w:bookmarkStart w:id="112" w:name="OLE_LINK43"/>
      <w:bookmarkStart w:id="113" w:name="OLE_LINK44"/>
      <w:bookmarkStart w:id="114" w:name="_Toc381605497"/>
      <w:bookmarkEnd w:id="107"/>
      <w:bookmarkEnd w:id="108"/>
      <w:r>
        <w:rPr>
          <w:rFonts w:hint="eastAsia"/>
        </w:rPr>
        <w:t>sftp</w:t>
      </w:r>
      <w:bookmarkEnd w:id="114"/>
    </w:p>
    <w:p w:rsidR="00D00359" w:rsidRDefault="00D00359" w:rsidP="00D003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A65E00">
        <w:rPr>
          <w:rFonts w:ascii="ＭＳ ゴシック" w:eastAsia="ＭＳ ゴシック" w:hAnsi="ＭＳ ゴシック" w:cs="ＭＳ ゴシック"/>
          <w:color w:val="000000"/>
          <w:kern w:val="0"/>
          <w:sz w:val="24"/>
          <w:szCs w:val="24"/>
        </w:rPr>
        <w:t xml:space="preserve">　</w:t>
      </w:r>
      <w:r w:rsidRPr="00D00359">
        <w:t>sftp</w:t>
      </w:r>
      <w:r w:rsidRPr="00D00359">
        <w:t>は、次のようにして起動します。</w:t>
      </w:r>
    </w:p>
    <w:tbl>
      <w:tblPr>
        <w:tblStyle w:val="af"/>
        <w:tblW w:w="8505" w:type="dxa"/>
        <w:tblInd w:w="108" w:type="dxa"/>
        <w:tblLook w:val="04A0"/>
      </w:tblPr>
      <w:tblGrid>
        <w:gridCol w:w="8505"/>
      </w:tblGrid>
      <w:tr w:rsidR="00D00359" w:rsidRPr="009E4A07" w:rsidTr="00AF2499">
        <w:tc>
          <w:tcPr>
            <w:tcW w:w="8505" w:type="dxa"/>
          </w:tcPr>
          <w:p w:rsidR="00D00359" w:rsidRPr="009E4A07" w:rsidRDefault="00D00359" w:rsidP="00AF2499">
            <w:pPr>
              <w:rPr>
                <w:rFonts w:asciiTheme="majorEastAsia" w:eastAsiaTheme="majorEastAsia" w:hAnsiTheme="majorEastAsia"/>
              </w:rPr>
            </w:pPr>
            <w:bookmarkStart w:id="115" w:name="OLE_LINK41"/>
            <w:bookmarkStart w:id="116" w:name="OLE_LINK42"/>
            <w:r w:rsidRPr="009E4A07">
              <w:rPr>
                <w:rFonts w:asciiTheme="majorEastAsia" w:eastAsiaTheme="majorEastAsia" w:hAnsiTheme="majorEastAsia"/>
              </w:rPr>
              <w:t>$</w:t>
            </w:r>
            <w:r>
              <w:rPr>
                <w:rFonts w:asciiTheme="majorEastAsia" w:eastAsiaTheme="majorEastAsia" w:hAnsiTheme="majorEastAsia" w:hint="eastAsia"/>
              </w:rPr>
              <w:t xml:space="preserve"> sftp [user@]host</w:t>
            </w:r>
          </w:p>
        </w:tc>
      </w:tr>
    </w:tbl>
    <w:bookmarkEnd w:id="115"/>
    <w:bookmarkEnd w:id="116"/>
    <w:p w:rsidR="002B2B64" w:rsidRDefault="00D00359" w:rsidP="003C0B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D00359">
        <w:t xml:space="preserve">　</w:t>
      </w:r>
      <w:r w:rsidRPr="00D00359">
        <w:t>user</w:t>
      </w:r>
      <w:r w:rsidRPr="00D00359">
        <w:t>には、ログイン名を指定します。省略した場合は、現在のユーザ名が使われます。</w:t>
      </w:r>
      <w:r w:rsidRPr="00D00359">
        <w:t>host</w:t>
      </w:r>
      <w:r w:rsidRPr="00D00359">
        <w:t>には、リモートホストのホスト名か</w:t>
      </w:r>
      <w:r w:rsidRPr="00D00359">
        <w:t>IP</w:t>
      </w:r>
      <w:r w:rsidRPr="00D00359">
        <w:t>アドレスを指定します。</w:t>
      </w:r>
    </w:p>
    <w:p w:rsidR="002B2B64" w:rsidRPr="002B2B64" w:rsidRDefault="002B2B64" w:rsidP="002B2B6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p w:rsidR="00D00359" w:rsidRPr="00D00359" w:rsidRDefault="00D00359" w:rsidP="00D003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D00359">
        <w:t xml:space="preserve">　たとえば、</w:t>
      </w:r>
    </w:p>
    <w:tbl>
      <w:tblPr>
        <w:tblStyle w:val="af"/>
        <w:tblW w:w="8505" w:type="dxa"/>
        <w:tblInd w:w="108" w:type="dxa"/>
        <w:tblLook w:val="04A0"/>
      </w:tblPr>
      <w:tblGrid>
        <w:gridCol w:w="8505"/>
      </w:tblGrid>
      <w:tr w:rsidR="00D00359" w:rsidRPr="009E4A07" w:rsidTr="00AF2499">
        <w:tc>
          <w:tcPr>
            <w:tcW w:w="8505" w:type="dxa"/>
          </w:tcPr>
          <w:p w:rsidR="00D00359" w:rsidRPr="009E4A07" w:rsidRDefault="00D00359" w:rsidP="00426840">
            <w:pPr>
              <w:rPr>
                <w:rFonts w:asciiTheme="majorEastAsia" w:eastAsiaTheme="majorEastAsia" w:hAnsiTheme="majorEastAsia"/>
              </w:rPr>
            </w:pPr>
            <w:r w:rsidRPr="009E4A07">
              <w:rPr>
                <w:rFonts w:asciiTheme="majorEastAsia" w:eastAsiaTheme="majorEastAsia" w:hAnsiTheme="majorEastAsia"/>
              </w:rPr>
              <w:t>$</w:t>
            </w:r>
            <w:r>
              <w:rPr>
                <w:rFonts w:asciiTheme="majorEastAsia" w:eastAsiaTheme="majorEastAsia" w:hAnsiTheme="majorEastAsia" w:hint="eastAsia"/>
              </w:rPr>
              <w:t xml:space="preserve"> sftp </w:t>
            </w:r>
            <w:r w:rsidR="00426840">
              <w:rPr>
                <w:rFonts w:asciiTheme="majorEastAsia" w:eastAsiaTheme="majorEastAsia" w:hAnsiTheme="majorEastAsia" w:hint="eastAsia"/>
              </w:rPr>
              <w:t>tux</w:t>
            </w:r>
            <w:r>
              <w:rPr>
                <w:rFonts w:asciiTheme="majorEastAsia" w:eastAsiaTheme="majorEastAsia" w:hAnsiTheme="majorEastAsia" w:hint="eastAsia"/>
              </w:rPr>
              <w:t>@pc01</w:t>
            </w:r>
          </w:p>
        </w:tc>
      </w:tr>
    </w:tbl>
    <w:p w:rsidR="00D00359" w:rsidRPr="00D00359" w:rsidRDefault="00D00359" w:rsidP="00D003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D00359">
        <w:t xml:space="preserve">　は、ユーザ</w:t>
      </w:r>
      <w:r w:rsidR="00426840">
        <w:rPr>
          <w:rFonts w:hint="eastAsia"/>
        </w:rPr>
        <w:t>tux</w:t>
      </w:r>
      <w:r w:rsidRPr="00D00359">
        <w:t>として、リモートホスト</w:t>
      </w:r>
      <w:r w:rsidRPr="00D00359">
        <w:t>pc01</w:t>
      </w:r>
      <w:r w:rsidRPr="00D00359">
        <w:t>に接続します。</w:t>
      </w:r>
    </w:p>
    <w:p w:rsidR="007E10B3" w:rsidRDefault="007E10B3" w:rsidP="00D003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p w:rsidR="00D00359" w:rsidRPr="00D00359" w:rsidRDefault="00D00359" w:rsidP="00D003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D00359">
        <w:t xml:space="preserve">　リモートホストに接続すると、パスワードを尋ねられます。ログインに成功した場合、</w:t>
      </w:r>
      <w:r w:rsidRPr="00D00359">
        <w:t>sftp</w:t>
      </w:r>
      <w:r w:rsidRPr="00D00359">
        <w:t>のプロンプトが出力され、コマンドが実行できるようになります。</w:t>
      </w:r>
    </w:p>
    <w:p w:rsidR="007F50E8" w:rsidRDefault="007F50E8" w:rsidP="00D003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p w:rsidR="00D00359" w:rsidRPr="00D00359" w:rsidRDefault="00D00359" w:rsidP="00D003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D00359">
        <w:t xml:space="preserve">　以下に、よく使うコマンドを挙げます。</w:t>
      </w:r>
    </w:p>
    <w:p w:rsidR="007B0E8D" w:rsidRDefault="007B0E8D" w:rsidP="00D003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p w:rsidR="00D00359" w:rsidRPr="00D00359" w:rsidRDefault="00AA7B3C" w:rsidP="00D003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hint="eastAsia"/>
        </w:rPr>
        <w:t>h</w:t>
      </w:r>
      <w:r w:rsidR="00D00359" w:rsidRPr="00D00359">
        <w:t>elp</w:t>
      </w:r>
      <w:r>
        <w:rPr>
          <w:rFonts w:hint="eastAsia"/>
        </w:rPr>
        <w:tab/>
      </w:r>
      <w:r>
        <w:rPr>
          <w:rFonts w:hint="eastAsia"/>
        </w:rPr>
        <w:tab/>
      </w:r>
      <w:r>
        <w:rPr>
          <w:rFonts w:hint="eastAsia"/>
        </w:rPr>
        <w:tab/>
      </w:r>
      <w:r w:rsidR="00D00359" w:rsidRPr="00D00359">
        <w:t>ヘルプを表示</w:t>
      </w:r>
    </w:p>
    <w:p w:rsidR="00D00359" w:rsidRPr="00D00359" w:rsidRDefault="00D00359" w:rsidP="00D003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D00359">
        <w:t>pwd</w:t>
      </w:r>
      <w:r w:rsidR="00AA7B3C">
        <w:rPr>
          <w:rFonts w:hint="eastAsia"/>
        </w:rPr>
        <w:tab/>
      </w:r>
      <w:r w:rsidR="00AA7B3C">
        <w:rPr>
          <w:rFonts w:hint="eastAsia"/>
        </w:rPr>
        <w:tab/>
      </w:r>
      <w:r w:rsidR="00AA7B3C">
        <w:rPr>
          <w:rFonts w:hint="eastAsia"/>
        </w:rPr>
        <w:tab/>
      </w:r>
      <w:r w:rsidRPr="00D00359">
        <w:t>リモートホストの現在のワーキングディレクトリを表示</w:t>
      </w:r>
    </w:p>
    <w:p w:rsidR="00D00359" w:rsidRPr="00D00359" w:rsidRDefault="00D00359" w:rsidP="00D003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D00359">
        <w:t>lpwd</w:t>
      </w:r>
      <w:r w:rsidR="00AA7B3C">
        <w:rPr>
          <w:rFonts w:hint="eastAsia"/>
        </w:rPr>
        <w:tab/>
      </w:r>
      <w:r w:rsidR="00AA7B3C">
        <w:rPr>
          <w:rFonts w:hint="eastAsia"/>
        </w:rPr>
        <w:tab/>
      </w:r>
      <w:r w:rsidR="00AA7B3C">
        <w:rPr>
          <w:rFonts w:hint="eastAsia"/>
        </w:rPr>
        <w:tab/>
      </w:r>
      <w:r w:rsidRPr="00D00359">
        <w:t>ローカルホストの現在のワーキングディレクトリを表示</w:t>
      </w:r>
    </w:p>
    <w:p w:rsidR="00860E18" w:rsidRPr="00D00359" w:rsidRDefault="00D00359" w:rsidP="00D003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D00359">
        <w:t>ls [remote-directory]</w:t>
      </w:r>
      <w:r w:rsidR="00AA7B3C">
        <w:rPr>
          <w:rFonts w:hint="eastAsia"/>
        </w:rPr>
        <w:tab/>
      </w:r>
      <w:r w:rsidRPr="00D00359">
        <w:t>リモートホストのディレクトリのファイル一覧を表示</w:t>
      </w:r>
    </w:p>
    <w:p w:rsidR="003C0B73" w:rsidRPr="00D00359" w:rsidRDefault="00D00359" w:rsidP="00D003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D00359">
        <w:t>lls [local-directory]</w:t>
      </w:r>
      <w:r w:rsidR="002E011F">
        <w:rPr>
          <w:rFonts w:hint="eastAsia"/>
        </w:rPr>
        <w:tab/>
      </w:r>
      <w:r w:rsidR="002E011F">
        <w:rPr>
          <w:rFonts w:hint="eastAsia"/>
        </w:rPr>
        <w:tab/>
      </w:r>
      <w:r w:rsidRPr="00D00359">
        <w:t>ローカルホストのディレクトリのファイル一覧を表示</w:t>
      </w:r>
    </w:p>
    <w:p w:rsidR="00D00359" w:rsidRPr="00D00359" w:rsidRDefault="00D00359" w:rsidP="00D003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D00359">
        <w:t>cd remote-directory</w:t>
      </w:r>
      <w:r w:rsidR="00243D50">
        <w:rPr>
          <w:rFonts w:hint="eastAsia"/>
        </w:rPr>
        <w:tab/>
      </w:r>
      <w:r w:rsidRPr="00D00359">
        <w:t>リモートホストのディレクトリを移動</w:t>
      </w:r>
    </w:p>
    <w:p w:rsidR="00D00359" w:rsidRPr="00D00359" w:rsidRDefault="00D00359" w:rsidP="00D003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D00359">
        <w:t>lcd local-directory</w:t>
      </w:r>
      <w:r w:rsidR="006F2B7D">
        <w:rPr>
          <w:rFonts w:hint="eastAsia"/>
        </w:rPr>
        <w:tab/>
      </w:r>
      <w:r w:rsidR="006F2B7D">
        <w:rPr>
          <w:rFonts w:hint="eastAsia"/>
        </w:rPr>
        <w:tab/>
      </w:r>
      <w:r w:rsidRPr="00D00359">
        <w:t>ローカルホストのディレクトリを移動</w:t>
      </w:r>
    </w:p>
    <w:p w:rsidR="00D00359" w:rsidRPr="00D00359" w:rsidRDefault="00D00359" w:rsidP="00D003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D00359">
        <w:t>get remote-file [local-file]</w:t>
      </w:r>
      <w:r w:rsidR="005166D8">
        <w:rPr>
          <w:rFonts w:hint="eastAsia"/>
        </w:rPr>
        <w:tab/>
      </w:r>
      <w:r w:rsidRPr="00D00359">
        <w:t>リモートホストからローカルホストにファイルを転送</w:t>
      </w:r>
    </w:p>
    <w:p w:rsidR="00D00359" w:rsidRPr="00D00359" w:rsidRDefault="00D00359" w:rsidP="00D003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D00359">
        <w:t>put local-file [remote-file]</w:t>
      </w:r>
      <w:r w:rsidR="00F23526">
        <w:rPr>
          <w:rFonts w:hint="eastAsia"/>
        </w:rPr>
        <w:tab/>
      </w:r>
      <w:r w:rsidRPr="00D00359">
        <w:t>ローカルホストからリモートホストにファイルを転送</w:t>
      </w:r>
    </w:p>
    <w:p w:rsidR="00D00359" w:rsidRPr="00D00359" w:rsidRDefault="00D00359" w:rsidP="00D003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D00359">
        <w:t>quit</w:t>
      </w:r>
      <w:r w:rsidR="00901F5F">
        <w:rPr>
          <w:rFonts w:hint="eastAsia"/>
        </w:rPr>
        <w:tab/>
      </w:r>
      <w:r w:rsidR="00901F5F">
        <w:rPr>
          <w:rFonts w:hint="eastAsia"/>
        </w:rPr>
        <w:tab/>
      </w:r>
      <w:r w:rsidR="00901F5F">
        <w:rPr>
          <w:rFonts w:hint="eastAsia"/>
        </w:rPr>
        <w:tab/>
      </w:r>
      <w:r w:rsidRPr="00D00359">
        <w:t>sftp</w:t>
      </w:r>
      <w:r w:rsidRPr="00D00359">
        <w:t>を終了</w:t>
      </w:r>
    </w:p>
    <w:p w:rsidR="00697E86" w:rsidRDefault="00697E86">
      <w:pPr>
        <w:widowControl/>
        <w:jc w:val="left"/>
      </w:pPr>
    </w:p>
    <w:p w:rsidR="0031774E" w:rsidRPr="005148E2" w:rsidRDefault="0031774E" w:rsidP="000F1DD3">
      <w:pPr>
        <w:pStyle w:val="2"/>
        <w:numPr>
          <w:ilvl w:val="1"/>
          <w:numId w:val="2"/>
        </w:numPr>
        <w:spacing w:after="240"/>
      </w:pPr>
      <w:bookmarkStart w:id="117" w:name="_Toc381605498"/>
      <w:bookmarkEnd w:id="112"/>
      <w:bookmarkEnd w:id="113"/>
      <w:r>
        <w:rPr>
          <w:rFonts w:hint="eastAsia"/>
        </w:rPr>
        <w:t>scp</w:t>
      </w:r>
      <w:bookmarkEnd w:id="117"/>
    </w:p>
    <w:p w:rsidR="0031774E" w:rsidRPr="0031774E" w:rsidRDefault="0031774E" w:rsidP="0031774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A65E00">
        <w:rPr>
          <w:rFonts w:ascii="ＭＳ ゴシック" w:eastAsia="ＭＳ ゴシック" w:hAnsi="ＭＳ ゴシック" w:cs="ＭＳ ゴシック"/>
          <w:color w:val="000000"/>
          <w:kern w:val="0"/>
          <w:sz w:val="24"/>
          <w:szCs w:val="24"/>
        </w:rPr>
        <w:t xml:space="preserve">　</w:t>
      </w:r>
      <w:r w:rsidRPr="0031774E">
        <w:t>scp</w:t>
      </w:r>
      <w:r w:rsidRPr="0031774E">
        <w:t>は、次のようにして起動します。</w:t>
      </w:r>
    </w:p>
    <w:tbl>
      <w:tblPr>
        <w:tblStyle w:val="af"/>
        <w:tblW w:w="8505" w:type="dxa"/>
        <w:tblInd w:w="108" w:type="dxa"/>
        <w:tblLook w:val="04A0"/>
      </w:tblPr>
      <w:tblGrid>
        <w:gridCol w:w="8505"/>
      </w:tblGrid>
      <w:tr w:rsidR="0031774E" w:rsidRPr="009E4A07" w:rsidTr="00AF2499">
        <w:tc>
          <w:tcPr>
            <w:tcW w:w="8505" w:type="dxa"/>
          </w:tcPr>
          <w:p w:rsidR="0031774E" w:rsidRPr="009E4A07" w:rsidRDefault="0031774E" w:rsidP="0031774E">
            <w:pPr>
              <w:rPr>
                <w:rFonts w:asciiTheme="majorEastAsia" w:eastAsiaTheme="majorEastAsia" w:hAnsiTheme="majorEastAsia"/>
              </w:rPr>
            </w:pPr>
            <w:bookmarkStart w:id="118" w:name="OLE_LINK39"/>
            <w:bookmarkStart w:id="119" w:name="OLE_LINK40"/>
            <w:r w:rsidRPr="009E4A07">
              <w:rPr>
                <w:rFonts w:asciiTheme="majorEastAsia" w:eastAsiaTheme="majorEastAsia" w:hAnsiTheme="majorEastAsia"/>
              </w:rPr>
              <w:t>$</w:t>
            </w:r>
            <w:r>
              <w:rPr>
                <w:rFonts w:asciiTheme="majorEastAsia" w:eastAsiaTheme="majorEastAsia" w:hAnsiTheme="majorEastAsia" w:hint="eastAsia"/>
              </w:rPr>
              <w:t xml:space="preserve"> </w:t>
            </w:r>
            <w:r w:rsidRPr="0031774E">
              <w:rPr>
                <w:rFonts w:asciiTheme="majorEastAsia" w:eastAsiaTheme="majorEastAsia" w:hAnsiTheme="majorEastAsia"/>
              </w:rPr>
              <w:t>scp [[user@]host1:]file1 [[user@]host2:]file2</w:t>
            </w:r>
          </w:p>
        </w:tc>
      </w:tr>
    </w:tbl>
    <w:bookmarkEnd w:id="118"/>
    <w:bookmarkEnd w:id="119"/>
    <w:p w:rsidR="0031774E" w:rsidRPr="0031774E" w:rsidRDefault="0031774E" w:rsidP="0031774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31774E">
        <w:t xml:space="preserve">　</w:t>
      </w:r>
      <w:r w:rsidRPr="0031774E">
        <w:t>user</w:t>
      </w:r>
      <w:r w:rsidRPr="0031774E">
        <w:t>には、ログイン名を指定します。</w:t>
      </w:r>
      <w:r w:rsidRPr="0031774E">
        <w:t>host</w:t>
      </w:r>
      <w:r w:rsidRPr="002B2B64">
        <w:rPr>
          <w:i/>
        </w:rPr>
        <w:t>x</w:t>
      </w:r>
      <w:r w:rsidRPr="0031774E">
        <w:t>には、ホスト名か</w:t>
      </w:r>
      <w:r w:rsidRPr="0031774E">
        <w:t>IP</w:t>
      </w:r>
      <w:r w:rsidRPr="0031774E">
        <w:t>アドレスを指定します。</w:t>
      </w:r>
      <w:r w:rsidRPr="0031774E">
        <w:t>file1</w:t>
      </w:r>
      <w:r w:rsidRPr="0031774E">
        <w:t>は転送元のファイル名、</w:t>
      </w:r>
      <w:r w:rsidRPr="0031774E">
        <w:t>file2</w:t>
      </w:r>
      <w:r w:rsidRPr="0031774E">
        <w:t>は転送先のファイル名を指定します。</w:t>
      </w:r>
      <w:r w:rsidRPr="0031774E">
        <w:t>[[user@]host</w:t>
      </w:r>
      <w:r w:rsidRPr="002B2B64">
        <w:rPr>
          <w:i/>
        </w:rPr>
        <w:t>x</w:t>
      </w:r>
      <w:r w:rsidRPr="0031774E">
        <w:t>:]</w:t>
      </w:r>
      <w:r w:rsidRPr="0031774E">
        <w:t>は、ローカルホストの場合は省略できます。</w:t>
      </w:r>
    </w:p>
    <w:p w:rsidR="007E10B3" w:rsidRPr="002B2B64" w:rsidRDefault="007E10B3" w:rsidP="0031774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p w:rsidR="0031774E" w:rsidRPr="0031774E" w:rsidRDefault="0031774E" w:rsidP="0031774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31774E">
        <w:t xml:space="preserve">　たとえば、</w:t>
      </w:r>
    </w:p>
    <w:tbl>
      <w:tblPr>
        <w:tblStyle w:val="af"/>
        <w:tblW w:w="8505" w:type="dxa"/>
        <w:tblInd w:w="108" w:type="dxa"/>
        <w:tblLook w:val="04A0"/>
      </w:tblPr>
      <w:tblGrid>
        <w:gridCol w:w="8505"/>
      </w:tblGrid>
      <w:tr w:rsidR="00E829CA" w:rsidRPr="009E4A07" w:rsidTr="00176A31">
        <w:tc>
          <w:tcPr>
            <w:tcW w:w="8505" w:type="dxa"/>
          </w:tcPr>
          <w:p w:rsidR="00E829CA" w:rsidRPr="009E4A07" w:rsidRDefault="00E829CA" w:rsidP="00E829CA">
            <w:pPr>
              <w:rPr>
                <w:rFonts w:asciiTheme="majorEastAsia" w:eastAsiaTheme="majorEastAsia" w:hAnsiTheme="majorEastAsia"/>
              </w:rPr>
            </w:pPr>
            <w:bookmarkStart w:id="120" w:name="OLE_LINK47"/>
            <w:bookmarkStart w:id="121" w:name="OLE_LINK48"/>
            <w:r w:rsidRPr="009E4A07">
              <w:rPr>
                <w:rFonts w:asciiTheme="majorEastAsia" w:eastAsiaTheme="majorEastAsia" w:hAnsiTheme="majorEastAsia"/>
              </w:rPr>
              <w:t>$</w:t>
            </w:r>
            <w:r>
              <w:rPr>
                <w:rFonts w:asciiTheme="majorEastAsia" w:eastAsiaTheme="majorEastAsia" w:hAnsiTheme="majorEastAsia" w:hint="eastAsia"/>
              </w:rPr>
              <w:t xml:space="preserve"> </w:t>
            </w:r>
            <w:r w:rsidRPr="00E829CA">
              <w:rPr>
                <w:rFonts w:asciiTheme="majorEastAsia" w:eastAsiaTheme="majorEastAsia" w:hAnsiTheme="majorEastAsia"/>
              </w:rPr>
              <w:t xml:space="preserve">scp TODO </w:t>
            </w:r>
            <w:r w:rsidR="00426840">
              <w:rPr>
                <w:rFonts w:asciiTheme="majorEastAsia" w:eastAsiaTheme="majorEastAsia" w:hAnsiTheme="majorEastAsia"/>
              </w:rPr>
              <w:t>tux</w:t>
            </w:r>
            <w:r w:rsidRPr="00E829CA">
              <w:rPr>
                <w:rFonts w:asciiTheme="majorEastAsia" w:eastAsiaTheme="majorEastAsia" w:hAnsiTheme="majorEastAsia"/>
              </w:rPr>
              <w:t>@pc01:TODO_20140110</w:t>
            </w:r>
          </w:p>
        </w:tc>
      </w:tr>
    </w:tbl>
    <w:bookmarkEnd w:id="120"/>
    <w:bookmarkEnd w:id="121"/>
    <w:p w:rsidR="00B50839" w:rsidRDefault="0031774E" w:rsidP="00B508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31774E">
        <w:t xml:space="preserve">　は、ローカルホストのカレントディレクトリにある</w:t>
      </w:r>
      <w:r w:rsidRPr="0031774E">
        <w:t>TODO</w:t>
      </w:r>
      <w:r w:rsidRPr="0031774E">
        <w:t>ファイルを、リモートホスト</w:t>
      </w:r>
      <w:r w:rsidRPr="0031774E">
        <w:t>pc01</w:t>
      </w:r>
      <w:r w:rsidRPr="0031774E">
        <w:t>のユーザ</w:t>
      </w:r>
      <w:r w:rsidR="00426840">
        <w:t>tux</w:t>
      </w:r>
      <w:r w:rsidRPr="0031774E">
        <w:t>のホームディレクトリに、</w:t>
      </w:r>
      <w:r w:rsidRPr="0031774E">
        <w:t>TODO_20140110</w:t>
      </w:r>
      <w:r w:rsidRPr="0031774E">
        <w:t>という名前で転送します。</w:t>
      </w:r>
    </w:p>
    <w:p w:rsidR="007E10B3" w:rsidRDefault="007E10B3" w:rsidP="0031774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p w:rsidR="0033444C" w:rsidRDefault="0033444C" w:rsidP="0031774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p w:rsidR="0033444C" w:rsidRDefault="0033444C" w:rsidP="0031774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p w:rsidR="0033444C" w:rsidRDefault="0033444C" w:rsidP="0031774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p w:rsidR="0031774E" w:rsidRPr="0031774E" w:rsidRDefault="0031774E" w:rsidP="0031774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31774E">
        <w:t xml:space="preserve">　また、</w:t>
      </w:r>
    </w:p>
    <w:tbl>
      <w:tblPr>
        <w:tblStyle w:val="af"/>
        <w:tblW w:w="8505" w:type="dxa"/>
        <w:tblInd w:w="108" w:type="dxa"/>
        <w:tblLook w:val="04A0"/>
      </w:tblPr>
      <w:tblGrid>
        <w:gridCol w:w="8505"/>
      </w:tblGrid>
      <w:tr w:rsidR="00774D00" w:rsidRPr="009E4A07" w:rsidTr="00176A31">
        <w:tc>
          <w:tcPr>
            <w:tcW w:w="8505" w:type="dxa"/>
          </w:tcPr>
          <w:p w:rsidR="00774D00" w:rsidRPr="009E4A07" w:rsidRDefault="00774D00" w:rsidP="00774D00">
            <w:pPr>
              <w:rPr>
                <w:rFonts w:asciiTheme="majorEastAsia" w:eastAsiaTheme="majorEastAsia" w:hAnsiTheme="majorEastAsia"/>
              </w:rPr>
            </w:pPr>
            <w:r w:rsidRPr="009E4A07">
              <w:rPr>
                <w:rFonts w:asciiTheme="majorEastAsia" w:eastAsiaTheme="majorEastAsia" w:hAnsiTheme="majorEastAsia"/>
              </w:rPr>
              <w:t>$</w:t>
            </w:r>
            <w:r>
              <w:rPr>
                <w:rFonts w:asciiTheme="majorEastAsia" w:eastAsiaTheme="majorEastAsia" w:hAnsiTheme="majorEastAsia" w:hint="eastAsia"/>
              </w:rPr>
              <w:t xml:space="preserve"> </w:t>
            </w:r>
            <w:r w:rsidRPr="00774D00">
              <w:rPr>
                <w:rFonts w:asciiTheme="majorEastAsia" w:eastAsiaTheme="majorEastAsia" w:hAnsiTheme="majorEastAsia"/>
              </w:rPr>
              <w:t xml:space="preserve">scp -r </w:t>
            </w:r>
            <w:r w:rsidR="00426840">
              <w:rPr>
                <w:rFonts w:asciiTheme="majorEastAsia" w:eastAsiaTheme="majorEastAsia" w:hAnsiTheme="majorEastAsia"/>
              </w:rPr>
              <w:t>tux</w:t>
            </w:r>
            <w:r w:rsidRPr="00774D00">
              <w:rPr>
                <w:rFonts w:asciiTheme="majorEastAsia" w:eastAsiaTheme="majorEastAsia" w:hAnsiTheme="majorEastAsia"/>
              </w:rPr>
              <w:t>@pc01:/etc etc_pc01</w:t>
            </w:r>
          </w:p>
        </w:tc>
      </w:tr>
    </w:tbl>
    <w:p w:rsidR="0031774E" w:rsidRDefault="0031774E" w:rsidP="0031774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31774E">
        <w:t xml:space="preserve">　は、リモートホスト</w:t>
      </w:r>
      <w:r w:rsidRPr="0031774E">
        <w:t>pc01</w:t>
      </w:r>
      <w:r w:rsidRPr="0031774E">
        <w:t>の</w:t>
      </w:r>
      <w:r w:rsidRPr="0031774E">
        <w:t>/etc</w:t>
      </w:r>
      <w:r w:rsidRPr="0031774E">
        <w:t>ディレクトリにある全てのファイルを、再帰的にローカルホストの</w:t>
      </w:r>
      <w:r w:rsidRPr="0031774E">
        <w:t>/etc_pc01</w:t>
      </w:r>
      <w:r w:rsidRPr="0031774E">
        <w:t>ディレクトリに転送します。</w:t>
      </w:r>
      <w:r w:rsidRPr="0031774E">
        <w:t>-r</w:t>
      </w:r>
      <w:r w:rsidRPr="0031774E">
        <w:t>オプションは、再帰的に転送します。</w:t>
      </w:r>
    </w:p>
    <w:p w:rsidR="002E217D" w:rsidRDefault="002E217D" w:rsidP="0031774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p w:rsidR="00AC27E9" w:rsidRPr="007F3DC2" w:rsidRDefault="00594D66" w:rsidP="00AC27E9">
      <w:pPr>
        <w:rPr>
          <w:rFonts w:ascii="ＭＳ ゴシック" w:eastAsia="ＭＳ ゴシック" w:hAnsi="ＭＳ ゴシック"/>
          <w:b/>
          <w:sz w:val="24"/>
          <w:szCs w:val="24"/>
        </w:rPr>
      </w:pPr>
      <w:r>
        <w:rPr>
          <w:rFonts w:ascii="ＭＳ ゴシック" w:eastAsia="ＭＳ ゴシック" w:hAnsi="ＭＳ ゴシック" w:hint="eastAsia"/>
          <w:b/>
          <w:sz w:val="24"/>
          <w:szCs w:val="24"/>
        </w:rPr>
        <w:t>演習問題</w:t>
      </w:r>
    </w:p>
    <w:p w:rsidR="00860E18" w:rsidRPr="00860E18" w:rsidRDefault="00594D66" w:rsidP="00860E18">
      <w:pPr>
        <w:widowControl/>
        <w:numPr>
          <w:ilvl w:val="0"/>
          <w:numId w:val="13"/>
        </w:numPr>
        <w:jc w:val="left"/>
      </w:pPr>
      <w:r>
        <w:rPr>
          <w:rFonts w:hint="eastAsia"/>
        </w:rPr>
        <w:t>エディタの演習問題</w:t>
      </w:r>
      <w:r w:rsidR="00860E18" w:rsidRPr="00860E18">
        <w:rPr>
          <w:rFonts w:hint="eastAsia"/>
        </w:rPr>
        <w:t>で作成した</w:t>
      </w:r>
      <w:r w:rsidR="00860E18" w:rsidRPr="00860E18">
        <w:rPr>
          <w:rFonts w:hint="eastAsia"/>
        </w:rPr>
        <w:t>hello.txt</w:t>
      </w:r>
      <w:r w:rsidR="00860E18" w:rsidRPr="00860E18">
        <w:rPr>
          <w:rFonts w:hint="eastAsia"/>
        </w:rPr>
        <w:t>を、</w:t>
      </w:r>
      <w:r w:rsidR="00860E18" w:rsidRPr="00860E18">
        <w:rPr>
          <w:rFonts w:hint="eastAsia"/>
        </w:rPr>
        <w:t>db2.ertl.jp</w:t>
      </w:r>
      <w:r w:rsidR="00860E18" w:rsidRPr="00860E18">
        <w:rPr>
          <w:rFonts w:hint="eastAsia"/>
        </w:rPr>
        <w:t>のホームディレクトリにコピーしてみましょう。</w:t>
      </w:r>
    </w:p>
    <w:p w:rsidR="004066C3" w:rsidRDefault="00860E18" w:rsidP="0031774E">
      <w:pPr>
        <w:widowControl/>
        <w:numPr>
          <w:ilvl w:val="0"/>
          <w:numId w:val="13"/>
        </w:numPr>
        <w:jc w:val="left"/>
      </w:pPr>
      <w:r w:rsidRPr="00860E18">
        <w:rPr>
          <w:rFonts w:hint="eastAsia"/>
        </w:rPr>
        <w:t>db2.ertl.jp</w:t>
      </w:r>
      <w:r w:rsidRPr="00860E18">
        <w:rPr>
          <w:rFonts w:hint="eastAsia"/>
        </w:rPr>
        <w:t>から、</w:t>
      </w:r>
      <w:r w:rsidRPr="00860E18">
        <w:rPr>
          <w:rFonts w:hint="eastAsia"/>
        </w:rPr>
        <w:t>/</w:t>
      </w:r>
      <w:r w:rsidR="002E217D">
        <w:rPr>
          <w:rFonts w:hint="eastAsia"/>
        </w:rPr>
        <w:t>home</w:t>
      </w:r>
      <w:r w:rsidRPr="00860E18">
        <w:rPr>
          <w:rFonts w:hint="eastAsia"/>
        </w:rPr>
        <w:t>/</w:t>
      </w:r>
      <w:r w:rsidR="002E217D">
        <w:rPr>
          <w:rFonts w:hint="eastAsia"/>
        </w:rPr>
        <w:t>courseware/</w:t>
      </w:r>
      <w:r w:rsidRPr="00860E18">
        <w:rPr>
          <w:rFonts w:hint="eastAsia"/>
        </w:rPr>
        <w:t>LinuxCourseware_text.pdf</w:t>
      </w:r>
      <w:r w:rsidRPr="00860E18">
        <w:rPr>
          <w:rFonts w:hint="eastAsia"/>
        </w:rPr>
        <w:t>をローカルホストにコピーしてみましょう。</w:t>
      </w:r>
    </w:p>
    <w:p w:rsidR="00B50839" w:rsidRDefault="00B50839">
      <w:pPr>
        <w:widowControl/>
        <w:jc w:val="left"/>
      </w:pPr>
      <w:r>
        <w:br w:type="page"/>
      </w:r>
    </w:p>
    <w:p w:rsidR="0031774E" w:rsidRDefault="0031774E" w:rsidP="004066C3">
      <w:pPr>
        <w:widowControl/>
        <w:jc w:val="left"/>
      </w:pPr>
    </w:p>
    <w:p w:rsidR="005424CA" w:rsidRDefault="005424CA" w:rsidP="000F1DD3">
      <w:pPr>
        <w:pStyle w:val="1"/>
        <w:numPr>
          <w:ilvl w:val="0"/>
          <w:numId w:val="2"/>
        </w:numPr>
      </w:pPr>
      <w:bookmarkStart w:id="122" w:name="_Toc381605499"/>
      <w:r>
        <w:rPr>
          <w:rFonts w:hint="eastAsia"/>
        </w:rPr>
        <w:t>リモートログイン</w:t>
      </w:r>
      <w:bookmarkEnd w:id="122"/>
    </w:p>
    <w:p w:rsidR="005424CA" w:rsidRPr="005148E2" w:rsidRDefault="005424CA" w:rsidP="000F1DD3">
      <w:pPr>
        <w:pStyle w:val="2"/>
        <w:numPr>
          <w:ilvl w:val="1"/>
          <w:numId w:val="2"/>
        </w:numPr>
      </w:pPr>
      <w:bookmarkStart w:id="123" w:name="_Toc381605500"/>
      <w:r>
        <w:rPr>
          <w:rFonts w:hint="eastAsia"/>
        </w:rPr>
        <w:t>リモートログインとは</w:t>
      </w:r>
      <w:bookmarkEnd w:id="123"/>
    </w:p>
    <w:p w:rsidR="00754B71" w:rsidRPr="00754B71" w:rsidRDefault="005424CA" w:rsidP="00754B7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A65E00">
        <w:rPr>
          <w:rFonts w:ascii="ＭＳ ゴシック" w:eastAsia="ＭＳ ゴシック" w:hAnsi="ＭＳ ゴシック" w:cs="ＭＳ ゴシック"/>
          <w:color w:val="000000"/>
          <w:kern w:val="0"/>
          <w:sz w:val="24"/>
          <w:szCs w:val="24"/>
        </w:rPr>
        <w:t xml:space="preserve">　</w:t>
      </w:r>
      <w:r>
        <w:rPr>
          <w:rFonts w:ascii="ＭＳ ゴシック" w:eastAsia="ＭＳ ゴシック" w:hAnsi="ＭＳ ゴシック" w:cs="ＭＳ ゴシック" w:hint="eastAsia"/>
          <w:color w:val="000000"/>
          <w:kern w:val="0"/>
          <w:sz w:val="24"/>
          <w:szCs w:val="24"/>
        </w:rPr>
        <w:t>「</w:t>
      </w:r>
      <w:r w:rsidR="004638D5">
        <w:rPr>
          <w:rFonts w:hint="eastAsia"/>
        </w:rPr>
        <w:t>リモートログイン</w:t>
      </w:r>
      <w:r>
        <w:rPr>
          <w:rFonts w:hint="eastAsia"/>
        </w:rPr>
        <w:t>」</w:t>
      </w:r>
      <w:r w:rsidRPr="00072DF0">
        <w:t>とは、</w:t>
      </w:r>
      <w:r w:rsidR="00754B71" w:rsidRPr="00754B71">
        <w:t>ネットワークを介して遠隔地のマシンにログインすることです。たとえば、家のマシンから大学や会社のマシンにログインし、端末からシェルを実行してマシンを操作するときなどに利用します。</w:t>
      </w:r>
    </w:p>
    <w:p w:rsidR="00754B71" w:rsidRPr="00754B71" w:rsidRDefault="00754B71" w:rsidP="00754B7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754B71">
        <w:t xml:space="preserve">　単純なリモートログインの手段には、</w:t>
      </w:r>
      <w:r w:rsidRPr="00754B71">
        <w:t>TELNET(Telecommunication Network)</w:t>
      </w:r>
      <w:r w:rsidRPr="00754B71">
        <w:t>があります。</w:t>
      </w:r>
      <w:r w:rsidRPr="00754B71">
        <w:t>TELNET</w:t>
      </w:r>
      <w:r w:rsidRPr="00754B71">
        <w:t>でリモートログインするには、</w:t>
      </w:r>
      <w:r w:rsidRPr="00754B71">
        <w:t>telnet</w:t>
      </w:r>
      <w:r w:rsidRPr="00754B71">
        <w:t>コマンドを使います。</w:t>
      </w:r>
    </w:p>
    <w:p w:rsidR="00754B71" w:rsidRDefault="00754B71" w:rsidP="00754B7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754B71">
        <w:t xml:space="preserve">　</w:t>
      </w:r>
      <w:r w:rsidRPr="00754B71">
        <w:t>TELNET</w:t>
      </w:r>
      <w:r w:rsidRPr="00754B71">
        <w:t>は、</w:t>
      </w:r>
      <w:r w:rsidRPr="00754B71">
        <w:t>FTP</w:t>
      </w:r>
      <w:r w:rsidRPr="00754B71">
        <w:t>と同様に通信を暗号化しません。もしもログイン名やパスワードを盗み見された場合、リモートマシンを第三者に自由に操作され、大変危険です。このため、現在はリモートログインには、通信を暗号化する</w:t>
      </w:r>
      <w:r w:rsidRPr="00754B71">
        <w:t>SSH</w:t>
      </w:r>
      <w:r w:rsidRPr="00754B71">
        <w:t>がよく使われています。</w:t>
      </w:r>
      <w:r w:rsidRPr="00754B71">
        <w:t>SSH</w:t>
      </w:r>
      <w:r w:rsidRPr="00754B71">
        <w:t>でリモートログインするには、</w:t>
      </w:r>
      <w:r w:rsidRPr="00754B71">
        <w:t>ssh</w:t>
      </w:r>
      <w:r w:rsidRPr="00754B71">
        <w:t>コマンドを使います。</w:t>
      </w:r>
    </w:p>
    <w:p w:rsidR="007E10B3" w:rsidRPr="00754B71" w:rsidRDefault="007E10B3" w:rsidP="00754B7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p w:rsidR="00754B71" w:rsidRPr="00754B71" w:rsidRDefault="00754B71" w:rsidP="00754B7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754B71">
        <w:t xml:space="preserve">　ここでは、</w:t>
      </w:r>
      <w:r w:rsidRPr="00754B71">
        <w:t>telnet</w:t>
      </w:r>
      <w:r w:rsidRPr="00754B71">
        <w:t>、</w:t>
      </w:r>
      <w:r w:rsidRPr="00754B71">
        <w:t>ssh</w:t>
      </w:r>
      <w:r w:rsidRPr="00754B71">
        <w:t>の基本的な使い方を説明します。</w:t>
      </w:r>
    </w:p>
    <w:p w:rsidR="00754B71" w:rsidRDefault="00754B71" w:rsidP="00754B7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bookmarkStart w:id="124" w:name="OLE_LINK52"/>
      <w:bookmarkStart w:id="125" w:name="OLE_LINK53"/>
    </w:p>
    <w:p w:rsidR="0033444C" w:rsidRDefault="0033444C" w:rsidP="00754B7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p w:rsidR="0033444C" w:rsidRDefault="0033444C" w:rsidP="00754B7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p w:rsidR="0033444C" w:rsidRDefault="0033444C" w:rsidP="00754B7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p w:rsidR="0033444C" w:rsidRDefault="0033444C" w:rsidP="00754B7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p w:rsidR="0033444C" w:rsidRDefault="0033444C" w:rsidP="00754B7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p w:rsidR="0033444C" w:rsidRDefault="0033444C" w:rsidP="00754B7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p w:rsidR="0033444C" w:rsidRDefault="0033444C" w:rsidP="00754B7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p w:rsidR="0033444C" w:rsidRDefault="0033444C" w:rsidP="00754B7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p w:rsidR="0033444C" w:rsidRDefault="0033444C" w:rsidP="00754B7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p w:rsidR="0033444C" w:rsidRDefault="0033444C" w:rsidP="00754B7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p w:rsidR="0033444C" w:rsidRDefault="0033444C" w:rsidP="00754B7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p w:rsidR="0033444C" w:rsidRDefault="0033444C" w:rsidP="00754B7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p w:rsidR="0033444C" w:rsidRDefault="0033444C" w:rsidP="00754B7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p w:rsidR="0033444C" w:rsidRDefault="0033444C" w:rsidP="00754B7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p w:rsidR="0033444C" w:rsidRDefault="0033444C" w:rsidP="00754B7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p w:rsidR="0033444C" w:rsidRDefault="0033444C" w:rsidP="00754B7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p w:rsidR="0033444C" w:rsidRDefault="0033444C" w:rsidP="00754B7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p w:rsidR="0033444C" w:rsidRDefault="0033444C" w:rsidP="00754B7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p w:rsidR="0033444C" w:rsidRDefault="0033444C" w:rsidP="00754B7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p w:rsidR="0033444C" w:rsidRDefault="0033444C" w:rsidP="00754B7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p w:rsidR="00754B71" w:rsidRPr="005148E2" w:rsidRDefault="00521B10" w:rsidP="000F1DD3">
      <w:pPr>
        <w:pStyle w:val="2"/>
        <w:numPr>
          <w:ilvl w:val="1"/>
          <w:numId w:val="2"/>
        </w:numPr>
      </w:pPr>
      <w:bookmarkStart w:id="126" w:name="_Toc381605501"/>
      <w:r>
        <w:rPr>
          <w:rFonts w:hint="eastAsia"/>
        </w:rPr>
        <w:t>telnet</w:t>
      </w:r>
      <w:bookmarkEnd w:id="126"/>
    </w:p>
    <w:p w:rsidR="00D219EA" w:rsidRPr="00D219EA" w:rsidRDefault="00D219EA" w:rsidP="00D219E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D219EA">
        <w:t xml:space="preserve">　</w:t>
      </w:r>
      <w:r w:rsidRPr="00D219EA">
        <w:t>telnet</w:t>
      </w:r>
      <w:r w:rsidRPr="00D219EA">
        <w:t>は、次のようにして起動します。</w:t>
      </w:r>
    </w:p>
    <w:tbl>
      <w:tblPr>
        <w:tblStyle w:val="af"/>
        <w:tblW w:w="8505" w:type="dxa"/>
        <w:tblInd w:w="108" w:type="dxa"/>
        <w:tblLook w:val="04A0"/>
      </w:tblPr>
      <w:tblGrid>
        <w:gridCol w:w="8505"/>
      </w:tblGrid>
      <w:tr w:rsidR="00D219EA" w:rsidRPr="009E4A07" w:rsidTr="00176A31">
        <w:tc>
          <w:tcPr>
            <w:tcW w:w="8505" w:type="dxa"/>
          </w:tcPr>
          <w:p w:rsidR="00D219EA" w:rsidRPr="009E4A07" w:rsidRDefault="00D219EA" w:rsidP="00D219EA">
            <w:pPr>
              <w:rPr>
                <w:rFonts w:asciiTheme="majorEastAsia" w:eastAsiaTheme="majorEastAsia" w:hAnsiTheme="majorEastAsia"/>
              </w:rPr>
            </w:pPr>
            <w:r w:rsidRPr="009E4A07">
              <w:rPr>
                <w:rFonts w:asciiTheme="majorEastAsia" w:eastAsiaTheme="majorEastAsia" w:hAnsiTheme="majorEastAsia"/>
              </w:rPr>
              <w:t xml:space="preserve">$ </w:t>
            </w:r>
            <w:r w:rsidRPr="00D219EA">
              <w:rPr>
                <w:rFonts w:asciiTheme="majorEastAsia" w:eastAsiaTheme="majorEastAsia" w:hAnsiTheme="majorEastAsia"/>
              </w:rPr>
              <w:t>telnet [-l user] host</w:t>
            </w:r>
          </w:p>
        </w:tc>
      </w:tr>
    </w:tbl>
    <w:p w:rsidR="00D219EA" w:rsidRPr="00D219EA" w:rsidRDefault="00D219EA" w:rsidP="00D219E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D219EA">
        <w:t xml:space="preserve">　</w:t>
      </w:r>
      <w:r w:rsidRPr="00D219EA">
        <w:t>user</w:t>
      </w:r>
      <w:r w:rsidRPr="00D219EA">
        <w:t>には、ログイン名を指定します。</w:t>
      </w:r>
      <w:r w:rsidRPr="00D219EA">
        <w:t>host</w:t>
      </w:r>
      <w:r w:rsidRPr="00D219EA">
        <w:t>には、リモートホストのホスト名か</w:t>
      </w:r>
      <w:r w:rsidRPr="00D219EA">
        <w:t>IP</w:t>
      </w:r>
      <w:r w:rsidRPr="00D219EA">
        <w:t>アドレスを指定します。</w:t>
      </w:r>
    </w:p>
    <w:p w:rsidR="007E10B3" w:rsidRDefault="007E10B3" w:rsidP="00D219E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p w:rsidR="00D219EA" w:rsidRPr="00D219EA" w:rsidRDefault="00D219EA" w:rsidP="00D219E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D219EA">
        <w:t xml:space="preserve">　たとえば、</w:t>
      </w:r>
    </w:p>
    <w:tbl>
      <w:tblPr>
        <w:tblStyle w:val="af"/>
        <w:tblW w:w="8505" w:type="dxa"/>
        <w:tblInd w:w="108" w:type="dxa"/>
        <w:tblLook w:val="04A0"/>
      </w:tblPr>
      <w:tblGrid>
        <w:gridCol w:w="8505"/>
      </w:tblGrid>
      <w:tr w:rsidR="00792B01" w:rsidRPr="009E4A07" w:rsidTr="00176A31">
        <w:tc>
          <w:tcPr>
            <w:tcW w:w="8505" w:type="dxa"/>
          </w:tcPr>
          <w:p w:rsidR="00792B01" w:rsidRPr="009E4A07" w:rsidRDefault="00792B01" w:rsidP="00824C2B">
            <w:pPr>
              <w:rPr>
                <w:rFonts w:asciiTheme="majorEastAsia" w:eastAsiaTheme="majorEastAsia" w:hAnsiTheme="majorEastAsia"/>
              </w:rPr>
            </w:pPr>
            <w:r w:rsidRPr="009E4A07">
              <w:rPr>
                <w:rFonts w:asciiTheme="majorEastAsia" w:eastAsiaTheme="majorEastAsia" w:hAnsiTheme="majorEastAsia"/>
              </w:rPr>
              <w:t xml:space="preserve">$ </w:t>
            </w:r>
            <w:r w:rsidR="00824C2B" w:rsidRPr="00824C2B">
              <w:rPr>
                <w:rFonts w:asciiTheme="majorEastAsia" w:eastAsiaTheme="majorEastAsia" w:hAnsiTheme="majorEastAsia"/>
              </w:rPr>
              <w:t xml:space="preserve">telnet -l </w:t>
            </w:r>
            <w:r w:rsidR="00426840">
              <w:rPr>
                <w:rFonts w:asciiTheme="majorEastAsia" w:eastAsiaTheme="majorEastAsia" w:hAnsiTheme="majorEastAsia"/>
              </w:rPr>
              <w:t>tux</w:t>
            </w:r>
            <w:r w:rsidR="00824C2B" w:rsidRPr="00824C2B">
              <w:rPr>
                <w:rFonts w:asciiTheme="majorEastAsia" w:eastAsiaTheme="majorEastAsia" w:hAnsiTheme="majorEastAsia"/>
              </w:rPr>
              <w:t xml:space="preserve"> pc01</w:t>
            </w:r>
          </w:p>
        </w:tc>
      </w:tr>
    </w:tbl>
    <w:p w:rsidR="00D219EA" w:rsidRPr="00D219EA" w:rsidRDefault="00D219EA" w:rsidP="00D219E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D219EA">
        <w:t xml:space="preserve">　は、ユーザ</w:t>
      </w:r>
      <w:r w:rsidR="00426840">
        <w:t>tux</w:t>
      </w:r>
      <w:r w:rsidRPr="00D219EA">
        <w:t>として、リモートホスト</w:t>
      </w:r>
      <w:r w:rsidRPr="00D219EA">
        <w:t>pc01</w:t>
      </w:r>
      <w:r w:rsidRPr="00D219EA">
        <w:t>に接続します。</w:t>
      </w:r>
    </w:p>
    <w:p w:rsidR="007E10B3" w:rsidRDefault="007E10B3" w:rsidP="00D219E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p w:rsidR="00D219EA" w:rsidRDefault="00D219EA" w:rsidP="00D219E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D219EA">
        <w:t xml:space="preserve">　リモートホストに接続すると、パスワードを尋ねられます。</w:t>
      </w:r>
      <w:r w:rsidRPr="00D219EA">
        <w:t>user</w:t>
      </w:r>
      <w:r w:rsidRPr="00D219EA">
        <w:t>を省略した場合、ログイン名も尋ねられます。ログインに成功した場合、シェルのプロンプトが表示され、コマンドが実行できるようになります。</w:t>
      </w:r>
    </w:p>
    <w:p w:rsidR="00B50839" w:rsidRDefault="00B50839" w:rsidP="007E10B3">
      <w:pPr>
        <w:widowControl/>
        <w:jc w:val="left"/>
      </w:pPr>
    </w:p>
    <w:p w:rsidR="00184504" w:rsidRPr="005148E2" w:rsidRDefault="00A2591F" w:rsidP="000F1DD3">
      <w:pPr>
        <w:pStyle w:val="2"/>
        <w:numPr>
          <w:ilvl w:val="1"/>
          <w:numId w:val="2"/>
        </w:numPr>
        <w:spacing w:after="240"/>
      </w:pPr>
      <w:bookmarkStart w:id="127" w:name="_Toc381605502"/>
      <w:bookmarkEnd w:id="124"/>
      <w:bookmarkEnd w:id="125"/>
      <w:r>
        <w:rPr>
          <w:rFonts w:hint="eastAsia"/>
        </w:rPr>
        <w:t>ssh</w:t>
      </w:r>
      <w:bookmarkEnd w:id="127"/>
    </w:p>
    <w:p w:rsidR="00184504" w:rsidRPr="00D219EA" w:rsidRDefault="00184504" w:rsidP="001845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D219EA">
        <w:t xml:space="preserve">　</w:t>
      </w:r>
      <w:r w:rsidR="00A2591F">
        <w:rPr>
          <w:rFonts w:hint="eastAsia"/>
        </w:rPr>
        <w:t>ssh</w:t>
      </w:r>
      <w:r w:rsidRPr="00D219EA">
        <w:t>は、次のようにして起動します。</w:t>
      </w:r>
    </w:p>
    <w:tbl>
      <w:tblPr>
        <w:tblStyle w:val="af"/>
        <w:tblW w:w="8505" w:type="dxa"/>
        <w:tblInd w:w="108" w:type="dxa"/>
        <w:tblLook w:val="04A0"/>
      </w:tblPr>
      <w:tblGrid>
        <w:gridCol w:w="8505"/>
      </w:tblGrid>
      <w:tr w:rsidR="00184504" w:rsidRPr="009E4A07" w:rsidTr="00176A31">
        <w:tc>
          <w:tcPr>
            <w:tcW w:w="8505" w:type="dxa"/>
          </w:tcPr>
          <w:p w:rsidR="00184504" w:rsidRPr="009E4A07" w:rsidRDefault="00184504" w:rsidP="00A2591F">
            <w:pPr>
              <w:rPr>
                <w:rFonts w:asciiTheme="majorEastAsia" w:eastAsiaTheme="majorEastAsia" w:hAnsiTheme="majorEastAsia"/>
              </w:rPr>
            </w:pPr>
            <w:bookmarkStart w:id="128" w:name="_Hlk377571877"/>
            <w:bookmarkStart w:id="129" w:name="OLE_LINK84"/>
            <w:r w:rsidRPr="009E4A07">
              <w:rPr>
                <w:rFonts w:asciiTheme="majorEastAsia" w:eastAsiaTheme="majorEastAsia" w:hAnsiTheme="majorEastAsia"/>
              </w:rPr>
              <w:t xml:space="preserve">$ </w:t>
            </w:r>
            <w:r w:rsidR="00A2591F" w:rsidRPr="00A2591F">
              <w:rPr>
                <w:rFonts w:asciiTheme="majorEastAsia" w:eastAsiaTheme="majorEastAsia" w:hAnsiTheme="majorEastAsia"/>
              </w:rPr>
              <w:t>ssh [user@]host [command]</w:t>
            </w:r>
          </w:p>
        </w:tc>
      </w:tr>
    </w:tbl>
    <w:bookmarkEnd w:id="128"/>
    <w:bookmarkEnd w:id="129"/>
    <w:p w:rsidR="00944915" w:rsidRPr="00944915" w:rsidRDefault="00944915" w:rsidP="009449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944915">
        <w:t xml:space="preserve">　</w:t>
      </w:r>
      <w:r w:rsidRPr="00944915">
        <w:t>user</w:t>
      </w:r>
      <w:r w:rsidRPr="00944915">
        <w:t>には、ログイン名を指定します。省略した場合は、現在のユーザ名が使われます。</w:t>
      </w:r>
      <w:r w:rsidRPr="00944915">
        <w:t>host</w:t>
      </w:r>
      <w:r w:rsidRPr="00944915">
        <w:t>には、リモートホストのホスト名か</w:t>
      </w:r>
      <w:r w:rsidRPr="00944915">
        <w:t>IP</w:t>
      </w:r>
      <w:r w:rsidRPr="00944915">
        <w:t>アドレスを指定します。</w:t>
      </w:r>
      <w:r w:rsidRPr="00944915">
        <w:t>command</w:t>
      </w:r>
      <w:r w:rsidRPr="00944915">
        <w:t>はリモートホストで実行するシェルのコマンドです。</w:t>
      </w:r>
    </w:p>
    <w:p w:rsidR="007E10B3" w:rsidRDefault="007E10B3" w:rsidP="009449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p w:rsidR="00944915" w:rsidRPr="00944915" w:rsidRDefault="00944915" w:rsidP="009449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944915">
        <w:t xml:space="preserve">　たとえば、</w:t>
      </w:r>
    </w:p>
    <w:tbl>
      <w:tblPr>
        <w:tblStyle w:val="af"/>
        <w:tblW w:w="8505" w:type="dxa"/>
        <w:tblInd w:w="108" w:type="dxa"/>
        <w:tblLook w:val="04A0"/>
      </w:tblPr>
      <w:tblGrid>
        <w:gridCol w:w="8505"/>
      </w:tblGrid>
      <w:tr w:rsidR="00944915" w:rsidRPr="009E4A07" w:rsidTr="00176A31">
        <w:tc>
          <w:tcPr>
            <w:tcW w:w="8505" w:type="dxa"/>
          </w:tcPr>
          <w:p w:rsidR="00944915" w:rsidRPr="009E4A07" w:rsidRDefault="00944915" w:rsidP="00944915">
            <w:pPr>
              <w:rPr>
                <w:rFonts w:asciiTheme="majorEastAsia" w:eastAsiaTheme="majorEastAsia" w:hAnsiTheme="majorEastAsia"/>
              </w:rPr>
            </w:pPr>
            <w:bookmarkStart w:id="130" w:name="OLE_LINK56"/>
            <w:bookmarkStart w:id="131" w:name="OLE_LINK57"/>
            <w:r w:rsidRPr="009E4A07">
              <w:rPr>
                <w:rFonts w:asciiTheme="majorEastAsia" w:eastAsiaTheme="majorEastAsia" w:hAnsiTheme="majorEastAsia"/>
              </w:rPr>
              <w:t xml:space="preserve">$ </w:t>
            </w:r>
            <w:r w:rsidRPr="00944915">
              <w:rPr>
                <w:rFonts w:asciiTheme="majorEastAsia" w:eastAsiaTheme="majorEastAsia" w:hAnsiTheme="majorEastAsia"/>
              </w:rPr>
              <w:t xml:space="preserve">ssh </w:t>
            </w:r>
            <w:r w:rsidR="00426840">
              <w:rPr>
                <w:rFonts w:asciiTheme="majorEastAsia" w:eastAsiaTheme="majorEastAsia" w:hAnsiTheme="majorEastAsia"/>
              </w:rPr>
              <w:t>tux</w:t>
            </w:r>
            <w:r w:rsidRPr="00944915">
              <w:rPr>
                <w:rFonts w:asciiTheme="majorEastAsia" w:eastAsiaTheme="majorEastAsia" w:hAnsiTheme="majorEastAsia"/>
              </w:rPr>
              <w:t>@pc01</w:t>
            </w:r>
          </w:p>
        </w:tc>
      </w:tr>
    </w:tbl>
    <w:bookmarkEnd w:id="130"/>
    <w:bookmarkEnd w:id="131"/>
    <w:p w:rsidR="00944915" w:rsidRPr="00944915" w:rsidRDefault="00944915" w:rsidP="009449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944915">
        <w:t xml:space="preserve">　は、ユーザ</w:t>
      </w:r>
      <w:r w:rsidR="00426840">
        <w:t>tux</w:t>
      </w:r>
      <w:r w:rsidRPr="00944915">
        <w:t>として、リモートホスト</w:t>
      </w:r>
      <w:r w:rsidRPr="00944915">
        <w:t>pc01</w:t>
      </w:r>
      <w:r w:rsidRPr="00944915">
        <w:t>に接続します。</w:t>
      </w:r>
    </w:p>
    <w:p w:rsidR="007E10B3" w:rsidRDefault="007E10B3" w:rsidP="009449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p w:rsidR="00944915" w:rsidRDefault="00944915" w:rsidP="009449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944915">
        <w:t xml:space="preserve">　リモートホストに接続すると、パスワードを尋ねられます。ログインに成功した場合、シェルのプロンプトが表示され、コマンドが実行できるようになります。</w:t>
      </w:r>
    </w:p>
    <w:p w:rsidR="00B50839" w:rsidRPr="00944915" w:rsidRDefault="00B50839" w:rsidP="009449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p w:rsidR="00944915" w:rsidRPr="00944915" w:rsidRDefault="00944915" w:rsidP="009449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944915">
        <w:t xml:space="preserve">　</w:t>
      </w:r>
      <w:r w:rsidR="000C6E4D">
        <w:rPr>
          <w:rFonts w:hint="eastAsia"/>
        </w:rPr>
        <w:t>また、</w:t>
      </w:r>
      <w:r w:rsidRPr="00944915">
        <w:t>ssh</w:t>
      </w:r>
      <w:r w:rsidRPr="00944915">
        <w:t>は、直接シェルのコマンドを実行することもできます。</w:t>
      </w:r>
    </w:p>
    <w:p w:rsidR="007E10B3" w:rsidRDefault="007E10B3" w:rsidP="009449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p w:rsidR="00944915" w:rsidRPr="00944915" w:rsidRDefault="00944915" w:rsidP="009449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944915">
        <w:t xml:space="preserve">　たとえば、</w:t>
      </w:r>
    </w:p>
    <w:tbl>
      <w:tblPr>
        <w:tblStyle w:val="af"/>
        <w:tblW w:w="8505" w:type="dxa"/>
        <w:tblInd w:w="108" w:type="dxa"/>
        <w:tblLook w:val="04A0"/>
      </w:tblPr>
      <w:tblGrid>
        <w:gridCol w:w="8505"/>
      </w:tblGrid>
      <w:tr w:rsidR="00C24C61" w:rsidRPr="009E4A07" w:rsidTr="00176A31">
        <w:tc>
          <w:tcPr>
            <w:tcW w:w="8505" w:type="dxa"/>
          </w:tcPr>
          <w:p w:rsidR="00C24C61" w:rsidRPr="009E4A07" w:rsidRDefault="00C24C61" w:rsidP="00176A31">
            <w:pPr>
              <w:rPr>
                <w:rFonts w:asciiTheme="majorEastAsia" w:eastAsiaTheme="majorEastAsia" w:hAnsiTheme="majorEastAsia"/>
              </w:rPr>
            </w:pPr>
            <w:r w:rsidRPr="009E4A07">
              <w:rPr>
                <w:rFonts w:asciiTheme="majorEastAsia" w:eastAsiaTheme="majorEastAsia" w:hAnsiTheme="majorEastAsia"/>
              </w:rPr>
              <w:t xml:space="preserve">$ </w:t>
            </w:r>
            <w:r w:rsidRPr="00C24C61">
              <w:rPr>
                <w:rFonts w:asciiTheme="majorEastAsia" w:eastAsiaTheme="majorEastAsia" w:hAnsiTheme="majorEastAsia"/>
              </w:rPr>
              <w:t xml:space="preserve">ssh </w:t>
            </w:r>
            <w:r w:rsidR="00426840">
              <w:rPr>
                <w:rFonts w:asciiTheme="majorEastAsia" w:eastAsiaTheme="majorEastAsia" w:hAnsiTheme="majorEastAsia"/>
              </w:rPr>
              <w:t>tux</w:t>
            </w:r>
            <w:r w:rsidRPr="00C24C61">
              <w:rPr>
                <w:rFonts w:asciiTheme="majorEastAsia" w:eastAsiaTheme="majorEastAsia" w:hAnsiTheme="majorEastAsia"/>
              </w:rPr>
              <w:t>@pc01 uname –a</w:t>
            </w:r>
          </w:p>
        </w:tc>
      </w:tr>
    </w:tbl>
    <w:p w:rsidR="007D728C" w:rsidRDefault="00944915" w:rsidP="009449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944915">
        <w:t xml:space="preserve">　は、ユーザ</w:t>
      </w:r>
      <w:r w:rsidR="00426840">
        <w:t>tux</w:t>
      </w:r>
      <w:r w:rsidRPr="00944915">
        <w:t>として、リモートホスト</w:t>
      </w:r>
      <w:r w:rsidRPr="00944915">
        <w:t>pc01</w:t>
      </w:r>
      <w:r w:rsidRPr="00944915">
        <w:t>に接続し、</w:t>
      </w:r>
      <w:r w:rsidRPr="00944915">
        <w:t xml:space="preserve">uname </w:t>
      </w:r>
      <w:r w:rsidR="006E4E69">
        <w:t>–</w:t>
      </w:r>
      <w:r w:rsidRPr="00944915">
        <w:t>a</w:t>
      </w:r>
      <w:r w:rsidR="006E4E69">
        <w:rPr>
          <w:rFonts w:hint="eastAsia"/>
        </w:rPr>
        <w:t>を</w:t>
      </w:r>
      <w:r w:rsidRPr="00944915">
        <w:t>実行</w:t>
      </w:r>
      <w:r w:rsidR="006E4E69">
        <w:rPr>
          <w:rFonts w:hint="eastAsia"/>
        </w:rPr>
        <w:t>します。</w:t>
      </w:r>
    </w:p>
    <w:p w:rsidR="006E4E69" w:rsidRDefault="006E4E69" w:rsidP="009449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p w:rsidR="0033444C" w:rsidRDefault="0033444C" w:rsidP="009449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p w:rsidR="00FF10B6" w:rsidRDefault="007D728C" w:rsidP="00F5207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000000" w:themeColor="text1"/>
        </w:rPr>
      </w:pPr>
      <w:r w:rsidRPr="00100AE2">
        <w:rPr>
          <w:rFonts w:hint="eastAsia"/>
          <w:color w:val="000000" w:themeColor="text1"/>
        </w:rPr>
        <w:t xml:space="preserve">　また、</w:t>
      </w:r>
      <w:r w:rsidRPr="00100AE2">
        <w:rPr>
          <w:rFonts w:hint="eastAsia"/>
          <w:color w:val="000000" w:themeColor="text1"/>
        </w:rPr>
        <w:t>ssh-keygen</w:t>
      </w:r>
      <w:r w:rsidRPr="00100AE2">
        <w:rPr>
          <w:rFonts w:hint="eastAsia"/>
          <w:color w:val="000000" w:themeColor="text1"/>
        </w:rPr>
        <w:t>を使えば、</w:t>
      </w:r>
      <w:r w:rsidRPr="00100AE2">
        <w:rPr>
          <w:rFonts w:hint="eastAsia"/>
          <w:color w:val="000000" w:themeColor="text1"/>
        </w:rPr>
        <w:t>ssh</w:t>
      </w:r>
      <w:r w:rsidRPr="00100AE2">
        <w:rPr>
          <w:rFonts w:hint="eastAsia"/>
          <w:color w:val="000000" w:themeColor="text1"/>
        </w:rPr>
        <w:t>で公開鍵認証を行うための鍵を作ることができます。</w:t>
      </w:r>
    </w:p>
    <w:p w:rsidR="00FF10B6" w:rsidRDefault="00FF10B6" w:rsidP="00F5207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000000" w:themeColor="text1"/>
        </w:rPr>
      </w:pPr>
    </w:p>
    <w:p w:rsidR="00B861B4" w:rsidRPr="00100AE2" w:rsidRDefault="007D728C" w:rsidP="00FF10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10"/>
        <w:jc w:val="left"/>
        <w:rPr>
          <w:color w:val="000000" w:themeColor="text1"/>
        </w:rPr>
      </w:pPr>
      <w:r w:rsidRPr="00100AE2">
        <w:rPr>
          <w:rFonts w:hint="eastAsia"/>
          <w:color w:val="000000" w:themeColor="text1"/>
        </w:rPr>
        <w:t>ssh-keygen</w:t>
      </w:r>
      <w:r w:rsidRPr="00100AE2">
        <w:rPr>
          <w:rFonts w:hint="eastAsia"/>
          <w:color w:val="000000" w:themeColor="text1"/>
        </w:rPr>
        <w:t>は、ユーザの秘密鍵と公開鍵を生成します。名前の通り、秘密鍵は、ローカルホストで流出しないように保管しなければなりません。公開鍵は、ログインするリモートホストへ登録します。</w:t>
      </w:r>
    </w:p>
    <w:p w:rsidR="0058581B" w:rsidRPr="00100AE2" w:rsidRDefault="007D728C" w:rsidP="0058581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10"/>
        <w:jc w:val="left"/>
        <w:rPr>
          <w:color w:val="000000" w:themeColor="text1"/>
        </w:rPr>
      </w:pPr>
      <w:r w:rsidRPr="00100AE2">
        <w:rPr>
          <w:rFonts w:hint="eastAsia"/>
          <w:color w:val="000000" w:themeColor="text1"/>
        </w:rPr>
        <w:t>公開鍵認証は、ユーザが正しい秘密鍵を持たなければ、認証が成功しないため、パスワード認証よりも安全です。</w:t>
      </w:r>
    </w:p>
    <w:p w:rsidR="0058581B" w:rsidRPr="00100AE2" w:rsidRDefault="0058581B" w:rsidP="0058581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10"/>
        <w:jc w:val="left"/>
        <w:rPr>
          <w:color w:val="000000" w:themeColor="text1"/>
        </w:rPr>
      </w:pPr>
    </w:p>
    <w:p w:rsidR="007D728C" w:rsidRPr="00100AE2" w:rsidRDefault="007D728C" w:rsidP="0058581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10"/>
        <w:jc w:val="left"/>
        <w:rPr>
          <w:color w:val="000000" w:themeColor="text1"/>
        </w:rPr>
      </w:pPr>
      <w:r w:rsidRPr="00100AE2">
        <w:rPr>
          <w:rFonts w:hint="eastAsia"/>
          <w:color w:val="000000" w:themeColor="text1"/>
        </w:rPr>
        <w:t xml:space="preserve">　</w:t>
      </w:r>
      <w:r w:rsidRPr="00100AE2">
        <w:rPr>
          <w:rFonts w:hint="eastAsia"/>
          <w:color w:val="000000" w:themeColor="text1"/>
        </w:rPr>
        <w:t>ssh-keygen</w:t>
      </w:r>
      <w:r w:rsidRPr="00100AE2">
        <w:rPr>
          <w:rFonts w:hint="eastAsia"/>
          <w:color w:val="000000" w:themeColor="text1"/>
        </w:rPr>
        <w:t>は、次のように起動します。</w:t>
      </w:r>
    </w:p>
    <w:tbl>
      <w:tblPr>
        <w:tblStyle w:val="af"/>
        <w:tblW w:w="8505" w:type="dxa"/>
        <w:tblInd w:w="108"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
      <w:tblGrid>
        <w:gridCol w:w="8505"/>
      </w:tblGrid>
      <w:tr w:rsidR="00EA6741" w:rsidRPr="00100AE2" w:rsidTr="00100AE2">
        <w:tc>
          <w:tcPr>
            <w:tcW w:w="8505" w:type="dxa"/>
          </w:tcPr>
          <w:p w:rsidR="00EA6741" w:rsidRPr="00100AE2" w:rsidRDefault="00EA6741" w:rsidP="0094380A">
            <w:pPr>
              <w:rPr>
                <w:rFonts w:asciiTheme="majorEastAsia" w:eastAsiaTheme="majorEastAsia" w:hAnsiTheme="majorEastAsia"/>
                <w:color w:val="000000" w:themeColor="text1"/>
              </w:rPr>
            </w:pPr>
            <w:bookmarkStart w:id="132" w:name="OLE_LINK87"/>
            <w:bookmarkStart w:id="133" w:name="OLE_LINK88"/>
            <w:bookmarkStart w:id="134" w:name="OLE_LINK89"/>
            <w:r w:rsidRPr="00100AE2">
              <w:rPr>
                <w:rFonts w:asciiTheme="majorEastAsia" w:eastAsiaTheme="majorEastAsia" w:hAnsiTheme="majorEastAsia"/>
                <w:color w:val="000000" w:themeColor="text1"/>
              </w:rPr>
              <w:t>$ ssh-keygen [-b bits] [-t type]</w:t>
            </w:r>
          </w:p>
        </w:tc>
      </w:tr>
    </w:tbl>
    <w:bookmarkEnd w:id="132"/>
    <w:bookmarkEnd w:id="133"/>
    <w:bookmarkEnd w:id="134"/>
    <w:p w:rsidR="007F50E8" w:rsidRDefault="007D728C" w:rsidP="006E4E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000000" w:themeColor="text1"/>
        </w:rPr>
      </w:pPr>
      <w:r w:rsidRPr="00100AE2">
        <w:rPr>
          <w:rFonts w:hint="eastAsia"/>
          <w:color w:val="000000" w:themeColor="text1"/>
        </w:rPr>
        <w:t xml:space="preserve">　</w:t>
      </w:r>
      <w:r w:rsidRPr="00100AE2">
        <w:rPr>
          <w:rFonts w:hint="eastAsia"/>
          <w:color w:val="000000" w:themeColor="text1"/>
        </w:rPr>
        <w:t>bits</w:t>
      </w:r>
      <w:r w:rsidRPr="00100AE2">
        <w:rPr>
          <w:rFonts w:hint="eastAsia"/>
          <w:color w:val="000000" w:themeColor="text1"/>
        </w:rPr>
        <w:t>には、生成する鍵のビット長を指定します。たとえば</w:t>
      </w:r>
      <w:r w:rsidRPr="00100AE2">
        <w:rPr>
          <w:rFonts w:hint="eastAsia"/>
          <w:color w:val="000000" w:themeColor="text1"/>
        </w:rPr>
        <w:t>RSA</w:t>
      </w:r>
      <w:r w:rsidRPr="00100AE2">
        <w:rPr>
          <w:rFonts w:hint="eastAsia"/>
          <w:color w:val="000000" w:themeColor="text1"/>
        </w:rPr>
        <w:t>鍵の場合は、最低で</w:t>
      </w:r>
      <w:r w:rsidRPr="00100AE2">
        <w:rPr>
          <w:rFonts w:hint="eastAsia"/>
          <w:color w:val="000000" w:themeColor="text1"/>
        </w:rPr>
        <w:t>768Bit</w:t>
      </w:r>
      <w:r w:rsidRPr="00100AE2">
        <w:rPr>
          <w:rFonts w:hint="eastAsia"/>
          <w:color w:val="000000" w:themeColor="text1"/>
        </w:rPr>
        <w:t>、デフォルトで</w:t>
      </w:r>
      <w:r w:rsidRPr="00100AE2">
        <w:rPr>
          <w:rFonts w:hint="eastAsia"/>
          <w:color w:val="000000" w:themeColor="text1"/>
        </w:rPr>
        <w:t>2048Bit</w:t>
      </w:r>
      <w:r w:rsidRPr="00100AE2">
        <w:rPr>
          <w:rFonts w:hint="eastAsia"/>
          <w:color w:val="000000" w:themeColor="text1"/>
        </w:rPr>
        <w:t>となります。</w:t>
      </w:r>
      <w:r w:rsidRPr="00100AE2">
        <w:rPr>
          <w:rFonts w:hint="eastAsia"/>
          <w:color w:val="000000" w:themeColor="text1"/>
        </w:rPr>
        <w:t>type</w:t>
      </w:r>
      <w:r w:rsidRPr="00100AE2">
        <w:rPr>
          <w:rFonts w:hint="eastAsia"/>
          <w:color w:val="000000" w:themeColor="text1"/>
        </w:rPr>
        <w:t>には、生成する鍵の種類を指定します。プロトコルバージョン</w:t>
      </w:r>
      <w:r w:rsidRPr="00100AE2">
        <w:rPr>
          <w:rFonts w:hint="eastAsia"/>
          <w:color w:val="000000" w:themeColor="text1"/>
        </w:rPr>
        <w:t>1</w:t>
      </w:r>
      <w:r w:rsidRPr="00100AE2">
        <w:rPr>
          <w:rFonts w:hint="eastAsia"/>
          <w:color w:val="000000" w:themeColor="text1"/>
        </w:rPr>
        <w:t>の</w:t>
      </w:r>
      <w:r w:rsidRPr="00100AE2">
        <w:rPr>
          <w:rFonts w:hint="eastAsia"/>
          <w:color w:val="000000" w:themeColor="text1"/>
        </w:rPr>
        <w:t>RSA</w:t>
      </w:r>
      <w:r w:rsidRPr="00100AE2">
        <w:rPr>
          <w:rFonts w:hint="eastAsia"/>
          <w:color w:val="000000" w:themeColor="text1"/>
        </w:rPr>
        <w:t>鍵は</w:t>
      </w:r>
      <w:r w:rsidRPr="00100AE2">
        <w:rPr>
          <w:rFonts w:hint="eastAsia"/>
          <w:color w:val="000000" w:themeColor="text1"/>
        </w:rPr>
        <w:t>rsa1</w:t>
      </w:r>
      <w:r w:rsidRPr="00100AE2">
        <w:rPr>
          <w:rFonts w:hint="eastAsia"/>
          <w:color w:val="000000" w:themeColor="text1"/>
        </w:rPr>
        <w:t>を指定します。プロトコルバージョン</w:t>
      </w:r>
      <w:r w:rsidRPr="00100AE2">
        <w:rPr>
          <w:rFonts w:hint="eastAsia"/>
          <w:color w:val="000000" w:themeColor="text1"/>
        </w:rPr>
        <w:t>2</w:t>
      </w:r>
      <w:r w:rsidRPr="00100AE2">
        <w:rPr>
          <w:rFonts w:hint="eastAsia"/>
          <w:color w:val="000000" w:themeColor="text1"/>
        </w:rPr>
        <w:t>の</w:t>
      </w:r>
      <w:r w:rsidRPr="00100AE2">
        <w:rPr>
          <w:rFonts w:hint="eastAsia"/>
          <w:color w:val="000000" w:themeColor="text1"/>
        </w:rPr>
        <w:t>RSA</w:t>
      </w:r>
      <w:r w:rsidRPr="00100AE2">
        <w:rPr>
          <w:rFonts w:hint="eastAsia"/>
          <w:color w:val="000000" w:themeColor="text1"/>
        </w:rPr>
        <w:t>鍵、</w:t>
      </w:r>
      <w:r w:rsidRPr="00100AE2">
        <w:rPr>
          <w:rFonts w:hint="eastAsia"/>
          <w:color w:val="000000" w:themeColor="text1"/>
        </w:rPr>
        <w:t>DSA</w:t>
      </w:r>
      <w:r w:rsidRPr="00100AE2">
        <w:rPr>
          <w:rFonts w:hint="eastAsia"/>
          <w:color w:val="000000" w:themeColor="text1"/>
        </w:rPr>
        <w:t>鍵は、それぞれ</w:t>
      </w:r>
      <w:r w:rsidRPr="00100AE2">
        <w:rPr>
          <w:rFonts w:hint="eastAsia"/>
          <w:color w:val="000000" w:themeColor="text1"/>
        </w:rPr>
        <w:t>rsa</w:t>
      </w:r>
      <w:r w:rsidRPr="00100AE2">
        <w:rPr>
          <w:rFonts w:hint="eastAsia"/>
          <w:color w:val="000000" w:themeColor="text1"/>
        </w:rPr>
        <w:t>、</w:t>
      </w:r>
      <w:r w:rsidRPr="00100AE2">
        <w:rPr>
          <w:rFonts w:hint="eastAsia"/>
          <w:color w:val="000000" w:themeColor="text1"/>
        </w:rPr>
        <w:t>dsa</w:t>
      </w:r>
      <w:r w:rsidRPr="00100AE2">
        <w:rPr>
          <w:rFonts w:hint="eastAsia"/>
          <w:color w:val="000000" w:themeColor="text1"/>
        </w:rPr>
        <w:t>を指定します。</w:t>
      </w:r>
    </w:p>
    <w:p w:rsidR="00FA757B" w:rsidRPr="00100AE2" w:rsidRDefault="00FA757B" w:rsidP="007D72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000000" w:themeColor="text1"/>
        </w:rPr>
      </w:pPr>
    </w:p>
    <w:p w:rsidR="007D728C" w:rsidRPr="00100AE2" w:rsidRDefault="007D728C" w:rsidP="007D72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000000" w:themeColor="text1"/>
        </w:rPr>
      </w:pPr>
      <w:r w:rsidRPr="00100AE2">
        <w:rPr>
          <w:rFonts w:hint="eastAsia"/>
          <w:color w:val="000000" w:themeColor="text1"/>
        </w:rPr>
        <w:t xml:space="preserve">　たとえば、</w:t>
      </w:r>
    </w:p>
    <w:tbl>
      <w:tblPr>
        <w:tblStyle w:val="af"/>
        <w:tblW w:w="8505" w:type="dxa"/>
        <w:tblInd w:w="108"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
      <w:tblGrid>
        <w:gridCol w:w="8505"/>
      </w:tblGrid>
      <w:tr w:rsidR="00C55F16" w:rsidRPr="00100AE2" w:rsidTr="00100AE2">
        <w:tc>
          <w:tcPr>
            <w:tcW w:w="8505" w:type="dxa"/>
          </w:tcPr>
          <w:p w:rsidR="00C55F16" w:rsidRPr="00100AE2" w:rsidRDefault="00C55F16" w:rsidP="00C55F16">
            <w:pPr>
              <w:rPr>
                <w:rFonts w:asciiTheme="majorEastAsia" w:eastAsiaTheme="majorEastAsia" w:hAnsiTheme="majorEastAsia"/>
                <w:color w:val="000000" w:themeColor="text1"/>
              </w:rPr>
            </w:pPr>
            <w:r w:rsidRPr="00100AE2">
              <w:rPr>
                <w:rFonts w:asciiTheme="majorEastAsia" w:eastAsiaTheme="majorEastAsia" w:hAnsiTheme="majorEastAsia"/>
                <w:color w:val="000000" w:themeColor="text1"/>
              </w:rPr>
              <w:t>$ ssh-keygen -b 2048 -t rsa</w:t>
            </w:r>
          </w:p>
          <w:p w:rsidR="00C55F16" w:rsidRPr="00100AE2" w:rsidRDefault="00C55F16" w:rsidP="00C55F16">
            <w:pPr>
              <w:rPr>
                <w:rFonts w:asciiTheme="majorEastAsia" w:eastAsiaTheme="majorEastAsia" w:hAnsiTheme="majorEastAsia"/>
                <w:color w:val="000000" w:themeColor="text1"/>
              </w:rPr>
            </w:pPr>
            <w:r w:rsidRPr="00100AE2">
              <w:rPr>
                <w:rFonts w:asciiTheme="majorEastAsia" w:eastAsiaTheme="majorEastAsia" w:hAnsiTheme="majorEastAsia"/>
                <w:color w:val="000000" w:themeColor="text1"/>
              </w:rPr>
              <w:t>Generating public/private rsa key pair.</w:t>
            </w:r>
          </w:p>
          <w:p w:rsidR="00C55F16" w:rsidRPr="00100AE2" w:rsidRDefault="00C55F16" w:rsidP="00C55F16">
            <w:pPr>
              <w:rPr>
                <w:rFonts w:asciiTheme="majorEastAsia" w:eastAsiaTheme="majorEastAsia" w:hAnsiTheme="majorEastAsia"/>
                <w:color w:val="000000" w:themeColor="text1"/>
              </w:rPr>
            </w:pPr>
            <w:r w:rsidRPr="00100AE2">
              <w:rPr>
                <w:rFonts w:asciiTheme="majorEastAsia" w:eastAsiaTheme="majorEastAsia" w:hAnsiTheme="majorEastAsia"/>
                <w:color w:val="000000" w:themeColor="text1"/>
              </w:rPr>
              <w:t>Enter file in which to save the key (/home/</w:t>
            </w:r>
            <w:r w:rsidR="00426840">
              <w:rPr>
                <w:rFonts w:asciiTheme="majorEastAsia" w:eastAsiaTheme="majorEastAsia" w:hAnsiTheme="majorEastAsia"/>
                <w:color w:val="000000" w:themeColor="text1"/>
              </w:rPr>
              <w:t>tux</w:t>
            </w:r>
            <w:r w:rsidRPr="00100AE2">
              <w:rPr>
                <w:rFonts w:asciiTheme="majorEastAsia" w:eastAsiaTheme="majorEastAsia" w:hAnsiTheme="majorEastAsia"/>
                <w:color w:val="000000" w:themeColor="text1"/>
              </w:rPr>
              <w:t xml:space="preserve">/.ssh/id_rsa): </w:t>
            </w:r>
            <w:r w:rsidRPr="00FF10B6">
              <w:rPr>
                <w:rFonts w:asciiTheme="majorEastAsia" w:eastAsiaTheme="majorEastAsia" w:hAnsiTheme="majorEastAsia"/>
                <w:color w:val="C00000"/>
              </w:rPr>
              <w:t>Enter</w:t>
            </w:r>
            <w:r w:rsidRPr="00FF10B6">
              <w:rPr>
                <w:rFonts w:asciiTheme="majorEastAsia" w:eastAsiaTheme="majorEastAsia" w:hAnsiTheme="majorEastAsia" w:hint="eastAsia"/>
                <w:color w:val="C00000"/>
              </w:rPr>
              <w:t>キーを押下</w:t>
            </w:r>
          </w:p>
          <w:p w:rsidR="00C55F16" w:rsidRPr="00100AE2" w:rsidRDefault="00C55F16" w:rsidP="00C55F16">
            <w:pPr>
              <w:rPr>
                <w:rFonts w:asciiTheme="majorEastAsia" w:eastAsiaTheme="majorEastAsia" w:hAnsiTheme="majorEastAsia"/>
                <w:color w:val="000000" w:themeColor="text1"/>
              </w:rPr>
            </w:pPr>
            <w:r w:rsidRPr="00100AE2">
              <w:rPr>
                <w:rFonts w:asciiTheme="majorEastAsia" w:eastAsiaTheme="majorEastAsia" w:hAnsiTheme="majorEastAsia"/>
                <w:color w:val="000000" w:themeColor="text1"/>
              </w:rPr>
              <w:t xml:space="preserve">Enter passphrase (empty for no passphrase): </w:t>
            </w:r>
            <w:r w:rsidRPr="00FF10B6">
              <w:rPr>
                <w:rFonts w:asciiTheme="majorEastAsia" w:eastAsiaTheme="majorEastAsia" w:hAnsiTheme="majorEastAsia" w:hint="eastAsia"/>
                <w:color w:val="C00000"/>
              </w:rPr>
              <w:t>パスフレーズを入力</w:t>
            </w:r>
          </w:p>
          <w:p w:rsidR="00C55F16" w:rsidRPr="00100AE2" w:rsidRDefault="00C55F16" w:rsidP="00C55F16">
            <w:pPr>
              <w:rPr>
                <w:rFonts w:asciiTheme="majorEastAsia" w:eastAsiaTheme="majorEastAsia" w:hAnsiTheme="majorEastAsia"/>
                <w:color w:val="000000" w:themeColor="text1"/>
              </w:rPr>
            </w:pPr>
            <w:r w:rsidRPr="00100AE2">
              <w:rPr>
                <w:rFonts w:asciiTheme="majorEastAsia" w:eastAsiaTheme="majorEastAsia" w:hAnsiTheme="majorEastAsia"/>
                <w:color w:val="000000" w:themeColor="text1"/>
              </w:rPr>
              <w:t xml:space="preserve">Enter same passphrase again: </w:t>
            </w:r>
            <w:r w:rsidRPr="00FF10B6">
              <w:rPr>
                <w:rFonts w:asciiTheme="majorEastAsia" w:eastAsiaTheme="majorEastAsia" w:hAnsiTheme="majorEastAsia" w:hint="eastAsia"/>
                <w:color w:val="C00000"/>
              </w:rPr>
              <w:t>パスフレースを再入力</w:t>
            </w:r>
          </w:p>
          <w:p w:rsidR="00C55F16" w:rsidRPr="00100AE2" w:rsidRDefault="00C55F16" w:rsidP="00C55F16">
            <w:pPr>
              <w:rPr>
                <w:rFonts w:asciiTheme="majorEastAsia" w:eastAsiaTheme="majorEastAsia" w:hAnsiTheme="majorEastAsia"/>
                <w:color w:val="000000" w:themeColor="text1"/>
              </w:rPr>
            </w:pPr>
            <w:r w:rsidRPr="00100AE2">
              <w:rPr>
                <w:rFonts w:asciiTheme="majorEastAsia" w:eastAsiaTheme="majorEastAsia" w:hAnsiTheme="majorEastAsia"/>
                <w:color w:val="000000" w:themeColor="text1"/>
              </w:rPr>
              <w:t>Your identification has been saved in /home/</w:t>
            </w:r>
            <w:r w:rsidR="00426840">
              <w:rPr>
                <w:rFonts w:asciiTheme="majorEastAsia" w:eastAsiaTheme="majorEastAsia" w:hAnsiTheme="majorEastAsia"/>
                <w:color w:val="000000" w:themeColor="text1"/>
              </w:rPr>
              <w:t>tux</w:t>
            </w:r>
            <w:r w:rsidRPr="00100AE2">
              <w:rPr>
                <w:rFonts w:asciiTheme="majorEastAsia" w:eastAsiaTheme="majorEastAsia" w:hAnsiTheme="majorEastAsia"/>
                <w:color w:val="000000" w:themeColor="text1"/>
              </w:rPr>
              <w:t>/.ssh/id_rsa.</w:t>
            </w:r>
          </w:p>
          <w:p w:rsidR="00C55F16" w:rsidRPr="00100AE2" w:rsidRDefault="00C55F16" w:rsidP="00C55F16">
            <w:pPr>
              <w:rPr>
                <w:rFonts w:asciiTheme="majorEastAsia" w:eastAsiaTheme="majorEastAsia" w:hAnsiTheme="majorEastAsia"/>
                <w:color w:val="000000" w:themeColor="text1"/>
              </w:rPr>
            </w:pPr>
            <w:r w:rsidRPr="00100AE2">
              <w:rPr>
                <w:rFonts w:asciiTheme="majorEastAsia" w:eastAsiaTheme="majorEastAsia" w:hAnsiTheme="majorEastAsia"/>
                <w:color w:val="000000" w:themeColor="text1"/>
              </w:rPr>
              <w:t>Your public key has been saved in /home/</w:t>
            </w:r>
            <w:r w:rsidR="00426840">
              <w:rPr>
                <w:rFonts w:asciiTheme="majorEastAsia" w:eastAsiaTheme="majorEastAsia" w:hAnsiTheme="majorEastAsia"/>
                <w:color w:val="000000" w:themeColor="text1"/>
              </w:rPr>
              <w:t>tux</w:t>
            </w:r>
            <w:r w:rsidRPr="00100AE2">
              <w:rPr>
                <w:rFonts w:asciiTheme="majorEastAsia" w:eastAsiaTheme="majorEastAsia" w:hAnsiTheme="majorEastAsia"/>
                <w:color w:val="000000" w:themeColor="text1"/>
              </w:rPr>
              <w:t>/.ssh/id_rsa.pub.</w:t>
            </w:r>
          </w:p>
          <w:p w:rsidR="00C55F16" w:rsidRPr="00100AE2" w:rsidRDefault="00C55F16" w:rsidP="0094380A">
            <w:pPr>
              <w:rPr>
                <w:rFonts w:asciiTheme="majorEastAsia" w:eastAsiaTheme="majorEastAsia" w:hAnsiTheme="majorEastAsia"/>
                <w:color w:val="000000" w:themeColor="text1"/>
              </w:rPr>
            </w:pPr>
            <w:r w:rsidRPr="00100AE2">
              <w:rPr>
                <w:rFonts w:asciiTheme="majorEastAsia" w:eastAsiaTheme="majorEastAsia" w:hAnsiTheme="majorEastAsia"/>
                <w:color w:val="000000" w:themeColor="text1"/>
              </w:rPr>
              <w:t>...</w:t>
            </w:r>
          </w:p>
        </w:tc>
      </w:tr>
    </w:tbl>
    <w:p w:rsidR="007D728C" w:rsidRPr="00100AE2" w:rsidRDefault="007D728C" w:rsidP="007D72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000000" w:themeColor="text1"/>
        </w:rPr>
      </w:pPr>
      <w:r w:rsidRPr="00100AE2">
        <w:rPr>
          <w:rFonts w:hint="eastAsia"/>
          <w:color w:val="000000" w:themeColor="text1"/>
        </w:rPr>
        <w:t xml:space="preserve">　は、ビット長</w:t>
      </w:r>
      <w:r w:rsidRPr="00100AE2">
        <w:rPr>
          <w:rFonts w:hint="eastAsia"/>
          <w:color w:val="000000" w:themeColor="text1"/>
        </w:rPr>
        <w:t>2048</w:t>
      </w:r>
      <w:r w:rsidRPr="00100AE2">
        <w:rPr>
          <w:rFonts w:hint="eastAsia"/>
          <w:color w:val="000000" w:themeColor="text1"/>
        </w:rPr>
        <w:t>のプロトコルバージョン</w:t>
      </w:r>
      <w:r w:rsidRPr="00100AE2">
        <w:rPr>
          <w:rFonts w:hint="eastAsia"/>
          <w:color w:val="000000" w:themeColor="text1"/>
        </w:rPr>
        <w:t>2</w:t>
      </w:r>
      <w:r w:rsidRPr="00100AE2">
        <w:rPr>
          <w:rFonts w:hint="eastAsia"/>
          <w:color w:val="000000" w:themeColor="text1"/>
        </w:rPr>
        <w:t>の</w:t>
      </w:r>
      <w:r w:rsidRPr="00100AE2">
        <w:rPr>
          <w:rFonts w:hint="eastAsia"/>
          <w:color w:val="000000" w:themeColor="text1"/>
        </w:rPr>
        <w:t>RSA</w:t>
      </w:r>
      <w:r w:rsidRPr="00100AE2">
        <w:rPr>
          <w:rFonts w:hint="eastAsia"/>
          <w:color w:val="000000" w:themeColor="text1"/>
        </w:rPr>
        <w:t>鍵を生成します。</w:t>
      </w:r>
    </w:p>
    <w:p w:rsidR="007D728C" w:rsidRPr="00100AE2" w:rsidRDefault="007D728C" w:rsidP="007D72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000000" w:themeColor="text1"/>
        </w:rPr>
      </w:pPr>
    </w:p>
    <w:p w:rsidR="007D728C" w:rsidRPr="00100AE2" w:rsidRDefault="007D728C" w:rsidP="007D72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000000" w:themeColor="text1"/>
        </w:rPr>
      </w:pPr>
      <w:r w:rsidRPr="00100AE2">
        <w:rPr>
          <w:rFonts w:hint="eastAsia"/>
          <w:color w:val="000000" w:themeColor="text1"/>
        </w:rPr>
        <w:t xml:space="preserve">　コマンド実行後、鍵の保管場所とパスフレーズを尋ねられます。ここでは、保管場所はデフォルト</w:t>
      </w:r>
      <w:r w:rsidRPr="00100AE2">
        <w:rPr>
          <w:rFonts w:hint="eastAsia"/>
          <w:color w:val="000000" w:themeColor="text1"/>
        </w:rPr>
        <w:t>(</w:t>
      </w:r>
      <w:r w:rsidRPr="00100AE2">
        <w:rPr>
          <w:rFonts w:hint="eastAsia"/>
          <w:color w:val="000000" w:themeColor="text1"/>
        </w:rPr>
        <w:t>ホームディレクトリの</w:t>
      </w:r>
      <w:r w:rsidRPr="00100AE2">
        <w:rPr>
          <w:rFonts w:hint="eastAsia"/>
          <w:color w:val="000000" w:themeColor="text1"/>
        </w:rPr>
        <w:t>.ssh</w:t>
      </w:r>
      <w:r w:rsidRPr="00100AE2">
        <w:rPr>
          <w:rFonts w:hint="eastAsia"/>
          <w:color w:val="000000" w:themeColor="text1"/>
        </w:rPr>
        <w:t>ディレクトリ</w:t>
      </w:r>
      <w:r w:rsidRPr="00100AE2">
        <w:rPr>
          <w:rFonts w:hint="eastAsia"/>
          <w:color w:val="000000" w:themeColor="text1"/>
        </w:rPr>
        <w:t>)</w:t>
      </w:r>
      <w:r w:rsidRPr="00100AE2">
        <w:rPr>
          <w:rFonts w:hint="eastAsia"/>
          <w:color w:val="000000" w:themeColor="text1"/>
        </w:rPr>
        <w:t>とします。パスフレーズとは、パスワードよりも長い文字列を指し、秘密鍵を使用するときに入力を求められます。</w:t>
      </w:r>
    </w:p>
    <w:p w:rsidR="007D728C" w:rsidRPr="00100AE2" w:rsidRDefault="007D728C" w:rsidP="007D72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000000" w:themeColor="text1"/>
        </w:rPr>
      </w:pPr>
    </w:p>
    <w:p w:rsidR="00B861B4" w:rsidRPr="00100AE2" w:rsidRDefault="0058581B" w:rsidP="000931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000000" w:themeColor="text1"/>
        </w:rPr>
      </w:pPr>
      <w:r w:rsidRPr="00100AE2">
        <w:rPr>
          <w:rFonts w:hint="eastAsia"/>
          <w:color w:val="000000" w:themeColor="text1"/>
        </w:rPr>
        <w:t xml:space="preserve">　リモートホストが</w:t>
      </w:r>
      <w:bookmarkStart w:id="135" w:name="OLE_LINK91"/>
      <w:bookmarkStart w:id="136" w:name="OLE_LINK90"/>
      <w:r w:rsidRPr="00100AE2">
        <w:rPr>
          <w:rFonts w:hint="eastAsia"/>
          <w:color w:val="000000" w:themeColor="text1"/>
        </w:rPr>
        <w:t>公開鍵認証</w:t>
      </w:r>
      <w:bookmarkEnd w:id="135"/>
      <w:bookmarkEnd w:id="136"/>
      <w:r w:rsidRPr="00100AE2">
        <w:rPr>
          <w:rFonts w:hint="eastAsia"/>
          <w:color w:val="000000" w:themeColor="text1"/>
        </w:rPr>
        <w:t>を許可している場合、以下の手順で公開鍵認証が利用可能となります。</w:t>
      </w:r>
    </w:p>
    <w:p w:rsidR="00B861B4" w:rsidRDefault="00B861B4" w:rsidP="000931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000000" w:themeColor="text1"/>
        </w:rPr>
      </w:pPr>
    </w:p>
    <w:p w:rsidR="0033444C" w:rsidRDefault="0033444C" w:rsidP="000931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000000" w:themeColor="text1"/>
        </w:rPr>
      </w:pPr>
    </w:p>
    <w:p w:rsidR="0033444C" w:rsidRDefault="0033444C" w:rsidP="000931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000000" w:themeColor="text1"/>
        </w:rPr>
      </w:pPr>
    </w:p>
    <w:p w:rsidR="0033444C" w:rsidRPr="00100AE2" w:rsidRDefault="0033444C" w:rsidP="000931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000000" w:themeColor="text1"/>
        </w:rPr>
      </w:pPr>
    </w:p>
    <w:p w:rsidR="000931BE" w:rsidRDefault="000931BE" w:rsidP="00FF10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10"/>
        <w:jc w:val="left"/>
        <w:rPr>
          <w:color w:val="000000" w:themeColor="text1"/>
        </w:rPr>
      </w:pPr>
      <w:r w:rsidRPr="00100AE2">
        <w:rPr>
          <w:rFonts w:hint="eastAsia"/>
          <w:color w:val="000000" w:themeColor="text1"/>
        </w:rPr>
        <w:t>それぞれの鍵を</w:t>
      </w:r>
      <w:r w:rsidR="007D728C" w:rsidRPr="00100AE2">
        <w:rPr>
          <w:rFonts w:hint="eastAsia"/>
          <w:color w:val="000000" w:themeColor="text1"/>
        </w:rPr>
        <w:t>、ローカルホストとリモートホストの、決められたディレクトリに置きます。秘密鍵</w:t>
      </w:r>
      <w:r w:rsidR="007D728C" w:rsidRPr="00100AE2">
        <w:rPr>
          <w:rFonts w:hint="eastAsia"/>
          <w:color w:val="000000" w:themeColor="text1"/>
        </w:rPr>
        <w:t>id_rsa</w:t>
      </w:r>
      <w:r w:rsidR="007D728C" w:rsidRPr="00100AE2">
        <w:rPr>
          <w:rFonts w:hint="eastAsia"/>
          <w:color w:val="000000" w:themeColor="text1"/>
        </w:rPr>
        <w:t>は、ローカルホストの</w:t>
      </w:r>
      <w:r w:rsidR="007D728C" w:rsidRPr="00100AE2">
        <w:rPr>
          <w:rFonts w:hint="eastAsia"/>
          <w:color w:val="000000" w:themeColor="text1"/>
        </w:rPr>
        <w:t>~/.ssh</w:t>
      </w:r>
      <w:r w:rsidR="007D728C" w:rsidRPr="00100AE2">
        <w:rPr>
          <w:rFonts w:hint="eastAsia"/>
          <w:color w:val="000000" w:themeColor="text1"/>
        </w:rPr>
        <w:t>へ置くことで、</w:t>
      </w:r>
      <w:r w:rsidR="007D728C" w:rsidRPr="00100AE2">
        <w:rPr>
          <w:rFonts w:hint="eastAsia"/>
          <w:color w:val="000000" w:themeColor="text1"/>
        </w:rPr>
        <w:t>ssh</w:t>
      </w:r>
      <w:r w:rsidR="007D728C" w:rsidRPr="00100AE2">
        <w:rPr>
          <w:rFonts w:hint="eastAsia"/>
          <w:color w:val="000000" w:themeColor="text1"/>
        </w:rPr>
        <w:t>コマンド実行時に自動的にその秘密鍵が使用されます。</w:t>
      </w:r>
    </w:p>
    <w:p w:rsidR="00FF10B6" w:rsidRDefault="00FF10B6" w:rsidP="00FF10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000000" w:themeColor="text1"/>
        </w:rPr>
      </w:pPr>
    </w:p>
    <w:p w:rsidR="006540CD" w:rsidRDefault="006540CD" w:rsidP="006540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10"/>
        <w:jc w:val="left"/>
        <w:rPr>
          <w:color w:val="000000" w:themeColor="text1"/>
        </w:rPr>
      </w:pPr>
      <w:r>
        <w:rPr>
          <w:rFonts w:hint="eastAsia"/>
          <w:color w:val="000000" w:themeColor="text1"/>
        </w:rPr>
        <w:t>リモートホストに</w:t>
      </w:r>
      <w:r w:rsidRPr="006540CD">
        <w:rPr>
          <w:rFonts w:hint="eastAsia"/>
          <w:color w:val="000000" w:themeColor="text1"/>
        </w:rPr>
        <w:t>~/.ssh</w:t>
      </w:r>
      <w:r w:rsidRPr="006540CD">
        <w:rPr>
          <w:rFonts w:hint="eastAsia"/>
          <w:color w:val="000000" w:themeColor="text1"/>
        </w:rPr>
        <w:t>がない場合は</w:t>
      </w:r>
      <w:r>
        <w:rPr>
          <w:rFonts w:hint="eastAsia"/>
          <w:color w:val="000000" w:themeColor="text1"/>
        </w:rPr>
        <w:t>、</w:t>
      </w:r>
      <w:r w:rsidRPr="006540CD">
        <w:rPr>
          <w:rFonts w:hint="eastAsia"/>
          <w:color w:val="000000" w:themeColor="text1"/>
        </w:rPr>
        <w:t>ディレクトリを作成</w:t>
      </w:r>
      <w:r>
        <w:rPr>
          <w:rFonts w:hint="eastAsia"/>
          <w:color w:val="000000" w:themeColor="text1"/>
        </w:rPr>
        <w:t>します。</w:t>
      </w:r>
    </w:p>
    <w:tbl>
      <w:tblPr>
        <w:tblStyle w:val="af"/>
        <w:tblW w:w="8505" w:type="dxa"/>
        <w:tblInd w:w="108"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
      <w:tblGrid>
        <w:gridCol w:w="8505"/>
      </w:tblGrid>
      <w:tr w:rsidR="006540CD" w:rsidRPr="00100AE2" w:rsidTr="00713BC3">
        <w:tc>
          <w:tcPr>
            <w:tcW w:w="8505" w:type="dxa"/>
          </w:tcPr>
          <w:p w:rsidR="00CB1444" w:rsidRPr="00CB1444" w:rsidRDefault="00CB1444" w:rsidP="00CB1444">
            <w:pPr>
              <w:rPr>
                <w:rFonts w:asciiTheme="majorEastAsia" w:eastAsiaTheme="majorEastAsia" w:hAnsiTheme="majorEastAsia"/>
                <w:color w:val="000000" w:themeColor="text1"/>
              </w:rPr>
            </w:pPr>
            <w:r w:rsidRPr="00CB1444">
              <w:rPr>
                <w:rFonts w:asciiTheme="majorEastAsia" w:eastAsiaTheme="majorEastAsia" w:hAnsiTheme="majorEastAsia"/>
                <w:color w:val="000000" w:themeColor="text1"/>
              </w:rPr>
              <w:t xml:space="preserve">$ mkdir </w:t>
            </w:r>
            <w:r w:rsidR="00AB55C3">
              <w:rPr>
                <w:rFonts w:asciiTheme="majorEastAsia" w:eastAsiaTheme="majorEastAsia" w:hAnsiTheme="majorEastAsia" w:hint="eastAsia"/>
                <w:color w:val="000000" w:themeColor="text1"/>
              </w:rPr>
              <w:t>~/</w:t>
            </w:r>
            <w:r w:rsidRPr="00CB1444">
              <w:rPr>
                <w:rFonts w:asciiTheme="majorEastAsia" w:eastAsiaTheme="majorEastAsia" w:hAnsiTheme="majorEastAsia"/>
                <w:color w:val="000000" w:themeColor="text1"/>
              </w:rPr>
              <w:t>.ssh</w:t>
            </w:r>
          </w:p>
          <w:p w:rsidR="006540CD" w:rsidRPr="00100AE2" w:rsidRDefault="00CB1444" w:rsidP="00713BC3">
            <w:pPr>
              <w:rPr>
                <w:rFonts w:asciiTheme="majorEastAsia" w:eastAsiaTheme="majorEastAsia" w:hAnsiTheme="majorEastAsia"/>
                <w:color w:val="000000" w:themeColor="text1"/>
              </w:rPr>
            </w:pPr>
            <w:r w:rsidRPr="00CB1444">
              <w:rPr>
                <w:rFonts w:asciiTheme="majorEastAsia" w:eastAsiaTheme="majorEastAsia" w:hAnsiTheme="majorEastAsia"/>
                <w:color w:val="000000" w:themeColor="text1"/>
              </w:rPr>
              <w:t xml:space="preserve">$ chmod 700 </w:t>
            </w:r>
            <w:r w:rsidR="00AB55C3">
              <w:rPr>
                <w:rFonts w:asciiTheme="majorEastAsia" w:eastAsiaTheme="majorEastAsia" w:hAnsiTheme="majorEastAsia" w:hint="eastAsia"/>
                <w:color w:val="000000" w:themeColor="text1"/>
              </w:rPr>
              <w:t>~/</w:t>
            </w:r>
            <w:r w:rsidRPr="00CB1444">
              <w:rPr>
                <w:rFonts w:asciiTheme="majorEastAsia" w:eastAsiaTheme="majorEastAsia" w:hAnsiTheme="majorEastAsia"/>
                <w:color w:val="000000" w:themeColor="text1"/>
              </w:rPr>
              <w:t>.ssh</w:t>
            </w:r>
          </w:p>
        </w:tc>
      </w:tr>
    </w:tbl>
    <w:p w:rsidR="00CB1444" w:rsidRDefault="00CB1444" w:rsidP="000931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10"/>
        <w:jc w:val="left"/>
        <w:rPr>
          <w:color w:val="000000" w:themeColor="text1"/>
        </w:rPr>
      </w:pPr>
      <w:r w:rsidRPr="00100AE2">
        <w:rPr>
          <w:rFonts w:hint="eastAsia"/>
          <w:color w:val="000000" w:themeColor="text1"/>
        </w:rPr>
        <w:t>リモートホストの設定によっては、</w:t>
      </w:r>
      <w:r w:rsidR="00713BC3">
        <w:rPr>
          <w:rFonts w:hint="eastAsia"/>
          <w:color w:val="000000" w:themeColor="text1"/>
        </w:rPr>
        <w:t>~/.ssh</w:t>
      </w:r>
      <w:r w:rsidRPr="00100AE2">
        <w:rPr>
          <w:rFonts w:hint="eastAsia"/>
          <w:color w:val="000000" w:themeColor="text1"/>
        </w:rPr>
        <w:t>のパーミッションは「</w:t>
      </w:r>
      <w:r w:rsidR="00713BC3">
        <w:rPr>
          <w:rFonts w:hint="eastAsia"/>
          <w:color w:val="000000" w:themeColor="text1"/>
        </w:rPr>
        <w:t>7</w:t>
      </w:r>
      <w:r w:rsidRPr="00100AE2">
        <w:rPr>
          <w:rFonts w:hint="eastAsia"/>
          <w:color w:val="000000" w:themeColor="text1"/>
        </w:rPr>
        <w:t>00</w:t>
      </w:r>
      <w:r w:rsidRPr="00100AE2">
        <w:rPr>
          <w:rFonts w:hint="eastAsia"/>
          <w:color w:val="000000" w:themeColor="text1"/>
        </w:rPr>
        <w:t>」でないと、認証に失敗することがあります。</w:t>
      </w:r>
    </w:p>
    <w:p w:rsidR="00FF10B6" w:rsidRDefault="00FF10B6" w:rsidP="00FF10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000000" w:themeColor="text1"/>
        </w:rPr>
      </w:pPr>
    </w:p>
    <w:p w:rsidR="007D728C" w:rsidRPr="00100AE2" w:rsidRDefault="007D728C" w:rsidP="000931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10"/>
        <w:jc w:val="left"/>
        <w:rPr>
          <w:color w:val="000000" w:themeColor="text1"/>
        </w:rPr>
      </w:pPr>
      <w:r w:rsidRPr="00100AE2">
        <w:rPr>
          <w:rFonts w:hint="eastAsia"/>
          <w:color w:val="000000" w:themeColor="text1"/>
        </w:rPr>
        <w:t>公開鍵</w:t>
      </w:r>
      <w:r w:rsidRPr="00100AE2">
        <w:rPr>
          <w:rFonts w:hint="eastAsia"/>
          <w:color w:val="000000" w:themeColor="text1"/>
        </w:rPr>
        <w:t>id_rsa.pub</w:t>
      </w:r>
      <w:r w:rsidRPr="00100AE2">
        <w:rPr>
          <w:rFonts w:hint="eastAsia"/>
          <w:color w:val="000000" w:themeColor="text1"/>
        </w:rPr>
        <w:t>は、リモートホストの</w:t>
      </w:r>
      <w:r w:rsidRPr="00100AE2">
        <w:rPr>
          <w:rFonts w:hint="eastAsia"/>
          <w:color w:val="000000" w:themeColor="text1"/>
        </w:rPr>
        <w:t>~/.ssh/authorized_key</w:t>
      </w:r>
      <w:r w:rsidRPr="00100AE2">
        <w:rPr>
          <w:rFonts w:hint="eastAsia"/>
          <w:color w:val="000000" w:themeColor="text1"/>
        </w:rPr>
        <w:t>に追記します。</w:t>
      </w:r>
    </w:p>
    <w:tbl>
      <w:tblPr>
        <w:tblStyle w:val="af"/>
        <w:tblW w:w="8505" w:type="dxa"/>
        <w:tblInd w:w="108"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
      <w:tblGrid>
        <w:gridCol w:w="8505"/>
      </w:tblGrid>
      <w:tr w:rsidR="00C55F16" w:rsidRPr="00100AE2" w:rsidTr="00100AE2">
        <w:tc>
          <w:tcPr>
            <w:tcW w:w="8505" w:type="dxa"/>
          </w:tcPr>
          <w:p w:rsidR="00F52072" w:rsidRPr="00100AE2" w:rsidRDefault="00F52072" w:rsidP="00F52072">
            <w:pPr>
              <w:rPr>
                <w:rFonts w:asciiTheme="majorEastAsia" w:eastAsiaTheme="majorEastAsia" w:hAnsiTheme="majorEastAsia"/>
                <w:color w:val="000000" w:themeColor="text1"/>
              </w:rPr>
            </w:pPr>
            <w:r w:rsidRPr="00100AE2">
              <w:rPr>
                <w:rFonts w:asciiTheme="majorEastAsia" w:eastAsiaTheme="majorEastAsia" w:hAnsiTheme="majorEastAsia"/>
                <w:color w:val="000000" w:themeColor="text1"/>
              </w:rPr>
              <w:t>$ cat id_rsa.pub &gt;&gt; ~/.ssh/authorized_keys</w:t>
            </w:r>
          </w:p>
          <w:p w:rsidR="00C55F16" w:rsidRPr="00100AE2" w:rsidRDefault="00F52072" w:rsidP="0094380A">
            <w:pPr>
              <w:rPr>
                <w:rFonts w:asciiTheme="majorEastAsia" w:eastAsiaTheme="majorEastAsia" w:hAnsiTheme="majorEastAsia"/>
                <w:color w:val="000000" w:themeColor="text1"/>
              </w:rPr>
            </w:pPr>
            <w:r w:rsidRPr="00100AE2">
              <w:rPr>
                <w:rFonts w:asciiTheme="majorEastAsia" w:eastAsiaTheme="majorEastAsia" w:hAnsiTheme="majorEastAsia"/>
                <w:color w:val="000000" w:themeColor="text1"/>
              </w:rPr>
              <w:t>$ chmod 600 ~/.ssh/authorized_keys</w:t>
            </w:r>
          </w:p>
        </w:tc>
      </w:tr>
    </w:tbl>
    <w:p w:rsidR="00F52072" w:rsidRPr="00100AE2" w:rsidRDefault="003C4C1F" w:rsidP="007D72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000000" w:themeColor="text1"/>
        </w:rPr>
      </w:pPr>
      <w:r>
        <w:rPr>
          <w:rFonts w:hint="eastAsia"/>
          <w:color w:val="000000" w:themeColor="text1"/>
        </w:rPr>
        <w:t xml:space="preserve">　このとき</w:t>
      </w:r>
      <w:r w:rsidR="007D728C" w:rsidRPr="00100AE2">
        <w:rPr>
          <w:rFonts w:hint="eastAsia"/>
          <w:color w:val="000000" w:themeColor="text1"/>
        </w:rPr>
        <w:t>、上書きしないように注意しなければなりません。これは、既に登録済みの公開鍵が上書きされるためです。</w:t>
      </w:r>
    </w:p>
    <w:p w:rsidR="007D728C" w:rsidRPr="00100AE2" w:rsidRDefault="007D728C" w:rsidP="007D72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000000" w:themeColor="text1"/>
        </w:rPr>
      </w:pPr>
      <w:r w:rsidRPr="00100AE2">
        <w:rPr>
          <w:rFonts w:hint="eastAsia"/>
          <w:color w:val="000000" w:themeColor="text1"/>
        </w:rPr>
        <w:t xml:space="preserve">　また、リモートホストの設定によっては、</w:t>
      </w:r>
      <w:r w:rsidRPr="00100AE2">
        <w:rPr>
          <w:rFonts w:hint="eastAsia"/>
          <w:color w:val="000000" w:themeColor="text1"/>
        </w:rPr>
        <w:t>authorized_keys</w:t>
      </w:r>
      <w:r w:rsidRPr="00100AE2">
        <w:rPr>
          <w:rFonts w:hint="eastAsia"/>
          <w:color w:val="000000" w:themeColor="text1"/>
        </w:rPr>
        <w:t>のパーミッションは「</w:t>
      </w:r>
      <w:r w:rsidRPr="00100AE2">
        <w:rPr>
          <w:rFonts w:hint="eastAsia"/>
          <w:color w:val="000000" w:themeColor="text1"/>
        </w:rPr>
        <w:t>600</w:t>
      </w:r>
      <w:r w:rsidRPr="00100AE2">
        <w:rPr>
          <w:rFonts w:hint="eastAsia"/>
          <w:color w:val="000000" w:themeColor="text1"/>
        </w:rPr>
        <w:t>」または「</w:t>
      </w:r>
      <w:r w:rsidRPr="00100AE2">
        <w:rPr>
          <w:rFonts w:hint="eastAsia"/>
          <w:color w:val="000000" w:themeColor="text1"/>
        </w:rPr>
        <w:t>400</w:t>
      </w:r>
      <w:r w:rsidRPr="00100AE2">
        <w:rPr>
          <w:rFonts w:hint="eastAsia"/>
          <w:color w:val="000000" w:themeColor="text1"/>
        </w:rPr>
        <w:t>」でないと、認証に失敗することがあります。</w:t>
      </w:r>
    </w:p>
    <w:p w:rsidR="00713BC3" w:rsidRDefault="00713BC3" w:rsidP="009449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p w:rsidR="00860E18" w:rsidRPr="007F3DC2" w:rsidRDefault="00594D66" w:rsidP="00860E18">
      <w:pPr>
        <w:rPr>
          <w:rFonts w:ascii="ＭＳ ゴシック" w:eastAsia="ＭＳ ゴシック" w:hAnsi="ＭＳ ゴシック"/>
          <w:b/>
          <w:sz w:val="24"/>
          <w:szCs w:val="24"/>
        </w:rPr>
      </w:pPr>
      <w:r>
        <w:rPr>
          <w:rFonts w:ascii="ＭＳ ゴシック" w:eastAsia="ＭＳ ゴシック" w:hAnsi="ＭＳ ゴシック" w:hint="eastAsia"/>
          <w:b/>
          <w:sz w:val="24"/>
          <w:szCs w:val="24"/>
        </w:rPr>
        <w:t>演習問題</w:t>
      </w:r>
    </w:p>
    <w:p w:rsidR="00860E18" w:rsidRPr="00860E18" w:rsidRDefault="00860E18" w:rsidP="00860E18">
      <w:pPr>
        <w:widowControl/>
        <w:numPr>
          <w:ilvl w:val="0"/>
          <w:numId w:val="13"/>
        </w:numPr>
        <w:jc w:val="left"/>
      </w:pPr>
      <w:r w:rsidRPr="00860E18">
        <w:rPr>
          <w:rFonts w:hint="eastAsia"/>
        </w:rPr>
        <w:t>db2.ertl.jp</w:t>
      </w:r>
      <w:r w:rsidRPr="00860E18">
        <w:rPr>
          <w:rFonts w:hint="eastAsia"/>
        </w:rPr>
        <w:t>にログインし、</w:t>
      </w:r>
      <w:r w:rsidRPr="00860E18">
        <w:rPr>
          <w:rFonts w:hint="eastAsia"/>
        </w:rPr>
        <w:t>sl</w:t>
      </w:r>
      <w:r w:rsidR="000B0CC5">
        <w:rPr>
          <w:rFonts w:hint="eastAsia"/>
        </w:rPr>
        <w:t>コマンド</w:t>
      </w:r>
      <w:r w:rsidRPr="00860E18">
        <w:rPr>
          <w:rFonts w:hint="eastAsia"/>
        </w:rPr>
        <w:t>を実行して動作を確認</w:t>
      </w:r>
      <w:r w:rsidR="000B0CC5">
        <w:rPr>
          <w:rFonts w:hint="eastAsia"/>
        </w:rPr>
        <w:t>してみましょう</w:t>
      </w:r>
      <w:r w:rsidRPr="00860E18">
        <w:rPr>
          <w:rFonts w:hint="eastAsia"/>
        </w:rPr>
        <w:t>。</w:t>
      </w:r>
    </w:p>
    <w:p w:rsidR="007748B4" w:rsidRPr="00860E18" w:rsidRDefault="00860E18" w:rsidP="00184504">
      <w:pPr>
        <w:widowControl/>
        <w:numPr>
          <w:ilvl w:val="0"/>
          <w:numId w:val="13"/>
        </w:numPr>
        <w:jc w:val="left"/>
      </w:pPr>
      <w:r w:rsidRPr="00860E18">
        <w:rPr>
          <w:rFonts w:hint="eastAsia"/>
        </w:rPr>
        <w:t>db2.ertl.jp</w:t>
      </w:r>
      <w:r w:rsidRPr="00860E18">
        <w:rPr>
          <w:rFonts w:hint="eastAsia"/>
        </w:rPr>
        <w:t>の</w:t>
      </w:r>
      <w:r w:rsidR="000B0CC5">
        <w:rPr>
          <w:rFonts w:hint="eastAsia"/>
        </w:rPr>
        <w:t>hostname</w:t>
      </w:r>
      <w:r w:rsidR="000B0CC5">
        <w:rPr>
          <w:rFonts w:hint="eastAsia"/>
        </w:rPr>
        <w:t>コマンド</w:t>
      </w:r>
      <w:r w:rsidRPr="00860E18">
        <w:rPr>
          <w:rFonts w:hint="eastAsia"/>
        </w:rPr>
        <w:t>を直接実行し、ローカルホストの結果と比較してみましょう。</w:t>
      </w:r>
    </w:p>
    <w:p w:rsidR="00ED6704" w:rsidRDefault="00ED6704">
      <w:pPr>
        <w:widowControl/>
        <w:jc w:val="left"/>
      </w:pPr>
      <w:r>
        <w:br w:type="page"/>
      </w:r>
    </w:p>
    <w:p w:rsidR="00ED6704" w:rsidRPr="00860E18" w:rsidRDefault="00ED6704" w:rsidP="00184504">
      <w:pPr>
        <w:widowControl/>
        <w:jc w:val="left"/>
      </w:pPr>
    </w:p>
    <w:p w:rsidR="00E56E13" w:rsidRDefault="00E56E13" w:rsidP="000F1DD3">
      <w:pPr>
        <w:pStyle w:val="1"/>
        <w:numPr>
          <w:ilvl w:val="0"/>
          <w:numId w:val="2"/>
        </w:numPr>
      </w:pPr>
      <w:bookmarkStart w:id="137" w:name="_Toc381605503"/>
      <w:r>
        <w:rPr>
          <w:rFonts w:hint="eastAsia"/>
        </w:rPr>
        <w:t>参考文献</w:t>
      </w:r>
      <w:bookmarkEnd w:id="137"/>
    </w:p>
    <w:p w:rsidR="00AD51A0" w:rsidRDefault="00063E8C" w:rsidP="00AD51A0">
      <w:pPr>
        <w:pStyle w:val="ad"/>
        <w:numPr>
          <w:ilvl w:val="0"/>
          <w:numId w:val="7"/>
        </w:numPr>
        <w:ind w:leftChars="0"/>
      </w:pPr>
      <w:r w:rsidRPr="00063E8C">
        <w:t>Matt Welsh, Matthias Kalle Dalheimer, Terry Dawson, Lar Kaufman</w:t>
      </w:r>
      <w:r>
        <w:rPr>
          <w:rFonts w:hint="eastAsia"/>
        </w:rPr>
        <w:t xml:space="preserve">: </w:t>
      </w:r>
      <w:r>
        <w:rPr>
          <w:rFonts w:hint="eastAsia"/>
        </w:rPr>
        <w:t>「</w:t>
      </w:r>
      <w:r w:rsidRPr="00063E8C">
        <w:t>Running Linux, 4th Edition</w:t>
      </w:r>
      <w:r>
        <w:rPr>
          <w:rFonts w:hint="eastAsia"/>
        </w:rPr>
        <w:t>」</w:t>
      </w:r>
      <w:bookmarkStart w:id="138" w:name="OLE_LINK70"/>
      <w:bookmarkStart w:id="139" w:name="OLE_LINK71"/>
      <w:r>
        <w:rPr>
          <w:rFonts w:hint="eastAsia"/>
        </w:rPr>
        <w:t>O</w:t>
      </w:r>
      <w:r>
        <w:t>’</w:t>
      </w:r>
      <w:r>
        <w:rPr>
          <w:rFonts w:hint="eastAsia"/>
        </w:rPr>
        <w:t>Reilly &amp; Associates, Inc,</w:t>
      </w:r>
      <w:bookmarkEnd w:id="138"/>
      <w:bookmarkEnd w:id="139"/>
      <w:r>
        <w:rPr>
          <w:rFonts w:hint="eastAsia"/>
        </w:rPr>
        <w:t xml:space="preserve">  2002.</w:t>
      </w:r>
      <w:r w:rsidR="005F57A9">
        <w:rPr>
          <w:rFonts w:hint="eastAsia"/>
        </w:rPr>
        <w:t xml:space="preserve"> </w:t>
      </w:r>
      <w:r w:rsidR="005F57A9" w:rsidRPr="005F57A9">
        <w:rPr>
          <w:rFonts w:hint="eastAsia"/>
        </w:rPr>
        <w:t>山崎</w:t>
      </w:r>
      <w:r w:rsidR="005F57A9" w:rsidRPr="005F57A9">
        <w:rPr>
          <w:rFonts w:hint="eastAsia"/>
        </w:rPr>
        <w:t xml:space="preserve"> </w:t>
      </w:r>
      <w:r w:rsidR="005F57A9" w:rsidRPr="005F57A9">
        <w:rPr>
          <w:rFonts w:hint="eastAsia"/>
        </w:rPr>
        <w:t>康宏</w:t>
      </w:r>
      <w:r w:rsidR="005F57A9" w:rsidRPr="005F57A9">
        <w:rPr>
          <w:rFonts w:hint="eastAsia"/>
        </w:rPr>
        <w:t xml:space="preserve">, </w:t>
      </w:r>
      <w:r w:rsidR="005F57A9" w:rsidRPr="005F57A9">
        <w:rPr>
          <w:rFonts w:hint="eastAsia"/>
        </w:rPr>
        <w:t>山崎</w:t>
      </w:r>
      <w:r w:rsidR="005F57A9" w:rsidRPr="005F57A9">
        <w:rPr>
          <w:rFonts w:hint="eastAsia"/>
        </w:rPr>
        <w:t xml:space="preserve"> </w:t>
      </w:r>
      <w:r w:rsidR="005F57A9" w:rsidRPr="005F57A9">
        <w:rPr>
          <w:rFonts w:hint="eastAsia"/>
        </w:rPr>
        <w:t>邦子</w:t>
      </w:r>
      <w:r w:rsidR="005F57A9">
        <w:rPr>
          <w:rFonts w:hint="eastAsia"/>
        </w:rPr>
        <w:t xml:space="preserve">: </w:t>
      </w:r>
      <w:r w:rsidR="005F57A9">
        <w:rPr>
          <w:rFonts w:hint="eastAsia"/>
        </w:rPr>
        <w:t>「</w:t>
      </w:r>
      <w:r w:rsidR="005F57A9" w:rsidRPr="005F57A9">
        <w:rPr>
          <w:rFonts w:hint="eastAsia"/>
        </w:rPr>
        <w:t xml:space="preserve">Running Linux </w:t>
      </w:r>
      <w:r w:rsidR="005F57A9" w:rsidRPr="005F57A9">
        <w:rPr>
          <w:rFonts w:hint="eastAsia"/>
        </w:rPr>
        <w:t>第</w:t>
      </w:r>
      <w:r w:rsidR="005F57A9" w:rsidRPr="005F57A9">
        <w:rPr>
          <w:rFonts w:hint="eastAsia"/>
        </w:rPr>
        <w:t>4</w:t>
      </w:r>
      <w:r w:rsidR="005F57A9" w:rsidRPr="005F57A9">
        <w:rPr>
          <w:rFonts w:hint="eastAsia"/>
        </w:rPr>
        <w:t>版</w:t>
      </w:r>
      <w:r w:rsidR="005F57A9">
        <w:rPr>
          <w:rFonts w:hint="eastAsia"/>
        </w:rPr>
        <w:t>」オライリー・ジャパン</w:t>
      </w:r>
      <w:r w:rsidR="005F57A9">
        <w:rPr>
          <w:rFonts w:hint="eastAsia"/>
        </w:rPr>
        <w:t>, 2003.</w:t>
      </w:r>
    </w:p>
    <w:p w:rsidR="005F57A9" w:rsidRDefault="005F57A9" w:rsidP="00AD51A0">
      <w:pPr>
        <w:pStyle w:val="ad"/>
        <w:numPr>
          <w:ilvl w:val="0"/>
          <w:numId w:val="7"/>
        </w:numPr>
        <w:ind w:leftChars="0"/>
      </w:pPr>
      <w:r w:rsidRPr="005F57A9">
        <w:t>Arnold Robbins, Nelson H. F. Beebe</w:t>
      </w:r>
      <w:r>
        <w:rPr>
          <w:rFonts w:hint="eastAsia"/>
        </w:rPr>
        <w:t xml:space="preserve">: </w:t>
      </w:r>
      <w:r>
        <w:rPr>
          <w:rFonts w:hint="eastAsia"/>
        </w:rPr>
        <w:t>「</w:t>
      </w:r>
      <w:r w:rsidRPr="005F57A9">
        <w:t>Classic Shell Scripting</w:t>
      </w:r>
      <w:r>
        <w:rPr>
          <w:rFonts w:hint="eastAsia"/>
        </w:rPr>
        <w:t>」</w:t>
      </w:r>
      <w:r>
        <w:rPr>
          <w:rFonts w:hint="eastAsia"/>
        </w:rPr>
        <w:t>O</w:t>
      </w:r>
      <w:r>
        <w:t>’</w:t>
      </w:r>
      <w:r>
        <w:rPr>
          <w:rFonts w:hint="eastAsia"/>
        </w:rPr>
        <w:t xml:space="preserve">Reilly Media, Inc, 2005. </w:t>
      </w:r>
      <w:r w:rsidRPr="005F57A9">
        <w:rPr>
          <w:rFonts w:hint="eastAsia"/>
        </w:rPr>
        <w:t>日向</w:t>
      </w:r>
      <w:r w:rsidRPr="005F57A9">
        <w:rPr>
          <w:rFonts w:hint="eastAsia"/>
        </w:rPr>
        <w:t xml:space="preserve"> </w:t>
      </w:r>
      <w:r w:rsidRPr="005F57A9">
        <w:rPr>
          <w:rFonts w:hint="eastAsia"/>
        </w:rPr>
        <w:t>あおい</w:t>
      </w:r>
      <w:r>
        <w:rPr>
          <w:rFonts w:hint="eastAsia"/>
        </w:rPr>
        <w:t xml:space="preserve">: </w:t>
      </w:r>
      <w:r>
        <w:rPr>
          <w:rFonts w:hint="eastAsia"/>
        </w:rPr>
        <w:t>「</w:t>
      </w:r>
      <w:r w:rsidRPr="005F57A9">
        <w:rPr>
          <w:rFonts w:hint="eastAsia"/>
        </w:rPr>
        <w:t>詳解</w:t>
      </w:r>
      <w:r w:rsidRPr="005F57A9">
        <w:rPr>
          <w:rFonts w:hint="eastAsia"/>
        </w:rPr>
        <w:t xml:space="preserve"> </w:t>
      </w:r>
      <w:r w:rsidR="00D0211D">
        <w:rPr>
          <w:rFonts w:hint="eastAsia"/>
        </w:rPr>
        <w:t>シェルスクリプト</w:t>
      </w:r>
      <w:r>
        <w:rPr>
          <w:rFonts w:hint="eastAsia"/>
        </w:rPr>
        <w:t>」オライリー・ジャパン</w:t>
      </w:r>
      <w:r>
        <w:rPr>
          <w:rFonts w:hint="eastAsia"/>
        </w:rPr>
        <w:t>, 2006.</w:t>
      </w:r>
    </w:p>
    <w:p w:rsidR="00860E18" w:rsidRDefault="00860E18">
      <w:pPr>
        <w:widowControl/>
        <w:jc w:val="left"/>
      </w:pPr>
      <w:r>
        <w:br w:type="page"/>
      </w:r>
    </w:p>
    <w:p w:rsidR="00E4210A" w:rsidRDefault="00E4210A">
      <w:pPr>
        <w:widowControl/>
        <w:jc w:val="left"/>
      </w:pPr>
    </w:p>
    <w:p w:rsidR="00E4210A" w:rsidRDefault="00A14433" w:rsidP="000F1DD3">
      <w:pPr>
        <w:pStyle w:val="1"/>
        <w:numPr>
          <w:ilvl w:val="0"/>
          <w:numId w:val="2"/>
        </w:numPr>
      </w:pPr>
      <w:bookmarkStart w:id="140" w:name="_Toc381605504"/>
      <w:r>
        <w:rPr>
          <w:rFonts w:hint="eastAsia"/>
        </w:rPr>
        <w:t>変更</w:t>
      </w:r>
      <w:r w:rsidR="00E56E13">
        <w:rPr>
          <w:rFonts w:hint="eastAsia"/>
        </w:rPr>
        <w:t>履歴</w:t>
      </w:r>
      <w:bookmarkEnd w:id="140"/>
    </w:p>
    <w:tbl>
      <w:tblPr>
        <w:tblStyle w:val="af"/>
        <w:tblW w:w="0" w:type="auto"/>
        <w:tblLook w:val="04A0"/>
      </w:tblPr>
      <w:tblGrid>
        <w:gridCol w:w="1101"/>
        <w:gridCol w:w="5670"/>
        <w:gridCol w:w="1931"/>
      </w:tblGrid>
      <w:tr w:rsidR="00CE5163" w:rsidRPr="00CE5163" w:rsidTr="00A14433">
        <w:tc>
          <w:tcPr>
            <w:tcW w:w="1101" w:type="dxa"/>
            <w:shd w:val="clear" w:color="auto" w:fill="D9D9D9" w:themeFill="background1" w:themeFillShade="D9"/>
          </w:tcPr>
          <w:p w:rsidR="00CE5163" w:rsidRPr="00CE5163" w:rsidRDefault="00A14433" w:rsidP="00A14433">
            <w:pPr>
              <w:jc w:val="center"/>
              <w:rPr>
                <w:b/>
              </w:rPr>
            </w:pPr>
            <w:r>
              <w:rPr>
                <w:rFonts w:hint="eastAsia"/>
                <w:b/>
              </w:rPr>
              <w:t>版数</w:t>
            </w:r>
          </w:p>
        </w:tc>
        <w:tc>
          <w:tcPr>
            <w:tcW w:w="5670" w:type="dxa"/>
            <w:shd w:val="clear" w:color="auto" w:fill="D9D9D9" w:themeFill="background1" w:themeFillShade="D9"/>
          </w:tcPr>
          <w:p w:rsidR="00CE5163" w:rsidRPr="00CE5163" w:rsidRDefault="00A14433" w:rsidP="00CE5163">
            <w:pPr>
              <w:jc w:val="center"/>
              <w:rPr>
                <w:b/>
              </w:rPr>
            </w:pPr>
            <w:r>
              <w:rPr>
                <w:rFonts w:hint="eastAsia"/>
                <w:b/>
              </w:rPr>
              <w:t>変更内容</w:t>
            </w:r>
          </w:p>
        </w:tc>
        <w:tc>
          <w:tcPr>
            <w:tcW w:w="1931" w:type="dxa"/>
            <w:shd w:val="clear" w:color="auto" w:fill="D9D9D9" w:themeFill="background1" w:themeFillShade="D9"/>
          </w:tcPr>
          <w:p w:rsidR="00CE5163" w:rsidRPr="00CE5163" w:rsidRDefault="00A14433" w:rsidP="00CE5163">
            <w:pPr>
              <w:jc w:val="center"/>
              <w:rPr>
                <w:b/>
              </w:rPr>
            </w:pPr>
            <w:r>
              <w:rPr>
                <w:rFonts w:hint="eastAsia"/>
                <w:b/>
              </w:rPr>
              <w:t>年月日</w:t>
            </w:r>
          </w:p>
        </w:tc>
      </w:tr>
      <w:tr w:rsidR="00A14433" w:rsidTr="00A14433">
        <w:tc>
          <w:tcPr>
            <w:tcW w:w="1101" w:type="dxa"/>
          </w:tcPr>
          <w:p w:rsidR="00A14433" w:rsidRDefault="006E4E69" w:rsidP="007C30D5">
            <w:r>
              <w:rPr>
                <w:rFonts w:hint="eastAsia"/>
              </w:rPr>
              <w:t>1.0</w:t>
            </w:r>
          </w:p>
        </w:tc>
        <w:tc>
          <w:tcPr>
            <w:tcW w:w="5670" w:type="dxa"/>
          </w:tcPr>
          <w:p w:rsidR="00A14433" w:rsidRDefault="00FC5636" w:rsidP="00A14433">
            <w:r>
              <w:rPr>
                <w:rFonts w:hint="eastAsia"/>
              </w:rPr>
              <w:t>新規作成</w:t>
            </w:r>
          </w:p>
        </w:tc>
        <w:tc>
          <w:tcPr>
            <w:tcW w:w="1931" w:type="dxa"/>
          </w:tcPr>
          <w:p w:rsidR="00A14433" w:rsidRDefault="006E4E69" w:rsidP="007C30D5">
            <w:r>
              <w:rPr>
                <w:rFonts w:hint="eastAsia"/>
              </w:rPr>
              <w:t>2014/MAR</w:t>
            </w:r>
            <w:r w:rsidR="00A14433">
              <w:rPr>
                <w:rFonts w:hint="eastAsia"/>
              </w:rPr>
              <w:t>/</w:t>
            </w:r>
            <w:r>
              <w:rPr>
                <w:rFonts w:hint="eastAsia"/>
              </w:rPr>
              <w:t>3</w:t>
            </w:r>
          </w:p>
        </w:tc>
      </w:tr>
    </w:tbl>
    <w:p w:rsidR="007C30D5" w:rsidRPr="007C30D5" w:rsidRDefault="007C30D5" w:rsidP="007C30D5"/>
    <w:sectPr w:rsidR="007C30D5" w:rsidRPr="007C30D5" w:rsidSect="00F71555">
      <w:headerReference w:type="default" r:id="rId14"/>
      <w:headerReference w:type="first" r:id="rId15"/>
      <w:pgSz w:w="11906" w:h="16838"/>
      <w:pgMar w:top="1985" w:right="1701" w:bottom="1701" w:left="1701" w:header="851" w:footer="992" w:gutter="0"/>
      <w:pgNumType w:start="1"/>
      <w:cols w:space="425"/>
      <w:titlePg/>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856BA" w:rsidRDefault="007856BA" w:rsidP="00D21EF1">
      <w:r>
        <w:separator/>
      </w:r>
    </w:p>
  </w:endnote>
  <w:endnote w:type="continuationSeparator" w:id="0">
    <w:p w:rsidR="007856BA" w:rsidRDefault="007856BA" w:rsidP="00D21EF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ＭＳ Ｐゴシック">
    <w:panose1 w:val="020B0600070205080204"/>
    <w:charset w:val="80"/>
    <w:family w:val="modern"/>
    <w:pitch w:val="variable"/>
    <w:sig w:usb0="E00002FF" w:usb1="6AC7FDFB" w:usb2="00000012" w:usb3="00000000" w:csb0="0002009F" w:csb1="00000000"/>
  </w:font>
  <w:font w:name="Courier New">
    <w:panose1 w:val="02070309020205020404"/>
    <w:charset w:val="00"/>
    <w:family w:val="modern"/>
    <w:notTrueType/>
    <w:pitch w:val="fixed"/>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856BA" w:rsidRDefault="007856BA" w:rsidP="00D21EF1">
      <w:r>
        <w:separator/>
      </w:r>
    </w:p>
  </w:footnote>
  <w:footnote w:type="continuationSeparator" w:id="0">
    <w:p w:rsidR="007856BA" w:rsidRDefault="007856BA" w:rsidP="00D21EF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3444C" w:rsidRDefault="0033444C" w:rsidP="00840355">
    <w:pPr>
      <w:pStyle w:val="af0"/>
      <w:wordWrap w:val="0"/>
      <w:ind w:right="-1"/>
    </w:pPr>
  </w:p>
  <w:p w:rsidR="0033444C" w:rsidRDefault="0033444C">
    <w:pPr>
      <w:pStyle w:val="af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670255"/>
      <w:docPartObj>
        <w:docPartGallery w:val="Page Numbers (Top of Page)"/>
        <w:docPartUnique/>
      </w:docPartObj>
    </w:sdtPr>
    <w:sdtContent>
      <w:p w:rsidR="0033444C" w:rsidRDefault="009F10BB">
        <w:pPr>
          <w:pStyle w:val="af0"/>
          <w:jc w:val="right"/>
        </w:pPr>
        <w:fldSimple w:instr=" PAGE   \* MERGEFORMAT ">
          <w:r w:rsidR="003A231C" w:rsidRPr="003A231C">
            <w:rPr>
              <w:noProof/>
              <w:lang w:val="ja-JP"/>
            </w:rPr>
            <w:t>i</w:t>
          </w:r>
        </w:fldSimple>
      </w:p>
    </w:sdtContent>
  </w:sdt>
  <w:p w:rsidR="0033444C" w:rsidRDefault="0033444C">
    <w:pPr>
      <w:pStyle w:val="af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3444C" w:rsidRDefault="009F10BB">
    <w:pPr>
      <w:pStyle w:val="af0"/>
      <w:jc w:val="right"/>
    </w:pPr>
    <w:fldSimple w:instr=" PAGE   \* MERGEFORMAT ">
      <w:r w:rsidR="003A231C" w:rsidRPr="003A231C">
        <w:rPr>
          <w:noProof/>
          <w:lang w:val="ja-JP"/>
        </w:rPr>
        <w:t>36</w:t>
      </w:r>
    </w:fldSimple>
  </w:p>
  <w:p w:rsidR="0033444C" w:rsidRDefault="0033444C">
    <w:pPr>
      <w:pStyle w:val="af0"/>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3444C" w:rsidRDefault="009F10BB">
    <w:pPr>
      <w:pStyle w:val="af0"/>
      <w:jc w:val="right"/>
    </w:pPr>
    <w:fldSimple w:instr=" PAGE   \* MERGEFORMAT ">
      <w:r w:rsidR="003A231C" w:rsidRPr="003A231C">
        <w:rPr>
          <w:noProof/>
          <w:lang w:val="ja-JP"/>
        </w:rPr>
        <w:t>1</w:t>
      </w:r>
    </w:fldSimple>
  </w:p>
  <w:p w:rsidR="0033444C" w:rsidRDefault="0033444C">
    <w:pPr>
      <w:pStyle w:val="af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912921"/>
    <w:multiLevelType w:val="hybridMultilevel"/>
    <w:tmpl w:val="172EC91C"/>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nsid w:val="131E1D58"/>
    <w:multiLevelType w:val="multilevel"/>
    <w:tmpl w:val="33B87548"/>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559" w:hanging="708"/>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nsid w:val="1F2E63D2"/>
    <w:multiLevelType w:val="hybridMultilevel"/>
    <w:tmpl w:val="B2AC058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nsid w:val="213D485B"/>
    <w:multiLevelType w:val="multilevel"/>
    <w:tmpl w:val="33B87548"/>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559" w:hanging="708"/>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
    <w:nsid w:val="26C471B1"/>
    <w:multiLevelType w:val="hybridMultilevel"/>
    <w:tmpl w:val="68724464"/>
    <w:lvl w:ilvl="0" w:tplc="04090001">
      <w:start w:val="1"/>
      <w:numFmt w:val="bullet"/>
      <w:lvlText w:val=""/>
      <w:lvlJc w:val="left"/>
      <w:pPr>
        <w:ind w:left="840" w:hanging="420"/>
      </w:pPr>
      <w:rPr>
        <w:rFonts w:ascii="Wingdings" w:hAnsi="Wingdings" w:hint="default"/>
      </w:rPr>
    </w:lvl>
    <w:lvl w:ilvl="1" w:tplc="0409000B">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5">
    <w:nsid w:val="27285191"/>
    <w:multiLevelType w:val="multilevel"/>
    <w:tmpl w:val="33B87548"/>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559" w:hanging="708"/>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6">
    <w:nsid w:val="28DC29EB"/>
    <w:multiLevelType w:val="hybridMultilevel"/>
    <w:tmpl w:val="9EF6D1DA"/>
    <w:lvl w:ilvl="0" w:tplc="04090001">
      <w:start w:val="1"/>
      <w:numFmt w:val="bullet"/>
      <w:lvlText w:val=""/>
      <w:lvlJc w:val="left"/>
      <w:pPr>
        <w:ind w:left="840" w:hanging="420"/>
      </w:pPr>
      <w:rPr>
        <w:rFonts w:ascii="Wingdings" w:hAnsi="Wingdings" w:hint="default"/>
      </w:rPr>
    </w:lvl>
    <w:lvl w:ilvl="1" w:tplc="0409000B">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7">
    <w:nsid w:val="2DA550BA"/>
    <w:multiLevelType w:val="hybridMultilevel"/>
    <w:tmpl w:val="75EC4F56"/>
    <w:lvl w:ilvl="0" w:tplc="04090001">
      <w:start w:val="1"/>
      <w:numFmt w:val="bullet"/>
      <w:lvlText w:val=""/>
      <w:lvlJc w:val="left"/>
      <w:pPr>
        <w:ind w:left="840" w:hanging="420"/>
      </w:pPr>
      <w:rPr>
        <w:rFonts w:ascii="Wingdings" w:hAnsi="Wingdings" w:hint="default"/>
      </w:rPr>
    </w:lvl>
    <w:lvl w:ilvl="1" w:tplc="0409000B">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8">
    <w:nsid w:val="2FCD1003"/>
    <w:multiLevelType w:val="multilevel"/>
    <w:tmpl w:val="DA30EE24"/>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9">
    <w:nsid w:val="33B6074B"/>
    <w:multiLevelType w:val="multilevel"/>
    <w:tmpl w:val="33B87548"/>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559" w:hanging="708"/>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0">
    <w:nsid w:val="358D2081"/>
    <w:multiLevelType w:val="multilevel"/>
    <w:tmpl w:val="33B87548"/>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559" w:hanging="708"/>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1">
    <w:nsid w:val="3BE21FBD"/>
    <w:multiLevelType w:val="multilevel"/>
    <w:tmpl w:val="DA30EE24"/>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2">
    <w:nsid w:val="3D483A41"/>
    <w:multiLevelType w:val="hybridMultilevel"/>
    <w:tmpl w:val="398E488C"/>
    <w:lvl w:ilvl="0" w:tplc="04090001">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3">
    <w:nsid w:val="443015DE"/>
    <w:multiLevelType w:val="hybridMultilevel"/>
    <w:tmpl w:val="787CACF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nsid w:val="4A090C3B"/>
    <w:multiLevelType w:val="multilevel"/>
    <w:tmpl w:val="33B87548"/>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559" w:hanging="708"/>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5">
    <w:nsid w:val="529D1C2D"/>
    <w:multiLevelType w:val="multilevel"/>
    <w:tmpl w:val="33B87548"/>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559" w:hanging="708"/>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6">
    <w:nsid w:val="556000C1"/>
    <w:multiLevelType w:val="hybridMultilevel"/>
    <w:tmpl w:val="ABFA1A34"/>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7">
    <w:nsid w:val="56B51514"/>
    <w:multiLevelType w:val="multilevel"/>
    <w:tmpl w:val="DA30EE24"/>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8">
    <w:nsid w:val="5A4670DD"/>
    <w:multiLevelType w:val="hybridMultilevel"/>
    <w:tmpl w:val="68724464"/>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9">
    <w:nsid w:val="63CA7FE5"/>
    <w:multiLevelType w:val="hybridMultilevel"/>
    <w:tmpl w:val="A6D81730"/>
    <w:lvl w:ilvl="0" w:tplc="0409000F">
      <w:start w:val="1"/>
      <w:numFmt w:val="decimal"/>
      <w:lvlText w:val="%1."/>
      <w:lvlJc w:val="left"/>
      <w:pPr>
        <w:ind w:left="1260" w:hanging="420"/>
      </w:p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20">
    <w:nsid w:val="65BD59D3"/>
    <w:multiLevelType w:val="multilevel"/>
    <w:tmpl w:val="DA30EE24"/>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1">
    <w:nsid w:val="71BE51A0"/>
    <w:multiLevelType w:val="multilevel"/>
    <w:tmpl w:val="33B87548"/>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559" w:hanging="708"/>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2">
    <w:nsid w:val="74315E58"/>
    <w:multiLevelType w:val="hybridMultilevel"/>
    <w:tmpl w:val="5C442EA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3">
    <w:nsid w:val="776B248E"/>
    <w:multiLevelType w:val="hybridMultilevel"/>
    <w:tmpl w:val="3A6EE38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4">
    <w:nsid w:val="79C55947"/>
    <w:multiLevelType w:val="multilevel"/>
    <w:tmpl w:val="33B87548"/>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559" w:hanging="708"/>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5">
    <w:nsid w:val="7B246A76"/>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6">
    <w:nsid w:val="7EB40F6E"/>
    <w:multiLevelType w:val="multilevel"/>
    <w:tmpl w:val="DA30EE24"/>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23"/>
  </w:num>
  <w:num w:numId="2">
    <w:abstractNumId w:val="5"/>
  </w:num>
  <w:num w:numId="3">
    <w:abstractNumId w:val="25"/>
  </w:num>
  <w:num w:numId="4">
    <w:abstractNumId w:val="0"/>
  </w:num>
  <w:num w:numId="5">
    <w:abstractNumId w:val="16"/>
  </w:num>
  <w:num w:numId="6">
    <w:abstractNumId w:val="2"/>
  </w:num>
  <w:num w:numId="7">
    <w:abstractNumId w:val="22"/>
  </w:num>
  <w:num w:numId="8">
    <w:abstractNumId w:val="13"/>
  </w:num>
  <w:num w:numId="9">
    <w:abstractNumId w:val="11"/>
  </w:num>
  <w:num w:numId="10">
    <w:abstractNumId w:val="17"/>
  </w:num>
  <w:num w:numId="11">
    <w:abstractNumId w:val="8"/>
  </w:num>
  <w:num w:numId="12">
    <w:abstractNumId w:val="12"/>
  </w:num>
  <w:num w:numId="13">
    <w:abstractNumId w:val="6"/>
  </w:num>
  <w:num w:numId="14">
    <w:abstractNumId w:val="20"/>
  </w:num>
  <w:num w:numId="15">
    <w:abstractNumId w:val="4"/>
  </w:num>
  <w:num w:numId="16">
    <w:abstractNumId w:val="26"/>
  </w:num>
  <w:num w:numId="17">
    <w:abstractNumId w:val="19"/>
  </w:num>
  <w:num w:numId="18">
    <w:abstractNumId w:val="18"/>
  </w:num>
  <w:num w:numId="19">
    <w:abstractNumId w:val="21"/>
  </w:num>
  <w:num w:numId="20">
    <w:abstractNumId w:val="24"/>
  </w:num>
  <w:num w:numId="21">
    <w:abstractNumId w:val="14"/>
  </w:num>
  <w:num w:numId="22">
    <w:abstractNumId w:val="3"/>
  </w:num>
  <w:num w:numId="23">
    <w:abstractNumId w:val="10"/>
  </w:num>
  <w:num w:numId="24">
    <w:abstractNumId w:val="15"/>
  </w:num>
  <w:num w:numId="25">
    <w:abstractNumId w:val="9"/>
  </w:num>
  <w:num w:numId="26">
    <w:abstractNumId w:val="1"/>
  </w:num>
  <w:num w:numId="27">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5"/>
  <w:bordersDoNotSurroundHeader/>
  <w:bordersDoNotSurroundFooter/>
  <w:proofState w:grammar="dirty"/>
  <w:attachedTemplate r:id="rId1"/>
  <w:defaultTabStop w:val="840"/>
  <w:drawingGridHorizontalSpacing w:val="105"/>
  <w:displayHorizontalDrawingGridEvery w:val="0"/>
  <w:displayVerticalDrawingGridEvery w:val="2"/>
  <w:characterSpacingControl w:val="compressPunctuation"/>
  <w:hdrShapeDefaults>
    <o:shapedefaults v:ext="edit" spidmax="16077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20041B"/>
    <w:rsid w:val="00007EDF"/>
    <w:rsid w:val="00014865"/>
    <w:rsid w:val="00017E89"/>
    <w:rsid w:val="00025AAC"/>
    <w:rsid w:val="00027F15"/>
    <w:rsid w:val="00030092"/>
    <w:rsid w:val="00030C18"/>
    <w:rsid w:val="00034DE4"/>
    <w:rsid w:val="000370A6"/>
    <w:rsid w:val="00041B04"/>
    <w:rsid w:val="00042377"/>
    <w:rsid w:val="00052D20"/>
    <w:rsid w:val="00053318"/>
    <w:rsid w:val="000613D2"/>
    <w:rsid w:val="00063E8C"/>
    <w:rsid w:val="00064F56"/>
    <w:rsid w:val="00065207"/>
    <w:rsid w:val="00065316"/>
    <w:rsid w:val="00065BCE"/>
    <w:rsid w:val="00072DF0"/>
    <w:rsid w:val="00087565"/>
    <w:rsid w:val="00087D9D"/>
    <w:rsid w:val="00090CF2"/>
    <w:rsid w:val="000931BE"/>
    <w:rsid w:val="00095F38"/>
    <w:rsid w:val="000A0E97"/>
    <w:rsid w:val="000A764A"/>
    <w:rsid w:val="000B0CC5"/>
    <w:rsid w:val="000B7DE3"/>
    <w:rsid w:val="000C51D5"/>
    <w:rsid w:val="000C6E4D"/>
    <w:rsid w:val="000D64F7"/>
    <w:rsid w:val="000D70B1"/>
    <w:rsid w:val="000E01CD"/>
    <w:rsid w:val="000E21DB"/>
    <w:rsid w:val="000E44CF"/>
    <w:rsid w:val="000F0DFD"/>
    <w:rsid w:val="000F1DD3"/>
    <w:rsid w:val="000F1EE8"/>
    <w:rsid w:val="000F2B25"/>
    <w:rsid w:val="001001F2"/>
    <w:rsid w:val="001007D6"/>
    <w:rsid w:val="00100AE2"/>
    <w:rsid w:val="0010599A"/>
    <w:rsid w:val="0010697A"/>
    <w:rsid w:val="0011556F"/>
    <w:rsid w:val="00117762"/>
    <w:rsid w:val="00122BCE"/>
    <w:rsid w:val="001307D7"/>
    <w:rsid w:val="00133F5E"/>
    <w:rsid w:val="001350CB"/>
    <w:rsid w:val="001551AA"/>
    <w:rsid w:val="0016073D"/>
    <w:rsid w:val="00163307"/>
    <w:rsid w:val="001633D3"/>
    <w:rsid w:val="0016646C"/>
    <w:rsid w:val="00167766"/>
    <w:rsid w:val="0017392B"/>
    <w:rsid w:val="00176A31"/>
    <w:rsid w:val="00177EEB"/>
    <w:rsid w:val="00184092"/>
    <w:rsid w:val="00184504"/>
    <w:rsid w:val="00191E7A"/>
    <w:rsid w:val="001A1458"/>
    <w:rsid w:val="001A6D1A"/>
    <w:rsid w:val="001B0311"/>
    <w:rsid w:val="001B2762"/>
    <w:rsid w:val="001B57C1"/>
    <w:rsid w:val="001B7E4F"/>
    <w:rsid w:val="001C0567"/>
    <w:rsid w:val="001C1948"/>
    <w:rsid w:val="001D01E8"/>
    <w:rsid w:val="001E6807"/>
    <w:rsid w:val="001F3EA9"/>
    <w:rsid w:val="001F5665"/>
    <w:rsid w:val="001F6905"/>
    <w:rsid w:val="0020041B"/>
    <w:rsid w:val="00204404"/>
    <w:rsid w:val="0021634B"/>
    <w:rsid w:val="0022041F"/>
    <w:rsid w:val="00225D27"/>
    <w:rsid w:val="00226091"/>
    <w:rsid w:val="002330DE"/>
    <w:rsid w:val="00243D50"/>
    <w:rsid w:val="00257787"/>
    <w:rsid w:val="0026599D"/>
    <w:rsid w:val="00266CC0"/>
    <w:rsid w:val="00274593"/>
    <w:rsid w:val="0027483E"/>
    <w:rsid w:val="00274B96"/>
    <w:rsid w:val="00281BEB"/>
    <w:rsid w:val="00290982"/>
    <w:rsid w:val="00291005"/>
    <w:rsid w:val="00292284"/>
    <w:rsid w:val="00293346"/>
    <w:rsid w:val="002B2B64"/>
    <w:rsid w:val="002C25A7"/>
    <w:rsid w:val="002D5FEE"/>
    <w:rsid w:val="002D681F"/>
    <w:rsid w:val="002E011F"/>
    <w:rsid w:val="002E217D"/>
    <w:rsid w:val="002E4F51"/>
    <w:rsid w:val="002E5717"/>
    <w:rsid w:val="00304921"/>
    <w:rsid w:val="0031774E"/>
    <w:rsid w:val="00323170"/>
    <w:rsid w:val="00332AD3"/>
    <w:rsid w:val="0033444C"/>
    <w:rsid w:val="00335D12"/>
    <w:rsid w:val="0033708C"/>
    <w:rsid w:val="003411B2"/>
    <w:rsid w:val="00344F89"/>
    <w:rsid w:val="00350B8D"/>
    <w:rsid w:val="0035211B"/>
    <w:rsid w:val="003574AE"/>
    <w:rsid w:val="003579A1"/>
    <w:rsid w:val="003664D2"/>
    <w:rsid w:val="00372CF5"/>
    <w:rsid w:val="00375CE9"/>
    <w:rsid w:val="003760D1"/>
    <w:rsid w:val="00376C06"/>
    <w:rsid w:val="003824B1"/>
    <w:rsid w:val="00393087"/>
    <w:rsid w:val="00396826"/>
    <w:rsid w:val="003A231C"/>
    <w:rsid w:val="003A4005"/>
    <w:rsid w:val="003A4894"/>
    <w:rsid w:val="003C0B73"/>
    <w:rsid w:val="003C19A7"/>
    <w:rsid w:val="003C1EF5"/>
    <w:rsid w:val="003C49CF"/>
    <w:rsid w:val="003C4C1F"/>
    <w:rsid w:val="003F14AC"/>
    <w:rsid w:val="003F37CB"/>
    <w:rsid w:val="00402A8C"/>
    <w:rsid w:val="004066C3"/>
    <w:rsid w:val="00426840"/>
    <w:rsid w:val="0044162C"/>
    <w:rsid w:val="00441B35"/>
    <w:rsid w:val="00446D20"/>
    <w:rsid w:val="00450655"/>
    <w:rsid w:val="00454F1E"/>
    <w:rsid w:val="00456399"/>
    <w:rsid w:val="004638D5"/>
    <w:rsid w:val="00485B1B"/>
    <w:rsid w:val="00491328"/>
    <w:rsid w:val="00491C08"/>
    <w:rsid w:val="004B14AF"/>
    <w:rsid w:val="004C142C"/>
    <w:rsid w:val="004C30B7"/>
    <w:rsid w:val="004C70C7"/>
    <w:rsid w:val="004C76B2"/>
    <w:rsid w:val="004D16C9"/>
    <w:rsid w:val="004D21DE"/>
    <w:rsid w:val="004D3D13"/>
    <w:rsid w:val="004D603F"/>
    <w:rsid w:val="004E3318"/>
    <w:rsid w:val="004F49EA"/>
    <w:rsid w:val="005124AA"/>
    <w:rsid w:val="005148E2"/>
    <w:rsid w:val="005166D8"/>
    <w:rsid w:val="00520643"/>
    <w:rsid w:val="00521B10"/>
    <w:rsid w:val="00523E2F"/>
    <w:rsid w:val="00531643"/>
    <w:rsid w:val="00534BD0"/>
    <w:rsid w:val="00540A9B"/>
    <w:rsid w:val="005424CA"/>
    <w:rsid w:val="0054360B"/>
    <w:rsid w:val="00551A94"/>
    <w:rsid w:val="00555236"/>
    <w:rsid w:val="00556661"/>
    <w:rsid w:val="00560873"/>
    <w:rsid w:val="00561DD9"/>
    <w:rsid w:val="005816DF"/>
    <w:rsid w:val="0058261F"/>
    <w:rsid w:val="00584A21"/>
    <w:rsid w:val="00584E12"/>
    <w:rsid w:val="00585374"/>
    <w:rsid w:val="0058581B"/>
    <w:rsid w:val="00592D0D"/>
    <w:rsid w:val="00594D66"/>
    <w:rsid w:val="0059560E"/>
    <w:rsid w:val="005A3B04"/>
    <w:rsid w:val="005C7C2E"/>
    <w:rsid w:val="005D08E3"/>
    <w:rsid w:val="005D470B"/>
    <w:rsid w:val="005D6CA7"/>
    <w:rsid w:val="005E6198"/>
    <w:rsid w:val="005F57A9"/>
    <w:rsid w:val="005F6303"/>
    <w:rsid w:val="005F77A7"/>
    <w:rsid w:val="00603066"/>
    <w:rsid w:val="00603AE2"/>
    <w:rsid w:val="00604610"/>
    <w:rsid w:val="006112F0"/>
    <w:rsid w:val="00615243"/>
    <w:rsid w:val="0061551C"/>
    <w:rsid w:val="006242F0"/>
    <w:rsid w:val="006272A8"/>
    <w:rsid w:val="00633A99"/>
    <w:rsid w:val="006449C6"/>
    <w:rsid w:val="00654070"/>
    <w:rsid w:val="006540CD"/>
    <w:rsid w:val="006546F4"/>
    <w:rsid w:val="00656D45"/>
    <w:rsid w:val="00666213"/>
    <w:rsid w:val="0067504F"/>
    <w:rsid w:val="00682636"/>
    <w:rsid w:val="00684533"/>
    <w:rsid w:val="00686FA9"/>
    <w:rsid w:val="00695AFD"/>
    <w:rsid w:val="00697E86"/>
    <w:rsid w:val="006A0661"/>
    <w:rsid w:val="006B1F62"/>
    <w:rsid w:val="006B5ADD"/>
    <w:rsid w:val="006B6E0F"/>
    <w:rsid w:val="006C0EA7"/>
    <w:rsid w:val="006D0727"/>
    <w:rsid w:val="006D3797"/>
    <w:rsid w:val="006D69AD"/>
    <w:rsid w:val="006E3E20"/>
    <w:rsid w:val="006E4E69"/>
    <w:rsid w:val="006E6D0F"/>
    <w:rsid w:val="006F044C"/>
    <w:rsid w:val="006F1C19"/>
    <w:rsid w:val="006F2B7D"/>
    <w:rsid w:val="00702384"/>
    <w:rsid w:val="00713BC3"/>
    <w:rsid w:val="00714089"/>
    <w:rsid w:val="0072367F"/>
    <w:rsid w:val="007238BB"/>
    <w:rsid w:val="00725CB0"/>
    <w:rsid w:val="00730482"/>
    <w:rsid w:val="00734EDC"/>
    <w:rsid w:val="00735B84"/>
    <w:rsid w:val="007421EE"/>
    <w:rsid w:val="00754B71"/>
    <w:rsid w:val="00754D18"/>
    <w:rsid w:val="00760B85"/>
    <w:rsid w:val="007637C7"/>
    <w:rsid w:val="007638A4"/>
    <w:rsid w:val="007748B4"/>
    <w:rsid w:val="00774D00"/>
    <w:rsid w:val="00775461"/>
    <w:rsid w:val="00784F54"/>
    <w:rsid w:val="007856BA"/>
    <w:rsid w:val="00792B01"/>
    <w:rsid w:val="007A69DD"/>
    <w:rsid w:val="007B0E8D"/>
    <w:rsid w:val="007B5767"/>
    <w:rsid w:val="007C1BC8"/>
    <w:rsid w:val="007C30D5"/>
    <w:rsid w:val="007C6DF2"/>
    <w:rsid w:val="007C7DC7"/>
    <w:rsid w:val="007D728C"/>
    <w:rsid w:val="007E06A4"/>
    <w:rsid w:val="007E10B3"/>
    <w:rsid w:val="007F2FD9"/>
    <w:rsid w:val="007F3DC2"/>
    <w:rsid w:val="007F50E8"/>
    <w:rsid w:val="007F53E5"/>
    <w:rsid w:val="00802F66"/>
    <w:rsid w:val="008034EC"/>
    <w:rsid w:val="00803A04"/>
    <w:rsid w:val="008043A5"/>
    <w:rsid w:val="0080670A"/>
    <w:rsid w:val="00811345"/>
    <w:rsid w:val="00824949"/>
    <w:rsid w:val="00824C2B"/>
    <w:rsid w:val="00831401"/>
    <w:rsid w:val="00835459"/>
    <w:rsid w:val="00840355"/>
    <w:rsid w:val="00842D3A"/>
    <w:rsid w:val="00843637"/>
    <w:rsid w:val="00846236"/>
    <w:rsid w:val="008470F2"/>
    <w:rsid w:val="00860E18"/>
    <w:rsid w:val="008624A1"/>
    <w:rsid w:val="0087120F"/>
    <w:rsid w:val="00871BBF"/>
    <w:rsid w:val="00883BBD"/>
    <w:rsid w:val="00884645"/>
    <w:rsid w:val="00891DF2"/>
    <w:rsid w:val="00892B55"/>
    <w:rsid w:val="008942B0"/>
    <w:rsid w:val="00896DF0"/>
    <w:rsid w:val="008A2FBF"/>
    <w:rsid w:val="008B5C03"/>
    <w:rsid w:val="008C5D74"/>
    <w:rsid w:val="008D27DF"/>
    <w:rsid w:val="008D6F1E"/>
    <w:rsid w:val="008E2CA7"/>
    <w:rsid w:val="008F5EF9"/>
    <w:rsid w:val="00901B5F"/>
    <w:rsid w:val="00901F5F"/>
    <w:rsid w:val="009024AD"/>
    <w:rsid w:val="00902DC5"/>
    <w:rsid w:val="00915D12"/>
    <w:rsid w:val="009202C1"/>
    <w:rsid w:val="00920CB5"/>
    <w:rsid w:val="00930FC3"/>
    <w:rsid w:val="00931B1F"/>
    <w:rsid w:val="00934CB2"/>
    <w:rsid w:val="0094380A"/>
    <w:rsid w:val="00944915"/>
    <w:rsid w:val="00955EB1"/>
    <w:rsid w:val="00963F02"/>
    <w:rsid w:val="00967FFD"/>
    <w:rsid w:val="009865FC"/>
    <w:rsid w:val="00986681"/>
    <w:rsid w:val="00986783"/>
    <w:rsid w:val="00990D77"/>
    <w:rsid w:val="00992449"/>
    <w:rsid w:val="009957AA"/>
    <w:rsid w:val="0099584E"/>
    <w:rsid w:val="00995B1A"/>
    <w:rsid w:val="00996835"/>
    <w:rsid w:val="009B11A6"/>
    <w:rsid w:val="009B1EF4"/>
    <w:rsid w:val="009C4AFD"/>
    <w:rsid w:val="009C515B"/>
    <w:rsid w:val="009C7863"/>
    <w:rsid w:val="009D4EE0"/>
    <w:rsid w:val="009D5DBD"/>
    <w:rsid w:val="009E1198"/>
    <w:rsid w:val="009E4A07"/>
    <w:rsid w:val="009F10BB"/>
    <w:rsid w:val="009F5579"/>
    <w:rsid w:val="00A07D88"/>
    <w:rsid w:val="00A14433"/>
    <w:rsid w:val="00A20FA6"/>
    <w:rsid w:val="00A2179A"/>
    <w:rsid w:val="00A2591F"/>
    <w:rsid w:val="00A32D67"/>
    <w:rsid w:val="00A3453B"/>
    <w:rsid w:val="00A35E3F"/>
    <w:rsid w:val="00A36C07"/>
    <w:rsid w:val="00A373A1"/>
    <w:rsid w:val="00A4659A"/>
    <w:rsid w:val="00A65E00"/>
    <w:rsid w:val="00A734F4"/>
    <w:rsid w:val="00A73CE4"/>
    <w:rsid w:val="00A87AB8"/>
    <w:rsid w:val="00A90EBD"/>
    <w:rsid w:val="00A94005"/>
    <w:rsid w:val="00AA4FE4"/>
    <w:rsid w:val="00AA7B3C"/>
    <w:rsid w:val="00AB55C3"/>
    <w:rsid w:val="00AC23AE"/>
    <w:rsid w:val="00AC27E9"/>
    <w:rsid w:val="00AD212B"/>
    <w:rsid w:val="00AD2C15"/>
    <w:rsid w:val="00AD51A0"/>
    <w:rsid w:val="00AF2499"/>
    <w:rsid w:val="00B06914"/>
    <w:rsid w:val="00B14F35"/>
    <w:rsid w:val="00B20125"/>
    <w:rsid w:val="00B2183D"/>
    <w:rsid w:val="00B30F6D"/>
    <w:rsid w:val="00B33C3F"/>
    <w:rsid w:val="00B44873"/>
    <w:rsid w:val="00B50839"/>
    <w:rsid w:val="00B550A4"/>
    <w:rsid w:val="00B55AE5"/>
    <w:rsid w:val="00B5670E"/>
    <w:rsid w:val="00B61C2F"/>
    <w:rsid w:val="00B81EE3"/>
    <w:rsid w:val="00B861B4"/>
    <w:rsid w:val="00B9408B"/>
    <w:rsid w:val="00B9441B"/>
    <w:rsid w:val="00BA1B8D"/>
    <w:rsid w:val="00BD066A"/>
    <w:rsid w:val="00BD2749"/>
    <w:rsid w:val="00BD4587"/>
    <w:rsid w:val="00BD51EF"/>
    <w:rsid w:val="00BD6E19"/>
    <w:rsid w:val="00BE7E01"/>
    <w:rsid w:val="00BF1FFB"/>
    <w:rsid w:val="00BF3258"/>
    <w:rsid w:val="00BF4F6D"/>
    <w:rsid w:val="00C04C2F"/>
    <w:rsid w:val="00C177FB"/>
    <w:rsid w:val="00C24C61"/>
    <w:rsid w:val="00C44557"/>
    <w:rsid w:val="00C55F16"/>
    <w:rsid w:val="00C7333E"/>
    <w:rsid w:val="00C75F88"/>
    <w:rsid w:val="00C84BAD"/>
    <w:rsid w:val="00C97609"/>
    <w:rsid w:val="00CB1444"/>
    <w:rsid w:val="00CB1527"/>
    <w:rsid w:val="00CB4A75"/>
    <w:rsid w:val="00CB5DF8"/>
    <w:rsid w:val="00CC076C"/>
    <w:rsid w:val="00CC52B7"/>
    <w:rsid w:val="00CC69AD"/>
    <w:rsid w:val="00CD12C5"/>
    <w:rsid w:val="00CD2E87"/>
    <w:rsid w:val="00CD3723"/>
    <w:rsid w:val="00CE5163"/>
    <w:rsid w:val="00CE5262"/>
    <w:rsid w:val="00CE68A0"/>
    <w:rsid w:val="00CF63CC"/>
    <w:rsid w:val="00D00359"/>
    <w:rsid w:val="00D0211D"/>
    <w:rsid w:val="00D03486"/>
    <w:rsid w:val="00D219EA"/>
    <w:rsid w:val="00D21EF1"/>
    <w:rsid w:val="00D31A60"/>
    <w:rsid w:val="00D41CCD"/>
    <w:rsid w:val="00D43DDB"/>
    <w:rsid w:val="00D44DC3"/>
    <w:rsid w:val="00D50071"/>
    <w:rsid w:val="00D50582"/>
    <w:rsid w:val="00D868ED"/>
    <w:rsid w:val="00DA1B99"/>
    <w:rsid w:val="00DA25EF"/>
    <w:rsid w:val="00DB2751"/>
    <w:rsid w:val="00DB6EAD"/>
    <w:rsid w:val="00DC58EC"/>
    <w:rsid w:val="00DC5A75"/>
    <w:rsid w:val="00DD11FB"/>
    <w:rsid w:val="00DD57B2"/>
    <w:rsid w:val="00DD720D"/>
    <w:rsid w:val="00DD7286"/>
    <w:rsid w:val="00DD7A1A"/>
    <w:rsid w:val="00DE7E60"/>
    <w:rsid w:val="00DF5111"/>
    <w:rsid w:val="00E178F0"/>
    <w:rsid w:val="00E21C0B"/>
    <w:rsid w:val="00E21D13"/>
    <w:rsid w:val="00E4210A"/>
    <w:rsid w:val="00E56E13"/>
    <w:rsid w:val="00E626EF"/>
    <w:rsid w:val="00E70CFF"/>
    <w:rsid w:val="00E72CDB"/>
    <w:rsid w:val="00E746CA"/>
    <w:rsid w:val="00E74F12"/>
    <w:rsid w:val="00E750FE"/>
    <w:rsid w:val="00E762D2"/>
    <w:rsid w:val="00E8023C"/>
    <w:rsid w:val="00E829CA"/>
    <w:rsid w:val="00E83841"/>
    <w:rsid w:val="00E944FF"/>
    <w:rsid w:val="00E97387"/>
    <w:rsid w:val="00EA450B"/>
    <w:rsid w:val="00EA6741"/>
    <w:rsid w:val="00EA74D8"/>
    <w:rsid w:val="00EB15DA"/>
    <w:rsid w:val="00EB5451"/>
    <w:rsid w:val="00EC47F1"/>
    <w:rsid w:val="00ED2318"/>
    <w:rsid w:val="00ED26CF"/>
    <w:rsid w:val="00ED6704"/>
    <w:rsid w:val="00EF00DF"/>
    <w:rsid w:val="00F003D7"/>
    <w:rsid w:val="00F00718"/>
    <w:rsid w:val="00F157C0"/>
    <w:rsid w:val="00F15A53"/>
    <w:rsid w:val="00F23526"/>
    <w:rsid w:val="00F23695"/>
    <w:rsid w:val="00F27675"/>
    <w:rsid w:val="00F35F74"/>
    <w:rsid w:val="00F43B57"/>
    <w:rsid w:val="00F52072"/>
    <w:rsid w:val="00F555B3"/>
    <w:rsid w:val="00F56761"/>
    <w:rsid w:val="00F6036A"/>
    <w:rsid w:val="00F6618D"/>
    <w:rsid w:val="00F71555"/>
    <w:rsid w:val="00F769AB"/>
    <w:rsid w:val="00FA34A1"/>
    <w:rsid w:val="00FA757B"/>
    <w:rsid w:val="00FB319F"/>
    <w:rsid w:val="00FB74EC"/>
    <w:rsid w:val="00FC5636"/>
    <w:rsid w:val="00FD0C07"/>
    <w:rsid w:val="00FD3762"/>
    <w:rsid w:val="00FD4E04"/>
    <w:rsid w:val="00FE5BAB"/>
    <w:rsid w:val="00FF10B6"/>
    <w:rsid w:val="00FF3BD1"/>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60770">
      <v:textbox inset="5.85pt,.7pt,5.85pt,.7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00359"/>
    <w:pPr>
      <w:widowControl w:val="0"/>
      <w:jc w:val="both"/>
    </w:pPr>
  </w:style>
  <w:style w:type="paragraph" w:styleId="1">
    <w:name w:val="heading 1"/>
    <w:basedOn w:val="a"/>
    <w:next w:val="a"/>
    <w:link w:val="10"/>
    <w:uiPriority w:val="9"/>
    <w:qFormat/>
    <w:rsid w:val="007C30D5"/>
    <w:pPr>
      <w:keepNext/>
      <w:outlineLvl w:val="0"/>
    </w:pPr>
    <w:rPr>
      <w:rFonts w:asciiTheme="majorHAnsi" w:eastAsiaTheme="majorEastAsia" w:hAnsiTheme="majorHAnsi" w:cstheme="majorBidi"/>
      <w:sz w:val="32"/>
      <w:szCs w:val="24"/>
    </w:rPr>
  </w:style>
  <w:style w:type="paragraph" w:styleId="2">
    <w:name w:val="heading 2"/>
    <w:basedOn w:val="a"/>
    <w:next w:val="a"/>
    <w:link w:val="20"/>
    <w:uiPriority w:val="9"/>
    <w:unhideWhenUsed/>
    <w:qFormat/>
    <w:rsid w:val="007C30D5"/>
    <w:pPr>
      <w:keepNext/>
      <w:outlineLvl w:val="1"/>
    </w:pPr>
    <w:rPr>
      <w:rFonts w:asciiTheme="majorHAnsi" w:eastAsiaTheme="majorEastAsia" w:hAnsiTheme="majorHAnsi" w:cstheme="majorBidi"/>
      <w:sz w:val="28"/>
    </w:rPr>
  </w:style>
  <w:style w:type="paragraph" w:styleId="3">
    <w:name w:val="heading 3"/>
    <w:basedOn w:val="a"/>
    <w:next w:val="a"/>
    <w:link w:val="30"/>
    <w:uiPriority w:val="9"/>
    <w:unhideWhenUsed/>
    <w:qFormat/>
    <w:rsid w:val="00F157C0"/>
    <w:pPr>
      <w:keepNext/>
      <w:spacing w:line="360" w:lineRule="auto"/>
      <w:ind w:leftChars="400" w:left="400"/>
      <w:outlineLvl w:val="2"/>
    </w:pPr>
    <w:rPr>
      <w:rFonts w:asciiTheme="majorHAnsi" w:eastAsiaTheme="majorEastAsia" w:hAnsiTheme="majorHAnsi" w:cstheme="majorBidi"/>
      <w:sz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0F0DFD"/>
    <w:pPr>
      <w:spacing w:before="240" w:after="120"/>
      <w:jc w:val="left"/>
      <w:outlineLvl w:val="0"/>
    </w:pPr>
    <w:rPr>
      <w:rFonts w:asciiTheme="majorHAnsi" w:eastAsia="ＭＳ Ｐゴシック" w:hAnsiTheme="majorHAnsi" w:cstheme="majorBidi"/>
      <w:sz w:val="48"/>
      <w:szCs w:val="32"/>
    </w:rPr>
  </w:style>
  <w:style w:type="character" w:customStyle="1" w:styleId="a4">
    <w:name w:val="表題 (文字)"/>
    <w:basedOn w:val="a0"/>
    <w:link w:val="a3"/>
    <w:uiPriority w:val="10"/>
    <w:rsid w:val="000F0DFD"/>
    <w:rPr>
      <w:rFonts w:asciiTheme="majorHAnsi" w:eastAsia="ＭＳ Ｐゴシック" w:hAnsiTheme="majorHAnsi" w:cstheme="majorBidi"/>
      <w:sz w:val="48"/>
      <w:szCs w:val="32"/>
    </w:rPr>
  </w:style>
  <w:style w:type="paragraph" w:styleId="a5">
    <w:name w:val="Subtitle"/>
    <w:basedOn w:val="a"/>
    <w:next w:val="a"/>
    <w:link w:val="a6"/>
    <w:uiPriority w:val="11"/>
    <w:qFormat/>
    <w:rsid w:val="000F0DFD"/>
    <w:pPr>
      <w:jc w:val="left"/>
      <w:outlineLvl w:val="1"/>
    </w:pPr>
    <w:rPr>
      <w:rFonts w:asciiTheme="majorHAnsi" w:eastAsia="ＭＳ Ｐゴシック" w:hAnsiTheme="majorHAnsi" w:cstheme="majorBidi"/>
      <w:sz w:val="28"/>
      <w:szCs w:val="24"/>
    </w:rPr>
  </w:style>
  <w:style w:type="character" w:customStyle="1" w:styleId="a6">
    <w:name w:val="副題 (文字)"/>
    <w:basedOn w:val="a0"/>
    <w:link w:val="a5"/>
    <w:uiPriority w:val="11"/>
    <w:rsid w:val="000F0DFD"/>
    <w:rPr>
      <w:rFonts w:asciiTheme="majorHAnsi" w:eastAsia="ＭＳ Ｐゴシック" w:hAnsiTheme="majorHAnsi" w:cstheme="majorBidi"/>
      <w:sz w:val="28"/>
      <w:szCs w:val="24"/>
    </w:rPr>
  </w:style>
  <w:style w:type="paragraph" w:styleId="a7">
    <w:name w:val="No Spacing"/>
    <w:link w:val="a8"/>
    <w:uiPriority w:val="1"/>
    <w:qFormat/>
    <w:rsid w:val="00025AAC"/>
    <w:rPr>
      <w:kern w:val="0"/>
      <w:sz w:val="22"/>
    </w:rPr>
  </w:style>
  <w:style w:type="character" w:customStyle="1" w:styleId="a8">
    <w:name w:val="行間詰め (文字)"/>
    <w:basedOn w:val="a0"/>
    <w:link w:val="a7"/>
    <w:uiPriority w:val="1"/>
    <w:rsid w:val="00025AAC"/>
    <w:rPr>
      <w:kern w:val="0"/>
      <w:sz w:val="22"/>
    </w:rPr>
  </w:style>
  <w:style w:type="paragraph" w:styleId="a9">
    <w:name w:val="Balloon Text"/>
    <w:basedOn w:val="a"/>
    <w:link w:val="aa"/>
    <w:uiPriority w:val="99"/>
    <w:semiHidden/>
    <w:unhideWhenUsed/>
    <w:rsid w:val="00025AAC"/>
    <w:rPr>
      <w:rFonts w:asciiTheme="majorHAnsi" w:eastAsiaTheme="majorEastAsia" w:hAnsiTheme="majorHAnsi" w:cstheme="majorBidi"/>
      <w:sz w:val="18"/>
      <w:szCs w:val="18"/>
    </w:rPr>
  </w:style>
  <w:style w:type="character" w:customStyle="1" w:styleId="aa">
    <w:name w:val="吹き出し (文字)"/>
    <w:basedOn w:val="a0"/>
    <w:link w:val="a9"/>
    <w:uiPriority w:val="99"/>
    <w:semiHidden/>
    <w:rsid w:val="00025AAC"/>
    <w:rPr>
      <w:rFonts w:asciiTheme="majorHAnsi" w:eastAsiaTheme="majorEastAsia" w:hAnsiTheme="majorHAnsi" w:cstheme="majorBidi"/>
      <w:sz w:val="18"/>
      <w:szCs w:val="18"/>
    </w:rPr>
  </w:style>
  <w:style w:type="character" w:customStyle="1" w:styleId="10">
    <w:name w:val="見出し 1 (文字)"/>
    <w:basedOn w:val="a0"/>
    <w:link w:val="1"/>
    <w:uiPriority w:val="9"/>
    <w:rsid w:val="007C30D5"/>
    <w:rPr>
      <w:rFonts w:asciiTheme="majorHAnsi" w:eastAsiaTheme="majorEastAsia" w:hAnsiTheme="majorHAnsi" w:cstheme="majorBidi"/>
      <w:sz w:val="32"/>
      <w:szCs w:val="24"/>
    </w:rPr>
  </w:style>
  <w:style w:type="paragraph" w:styleId="ab">
    <w:name w:val="TOC Heading"/>
    <w:basedOn w:val="1"/>
    <w:next w:val="a"/>
    <w:uiPriority w:val="39"/>
    <w:unhideWhenUsed/>
    <w:qFormat/>
    <w:rsid w:val="00025AAC"/>
    <w:pPr>
      <w:keepLines/>
      <w:widowControl/>
      <w:spacing w:before="480" w:line="276" w:lineRule="auto"/>
      <w:jc w:val="left"/>
      <w:outlineLvl w:val="9"/>
    </w:pPr>
    <w:rPr>
      <w:b/>
      <w:bCs/>
      <w:color w:val="365F91" w:themeColor="accent1" w:themeShade="BF"/>
      <w:kern w:val="0"/>
      <w:szCs w:val="28"/>
    </w:rPr>
  </w:style>
  <w:style w:type="paragraph" w:styleId="21">
    <w:name w:val="toc 2"/>
    <w:basedOn w:val="a"/>
    <w:next w:val="a"/>
    <w:autoRedefine/>
    <w:uiPriority w:val="39"/>
    <w:unhideWhenUsed/>
    <w:qFormat/>
    <w:rsid w:val="00025AAC"/>
    <w:pPr>
      <w:ind w:leftChars="100" w:left="210"/>
    </w:pPr>
  </w:style>
  <w:style w:type="paragraph" w:styleId="11">
    <w:name w:val="toc 1"/>
    <w:basedOn w:val="a"/>
    <w:next w:val="a"/>
    <w:autoRedefine/>
    <w:uiPriority w:val="39"/>
    <w:unhideWhenUsed/>
    <w:qFormat/>
    <w:rsid w:val="00025AAC"/>
  </w:style>
  <w:style w:type="character" w:styleId="ac">
    <w:name w:val="Hyperlink"/>
    <w:basedOn w:val="a0"/>
    <w:uiPriority w:val="99"/>
    <w:unhideWhenUsed/>
    <w:rsid w:val="00025AAC"/>
    <w:rPr>
      <w:color w:val="0000FF" w:themeColor="hyperlink"/>
      <w:u w:val="single"/>
    </w:rPr>
  </w:style>
  <w:style w:type="paragraph" w:styleId="31">
    <w:name w:val="toc 3"/>
    <w:basedOn w:val="a"/>
    <w:next w:val="a"/>
    <w:autoRedefine/>
    <w:uiPriority w:val="39"/>
    <w:unhideWhenUsed/>
    <w:qFormat/>
    <w:rsid w:val="00B61C2F"/>
    <w:pPr>
      <w:widowControl/>
      <w:tabs>
        <w:tab w:val="left" w:pos="1260"/>
        <w:tab w:val="right" w:leader="dot" w:pos="8494"/>
      </w:tabs>
      <w:ind w:left="440"/>
      <w:jc w:val="left"/>
    </w:pPr>
    <w:rPr>
      <w:kern w:val="0"/>
    </w:rPr>
  </w:style>
  <w:style w:type="paragraph" w:styleId="ad">
    <w:name w:val="List Paragraph"/>
    <w:basedOn w:val="a"/>
    <w:uiPriority w:val="34"/>
    <w:qFormat/>
    <w:rsid w:val="00167766"/>
    <w:pPr>
      <w:ind w:leftChars="400" w:left="840"/>
    </w:pPr>
  </w:style>
  <w:style w:type="character" w:customStyle="1" w:styleId="20">
    <w:name w:val="見出し 2 (文字)"/>
    <w:basedOn w:val="a0"/>
    <w:link w:val="2"/>
    <w:uiPriority w:val="9"/>
    <w:rsid w:val="007C30D5"/>
    <w:rPr>
      <w:rFonts w:asciiTheme="majorHAnsi" w:eastAsiaTheme="majorEastAsia" w:hAnsiTheme="majorHAnsi" w:cstheme="majorBidi"/>
      <w:sz w:val="28"/>
    </w:rPr>
  </w:style>
  <w:style w:type="paragraph" w:styleId="ae">
    <w:name w:val="caption"/>
    <w:basedOn w:val="a"/>
    <w:next w:val="a"/>
    <w:uiPriority w:val="35"/>
    <w:unhideWhenUsed/>
    <w:qFormat/>
    <w:rsid w:val="00AD212B"/>
    <w:rPr>
      <w:b/>
      <w:bCs/>
      <w:szCs w:val="21"/>
    </w:rPr>
  </w:style>
  <w:style w:type="table" w:styleId="af">
    <w:name w:val="Table Grid"/>
    <w:basedOn w:val="a1"/>
    <w:uiPriority w:val="59"/>
    <w:rsid w:val="00AD212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0">
    <w:name w:val="header"/>
    <w:basedOn w:val="a"/>
    <w:link w:val="af1"/>
    <w:uiPriority w:val="99"/>
    <w:unhideWhenUsed/>
    <w:rsid w:val="00D21EF1"/>
    <w:pPr>
      <w:tabs>
        <w:tab w:val="center" w:pos="4252"/>
        <w:tab w:val="right" w:pos="8504"/>
      </w:tabs>
      <w:snapToGrid w:val="0"/>
    </w:pPr>
  </w:style>
  <w:style w:type="character" w:customStyle="1" w:styleId="af1">
    <w:name w:val="ヘッダー (文字)"/>
    <w:basedOn w:val="a0"/>
    <w:link w:val="af0"/>
    <w:uiPriority w:val="99"/>
    <w:rsid w:val="00D21EF1"/>
  </w:style>
  <w:style w:type="paragraph" w:styleId="af2">
    <w:name w:val="footer"/>
    <w:basedOn w:val="a"/>
    <w:link w:val="af3"/>
    <w:uiPriority w:val="99"/>
    <w:semiHidden/>
    <w:unhideWhenUsed/>
    <w:rsid w:val="00D21EF1"/>
    <w:pPr>
      <w:tabs>
        <w:tab w:val="center" w:pos="4252"/>
        <w:tab w:val="right" w:pos="8504"/>
      </w:tabs>
      <w:snapToGrid w:val="0"/>
    </w:pPr>
  </w:style>
  <w:style w:type="character" w:customStyle="1" w:styleId="af3">
    <w:name w:val="フッター (文字)"/>
    <w:basedOn w:val="a0"/>
    <w:link w:val="af2"/>
    <w:uiPriority w:val="99"/>
    <w:semiHidden/>
    <w:rsid w:val="00D21EF1"/>
  </w:style>
  <w:style w:type="paragraph" w:styleId="HTML">
    <w:name w:val="HTML Preformatted"/>
    <w:basedOn w:val="a"/>
    <w:link w:val="HTML0"/>
    <w:uiPriority w:val="99"/>
    <w:semiHidden/>
    <w:unhideWhenUsed/>
    <w:rsid w:val="00540A9B"/>
    <w:rPr>
      <w:rFonts w:ascii="Courier New" w:hAnsi="Courier New" w:cs="Courier New"/>
      <w:sz w:val="20"/>
      <w:szCs w:val="20"/>
    </w:rPr>
  </w:style>
  <w:style w:type="character" w:customStyle="1" w:styleId="HTML0">
    <w:name w:val="HTML 書式付き (文字)"/>
    <w:basedOn w:val="a0"/>
    <w:link w:val="HTML"/>
    <w:uiPriority w:val="99"/>
    <w:semiHidden/>
    <w:rsid w:val="00540A9B"/>
    <w:rPr>
      <w:rFonts w:ascii="Courier New" w:hAnsi="Courier New" w:cs="Courier New"/>
      <w:sz w:val="20"/>
      <w:szCs w:val="20"/>
    </w:rPr>
  </w:style>
  <w:style w:type="character" w:customStyle="1" w:styleId="30">
    <w:name w:val="見出し 3 (文字)"/>
    <w:basedOn w:val="a0"/>
    <w:link w:val="3"/>
    <w:uiPriority w:val="9"/>
    <w:rsid w:val="00F157C0"/>
    <w:rPr>
      <w:rFonts w:asciiTheme="majorHAnsi" w:eastAsiaTheme="majorEastAsia" w:hAnsiTheme="majorHAnsi" w:cstheme="majorBidi"/>
      <w:sz w:val="24"/>
    </w:rPr>
  </w:style>
</w:styles>
</file>

<file path=word/webSettings.xml><?xml version="1.0" encoding="utf-8"?>
<w:webSettings xmlns:r="http://schemas.openxmlformats.org/officeDocument/2006/relationships" xmlns:w="http://schemas.openxmlformats.org/wordprocessingml/2006/main">
  <w:divs>
    <w:div w:id="17512422">
      <w:bodyDiv w:val="1"/>
      <w:marLeft w:val="0"/>
      <w:marRight w:val="0"/>
      <w:marTop w:val="0"/>
      <w:marBottom w:val="0"/>
      <w:divBdr>
        <w:top w:val="none" w:sz="0" w:space="0" w:color="auto"/>
        <w:left w:val="none" w:sz="0" w:space="0" w:color="auto"/>
        <w:bottom w:val="none" w:sz="0" w:space="0" w:color="auto"/>
        <w:right w:val="none" w:sz="0" w:space="0" w:color="auto"/>
      </w:divBdr>
    </w:div>
    <w:div w:id="20134434">
      <w:bodyDiv w:val="1"/>
      <w:marLeft w:val="0"/>
      <w:marRight w:val="0"/>
      <w:marTop w:val="0"/>
      <w:marBottom w:val="0"/>
      <w:divBdr>
        <w:top w:val="none" w:sz="0" w:space="0" w:color="auto"/>
        <w:left w:val="none" w:sz="0" w:space="0" w:color="auto"/>
        <w:bottom w:val="none" w:sz="0" w:space="0" w:color="auto"/>
        <w:right w:val="none" w:sz="0" w:space="0" w:color="auto"/>
      </w:divBdr>
    </w:div>
    <w:div w:id="22555353">
      <w:bodyDiv w:val="1"/>
      <w:marLeft w:val="0"/>
      <w:marRight w:val="0"/>
      <w:marTop w:val="0"/>
      <w:marBottom w:val="0"/>
      <w:divBdr>
        <w:top w:val="none" w:sz="0" w:space="0" w:color="auto"/>
        <w:left w:val="none" w:sz="0" w:space="0" w:color="auto"/>
        <w:bottom w:val="none" w:sz="0" w:space="0" w:color="auto"/>
        <w:right w:val="none" w:sz="0" w:space="0" w:color="auto"/>
      </w:divBdr>
    </w:div>
    <w:div w:id="39550414">
      <w:bodyDiv w:val="1"/>
      <w:marLeft w:val="0"/>
      <w:marRight w:val="0"/>
      <w:marTop w:val="0"/>
      <w:marBottom w:val="0"/>
      <w:divBdr>
        <w:top w:val="none" w:sz="0" w:space="0" w:color="auto"/>
        <w:left w:val="none" w:sz="0" w:space="0" w:color="auto"/>
        <w:bottom w:val="none" w:sz="0" w:space="0" w:color="auto"/>
        <w:right w:val="none" w:sz="0" w:space="0" w:color="auto"/>
      </w:divBdr>
    </w:div>
    <w:div w:id="71319539">
      <w:bodyDiv w:val="1"/>
      <w:marLeft w:val="0"/>
      <w:marRight w:val="0"/>
      <w:marTop w:val="0"/>
      <w:marBottom w:val="0"/>
      <w:divBdr>
        <w:top w:val="none" w:sz="0" w:space="0" w:color="auto"/>
        <w:left w:val="none" w:sz="0" w:space="0" w:color="auto"/>
        <w:bottom w:val="none" w:sz="0" w:space="0" w:color="auto"/>
        <w:right w:val="none" w:sz="0" w:space="0" w:color="auto"/>
      </w:divBdr>
    </w:div>
    <w:div w:id="76640184">
      <w:bodyDiv w:val="1"/>
      <w:marLeft w:val="0"/>
      <w:marRight w:val="0"/>
      <w:marTop w:val="0"/>
      <w:marBottom w:val="0"/>
      <w:divBdr>
        <w:top w:val="none" w:sz="0" w:space="0" w:color="auto"/>
        <w:left w:val="none" w:sz="0" w:space="0" w:color="auto"/>
        <w:bottom w:val="none" w:sz="0" w:space="0" w:color="auto"/>
        <w:right w:val="none" w:sz="0" w:space="0" w:color="auto"/>
      </w:divBdr>
    </w:div>
    <w:div w:id="95174898">
      <w:bodyDiv w:val="1"/>
      <w:marLeft w:val="0"/>
      <w:marRight w:val="0"/>
      <w:marTop w:val="0"/>
      <w:marBottom w:val="0"/>
      <w:divBdr>
        <w:top w:val="none" w:sz="0" w:space="0" w:color="auto"/>
        <w:left w:val="none" w:sz="0" w:space="0" w:color="auto"/>
        <w:bottom w:val="none" w:sz="0" w:space="0" w:color="auto"/>
        <w:right w:val="none" w:sz="0" w:space="0" w:color="auto"/>
      </w:divBdr>
    </w:div>
    <w:div w:id="98184244">
      <w:bodyDiv w:val="1"/>
      <w:marLeft w:val="0"/>
      <w:marRight w:val="0"/>
      <w:marTop w:val="0"/>
      <w:marBottom w:val="0"/>
      <w:divBdr>
        <w:top w:val="none" w:sz="0" w:space="0" w:color="auto"/>
        <w:left w:val="none" w:sz="0" w:space="0" w:color="auto"/>
        <w:bottom w:val="none" w:sz="0" w:space="0" w:color="auto"/>
        <w:right w:val="none" w:sz="0" w:space="0" w:color="auto"/>
      </w:divBdr>
    </w:div>
    <w:div w:id="100339591">
      <w:bodyDiv w:val="1"/>
      <w:marLeft w:val="0"/>
      <w:marRight w:val="0"/>
      <w:marTop w:val="0"/>
      <w:marBottom w:val="0"/>
      <w:divBdr>
        <w:top w:val="none" w:sz="0" w:space="0" w:color="auto"/>
        <w:left w:val="none" w:sz="0" w:space="0" w:color="auto"/>
        <w:bottom w:val="none" w:sz="0" w:space="0" w:color="auto"/>
        <w:right w:val="none" w:sz="0" w:space="0" w:color="auto"/>
      </w:divBdr>
    </w:div>
    <w:div w:id="101003346">
      <w:bodyDiv w:val="1"/>
      <w:marLeft w:val="0"/>
      <w:marRight w:val="0"/>
      <w:marTop w:val="0"/>
      <w:marBottom w:val="0"/>
      <w:divBdr>
        <w:top w:val="none" w:sz="0" w:space="0" w:color="auto"/>
        <w:left w:val="none" w:sz="0" w:space="0" w:color="auto"/>
        <w:bottom w:val="none" w:sz="0" w:space="0" w:color="auto"/>
        <w:right w:val="none" w:sz="0" w:space="0" w:color="auto"/>
      </w:divBdr>
    </w:div>
    <w:div w:id="104420769">
      <w:bodyDiv w:val="1"/>
      <w:marLeft w:val="0"/>
      <w:marRight w:val="0"/>
      <w:marTop w:val="0"/>
      <w:marBottom w:val="0"/>
      <w:divBdr>
        <w:top w:val="none" w:sz="0" w:space="0" w:color="auto"/>
        <w:left w:val="none" w:sz="0" w:space="0" w:color="auto"/>
        <w:bottom w:val="none" w:sz="0" w:space="0" w:color="auto"/>
        <w:right w:val="none" w:sz="0" w:space="0" w:color="auto"/>
      </w:divBdr>
    </w:div>
    <w:div w:id="112939669">
      <w:bodyDiv w:val="1"/>
      <w:marLeft w:val="0"/>
      <w:marRight w:val="0"/>
      <w:marTop w:val="0"/>
      <w:marBottom w:val="0"/>
      <w:divBdr>
        <w:top w:val="none" w:sz="0" w:space="0" w:color="auto"/>
        <w:left w:val="none" w:sz="0" w:space="0" w:color="auto"/>
        <w:bottom w:val="none" w:sz="0" w:space="0" w:color="auto"/>
        <w:right w:val="none" w:sz="0" w:space="0" w:color="auto"/>
      </w:divBdr>
    </w:div>
    <w:div w:id="120926881">
      <w:bodyDiv w:val="1"/>
      <w:marLeft w:val="0"/>
      <w:marRight w:val="0"/>
      <w:marTop w:val="0"/>
      <w:marBottom w:val="0"/>
      <w:divBdr>
        <w:top w:val="none" w:sz="0" w:space="0" w:color="auto"/>
        <w:left w:val="none" w:sz="0" w:space="0" w:color="auto"/>
        <w:bottom w:val="none" w:sz="0" w:space="0" w:color="auto"/>
        <w:right w:val="none" w:sz="0" w:space="0" w:color="auto"/>
      </w:divBdr>
    </w:div>
    <w:div w:id="123233190">
      <w:bodyDiv w:val="1"/>
      <w:marLeft w:val="0"/>
      <w:marRight w:val="0"/>
      <w:marTop w:val="0"/>
      <w:marBottom w:val="0"/>
      <w:divBdr>
        <w:top w:val="none" w:sz="0" w:space="0" w:color="auto"/>
        <w:left w:val="none" w:sz="0" w:space="0" w:color="auto"/>
        <w:bottom w:val="none" w:sz="0" w:space="0" w:color="auto"/>
        <w:right w:val="none" w:sz="0" w:space="0" w:color="auto"/>
      </w:divBdr>
    </w:div>
    <w:div w:id="142048482">
      <w:bodyDiv w:val="1"/>
      <w:marLeft w:val="0"/>
      <w:marRight w:val="0"/>
      <w:marTop w:val="0"/>
      <w:marBottom w:val="0"/>
      <w:divBdr>
        <w:top w:val="none" w:sz="0" w:space="0" w:color="auto"/>
        <w:left w:val="none" w:sz="0" w:space="0" w:color="auto"/>
        <w:bottom w:val="none" w:sz="0" w:space="0" w:color="auto"/>
        <w:right w:val="none" w:sz="0" w:space="0" w:color="auto"/>
      </w:divBdr>
    </w:div>
    <w:div w:id="162163868">
      <w:bodyDiv w:val="1"/>
      <w:marLeft w:val="0"/>
      <w:marRight w:val="0"/>
      <w:marTop w:val="0"/>
      <w:marBottom w:val="0"/>
      <w:divBdr>
        <w:top w:val="none" w:sz="0" w:space="0" w:color="auto"/>
        <w:left w:val="none" w:sz="0" w:space="0" w:color="auto"/>
        <w:bottom w:val="none" w:sz="0" w:space="0" w:color="auto"/>
        <w:right w:val="none" w:sz="0" w:space="0" w:color="auto"/>
      </w:divBdr>
    </w:div>
    <w:div w:id="162362259">
      <w:bodyDiv w:val="1"/>
      <w:marLeft w:val="0"/>
      <w:marRight w:val="0"/>
      <w:marTop w:val="0"/>
      <w:marBottom w:val="0"/>
      <w:divBdr>
        <w:top w:val="none" w:sz="0" w:space="0" w:color="auto"/>
        <w:left w:val="none" w:sz="0" w:space="0" w:color="auto"/>
        <w:bottom w:val="none" w:sz="0" w:space="0" w:color="auto"/>
        <w:right w:val="none" w:sz="0" w:space="0" w:color="auto"/>
      </w:divBdr>
    </w:div>
    <w:div w:id="187641495">
      <w:bodyDiv w:val="1"/>
      <w:marLeft w:val="0"/>
      <w:marRight w:val="0"/>
      <w:marTop w:val="0"/>
      <w:marBottom w:val="0"/>
      <w:divBdr>
        <w:top w:val="none" w:sz="0" w:space="0" w:color="auto"/>
        <w:left w:val="none" w:sz="0" w:space="0" w:color="auto"/>
        <w:bottom w:val="none" w:sz="0" w:space="0" w:color="auto"/>
        <w:right w:val="none" w:sz="0" w:space="0" w:color="auto"/>
      </w:divBdr>
    </w:div>
    <w:div w:id="194856138">
      <w:bodyDiv w:val="1"/>
      <w:marLeft w:val="0"/>
      <w:marRight w:val="0"/>
      <w:marTop w:val="0"/>
      <w:marBottom w:val="0"/>
      <w:divBdr>
        <w:top w:val="none" w:sz="0" w:space="0" w:color="auto"/>
        <w:left w:val="none" w:sz="0" w:space="0" w:color="auto"/>
        <w:bottom w:val="none" w:sz="0" w:space="0" w:color="auto"/>
        <w:right w:val="none" w:sz="0" w:space="0" w:color="auto"/>
      </w:divBdr>
    </w:div>
    <w:div w:id="197091490">
      <w:bodyDiv w:val="1"/>
      <w:marLeft w:val="0"/>
      <w:marRight w:val="0"/>
      <w:marTop w:val="0"/>
      <w:marBottom w:val="0"/>
      <w:divBdr>
        <w:top w:val="none" w:sz="0" w:space="0" w:color="auto"/>
        <w:left w:val="none" w:sz="0" w:space="0" w:color="auto"/>
        <w:bottom w:val="none" w:sz="0" w:space="0" w:color="auto"/>
        <w:right w:val="none" w:sz="0" w:space="0" w:color="auto"/>
      </w:divBdr>
    </w:div>
    <w:div w:id="199365661">
      <w:bodyDiv w:val="1"/>
      <w:marLeft w:val="0"/>
      <w:marRight w:val="0"/>
      <w:marTop w:val="0"/>
      <w:marBottom w:val="0"/>
      <w:divBdr>
        <w:top w:val="none" w:sz="0" w:space="0" w:color="auto"/>
        <w:left w:val="none" w:sz="0" w:space="0" w:color="auto"/>
        <w:bottom w:val="none" w:sz="0" w:space="0" w:color="auto"/>
        <w:right w:val="none" w:sz="0" w:space="0" w:color="auto"/>
      </w:divBdr>
    </w:div>
    <w:div w:id="243035337">
      <w:bodyDiv w:val="1"/>
      <w:marLeft w:val="0"/>
      <w:marRight w:val="0"/>
      <w:marTop w:val="0"/>
      <w:marBottom w:val="0"/>
      <w:divBdr>
        <w:top w:val="none" w:sz="0" w:space="0" w:color="auto"/>
        <w:left w:val="none" w:sz="0" w:space="0" w:color="auto"/>
        <w:bottom w:val="none" w:sz="0" w:space="0" w:color="auto"/>
        <w:right w:val="none" w:sz="0" w:space="0" w:color="auto"/>
      </w:divBdr>
    </w:div>
    <w:div w:id="248347858">
      <w:bodyDiv w:val="1"/>
      <w:marLeft w:val="0"/>
      <w:marRight w:val="0"/>
      <w:marTop w:val="0"/>
      <w:marBottom w:val="0"/>
      <w:divBdr>
        <w:top w:val="none" w:sz="0" w:space="0" w:color="auto"/>
        <w:left w:val="none" w:sz="0" w:space="0" w:color="auto"/>
        <w:bottom w:val="none" w:sz="0" w:space="0" w:color="auto"/>
        <w:right w:val="none" w:sz="0" w:space="0" w:color="auto"/>
      </w:divBdr>
    </w:div>
    <w:div w:id="251280165">
      <w:bodyDiv w:val="1"/>
      <w:marLeft w:val="0"/>
      <w:marRight w:val="0"/>
      <w:marTop w:val="0"/>
      <w:marBottom w:val="0"/>
      <w:divBdr>
        <w:top w:val="none" w:sz="0" w:space="0" w:color="auto"/>
        <w:left w:val="none" w:sz="0" w:space="0" w:color="auto"/>
        <w:bottom w:val="none" w:sz="0" w:space="0" w:color="auto"/>
        <w:right w:val="none" w:sz="0" w:space="0" w:color="auto"/>
      </w:divBdr>
    </w:div>
    <w:div w:id="254175679">
      <w:bodyDiv w:val="1"/>
      <w:marLeft w:val="0"/>
      <w:marRight w:val="0"/>
      <w:marTop w:val="0"/>
      <w:marBottom w:val="0"/>
      <w:divBdr>
        <w:top w:val="none" w:sz="0" w:space="0" w:color="auto"/>
        <w:left w:val="none" w:sz="0" w:space="0" w:color="auto"/>
        <w:bottom w:val="none" w:sz="0" w:space="0" w:color="auto"/>
        <w:right w:val="none" w:sz="0" w:space="0" w:color="auto"/>
      </w:divBdr>
    </w:div>
    <w:div w:id="260574829">
      <w:bodyDiv w:val="1"/>
      <w:marLeft w:val="0"/>
      <w:marRight w:val="0"/>
      <w:marTop w:val="0"/>
      <w:marBottom w:val="0"/>
      <w:divBdr>
        <w:top w:val="none" w:sz="0" w:space="0" w:color="auto"/>
        <w:left w:val="none" w:sz="0" w:space="0" w:color="auto"/>
        <w:bottom w:val="none" w:sz="0" w:space="0" w:color="auto"/>
        <w:right w:val="none" w:sz="0" w:space="0" w:color="auto"/>
      </w:divBdr>
    </w:div>
    <w:div w:id="264390437">
      <w:bodyDiv w:val="1"/>
      <w:marLeft w:val="0"/>
      <w:marRight w:val="0"/>
      <w:marTop w:val="0"/>
      <w:marBottom w:val="0"/>
      <w:divBdr>
        <w:top w:val="none" w:sz="0" w:space="0" w:color="auto"/>
        <w:left w:val="none" w:sz="0" w:space="0" w:color="auto"/>
        <w:bottom w:val="none" w:sz="0" w:space="0" w:color="auto"/>
        <w:right w:val="none" w:sz="0" w:space="0" w:color="auto"/>
      </w:divBdr>
    </w:div>
    <w:div w:id="271018832">
      <w:bodyDiv w:val="1"/>
      <w:marLeft w:val="0"/>
      <w:marRight w:val="0"/>
      <w:marTop w:val="0"/>
      <w:marBottom w:val="0"/>
      <w:divBdr>
        <w:top w:val="none" w:sz="0" w:space="0" w:color="auto"/>
        <w:left w:val="none" w:sz="0" w:space="0" w:color="auto"/>
        <w:bottom w:val="none" w:sz="0" w:space="0" w:color="auto"/>
        <w:right w:val="none" w:sz="0" w:space="0" w:color="auto"/>
      </w:divBdr>
    </w:div>
    <w:div w:id="284237602">
      <w:bodyDiv w:val="1"/>
      <w:marLeft w:val="0"/>
      <w:marRight w:val="0"/>
      <w:marTop w:val="0"/>
      <w:marBottom w:val="0"/>
      <w:divBdr>
        <w:top w:val="none" w:sz="0" w:space="0" w:color="auto"/>
        <w:left w:val="none" w:sz="0" w:space="0" w:color="auto"/>
        <w:bottom w:val="none" w:sz="0" w:space="0" w:color="auto"/>
        <w:right w:val="none" w:sz="0" w:space="0" w:color="auto"/>
      </w:divBdr>
    </w:div>
    <w:div w:id="296229349">
      <w:bodyDiv w:val="1"/>
      <w:marLeft w:val="0"/>
      <w:marRight w:val="0"/>
      <w:marTop w:val="0"/>
      <w:marBottom w:val="0"/>
      <w:divBdr>
        <w:top w:val="none" w:sz="0" w:space="0" w:color="auto"/>
        <w:left w:val="none" w:sz="0" w:space="0" w:color="auto"/>
        <w:bottom w:val="none" w:sz="0" w:space="0" w:color="auto"/>
        <w:right w:val="none" w:sz="0" w:space="0" w:color="auto"/>
      </w:divBdr>
    </w:div>
    <w:div w:id="313879276">
      <w:bodyDiv w:val="1"/>
      <w:marLeft w:val="0"/>
      <w:marRight w:val="0"/>
      <w:marTop w:val="0"/>
      <w:marBottom w:val="0"/>
      <w:divBdr>
        <w:top w:val="none" w:sz="0" w:space="0" w:color="auto"/>
        <w:left w:val="none" w:sz="0" w:space="0" w:color="auto"/>
        <w:bottom w:val="none" w:sz="0" w:space="0" w:color="auto"/>
        <w:right w:val="none" w:sz="0" w:space="0" w:color="auto"/>
      </w:divBdr>
    </w:div>
    <w:div w:id="329799446">
      <w:bodyDiv w:val="1"/>
      <w:marLeft w:val="0"/>
      <w:marRight w:val="0"/>
      <w:marTop w:val="0"/>
      <w:marBottom w:val="0"/>
      <w:divBdr>
        <w:top w:val="none" w:sz="0" w:space="0" w:color="auto"/>
        <w:left w:val="none" w:sz="0" w:space="0" w:color="auto"/>
        <w:bottom w:val="none" w:sz="0" w:space="0" w:color="auto"/>
        <w:right w:val="none" w:sz="0" w:space="0" w:color="auto"/>
      </w:divBdr>
    </w:div>
    <w:div w:id="333000101">
      <w:bodyDiv w:val="1"/>
      <w:marLeft w:val="0"/>
      <w:marRight w:val="0"/>
      <w:marTop w:val="0"/>
      <w:marBottom w:val="0"/>
      <w:divBdr>
        <w:top w:val="none" w:sz="0" w:space="0" w:color="auto"/>
        <w:left w:val="none" w:sz="0" w:space="0" w:color="auto"/>
        <w:bottom w:val="none" w:sz="0" w:space="0" w:color="auto"/>
        <w:right w:val="none" w:sz="0" w:space="0" w:color="auto"/>
      </w:divBdr>
    </w:div>
    <w:div w:id="349374854">
      <w:bodyDiv w:val="1"/>
      <w:marLeft w:val="0"/>
      <w:marRight w:val="0"/>
      <w:marTop w:val="0"/>
      <w:marBottom w:val="0"/>
      <w:divBdr>
        <w:top w:val="none" w:sz="0" w:space="0" w:color="auto"/>
        <w:left w:val="none" w:sz="0" w:space="0" w:color="auto"/>
        <w:bottom w:val="none" w:sz="0" w:space="0" w:color="auto"/>
        <w:right w:val="none" w:sz="0" w:space="0" w:color="auto"/>
      </w:divBdr>
    </w:div>
    <w:div w:id="351762110">
      <w:bodyDiv w:val="1"/>
      <w:marLeft w:val="0"/>
      <w:marRight w:val="0"/>
      <w:marTop w:val="0"/>
      <w:marBottom w:val="0"/>
      <w:divBdr>
        <w:top w:val="none" w:sz="0" w:space="0" w:color="auto"/>
        <w:left w:val="none" w:sz="0" w:space="0" w:color="auto"/>
        <w:bottom w:val="none" w:sz="0" w:space="0" w:color="auto"/>
        <w:right w:val="none" w:sz="0" w:space="0" w:color="auto"/>
      </w:divBdr>
    </w:div>
    <w:div w:id="357854650">
      <w:bodyDiv w:val="1"/>
      <w:marLeft w:val="0"/>
      <w:marRight w:val="0"/>
      <w:marTop w:val="0"/>
      <w:marBottom w:val="0"/>
      <w:divBdr>
        <w:top w:val="none" w:sz="0" w:space="0" w:color="auto"/>
        <w:left w:val="none" w:sz="0" w:space="0" w:color="auto"/>
        <w:bottom w:val="none" w:sz="0" w:space="0" w:color="auto"/>
        <w:right w:val="none" w:sz="0" w:space="0" w:color="auto"/>
      </w:divBdr>
    </w:div>
    <w:div w:id="373772973">
      <w:bodyDiv w:val="1"/>
      <w:marLeft w:val="0"/>
      <w:marRight w:val="0"/>
      <w:marTop w:val="0"/>
      <w:marBottom w:val="0"/>
      <w:divBdr>
        <w:top w:val="none" w:sz="0" w:space="0" w:color="auto"/>
        <w:left w:val="none" w:sz="0" w:space="0" w:color="auto"/>
        <w:bottom w:val="none" w:sz="0" w:space="0" w:color="auto"/>
        <w:right w:val="none" w:sz="0" w:space="0" w:color="auto"/>
      </w:divBdr>
    </w:div>
    <w:div w:id="393087603">
      <w:bodyDiv w:val="1"/>
      <w:marLeft w:val="0"/>
      <w:marRight w:val="0"/>
      <w:marTop w:val="0"/>
      <w:marBottom w:val="0"/>
      <w:divBdr>
        <w:top w:val="none" w:sz="0" w:space="0" w:color="auto"/>
        <w:left w:val="none" w:sz="0" w:space="0" w:color="auto"/>
        <w:bottom w:val="none" w:sz="0" w:space="0" w:color="auto"/>
        <w:right w:val="none" w:sz="0" w:space="0" w:color="auto"/>
      </w:divBdr>
    </w:div>
    <w:div w:id="403529431">
      <w:bodyDiv w:val="1"/>
      <w:marLeft w:val="0"/>
      <w:marRight w:val="0"/>
      <w:marTop w:val="0"/>
      <w:marBottom w:val="0"/>
      <w:divBdr>
        <w:top w:val="none" w:sz="0" w:space="0" w:color="auto"/>
        <w:left w:val="none" w:sz="0" w:space="0" w:color="auto"/>
        <w:bottom w:val="none" w:sz="0" w:space="0" w:color="auto"/>
        <w:right w:val="none" w:sz="0" w:space="0" w:color="auto"/>
      </w:divBdr>
    </w:div>
    <w:div w:id="404843892">
      <w:bodyDiv w:val="1"/>
      <w:marLeft w:val="0"/>
      <w:marRight w:val="0"/>
      <w:marTop w:val="0"/>
      <w:marBottom w:val="0"/>
      <w:divBdr>
        <w:top w:val="none" w:sz="0" w:space="0" w:color="auto"/>
        <w:left w:val="none" w:sz="0" w:space="0" w:color="auto"/>
        <w:bottom w:val="none" w:sz="0" w:space="0" w:color="auto"/>
        <w:right w:val="none" w:sz="0" w:space="0" w:color="auto"/>
      </w:divBdr>
    </w:div>
    <w:div w:id="422922557">
      <w:bodyDiv w:val="1"/>
      <w:marLeft w:val="0"/>
      <w:marRight w:val="0"/>
      <w:marTop w:val="0"/>
      <w:marBottom w:val="0"/>
      <w:divBdr>
        <w:top w:val="none" w:sz="0" w:space="0" w:color="auto"/>
        <w:left w:val="none" w:sz="0" w:space="0" w:color="auto"/>
        <w:bottom w:val="none" w:sz="0" w:space="0" w:color="auto"/>
        <w:right w:val="none" w:sz="0" w:space="0" w:color="auto"/>
      </w:divBdr>
    </w:div>
    <w:div w:id="426196418">
      <w:bodyDiv w:val="1"/>
      <w:marLeft w:val="0"/>
      <w:marRight w:val="0"/>
      <w:marTop w:val="0"/>
      <w:marBottom w:val="0"/>
      <w:divBdr>
        <w:top w:val="none" w:sz="0" w:space="0" w:color="auto"/>
        <w:left w:val="none" w:sz="0" w:space="0" w:color="auto"/>
        <w:bottom w:val="none" w:sz="0" w:space="0" w:color="auto"/>
        <w:right w:val="none" w:sz="0" w:space="0" w:color="auto"/>
      </w:divBdr>
    </w:div>
    <w:div w:id="437221231">
      <w:bodyDiv w:val="1"/>
      <w:marLeft w:val="0"/>
      <w:marRight w:val="0"/>
      <w:marTop w:val="0"/>
      <w:marBottom w:val="0"/>
      <w:divBdr>
        <w:top w:val="none" w:sz="0" w:space="0" w:color="auto"/>
        <w:left w:val="none" w:sz="0" w:space="0" w:color="auto"/>
        <w:bottom w:val="none" w:sz="0" w:space="0" w:color="auto"/>
        <w:right w:val="none" w:sz="0" w:space="0" w:color="auto"/>
      </w:divBdr>
    </w:div>
    <w:div w:id="443309864">
      <w:bodyDiv w:val="1"/>
      <w:marLeft w:val="0"/>
      <w:marRight w:val="0"/>
      <w:marTop w:val="0"/>
      <w:marBottom w:val="0"/>
      <w:divBdr>
        <w:top w:val="none" w:sz="0" w:space="0" w:color="auto"/>
        <w:left w:val="none" w:sz="0" w:space="0" w:color="auto"/>
        <w:bottom w:val="none" w:sz="0" w:space="0" w:color="auto"/>
        <w:right w:val="none" w:sz="0" w:space="0" w:color="auto"/>
      </w:divBdr>
    </w:div>
    <w:div w:id="471756629">
      <w:bodyDiv w:val="1"/>
      <w:marLeft w:val="0"/>
      <w:marRight w:val="0"/>
      <w:marTop w:val="0"/>
      <w:marBottom w:val="0"/>
      <w:divBdr>
        <w:top w:val="none" w:sz="0" w:space="0" w:color="auto"/>
        <w:left w:val="none" w:sz="0" w:space="0" w:color="auto"/>
        <w:bottom w:val="none" w:sz="0" w:space="0" w:color="auto"/>
        <w:right w:val="none" w:sz="0" w:space="0" w:color="auto"/>
      </w:divBdr>
    </w:div>
    <w:div w:id="483470601">
      <w:bodyDiv w:val="1"/>
      <w:marLeft w:val="0"/>
      <w:marRight w:val="0"/>
      <w:marTop w:val="0"/>
      <w:marBottom w:val="0"/>
      <w:divBdr>
        <w:top w:val="none" w:sz="0" w:space="0" w:color="auto"/>
        <w:left w:val="none" w:sz="0" w:space="0" w:color="auto"/>
        <w:bottom w:val="none" w:sz="0" w:space="0" w:color="auto"/>
        <w:right w:val="none" w:sz="0" w:space="0" w:color="auto"/>
      </w:divBdr>
    </w:div>
    <w:div w:id="505754568">
      <w:bodyDiv w:val="1"/>
      <w:marLeft w:val="0"/>
      <w:marRight w:val="0"/>
      <w:marTop w:val="0"/>
      <w:marBottom w:val="0"/>
      <w:divBdr>
        <w:top w:val="none" w:sz="0" w:space="0" w:color="auto"/>
        <w:left w:val="none" w:sz="0" w:space="0" w:color="auto"/>
        <w:bottom w:val="none" w:sz="0" w:space="0" w:color="auto"/>
        <w:right w:val="none" w:sz="0" w:space="0" w:color="auto"/>
      </w:divBdr>
    </w:div>
    <w:div w:id="514267542">
      <w:bodyDiv w:val="1"/>
      <w:marLeft w:val="0"/>
      <w:marRight w:val="0"/>
      <w:marTop w:val="0"/>
      <w:marBottom w:val="0"/>
      <w:divBdr>
        <w:top w:val="none" w:sz="0" w:space="0" w:color="auto"/>
        <w:left w:val="none" w:sz="0" w:space="0" w:color="auto"/>
        <w:bottom w:val="none" w:sz="0" w:space="0" w:color="auto"/>
        <w:right w:val="none" w:sz="0" w:space="0" w:color="auto"/>
      </w:divBdr>
    </w:div>
    <w:div w:id="519976238">
      <w:bodyDiv w:val="1"/>
      <w:marLeft w:val="0"/>
      <w:marRight w:val="0"/>
      <w:marTop w:val="0"/>
      <w:marBottom w:val="0"/>
      <w:divBdr>
        <w:top w:val="none" w:sz="0" w:space="0" w:color="auto"/>
        <w:left w:val="none" w:sz="0" w:space="0" w:color="auto"/>
        <w:bottom w:val="none" w:sz="0" w:space="0" w:color="auto"/>
        <w:right w:val="none" w:sz="0" w:space="0" w:color="auto"/>
      </w:divBdr>
    </w:div>
    <w:div w:id="525214594">
      <w:bodyDiv w:val="1"/>
      <w:marLeft w:val="0"/>
      <w:marRight w:val="0"/>
      <w:marTop w:val="0"/>
      <w:marBottom w:val="0"/>
      <w:divBdr>
        <w:top w:val="none" w:sz="0" w:space="0" w:color="auto"/>
        <w:left w:val="none" w:sz="0" w:space="0" w:color="auto"/>
        <w:bottom w:val="none" w:sz="0" w:space="0" w:color="auto"/>
        <w:right w:val="none" w:sz="0" w:space="0" w:color="auto"/>
      </w:divBdr>
    </w:div>
    <w:div w:id="555435433">
      <w:bodyDiv w:val="1"/>
      <w:marLeft w:val="0"/>
      <w:marRight w:val="0"/>
      <w:marTop w:val="0"/>
      <w:marBottom w:val="0"/>
      <w:divBdr>
        <w:top w:val="none" w:sz="0" w:space="0" w:color="auto"/>
        <w:left w:val="none" w:sz="0" w:space="0" w:color="auto"/>
        <w:bottom w:val="none" w:sz="0" w:space="0" w:color="auto"/>
        <w:right w:val="none" w:sz="0" w:space="0" w:color="auto"/>
      </w:divBdr>
    </w:div>
    <w:div w:id="556285240">
      <w:bodyDiv w:val="1"/>
      <w:marLeft w:val="0"/>
      <w:marRight w:val="0"/>
      <w:marTop w:val="0"/>
      <w:marBottom w:val="0"/>
      <w:divBdr>
        <w:top w:val="none" w:sz="0" w:space="0" w:color="auto"/>
        <w:left w:val="none" w:sz="0" w:space="0" w:color="auto"/>
        <w:bottom w:val="none" w:sz="0" w:space="0" w:color="auto"/>
        <w:right w:val="none" w:sz="0" w:space="0" w:color="auto"/>
      </w:divBdr>
    </w:div>
    <w:div w:id="556861408">
      <w:bodyDiv w:val="1"/>
      <w:marLeft w:val="0"/>
      <w:marRight w:val="0"/>
      <w:marTop w:val="0"/>
      <w:marBottom w:val="0"/>
      <w:divBdr>
        <w:top w:val="none" w:sz="0" w:space="0" w:color="auto"/>
        <w:left w:val="none" w:sz="0" w:space="0" w:color="auto"/>
        <w:bottom w:val="none" w:sz="0" w:space="0" w:color="auto"/>
        <w:right w:val="none" w:sz="0" w:space="0" w:color="auto"/>
      </w:divBdr>
    </w:div>
    <w:div w:id="563881694">
      <w:bodyDiv w:val="1"/>
      <w:marLeft w:val="0"/>
      <w:marRight w:val="0"/>
      <w:marTop w:val="0"/>
      <w:marBottom w:val="0"/>
      <w:divBdr>
        <w:top w:val="none" w:sz="0" w:space="0" w:color="auto"/>
        <w:left w:val="none" w:sz="0" w:space="0" w:color="auto"/>
        <w:bottom w:val="none" w:sz="0" w:space="0" w:color="auto"/>
        <w:right w:val="none" w:sz="0" w:space="0" w:color="auto"/>
      </w:divBdr>
    </w:div>
    <w:div w:id="608508570">
      <w:bodyDiv w:val="1"/>
      <w:marLeft w:val="0"/>
      <w:marRight w:val="0"/>
      <w:marTop w:val="0"/>
      <w:marBottom w:val="0"/>
      <w:divBdr>
        <w:top w:val="none" w:sz="0" w:space="0" w:color="auto"/>
        <w:left w:val="none" w:sz="0" w:space="0" w:color="auto"/>
        <w:bottom w:val="none" w:sz="0" w:space="0" w:color="auto"/>
        <w:right w:val="none" w:sz="0" w:space="0" w:color="auto"/>
      </w:divBdr>
    </w:div>
    <w:div w:id="623122108">
      <w:bodyDiv w:val="1"/>
      <w:marLeft w:val="0"/>
      <w:marRight w:val="0"/>
      <w:marTop w:val="0"/>
      <w:marBottom w:val="0"/>
      <w:divBdr>
        <w:top w:val="none" w:sz="0" w:space="0" w:color="auto"/>
        <w:left w:val="none" w:sz="0" w:space="0" w:color="auto"/>
        <w:bottom w:val="none" w:sz="0" w:space="0" w:color="auto"/>
        <w:right w:val="none" w:sz="0" w:space="0" w:color="auto"/>
      </w:divBdr>
    </w:div>
    <w:div w:id="627056597">
      <w:bodyDiv w:val="1"/>
      <w:marLeft w:val="0"/>
      <w:marRight w:val="0"/>
      <w:marTop w:val="0"/>
      <w:marBottom w:val="0"/>
      <w:divBdr>
        <w:top w:val="none" w:sz="0" w:space="0" w:color="auto"/>
        <w:left w:val="none" w:sz="0" w:space="0" w:color="auto"/>
        <w:bottom w:val="none" w:sz="0" w:space="0" w:color="auto"/>
        <w:right w:val="none" w:sz="0" w:space="0" w:color="auto"/>
      </w:divBdr>
    </w:div>
    <w:div w:id="634062161">
      <w:bodyDiv w:val="1"/>
      <w:marLeft w:val="0"/>
      <w:marRight w:val="0"/>
      <w:marTop w:val="0"/>
      <w:marBottom w:val="0"/>
      <w:divBdr>
        <w:top w:val="none" w:sz="0" w:space="0" w:color="auto"/>
        <w:left w:val="none" w:sz="0" w:space="0" w:color="auto"/>
        <w:bottom w:val="none" w:sz="0" w:space="0" w:color="auto"/>
        <w:right w:val="none" w:sz="0" w:space="0" w:color="auto"/>
      </w:divBdr>
    </w:div>
    <w:div w:id="639532679">
      <w:bodyDiv w:val="1"/>
      <w:marLeft w:val="0"/>
      <w:marRight w:val="0"/>
      <w:marTop w:val="0"/>
      <w:marBottom w:val="0"/>
      <w:divBdr>
        <w:top w:val="none" w:sz="0" w:space="0" w:color="auto"/>
        <w:left w:val="none" w:sz="0" w:space="0" w:color="auto"/>
        <w:bottom w:val="none" w:sz="0" w:space="0" w:color="auto"/>
        <w:right w:val="none" w:sz="0" w:space="0" w:color="auto"/>
      </w:divBdr>
    </w:div>
    <w:div w:id="643506417">
      <w:bodyDiv w:val="1"/>
      <w:marLeft w:val="0"/>
      <w:marRight w:val="0"/>
      <w:marTop w:val="0"/>
      <w:marBottom w:val="0"/>
      <w:divBdr>
        <w:top w:val="none" w:sz="0" w:space="0" w:color="auto"/>
        <w:left w:val="none" w:sz="0" w:space="0" w:color="auto"/>
        <w:bottom w:val="none" w:sz="0" w:space="0" w:color="auto"/>
        <w:right w:val="none" w:sz="0" w:space="0" w:color="auto"/>
      </w:divBdr>
    </w:div>
    <w:div w:id="675809880">
      <w:bodyDiv w:val="1"/>
      <w:marLeft w:val="0"/>
      <w:marRight w:val="0"/>
      <w:marTop w:val="0"/>
      <w:marBottom w:val="0"/>
      <w:divBdr>
        <w:top w:val="none" w:sz="0" w:space="0" w:color="auto"/>
        <w:left w:val="none" w:sz="0" w:space="0" w:color="auto"/>
        <w:bottom w:val="none" w:sz="0" w:space="0" w:color="auto"/>
        <w:right w:val="none" w:sz="0" w:space="0" w:color="auto"/>
      </w:divBdr>
    </w:div>
    <w:div w:id="682826892">
      <w:bodyDiv w:val="1"/>
      <w:marLeft w:val="0"/>
      <w:marRight w:val="0"/>
      <w:marTop w:val="0"/>
      <w:marBottom w:val="0"/>
      <w:divBdr>
        <w:top w:val="none" w:sz="0" w:space="0" w:color="auto"/>
        <w:left w:val="none" w:sz="0" w:space="0" w:color="auto"/>
        <w:bottom w:val="none" w:sz="0" w:space="0" w:color="auto"/>
        <w:right w:val="none" w:sz="0" w:space="0" w:color="auto"/>
      </w:divBdr>
    </w:div>
    <w:div w:id="691996497">
      <w:bodyDiv w:val="1"/>
      <w:marLeft w:val="0"/>
      <w:marRight w:val="0"/>
      <w:marTop w:val="0"/>
      <w:marBottom w:val="0"/>
      <w:divBdr>
        <w:top w:val="none" w:sz="0" w:space="0" w:color="auto"/>
        <w:left w:val="none" w:sz="0" w:space="0" w:color="auto"/>
        <w:bottom w:val="none" w:sz="0" w:space="0" w:color="auto"/>
        <w:right w:val="none" w:sz="0" w:space="0" w:color="auto"/>
      </w:divBdr>
    </w:div>
    <w:div w:id="693503911">
      <w:bodyDiv w:val="1"/>
      <w:marLeft w:val="0"/>
      <w:marRight w:val="0"/>
      <w:marTop w:val="0"/>
      <w:marBottom w:val="0"/>
      <w:divBdr>
        <w:top w:val="none" w:sz="0" w:space="0" w:color="auto"/>
        <w:left w:val="none" w:sz="0" w:space="0" w:color="auto"/>
        <w:bottom w:val="none" w:sz="0" w:space="0" w:color="auto"/>
        <w:right w:val="none" w:sz="0" w:space="0" w:color="auto"/>
      </w:divBdr>
    </w:div>
    <w:div w:id="710227476">
      <w:bodyDiv w:val="1"/>
      <w:marLeft w:val="0"/>
      <w:marRight w:val="0"/>
      <w:marTop w:val="0"/>
      <w:marBottom w:val="0"/>
      <w:divBdr>
        <w:top w:val="none" w:sz="0" w:space="0" w:color="auto"/>
        <w:left w:val="none" w:sz="0" w:space="0" w:color="auto"/>
        <w:bottom w:val="none" w:sz="0" w:space="0" w:color="auto"/>
        <w:right w:val="none" w:sz="0" w:space="0" w:color="auto"/>
      </w:divBdr>
    </w:div>
    <w:div w:id="740758056">
      <w:bodyDiv w:val="1"/>
      <w:marLeft w:val="0"/>
      <w:marRight w:val="0"/>
      <w:marTop w:val="0"/>
      <w:marBottom w:val="0"/>
      <w:divBdr>
        <w:top w:val="none" w:sz="0" w:space="0" w:color="auto"/>
        <w:left w:val="none" w:sz="0" w:space="0" w:color="auto"/>
        <w:bottom w:val="none" w:sz="0" w:space="0" w:color="auto"/>
        <w:right w:val="none" w:sz="0" w:space="0" w:color="auto"/>
      </w:divBdr>
    </w:div>
    <w:div w:id="746541585">
      <w:bodyDiv w:val="1"/>
      <w:marLeft w:val="0"/>
      <w:marRight w:val="0"/>
      <w:marTop w:val="0"/>
      <w:marBottom w:val="0"/>
      <w:divBdr>
        <w:top w:val="none" w:sz="0" w:space="0" w:color="auto"/>
        <w:left w:val="none" w:sz="0" w:space="0" w:color="auto"/>
        <w:bottom w:val="none" w:sz="0" w:space="0" w:color="auto"/>
        <w:right w:val="none" w:sz="0" w:space="0" w:color="auto"/>
      </w:divBdr>
    </w:div>
    <w:div w:id="754325820">
      <w:bodyDiv w:val="1"/>
      <w:marLeft w:val="0"/>
      <w:marRight w:val="0"/>
      <w:marTop w:val="0"/>
      <w:marBottom w:val="0"/>
      <w:divBdr>
        <w:top w:val="none" w:sz="0" w:space="0" w:color="auto"/>
        <w:left w:val="none" w:sz="0" w:space="0" w:color="auto"/>
        <w:bottom w:val="none" w:sz="0" w:space="0" w:color="auto"/>
        <w:right w:val="none" w:sz="0" w:space="0" w:color="auto"/>
      </w:divBdr>
    </w:div>
    <w:div w:id="759452721">
      <w:bodyDiv w:val="1"/>
      <w:marLeft w:val="0"/>
      <w:marRight w:val="0"/>
      <w:marTop w:val="0"/>
      <w:marBottom w:val="0"/>
      <w:divBdr>
        <w:top w:val="none" w:sz="0" w:space="0" w:color="auto"/>
        <w:left w:val="none" w:sz="0" w:space="0" w:color="auto"/>
        <w:bottom w:val="none" w:sz="0" w:space="0" w:color="auto"/>
        <w:right w:val="none" w:sz="0" w:space="0" w:color="auto"/>
      </w:divBdr>
    </w:div>
    <w:div w:id="768699141">
      <w:bodyDiv w:val="1"/>
      <w:marLeft w:val="0"/>
      <w:marRight w:val="0"/>
      <w:marTop w:val="0"/>
      <w:marBottom w:val="0"/>
      <w:divBdr>
        <w:top w:val="none" w:sz="0" w:space="0" w:color="auto"/>
        <w:left w:val="none" w:sz="0" w:space="0" w:color="auto"/>
        <w:bottom w:val="none" w:sz="0" w:space="0" w:color="auto"/>
        <w:right w:val="none" w:sz="0" w:space="0" w:color="auto"/>
      </w:divBdr>
    </w:div>
    <w:div w:id="776995293">
      <w:bodyDiv w:val="1"/>
      <w:marLeft w:val="0"/>
      <w:marRight w:val="0"/>
      <w:marTop w:val="0"/>
      <w:marBottom w:val="0"/>
      <w:divBdr>
        <w:top w:val="none" w:sz="0" w:space="0" w:color="auto"/>
        <w:left w:val="none" w:sz="0" w:space="0" w:color="auto"/>
        <w:bottom w:val="none" w:sz="0" w:space="0" w:color="auto"/>
        <w:right w:val="none" w:sz="0" w:space="0" w:color="auto"/>
      </w:divBdr>
    </w:div>
    <w:div w:id="786001477">
      <w:bodyDiv w:val="1"/>
      <w:marLeft w:val="0"/>
      <w:marRight w:val="0"/>
      <w:marTop w:val="0"/>
      <w:marBottom w:val="0"/>
      <w:divBdr>
        <w:top w:val="none" w:sz="0" w:space="0" w:color="auto"/>
        <w:left w:val="none" w:sz="0" w:space="0" w:color="auto"/>
        <w:bottom w:val="none" w:sz="0" w:space="0" w:color="auto"/>
        <w:right w:val="none" w:sz="0" w:space="0" w:color="auto"/>
      </w:divBdr>
    </w:div>
    <w:div w:id="802036988">
      <w:bodyDiv w:val="1"/>
      <w:marLeft w:val="0"/>
      <w:marRight w:val="0"/>
      <w:marTop w:val="0"/>
      <w:marBottom w:val="0"/>
      <w:divBdr>
        <w:top w:val="none" w:sz="0" w:space="0" w:color="auto"/>
        <w:left w:val="none" w:sz="0" w:space="0" w:color="auto"/>
        <w:bottom w:val="none" w:sz="0" w:space="0" w:color="auto"/>
        <w:right w:val="none" w:sz="0" w:space="0" w:color="auto"/>
      </w:divBdr>
    </w:div>
    <w:div w:id="802038822">
      <w:bodyDiv w:val="1"/>
      <w:marLeft w:val="0"/>
      <w:marRight w:val="0"/>
      <w:marTop w:val="0"/>
      <w:marBottom w:val="0"/>
      <w:divBdr>
        <w:top w:val="none" w:sz="0" w:space="0" w:color="auto"/>
        <w:left w:val="none" w:sz="0" w:space="0" w:color="auto"/>
        <w:bottom w:val="none" w:sz="0" w:space="0" w:color="auto"/>
        <w:right w:val="none" w:sz="0" w:space="0" w:color="auto"/>
      </w:divBdr>
    </w:div>
    <w:div w:id="807091580">
      <w:bodyDiv w:val="1"/>
      <w:marLeft w:val="0"/>
      <w:marRight w:val="0"/>
      <w:marTop w:val="0"/>
      <w:marBottom w:val="0"/>
      <w:divBdr>
        <w:top w:val="none" w:sz="0" w:space="0" w:color="auto"/>
        <w:left w:val="none" w:sz="0" w:space="0" w:color="auto"/>
        <w:bottom w:val="none" w:sz="0" w:space="0" w:color="auto"/>
        <w:right w:val="none" w:sz="0" w:space="0" w:color="auto"/>
      </w:divBdr>
    </w:div>
    <w:div w:id="819731024">
      <w:bodyDiv w:val="1"/>
      <w:marLeft w:val="0"/>
      <w:marRight w:val="0"/>
      <w:marTop w:val="0"/>
      <w:marBottom w:val="0"/>
      <w:divBdr>
        <w:top w:val="none" w:sz="0" w:space="0" w:color="auto"/>
        <w:left w:val="none" w:sz="0" w:space="0" w:color="auto"/>
        <w:bottom w:val="none" w:sz="0" w:space="0" w:color="auto"/>
        <w:right w:val="none" w:sz="0" w:space="0" w:color="auto"/>
      </w:divBdr>
      <w:divsChild>
        <w:div w:id="416051378">
          <w:marLeft w:val="0"/>
          <w:marRight w:val="0"/>
          <w:marTop w:val="0"/>
          <w:marBottom w:val="0"/>
          <w:divBdr>
            <w:top w:val="none" w:sz="0" w:space="0" w:color="auto"/>
            <w:left w:val="none" w:sz="0" w:space="0" w:color="auto"/>
            <w:bottom w:val="none" w:sz="0" w:space="0" w:color="auto"/>
            <w:right w:val="none" w:sz="0" w:space="0" w:color="auto"/>
          </w:divBdr>
        </w:div>
        <w:div w:id="355814366">
          <w:marLeft w:val="0"/>
          <w:marRight w:val="0"/>
          <w:marTop w:val="0"/>
          <w:marBottom w:val="0"/>
          <w:divBdr>
            <w:top w:val="none" w:sz="0" w:space="0" w:color="auto"/>
            <w:left w:val="none" w:sz="0" w:space="0" w:color="auto"/>
            <w:bottom w:val="none" w:sz="0" w:space="0" w:color="auto"/>
            <w:right w:val="none" w:sz="0" w:space="0" w:color="auto"/>
          </w:divBdr>
        </w:div>
      </w:divsChild>
    </w:div>
    <w:div w:id="830559046">
      <w:bodyDiv w:val="1"/>
      <w:marLeft w:val="0"/>
      <w:marRight w:val="0"/>
      <w:marTop w:val="0"/>
      <w:marBottom w:val="0"/>
      <w:divBdr>
        <w:top w:val="none" w:sz="0" w:space="0" w:color="auto"/>
        <w:left w:val="none" w:sz="0" w:space="0" w:color="auto"/>
        <w:bottom w:val="none" w:sz="0" w:space="0" w:color="auto"/>
        <w:right w:val="none" w:sz="0" w:space="0" w:color="auto"/>
      </w:divBdr>
    </w:div>
    <w:div w:id="843865281">
      <w:bodyDiv w:val="1"/>
      <w:marLeft w:val="0"/>
      <w:marRight w:val="0"/>
      <w:marTop w:val="0"/>
      <w:marBottom w:val="0"/>
      <w:divBdr>
        <w:top w:val="none" w:sz="0" w:space="0" w:color="auto"/>
        <w:left w:val="none" w:sz="0" w:space="0" w:color="auto"/>
        <w:bottom w:val="none" w:sz="0" w:space="0" w:color="auto"/>
        <w:right w:val="none" w:sz="0" w:space="0" w:color="auto"/>
      </w:divBdr>
    </w:div>
    <w:div w:id="844125442">
      <w:bodyDiv w:val="1"/>
      <w:marLeft w:val="0"/>
      <w:marRight w:val="0"/>
      <w:marTop w:val="0"/>
      <w:marBottom w:val="0"/>
      <w:divBdr>
        <w:top w:val="none" w:sz="0" w:space="0" w:color="auto"/>
        <w:left w:val="none" w:sz="0" w:space="0" w:color="auto"/>
        <w:bottom w:val="none" w:sz="0" w:space="0" w:color="auto"/>
        <w:right w:val="none" w:sz="0" w:space="0" w:color="auto"/>
      </w:divBdr>
    </w:div>
    <w:div w:id="866409289">
      <w:bodyDiv w:val="1"/>
      <w:marLeft w:val="0"/>
      <w:marRight w:val="0"/>
      <w:marTop w:val="0"/>
      <w:marBottom w:val="0"/>
      <w:divBdr>
        <w:top w:val="none" w:sz="0" w:space="0" w:color="auto"/>
        <w:left w:val="none" w:sz="0" w:space="0" w:color="auto"/>
        <w:bottom w:val="none" w:sz="0" w:space="0" w:color="auto"/>
        <w:right w:val="none" w:sz="0" w:space="0" w:color="auto"/>
      </w:divBdr>
    </w:div>
    <w:div w:id="871721472">
      <w:bodyDiv w:val="1"/>
      <w:marLeft w:val="0"/>
      <w:marRight w:val="0"/>
      <w:marTop w:val="0"/>
      <w:marBottom w:val="0"/>
      <w:divBdr>
        <w:top w:val="none" w:sz="0" w:space="0" w:color="auto"/>
        <w:left w:val="none" w:sz="0" w:space="0" w:color="auto"/>
        <w:bottom w:val="none" w:sz="0" w:space="0" w:color="auto"/>
        <w:right w:val="none" w:sz="0" w:space="0" w:color="auto"/>
      </w:divBdr>
    </w:div>
    <w:div w:id="880944324">
      <w:bodyDiv w:val="1"/>
      <w:marLeft w:val="0"/>
      <w:marRight w:val="0"/>
      <w:marTop w:val="0"/>
      <w:marBottom w:val="0"/>
      <w:divBdr>
        <w:top w:val="none" w:sz="0" w:space="0" w:color="auto"/>
        <w:left w:val="none" w:sz="0" w:space="0" w:color="auto"/>
        <w:bottom w:val="none" w:sz="0" w:space="0" w:color="auto"/>
        <w:right w:val="none" w:sz="0" w:space="0" w:color="auto"/>
      </w:divBdr>
    </w:div>
    <w:div w:id="886531674">
      <w:bodyDiv w:val="1"/>
      <w:marLeft w:val="0"/>
      <w:marRight w:val="0"/>
      <w:marTop w:val="0"/>
      <w:marBottom w:val="0"/>
      <w:divBdr>
        <w:top w:val="none" w:sz="0" w:space="0" w:color="auto"/>
        <w:left w:val="none" w:sz="0" w:space="0" w:color="auto"/>
        <w:bottom w:val="none" w:sz="0" w:space="0" w:color="auto"/>
        <w:right w:val="none" w:sz="0" w:space="0" w:color="auto"/>
      </w:divBdr>
    </w:div>
    <w:div w:id="897863589">
      <w:bodyDiv w:val="1"/>
      <w:marLeft w:val="0"/>
      <w:marRight w:val="0"/>
      <w:marTop w:val="0"/>
      <w:marBottom w:val="0"/>
      <w:divBdr>
        <w:top w:val="none" w:sz="0" w:space="0" w:color="auto"/>
        <w:left w:val="none" w:sz="0" w:space="0" w:color="auto"/>
        <w:bottom w:val="none" w:sz="0" w:space="0" w:color="auto"/>
        <w:right w:val="none" w:sz="0" w:space="0" w:color="auto"/>
      </w:divBdr>
    </w:div>
    <w:div w:id="908998786">
      <w:bodyDiv w:val="1"/>
      <w:marLeft w:val="0"/>
      <w:marRight w:val="0"/>
      <w:marTop w:val="0"/>
      <w:marBottom w:val="0"/>
      <w:divBdr>
        <w:top w:val="none" w:sz="0" w:space="0" w:color="auto"/>
        <w:left w:val="none" w:sz="0" w:space="0" w:color="auto"/>
        <w:bottom w:val="none" w:sz="0" w:space="0" w:color="auto"/>
        <w:right w:val="none" w:sz="0" w:space="0" w:color="auto"/>
      </w:divBdr>
    </w:div>
    <w:div w:id="915092091">
      <w:bodyDiv w:val="1"/>
      <w:marLeft w:val="0"/>
      <w:marRight w:val="0"/>
      <w:marTop w:val="0"/>
      <w:marBottom w:val="0"/>
      <w:divBdr>
        <w:top w:val="none" w:sz="0" w:space="0" w:color="auto"/>
        <w:left w:val="none" w:sz="0" w:space="0" w:color="auto"/>
        <w:bottom w:val="none" w:sz="0" w:space="0" w:color="auto"/>
        <w:right w:val="none" w:sz="0" w:space="0" w:color="auto"/>
      </w:divBdr>
    </w:div>
    <w:div w:id="930167605">
      <w:bodyDiv w:val="1"/>
      <w:marLeft w:val="0"/>
      <w:marRight w:val="0"/>
      <w:marTop w:val="0"/>
      <w:marBottom w:val="0"/>
      <w:divBdr>
        <w:top w:val="none" w:sz="0" w:space="0" w:color="auto"/>
        <w:left w:val="none" w:sz="0" w:space="0" w:color="auto"/>
        <w:bottom w:val="none" w:sz="0" w:space="0" w:color="auto"/>
        <w:right w:val="none" w:sz="0" w:space="0" w:color="auto"/>
      </w:divBdr>
    </w:div>
    <w:div w:id="946087474">
      <w:bodyDiv w:val="1"/>
      <w:marLeft w:val="0"/>
      <w:marRight w:val="0"/>
      <w:marTop w:val="0"/>
      <w:marBottom w:val="0"/>
      <w:divBdr>
        <w:top w:val="none" w:sz="0" w:space="0" w:color="auto"/>
        <w:left w:val="none" w:sz="0" w:space="0" w:color="auto"/>
        <w:bottom w:val="none" w:sz="0" w:space="0" w:color="auto"/>
        <w:right w:val="none" w:sz="0" w:space="0" w:color="auto"/>
      </w:divBdr>
    </w:div>
    <w:div w:id="950623676">
      <w:bodyDiv w:val="1"/>
      <w:marLeft w:val="0"/>
      <w:marRight w:val="0"/>
      <w:marTop w:val="0"/>
      <w:marBottom w:val="0"/>
      <w:divBdr>
        <w:top w:val="none" w:sz="0" w:space="0" w:color="auto"/>
        <w:left w:val="none" w:sz="0" w:space="0" w:color="auto"/>
        <w:bottom w:val="none" w:sz="0" w:space="0" w:color="auto"/>
        <w:right w:val="none" w:sz="0" w:space="0" w:color="auto"/>
      </w:divBdr>
    </w:div>
    <w:div w:id="978146145">
      <w:bodyDiv w:val="1"/>
      <w:marLeft w:val="0"/>
      <w:marRight w:val="0"/>
      <w:marTop w:val="0"/>
      <w:marBottom w:val="0"/>
      <w:divBdr>
        <w:top w:val="none" w:sz="0" w:space="0" w:color="auto"/>
        <w:left w:val="none" w:sz="0" w:space="0" w:color="auto"/>
        <w:bottom w:val="none" w:sz="0" w:space="0" w:color="auto"/>
        <w:right w:val="none" w:sz="0" w:space="0" w:color="auto"/>
      </w:divBdr>
    </w:div>
    <w:div w:id="991254064">
      <w:bodyDiv w:val="1"/>
      <w:marLeft w:val="0"/>
      <w:marRight w:val="0"/>
      <w:marTop w:val="0"/>
      <w:marBottom w:val="0"/>
      <w:divBdr>
        <w:top w:val="none" w:sz="0" w:space="0" w:color="auto"/>
        <w:left w:val="none" w:sz="0" w:space="0" w:color="auto"/>
        <w:bottom w:val="none" w:sz="0" w:space="0" w:color="auto"/>
        <w:right w:val="none" w:sz="0" w:space="0" w:color="auto"/>
      </w:divBdr>
    </w:div>
    <w:div w:id="1005522834">
      <w:bodyDiv w:val="1"/>
      <w:marLeft w:val="0"/>
      <w:marRight w:val="0"/>
      <w:marTop w:val="0"/>
      <w:marBottom w:val="0"/>
      <w:divBdr>
        <w:top w:val="none" w:sz="0" w:space="0" w:color="auto"/>
        <w:left w:val="none" w:sz="0" w:space="0" w:color="auto"/>
        <w:bottom w:val="none" w:sz="0" w:space="0" w:color="auto"/>
        <w:right w:val="none" w:sz="0" w:space="0" w:color="auto"/>
      </w:divBdr>
    </w:div>
    <w:div w:id="1009216727">
      <w:bodyDiv w:val="1"/>
      <w:marLeft w:val="0"/>
      <w:marRight w:val="0"/>
      <w:marTop w:val="0"/>
      <w:marBottom w:val="0"/>
      <w:divBdr>
        <w:top w:val="none" w:sz="0" w:space="0" w:color="auto"/>
        <w:left w:val="none" w:sz="0" w:space="0" w:color="auto"/>
        <w:bottom w:val="none" w:sz="0" w:space="0" w:color="auto"/>
        <w:right w:val="none" w:sz="0" w:space="0" w:color="auto"/>
      </w:divBdr>
    </w:div>
    <w:div w:id="1009799326">
      <w:bodyDiv w:val="1"/>
      <w:marLeft w:val="0"/>
      <w:marRight w:val="0"/>
      <w:marTop w:val="0"/>
      <w:marBottom w:val="0"/>
      <w:divBdr>
        <w:top w:val="none" w:sz="0" w:space="0" w:color="auto"/>
        <w:left w:val="none" w:sz="0" w:space="0" w:color="auto"/>
        <w:bottom w:val="none" w:sz="0" w:space="0" w:color="auto"/>
        <w:right w:val="none" w:sz="0" w:space="0" w:color="auto"/>
      </w:divBdr>
    </w:div>
    <w:div w:id="1020855069">
      <w:bodyDiv w:val="1"/>
      <w:marLeft w:val="0"/>
      <w:marRight w:val="0"/>
      <w:marTop w:val="0"/>
      <w:marBottom w:val="0"/>
      <w:divBdr>
        <w:top w:val="none" w:sz="0" w:space="0" w:color="auto"/>
        <w:left w:val="none" w:sz="0" w:space="0" w:color="auto"/>
        <w:bottom w:val="none" w:sz="0" w:space="0" w:color="auto"/>
        <w:right w:val="none" w:sz="0" w:space="0" w:color="auto"/>
      </w:divBdr>
    </w:div>
    <w:div w:id="1028678267">
      <w:bodyDiv w:val="1"/>
      <w:marLeft w:val="0"/>
      <w:marRight w:val="0"/>
      <w:marTop w:val="0"/>
      <w:marBottom w:val="0"/>
      <w:divBdr>
        <w:top w:val="none" w:sz="0" w:space="0" w:color="auto"/>
        <w:left w:val="none" w:sz="0" w:space="0" w:color="auto"/>
        <w:bottom w:val="none" w:sz="0" w:space="0" w:color="auto"/>
        <w:right w:val="none" w:sz="0" w:space="0" w:color="auto"/>
      </w:divBdr>
    </w:div>
    <w:div w:id="1074937583">
      <w:bodyDiv w:val="1"/>
      <w:marLeft w:val="0"/>
      <w:marRight w:val="0"/>
      <w:marTop w:val="0"/>
      <w:marBottom w:val="0"/>
      <w:divBdr>
        <w:top w:val="none" w:sz="0" w:space="0" w:color="auto"/>
        <w:left w:val="none" w:sz="0" w:space="0" w:color="auto"/>
        <w:bottom w:val="none" w:sz="0" w:space="0" w:color="auto"/>
        <w:right w:val="none" w:sz="0" w:space="0" w:color="auto"/>
      </w:divBdr>
    </w:div>
    <w:div w:id="1083646219">
      <w:bodyDiv w:val="1"/>
      <w:marLeft w:val="0"/>
      <w:marRight w:val="0"/>
      <w:marTop w:val="0"/>
      <w:marBottom w:val="0"/>
      <w:divBdr>
        <w:top w:val="none" w:sz="0" w:space="0" w:color="auto"/>
        <w:left w:val="none" w:sz="0" w:space="0" w:color="auto"/>
        <w:bottom w:val="none" w:sz="0" w:space="0" w:color="auto"/>
        <w:right w:val="none" w:sz="0" w:space="0" w:color="auto"/>
      </w:divBdr>
    </w:div>
    <w:div w:id="1093280481">
      <w:bodyDiv w:val="1"/>
      <w:marLeft w:val="0"/>
      <w:marRight w:val="0"/>
      <w:marTop w:val="0"/>
      <w:marBottom w:val="0"/>
      <w:divBdr>
        <w:top w:val="none" w:sz="0" w:space="0" w:color="auto"/>
        <w:left w:val="none" w:sz="0" w:space="0" w:color="auto"/>
        <w:bottom w:val="none" w:sz="0" w:space="0" w:color="auto"/>
        <w:right w:val="none" w:sz="0" w:space="0" w:color="auto"/>
      </w:divBdr>
    </w:div>
    <w:div w:id="1110124699">
      <w:bodyDiv w:val="1"/>
      <w:marLeft w:val="0"/>
      <w:marRight w:val="0"/>
      <w:marTop w:val="0"/>
      <w:marBottom w:val="0"/>
      <w:divBdr>
        <w:top w:val="none" w:sz="0" w:space="0" w:color="auto"/>
        <w:left w:val="none" w:sz="0" w:space="0" w:color="auto"/>
        <w:bottom w:val="none" w:sz="0" w:space="0" w:color="auto"/>
        <w:right w:val="none" w:sz="0" w:space="0" w:color="auto"/>
      </w:divBdr>
    </w:div>
    <w:div w:id="1112431932">
      <w:bodyDiv w:val="1"/>
      <w:marLeft w:val="0"/>
      <w:marRight w:val="0"/>
      <w:marTop w:val="0"/>
      <w:marBottom w:val="0"/>
      <w:divBdr>
        <w:top w:val="none" w:sz="0" w:space="0" w:color="auto"/>
        <w:left w:val="none" w:sz="0" w:space="0" w:color="auto"/>
        <w:bottom w:val="none" w:sz="0" w:space="0" w:color="auto"/>
        <w:right w:val="none" w:sz="0" w:space="0" w:color="auto"/>
      </w:divBdr>
    </w:div>
    <w:div w:id="1146628945">
      <w:bodyDiv w:val="1"/>
      <w:marLeft w:val="0"/>
      <w:marRight w:val="0"/>
      <w:marTop w:val="0"/>
      <w:marBottom w:val="0"/>
      <w:divBdr>
        <w:top w:val="none" w:sz="0" w:space="0" w:color="auto"/>
        <w:left w:val="none" w:sz="0" w:space="0" w:color="auto"/>
        <w:bottom w:val="none" w:sz="0" w:space="0" w:color="auto"/>
        <w:right w:val="none" w:sz="0" w:space="0" w:color="auto"/>
      </w:divBdr>
    </w:div>
    <w:div w:id="1172337825">
      <w:bodyDiv w:val="1"/>
      <w:marLeft w:val="0"/>
      <w:marRight w:val="0"/>
      <w:marTop w:val="0"/>
      <w:marBottom w:val="0"/>
      <w:divBdr>
        <w:top w:val="none" w:sz="0" w:space="0" w:color="auto"/>
        <w:left w:val="none" w:sz="0" w:space="0" w:color="auto"/>
        <w:bottom w:val="none" w:sz="0" w:space="0" w:color="auto"/>
        <w:right w:val="none" w:sz="0" w:space="0" w:color="auto"/>
      </w:divBdr>
    </w:div>
    <w:div w:id="1186094151">
      <w:bodyDiv w:val="1"/>
      <w:marLeft w:val="0"/>
      <w:marRight w:val="0"/>
      <w:marTop w:val="0"/>
      <w:marBottom w:val="0"/>
      <w:divBdr>
        <w:top w:val="none" w:sz="0" w:space="0" w:color="auto"/>
        <w:left w:val="none" w:sz="0" w:space="0" w:color="auto"/>
        <w:bottom w:val="none" w:sz="0" w:space="0" w:color="auto"/>
        <w:right w:val="none" w:sz="0" w:space="0" w:color="auto"/>
      </w:divBdr>
    </w:div>
    <w:div w:id="1193809999">
      <w:bodyDiv w:val="1"/>
      <w:marLeft w:val="0"/>
      <w:marRight w:val="0"/>
      <w:marTop w:val="0"/>
      <w:marBottom w:val="0"/>
      <w:divBdr>
        <w:top w:val="none" w:sz="0" w:space="0" w:color="auto"/>
        <w:left w:val="none" w:sz="0" w:space="0" w:color="auto"/>
        <w:bottom w:val="none" w:sz="0" w:space="0" w:color="auto"/>
        <w:right w:val="none" w:sz="0" w:space="0" w:color="auto"/>
      </w:divBdr>
    </w:div>
    <w:div w:id="1208882125">
      <w:bodyDiv w:val="1"/>
      <w:marLeft w:val="0"/>
      <w:marRight w:val="0"/>
      <w:marTop w:val="0"/>
      <w:marBottom w:val="0"/>
      <w:divBdr>
        <w:top w:val="none" w:sz="0" w:space="0" w:color="auto"/>
        <w:left w:val="none" w:sz="0" w:space="0" w:color="auto"/>
        <w:bottom w:val="none" w:sz="0" w:space="0" w:color="auto"/>
        <w:right w:val="none" w:sz="0" w:space="0" w:color="auto"/>
      </w:divBdr>
    </w:div>
    <w:div w:id="1217164919">
      <w:bodyDiv w:val="1"/>
      <w:marLeft w:val="0"/>
      <w:marRight w:val="0"/>
      <w:marTop w:val="0"/>
      <w:marBottom w:val="0"/>
      <w:divBdr>
        <w:top w:val="none" w:sz="0" w:space="0" w:color="auto"/>
        <w:left w:val="none" w:sz="0" w:space="0" w:color="auto"/>
        <w:bottom w:val="none" w:sz="0" w:space="0" w:color="auto"/>
        <w:right w:val="none" w:sz="0" w:space="0" w:color="auto"/>
      </w:divBdr>
    </w:div>
    <w:div w:id="1225528614">
      <w:bodyDiv w:val="1"/>
      <w:marLeft w:val="0"/>
      <w:marRight w:val="0"/>
      <w:marTop w:val="0"/>
      <w:marBottom w:val="0"/>
      <w:divBdr>
        <w:top w:val="none" w:sz="0" w:space="0" w:color="auto"/>
        <w:left w:val="none" w:sz="0" w:space="0" w:color="auto"/>
        <w:bottom w:val="none" w:sz="0" w:space="0" w:color="auto"/>
        <w:right w:val="none" w:sz="0" w:space="0" w:color="auto"/>
      </w:divBdr>
    </w:div>
    <w:div w:id="1230530657">
      <w:bodyDiv w:val="1"/>
      <w:marLeft w:val="0"/>
      <w:marRight w:val="0"/>
      <w:marTop w:val="0"/>
      <w:marBottom w:val="0"/>
      <w:divBdr>
        <w:top w:val="none" w:sz="0" w:space="0" w:color="auto"/>
        <w:left w:val="none" w:sz="0" w:space="0" w:color="auto"/>
        <w:bottom w:val="none" w:sz="0" w:space="0" w:color="auto"/>
        <w:right w:val="none" w:sz="0" w:space="0" w:color="auto"/>
      </w:divBdr>
    </w:div>
    <w:div w:id="1231963496">
      <w:bodyDiv w:val="1"/>
      <w:marLeft w:val="0"/>
      <w:marRight w:val="0"/>
      <w:marTop w:val="0"/>
      <w:marBottom w:val="0"/>
      <w:divBdr>
        <w:top w:val="none" w:sz="0" w:space="0" w:color="auto"/>
        <w:left w:val="none" w:sz="0" w:space="0" w:color="auto"/>
        <w:bottom w:val="none" w:sz="0" w:space="0" w:color="auto"/>
        <w:right w:val="none" w:sz="0" w:space="0" w:color="auto"/>
      </w:divBdr>
    </w:div>
    <w:div w:id="1259361908">
      <w:bodyDiv w:val="1"/>
      <w:marLeft w:val="0"/>
      <w:marRight w:val="0"/>
      <w:marTop w:val="0"/>
      <w:marBottom w:val="0"/>
      <w:divBdr>
        <w:top w:val="none" w:sz="0" w:space="0" w:color="auto"/>
        <w:left w:val="none" w:sz="0" w:space="0" w:color="auto"/>
        <w:bottom w:val="none" w:sz="0" w:space="0" w:color="auto"/>
        <w:right w:val="none" w:sz="0" w:space="0" w:color="auto"/>
      </w:divBdr>
    </w:div>
    <w:div w:id="1271932102">
      <w:bodyDiv w:val="1"/>
      <w:marLeft w:val="0"/>
      <w:marRight w:val="0"/>
      <w:marTop w:val="0"/>
      <w:marBottom w:val="0"/>
      <w:divBdr>
        <w:top w:val="none" w:sz="0" w:space="0" w:color="auto"/>
        <w:left w:val="none" w:sz="0" w:space="0" w:color="auto"/>
        <w:bottom w:val="none" w:sz="0" w:space="0" w:color="auto"/>
        <w:right w:val="none" w:sz="0" w:space="0" w:color="auto"/>
      </w:divBdr>
    </w:div>
    <w:div w:id="1275669866">
      <w:bodyDiv w:val="1"/>
      <w:marLeft w:val="0"/>
      <w:marRight w:val="0"/>
      <w:marTop w:val="0"/>
      <w:marBottom w:val="0"/>
      <w:divBdr>
        <w:top w:val="none" w:sz="0" w:space="0" w:color="auto"/>
        <w:left w:val="none" w:sz="0" w:space="0" w:color="auto"/>
        <w:bottom w:val="none" w:sz="0" w:space="0" w:color="auto"/>
        <w:right w:val="none" w:sz="0" w:space="0" w:color="auto"/>
      </w:divBdr>
    </w:div>
    <w:div w:id="1286501814">
      <w:bodyDiv w:val="1"/>
      <w:marLeft w:val="0"/>
      <w:marRight w:val="0"/>
      <w:marTop w:val="0"/>
      <w:marBottom w:val="0"/>
      <w:divBdr>
        <w:top w:val="none" w:sz="0" w:space="0" w:color="auto"/>
        <w:left w:val="none" w:sz="0" w:space="0" w:color="auto"/>
        <w:bottom w:val="none" w:sz="0" w:space="0" w:color="auto"/>
        <w:right w:val="none" w:sz="0" w:space="0" w:color="auto"/>
      </w:divBdr>
    </w:div>
    <w:div w:id="1288703154">
      <w:bodyDiv w:val="1"/>
      <w:marLeft w:val="0"/>
      <w:marRight w:val="0"/>
      <w:marTop w:val="0"/>
      <w:marBottom w:val="0"/>
      <w:divBdr>
        <w:top w:val="none" w:sz="0" w:space="0" w:color="auto"/>
        <w:left w:val="none" w:sz="0" w:space="0" w:color="auto"/>
        <w:bottom w:val="none" w:sz="0" w:space="0" w:color="auto"/>
        <w:right w:val="none" w:sz="0" w:space="0" w:color="auto"/>
      </w:divBdr>
    </w:div>
    <w:div w:id="1290042098">
      <w:bodyDiv w:val="1"/>
      <w:marLeft w:val="0"/>
      <w:marRight w:val="0"/>
      <w:marTop w:val="0"/>
      <w:marBottom w:val="0"/>
      <w:divBdr>
        <w:top w:val="none" w:sz="0" w:space="0" w:color="auto"/>
        <w:left w:val="none" w:sz="0" w:space="0" w:color="auto"/>
        <w:bottom w:val="none" w:sz="0" w:space="0" w:color="auto"/>
        <w:right w:val="none" w:sz="0" w:space="0" w:color="auto"/>
      </w:divBdr>
    </w:div>
    <w:div w:id="1298798799">
      <w:bodyDiv w:val="1"/>
      <w:marLeft w:val="0"/>
      <w:marRight w:val="0"/>
      <w:marTop w:val="0"/>
      <w:marBottom w:val="0"/>
      <w:divBdr>
        <w:top w:val="none" w:sz="0" w:space="0" w:color="auto"/>
        <w:left w:val="none" w:sz="0" w:space="0" w:color="auto"/>
        <w:bottom w:val="none" w:sz="0" w:space="0" w:color="auto"/>
        <w:right w:val="none" w:sz="0" w:space="0" w:color="auto"/>
      </w:divBdr>
    </w:div>
    <w:div w:id="1301808461">
      <w:bodyDiv w:val="1"/>
      <w:marLeft w:val="0"/>
      <w:marRight w:val="0"/>
      <w:marTop w:val="0"/>
      <w:marBottom w:val="0"/>
      <w:divBdr>
        <w:top w:val="none" w:sz="0" w:space="0" w:color="auto"/>
        <w:left w:val="none" w:sz="0" w:space="0" w:color="auto"/>
        <w:bottom w:val="none" w:sz="0" w:space="0" w:color="auto"/>
        <w:right w:val="none" w:sz="0" w:space="0" w:color="auto"/>
      </w:divBdr>
    </w:div>
    <w:div w:id="1305237649">
      <w:bodyDiv w:val="1"/>
      <w:marLeft w:val="0"/>
      <w:marRight w:val="0"/>
      <w:marTop w:val="0"/>
      <w:marBottom w:val="0"/>
      <w:divBdr>
        <w:top w:val="none" w:sz="0" w:space="0" w:color="auto"/>
        <w:left w:val="none" w:sz="0" w:space="0" w:color="auto"/>
        <w:bottom w:val="none" w:sz="0" w:space="0" w:color="auto"/>
        <w:right w:val="none" w:sz="0" w:space="0" w:color="auto"/>
      </w:divBdr>
    </w:div>
    <w:div w:id="1313173924">
      <w:bodyDiv w:val="1"/>
      <w:marLeft w:val="0"/>
      <w:marRight w:val="0"/>
      <w:marTop w:val="0"/>
      <w:marBottom w:val="0"/>
      <w:divBdr>
        <w:top w:val="none" w:sz="0" w:space="0" w:color="auto"/>
        <w:left w:val="none" w:sz="0" w:space="0" w:color="auto"/>
        <w:bottom w:val="none" w:sz="0" w:space="0" w:color="auto"/>
        <w:right w:val="none" w:sz="0" w:space="0" w:color="auto"/>
      </w:divBdr>
    </w:div>
    <w:div w:id="1342507639">
      <w:bodyDiv w:val="1"/>
      <w:marLeft w:val="0"/>
      <w:marRight w:val="0"/>
      <w:marTop w:val="0"/>
      <w:marBottom w:val="0"/>
      <w:divBdr>
        <w:top w:val="none" w:sz="0" w:space="0" w:color="auto"/>
        <w:left w:val="none" w:sz="0" w:space="0" w:color="auto"/>
        <w:bottom w:val="none" w:sz="0" w:space="0" w:color="auto"/>
        <w:right w:val="none" w:sz="0" w:space="0" w:color="auto"/>
      </w:divBdr>
    </w:div>
    <w:div w:id="1349407900">
      <w:bodyDiv w:val="1"/>
      <w:marLeft w:val="0"/>
      <w:marRight w:val="0"/>
      <w:marTop w:val="0"/>
      <w:marBottom w:val="0"/>
      <w:divBdr>
        <w:top w:val="none" w:sz="0" w:space="0" w:color="auto"/>
        <w:left w:val="none" w:sz="0" w:space="0" w:color="auto"/>
        <w:bottom w:val="none" w:sz="0" w:space="0" w:color="auto"/>
        <w:right w:val="none" w:sz="0" w:space="0" w:color="auto"/>
      </w:divBdr>
    </w:div>
    <w:div w:id="1349453081">
      <w:bodyDiv w:val="1"/>
      <w:marLeft w:val="0"/>
      <w:marRight w:val="0"/>
      <w:marTop w:val="0"/>
      <w:marBottom w:val="0"/>
      <w:divBdr>
        <w:top w:val="none" w:sz="0" w:space="0" w:color="auto"/>
        <w:left w:val="none" w:sz="0" w:space="0" w:color="auto"/>
        <w:bottom w:val="none" w:sz="0" w:space="0" w:color="auto"/>
        <w:right w:val="none" w:sz="0" w:space="0" w:color="auto"/>
      </w:divBdr>
    </w:div>
    <w:div w:id="1351221577">
      <w:bodyDiv w:val="1"/>
      <w:marLeft w:val="0"/>
      <w:marRight w:val="0"/>
      <w:marTop w:val="0"/>
      <w:marBottom w:val="0"/>
      <w:divBdr>
        <w:top w:val="none" w:sz="0" w:space="0" w:color="auto"/>
        <w:left w:val="none" w:sz="0" w:space="0" w:color="auto"/>
        <w:bottom w:val="none" w:sz="0" w:space="0" w:color="auto"/>
        <w:right w:val="none" w:sz="0" w:space="0" w:color="auto"/>
      </w:divBdr>
    </w:div>
    <w:div w:id="1377195408">
      <w:bodyDiv w:val="1"/>
      <w:marLeft w:val="0"/>
      <w:marRight w:val="0"/>
      <w:marTop w:val="0"/>
      <w:marBottom w:val="0"/>
      <w:divBdr>
        <w:top w:val="none" w:sz="0" w:space="0" w:color="auto"/>
        <w:left w:val="none" w:sz="0" w:space="0" w:color="auto"/>
        <w:bottom w:val="none" w:sz="0" w:space="0" w:color="auto"/>
        <w:right w:val="none" w:sz="0" w:space="0" w:color="auto"/>
      </w:divBdr>
    </w:div>
    <w:div w:id="1400447599">
      <w:bodyDiv w:val="1"/>
      <w:marLeft w:val="0"/>
      <w:marRight w:val="0"/>
      <w:marTop w:val="0"/>
      <w:marBottom w:val="0"/>
      <w:divBdr>
        <w:top w:val="none" w:sz="0" w:space="0" w:color="auto"/>
        <w:left w:val="none" w:sz="0" w:space="0" w:color="auto"/>
        <w:bottom w:val="none" w:sz="0" w:space="0" w:color="auto"/>
        <w:right w:val="none" w:sz="0" w:space="0" w:color="auto"/>
      </w:divBdr>
    </w:div>
    <w:div w:id="1405225452">
      <w:bodyDiv w:val="1"/>
      <w:marLeft w:val="0"/>
      <w:marRight w:val="0"/>
      <w:marTop w:val="0"/>
      <w:marBottom w:val="0"/>
      <w:divBdr>
        <w:top w:val="none" w:sz="0" w:space="0" w:color="auto"/>
        <w:left w:val="none" w:sz="0" w:space="0" w:color="auto"/>
        <w:bottom w:val="none" w:sz="0" w:space="0" w:color="auto"/>
        <w:right w:val="none" w:sz="0" w:space="0" w:color="auto"/>
      </w:divBdr>
    </w:div>
    <w:div w:id="1406075221">
      <w:bodyDiv w:val="1"/>
      <w:marLeft w:val="0"/>
      <w:marRight w:val="0"/>
      <w:marTop w:val="0"/>
      <w:marBottom w:val="0"/>
      <w:divBdr>
        <w:top w:val="none" w:sz="0" w:space="0" w:color="auto"/>
        <w:left w:val="none" w:sz="0" w:space="0" w:color="auto"/>
        <w:bottom w:val="none" w:sz="0" w:space="0" w:color="auto"/>
        <w:right w:val="none" w:sz="0" w:space="0" w:color="auto"/>
      </w:divBdr>
    </w:div>
    <w:div w:id="1406301839">
      <w:bodyDiv w:val="1"/>
      <w:marLeft w:val="0"/>
      <w:marRight w:val="0"/>
      <w:marTop w:val="0"/>
      <w:marBottom w:val="0"/>
      <w:divBdr>
        <w:top w:val="none" w:sz="0" w:space="0" w:color="auto"/>
        <w:left w:val="none" w:sz="0" w:space="0" w:color="auto"/>
        <w:bottom w:val="none" w:sz="0" w:space="0" w:color="auto"/>
        <w:right w:val="none" w:sz="0" w:space="0" w:color="auto"/>
      </w:divBdr>
    </w:div>
    <w:div w:id="1423181839">
      <w:bodyDiv w:val="1"/>
      <w:marLeft w:val="0"/>
      <w:marRight w:val="0"/>
      <w:marTop w:val="0"/>
      <w:marBottom w:val="0"/>
      <w:divBdr>
        <w:top w:val="none" w:sz="0" w:space="0" w:color="auto"/>
        <w:left w:val="none" w:sz="0" w:space="0" w:color="auto"/>
        <w:bottom w:val="none" w:sz="0" w:space="0" w:color="auto"/>
        <w:right w:val="none" w:sz="0" w:space="0" w:color="auto"/>
      </w:divBdr>
    </w:div>
    <w:div w:id="1441296024">
      <w:bodyDiv w:val="1"/>
      <w:marLeft w:val="0"/>
      <w:marRight w:val="0"/>
      <w:marTop w:val="0"/>
      <w:marBottom w:val="0"/>
      <w:divBdr>
        <w:top w:val="none" w:sz="0" w:space="0" w:color="auto"/>
        <w:left w:val="none" w:sz="0" w:space="0" w:color="auto"/>
        <w:bottom w:val="none" w:sz="0" w:space="0" w:color="auto"/>
        <w:right w:val="none" w:sz="0" w:space="0" w:color="auto"/>
      </w:divBdr>
    </w:div>
    <w:div w:id="1444495372">
      <w:bodyDiv w:val="1"/>
      <w:marLeft w:val="0"/>
      <w:marRight w:val="0"/>
      <w:marTop w:val="0"/>
      <w:marBottom w:val="0"/>
      <w:divBdr>
        <w:top w:val="none" w:sz="0" w:space="0" w:color="auto"/>
        <w:left w:val="none" w:sz="0" w:space="0" w:color="auto"/>
        <w:bottom w:val="none" w:sz="0" w:space="0" w:color="auto"/>
        <w:right w:val="none" w:sz="0" w:space="0" w:color="auto"/>
      </w:divBdr>
    </w:div>
    <w:div w:id="1445882120">
      <w:bodyDiv w:val="1"/>
      <w:marLeft w:val="0"/>
      <w:marRight w:val="0"/>
      <w:marTop w:val="0"/>
      <w:marBottom w:val="0"/>
      <w:divBdr>
        <w:top w:val="none" w:sz="0" w:space="0" w:color="auto"/>
        <w:left w:val="none" w:sz="0" w:space="0" w:color="auto"/>
        <w:bottom w:val="none" w:sz="0" w:space="0" w:color="auto"/>
        <w:right w:val="none" w:sz="0" w:space="0" w:color="auto"/>
      </w:divBdr>
      <w:divsChild>
        <w:div w:id="566840672">
          <w:marLeft w:val="0"/>
          <w:marRight w:val="0"/>
          <w:marTop w:val="0"/>
          <w:marBottom w:val="0"/>
          <w:divBdr>
            <w:top w:val="none" w:sz="0" w:space="0" w:color="auto"/>
            <w:left w:val="none" w:sz="0" w:space="0" w:color="auto"/>
            <w:bottom w:val="none" w:sz="0" w:space="0" w:color="auto"/>
            <w:right w:val="none" w:sz="0" w:space="0" w:color="auto"/>
          </w:divBdr>
        </w:div>
        <w:div w:id="165097050">
          <w:marLeft w:val="0"/>
          <w:marRight w:val="0"/>
          <w:marTop w:val="0"/>
          <w:marBottom w:val="0"/>
          <w:divBdr>
            <w:top w:val="none" w:sz="0" w:space="0" w:color="auto"/>
            <w:left w:val="none" w:sz="0" w:space="0" w:color="auto"/>
            <w:bottom w:val="none" w:sz="0" w:space="0" w:color="auto"/>
            <w:right w:val="none" w:sz="0" w:space="0" w:color="auto"/>
          </w:divBdr>
        </w:div>
      </w:divsChild>
    </w:div>
    <w:div w:id="1446149688">
      <w:bodyDiv w:val="1"/>
      <w:marLeft w:val="0"/>
      <w:marRight w:val="0"/>
      <w:marTop w:val="0"/>
      <w:marBottom w:val="0"/>
      <w:divBdr>
        <w:top w:val="none" w:sz="0" w:space="0" w:color="auto"/>
        <w:left w:val="none" w:sz="0" w:space="0" w:color="auto"/>
        <w:bottom w:val="none" w:sz="0" w:space="0" w:color="auto"/>
        <w:right w:val="none" w:sz="0" w:space="0" w:color="auto"/>
      </w:divBdr>
    </w:div>
    <w:div w:id="1460100568">
      <w:bodyDiv w:val="1"/>
      <w:marLeft w:val="0"/>
      <w:marRight w:val="0"/>
      <w:marTop w:val="0"/>
      <w:marBottom w:val="0"/>
      <w:divBdr>
        <w:top w:val="none" w:sz="0" w:space="0" w:color="auto"/>
        <w:left w:val="none" w:sz="0" w:space="0" w:color="auto"/>
        <w:bottom w:val="none" w:sz="0" w:space="0" w:color="auto"/>
        <w:right w:val="none" w:sz="0" w:space="0" w:color="auto"/>
      </w:divBdr>
    </w:div>
    <w:div w:id="1497958036">
      <w:bodyDiv w:val="1"/>
      <w:marLeft w:val="0"/>
      <w:marRight w:val="0"/>
      <w:marTop w:val="0"/>
      <w:marBottom w:val="0"/>
      <w:divBdr>
        <w:top w:val="none" w:sz="0" w:space="0" w:color="auto"/>
        <w:left w:val="none" w:sz="0" w:space="0" w:color="auto"/>
        <w:bottom w:val="none" w:sz="0" w:space="0" w:color="auto"/>
        <w:right w:val="none" w:sz="0" w:space="0" w:color="auto"/>
      </w:divBdr>
    </w:div>
    <w:div w:id="1511601579">
      <w:bodyDiv w:val="1"/>
      <w:marLeft w:val="0"/>
      <w:marRight w:val="0"/>
      <w:marTop w:val="0"/>
      <w:marBottom w:val="0"/>
      <w:divBdr>
        <w:top w:val="none" w:sz="0" w:space="0" w:color="auto"/>
        <w:left w:val="none" w:sz="0" w:space="0" w:color="auto"/>
        <w:bottom w:val="none" w:sz="0" w:space="0" w:color="auto"/>
        <w:right w:val="none" w:sz="0" w:space="0" w:color="auto"/>
      </w:divBdr>
    </w:div>
    <w:div w:id="1519084089">
      <w:bodyDiv w:val="1"/>
      <w:marLeft w:val="0"/>
      <w:marRight w:val="0"/>
      <w:marTop w:val="0"/>
      <w:marBottom w:val="0"/>
      <w:divBdr>
        <w:top w:val="none" w:sz="0" w:space="0" w:color="auto"/>
        <w:left w:val="none" w:sz="0" w:space="0" w:color="auto"/>
        <w:bottom w:val="none" w:sz="0" w:space="0" w:color="auto"/>
        <w:right w:val="none" w:sz="0" w:space="0" w:color="auto"/>
      </w:divBdr>
    </w:div>
    <w:div w:id="1519856986">
      <w:bodyDiv w:val="1"/>
      <w:marLeft w:val="0"/>
      <w:marRight w:val="0"/>
      <w:marTop w:val="0"/>
      <w:marBottom w:val="0"/>
      <w:divBdr>
        <w:top w:val="none" w:sz="0" w:space="0" w:color="auto"/>
        <w:left w:val="none" w:sz="0" w:space="0" w:color="auto"/>
        <w:bottom w:val="none" w:sz="0" w:space="0" w:color="auto"/>
        <w:right w:val="none" w:sz="0" w:space="0" w:color="auto"/>
      </w:divBdr>
    </w:div>
    <w:div w:id="1520198461">
      <w:bodyDiv w:val="1"/>
      <w:marLeft w:val="0"/>
      <w:marRight w:val="0"/>
      <w:marTop w:val="0"/>
      <w:marBottom w:val="0"/>
      <w:divBdr>
        <w:top w:val="none" w:sz="0" w:space="0" w:color="auto"/>
        <w:left w:val="none" w:sz="0" w:space="0" w:color="auto"/>
        <w:bottom w:val="none" w:sz="0" w:space="0" w:color="auto"/>
        <w:right w:val="none" w:sz="0" w:space="0" w:color="auto"/>
      </w:divBdr>
    </w:div>
    <w:div w:id="1523199533">
      <w:bodyDiv w:val="1"/>
      <w:marLeft w:val="0"/>
      <w:marRight w:val="0"/>
      <w:marTop w:val="0"/>
      <w:marBottom w:val="0"/>
      <w:divBdr>
        <w:top w:val="none" w:sz="0" w:space="0" w:color="auto"/>
        <w:left w:val="none" w:sz="0" w:space="0" w:color="auto"/>
        <w:bottom w:val="none" w:sz="0" w:space="0" w:color="auto"/>
        <w:right w:val="none" w:sz="0" w:space="0" w:color="auto"/>
      </w:divBdr>
    </w:div>
    <w:div w:id="1547334717">
      <w:bodyDiv w:val="1"/>
      <w:marLeft w:val="0"/>
      <w:marRight w:val="0"/>
      <w:marTop w:val="0"/>
      <w:marBottom w:val="0"/>
      <w:divBdr>
        <w:top w:val="none" w:sz="0" w:space="0" w:color="auto"/>
        <w:left w:val="none" w:sz="0" w:space="0" w:color="auto"/>
        <w:bottom w:val="none" w:sz="0" w:space="0" w:color="auto"/>
        <w:right w:val="none" w:sz="0" w:space="0" w:color="auto"/>
      </w:divBdr>
    </w:div>
    <w:div w:id="1553888159">
      <w:bodyDiv w:val="1"/>
      <w:marLeft w:val="0"/>
      <w:marRight w:val="0"/>
      <w:marTop w:val="0"/>
      <w:marBottom w:val="0"/>
      <w:divBdr>
        <w:top w:val="none" w:sz="0" w:space="0" w:color="auto"/>
        <w:left w:val="none" w:sz="0" w:space="0" w:color="auto"/>
        <w:bottom w:val="none" w:sz="0" w:space="0" w:color="auto"/>
        <w:right w:val="none" w:sz="0" w:space="0" w:color="auto"/>
      </w:divBdr>
    </w:div>
    <w:div w:id="1557282645">
      <w:bodyDiv w:val="1"/>
      <w:marLeft w:val="0"/>
      <w:marRight w:val="0"/>
      <w:marTop w:val="0"/>
      <w:marBottom w:val="0"/>
      <w:divBdr>
        <w:top w:val="none" w:sz="0" w:space="0" w:color="auto"/>
        <w:left w:val="none" w:sz="0" w:space="0" w:color="auto"/>
        <w:bottom w:val="none" w:sz="0" w:space="0" w:color="auto"/>
        <w:right w:val="none" w:sz="0" w:space="0" w:color="auto"/>
      </w:divBdr>
    </w:div>
    <w:div w:id="1561405718">
      <w:bodyDiv w:val="1"/>
      <w:marLeft w:val="0"/>
      <w:marRight w:val="0"/>
      <w:marTop w:val="0"/>
      <w:marBottom w:val="0"/>
      <w:divBdr>
        <w:top w:val="none" w:sz="0" w:space="0" w:color="auto"/>
        <w:left w:val="none" w:sz="0" w:space="0" w:color="auto"/>
        <w:bottom w:val="none" w:sz="0" w:space="0" w:color="auto"/>
        <w:right w:val="none" w:sz="0" w:space="0" w:color="auto"/>
      </w:divBdr>
    </w:div>
    <w:div w:id="1569069887">
      <w:bodyDiv w:val="1"/>
      <w:marLeft w:val="0"/>
      <w:marRight w:val="0"/>
      <w:marTop w:val="0"/>
      <w:marBottom w:val="0"/>
      <w:divBdr>
        <w:top w:val="none" w:sz="0" w:space="0" w:color="auto"/>
        <w:left w:val="none" w:sz="0" w:space="0" w:color="auto"/>
        <w:bottom w:val="none" w:sz="0" w:space="0" w:color="auto"/>
        <w:right w:val="none" w:sz="0" w:space="0" w:color="auto"/>
      </w:divBdr>
    </w:div>
    <w:div w:id="1591084968">
      <w:bodyDiv w:val="1"/>
      <w:marLeft w:val="0"/>
      <w:marRight w:val="0"/>
      <w:marTop w:val="0"/>
      <w:marBottom w:val="0"/>
      <w:divBdr>
        <w:top w:val="none" w:sz="0" w:space="0" w:color="auto"/>
        <w:left w:val="none" w:sz="0" w:space="0" w:color="auto"/>
        <w:bottom w:val="none" w:sz="0" w:space="0" w:color="auto"/>
        <w:right w:val="none" w:sz="0" w:space="0" w:color="auto"/>
      </w:divBdr>
    </w:div>
    <w:div w:id="1614631626">
      <w:bodyDiv w:val="1"/>
      <w:marLeft w:val="0"/>
      <w:marRight w:val="0"/>
      <w:marTop w:val="0"/>
      <w:marBottom w:val="0"/>
      <w:divBdr>
        <w:top w:val="none" w:sz="0" w:space="0" w:color="auto"/>
        <w:left w:val="none" w:sz="0" w:space="0" w:color="auto"/>
        <w:bottom w:val="none" w:sz="0" w:space="0" w:color="auto"/>
        <w:right w:val="none" w:sz="0" w:space="0" w:color="auto"/>
      </w:divBdr>
    </w:div>
    <w:div w:id="1630621485">
      <w:bodyDiv w:val="1"/>
      <w:marLeft w:val="0"/>
      <w:marRight w:val="0"/>
      <w:marTop w:val="0"/>
      <w:marBottom w:val="0"/>
      <w:divBdr>
        <w:top w:val="none" w:sz="0" w:space="0" w:color="auto"/>
        <w:left w:val="none" w:sz="0" w:space="0" w:color="auto"/>
        <w:bottom w:val="none" w:sz="0" w:space="0" w:color="auto"/>
        <w:right w:val="none" w:sz="0" w:space="0" w:color="auto"/>
      </w:divBdr>
    </w:div>
    <w:div w:id="1646815068">
      <w:bodyDiv w:val="1"/>
      <w:marLeft w:val="0"/>
      <w:marRight w:val="0"/>
      <w:marTop w:val="0"/>
      <w:marBottom w:val="0"/>
      <w:divBdr>
        <w:top w:val="none" w:sz="0" w:space="0" w:color="auto"/>
        <w:left w:val="none" w:sz="0" w:space="0" w:color="auto"/>
        <w:bottom w:val="none" w:sz="0" w:space="0" w:color="auto"/>
        <w:right w:val="none" w:sz="0" w:space="0" w:color="auto"/>
      </w:divBdr>
    </w:div>
    <w:div w:id="1648123232">
      <w:bodyDiv w:val="1"/>
      <w:marLeft w:val="0"/>
      <w:marRight w:val="0"/>
      <w:marTop w:val="0"/>
      <w:marBottom w:val="0"/>
      <w:divBdr>
        <w:top w:val="none" w:sz="0" w:space="0" w:color="auto"/>
        <w:left w:val="none" w:sz="0" w:space="0" w:color="auto"/>
        <w:bottom w:val="none" w:sz="0" w:space="0" w:color="auto"/>
        <w:right w:val="none" w:sz="0" w:space="0" w:color="auto"/>
      </w:divBdr>
    </w:div>
    <w:div w:id="1655648174">
      <w:bodyDiv w:val="1"/>
      <w:marLeft w:val="0"/>
      <w:marRight w:val="0"/>
      <w:marTop w:val="0"/>
      <w:marBottom w:val="0"/>
      <w:divBdr>
        <w:top w:val="none" w:sz="0" w:space="0" w:color="auto"/>
        <w:left w:val="none" w:sz="0" w:space="0" w:color="auto"/>
        <w:bottom w:val="none" w:sz="0" w:space="0" w:color="auto"/>
        <w:right w:val="none" w:sz="0" w:space="0" w:color="auto"/>
      </w:divBdr>
    </w:div>
    <w:div w:id="1674064859">
      <w:bodyDiv w:val="1"/>
      <w:marLeft w:val="0"/>
      <w:marRight w:val="0"/>
      <w:marTop w:val="0"/>
      <w:marBottom w:val="0"/>
      <w:divBdr>
        <w:top w:val="none" w:sz="0" w:space="0" w:color="auto"/>
        <w:left w:val="none" w:sz="0" w:space="0" w:color="auto"/>
        <w:bottom w:val="none" w:sz="0" w:space="0" w:color="auto"/>
        <w:right w:val="none" w:sz="0" w:space="0" w:color="auto"/>
      </w:divBdr>
    </w:div>
    <w:div w:id="1678920724">
      <w:bodyDiv w:val="1"/>
      <w:marLeft w:val="0"/>
      <w:marRight w:val="0"/>
      <w:marTop w:val="0"/>
      <w:marBottom w:val="0"/>
      <w:divBdr>
        <w:top w:val="none" w:sz="0" w:space="0" w:color="auto"/>
        <w:left w:val="none" w:sz="0" w:space="0" w:color="auto"/>
        <w:bottom w:val="none" w:sz="0" w:space="0" w:color="auto"/>
        <w:right w:val="none" w:sz="0" w:space="0" w:color="auto"/>
      </w:divBdr>
    </w:div>
    <w:div w:id="1684166214">
      <w:bodyDiv w:val="1"/>
      <w:marLeft w:val="0"/>
      <w:marRight w:val="0"/>
      <w:marTop w:val="0"/>
      <w:marBottom w:val="0"/>
      <w:divBdr>
        <w:top w:val="none" w:sz="0" w:space="0" w:color="auto"/>
        <w:left w:val="none" w:sz="0" w:space="0" w:color="auto"/>
        <w:bottom w:val="none" w:sz="0" w:space="0" w:color="auto"/>
        <w:right w:val="none" w:sz="0" w:space="0" w:color="auto"/>
      </w:divBdr>
    </w:div>
    <w:div w:id="1691294324">
      <w:bodyDiv w:val="1"/>
      <w:marLeft w:val="0"/>
      <w:marRight w:val="0"/>
      <w:marTop w:val="0"/>
      <w:marBottom w:val="0"/>
      <w:divBdr>
        <w:top w:val="none" w:sz="0" w:space="0" w:color="auto"/>
        <w:left w:val="none" w:sz="0" w:space="0" w:color="auto"/>
        <w:bottom w:val="none" w:sz="0" w:space="0" w:color="auto"/>
        <w:right w:val="none" w:sz="0" w:space="0" w:color="auto"/>
      </w:divBdr>
    </w:div>
    <w:div w:id="1703704921">
      <w:bodyDiv w:val="1"/>
      <w:marLeft w:val="0"/>
      <w:marRight w:val="0"/>
      <w:marTop w:val="0"/>
      <w:marBottom w:val="0"/>
      <w:divBdr>
        <w:top w:val="none" w:sz="0" w:space="0" w:color="auto"/>
        <w:left w:val="none" w:sz="0" w:space="0" w:color="auto"/>
        <w:bottom w:val="none" w:sz="0" w:space="0" w:color="auto"/>
        <w:right w:val="none" w:sz="0" w:space="0" w:color="auto"/>
      </w:divBdr>
    </w:div>
    <w:div w:id="1736969564">
      <w:bodyDiv w:val="1"/>
      <w:marLeft w:val="0"/>
      <w:marRight w:val="0"/>
      <w:marTop w:val="0"/>
      <w:marBottom w:val="0"/>
      <w:divBdr>
        <w:top w:val="none" w:sz="0" w:space="0" w:color="auto"/>
        <w:left w:val="none" w:sz="0" w:space="0" w:color="auto"/>
        <w:bottom w:val="none" w:sz="0" w:space="0" w:color="auto"/>
        <w:right w:val="none" w:sz="0" w:space="0" w:color="auto"/>
      </w:divBdr>
    </w:div>
    <w:div w:id="1756824107">
      <w:bodyDiv w:val="1"/>
      <w:marLeft w:val="0"/>
      <w:marRight w:val="0"/>
      <w:marTop w:val="0"/>
      <w:marBottom w:val="0"/>
      <w:divBdr>
        <w:top w:val="none" w:sz="0" w:space="0" w:color="auto"/>
        <w:left w:val="none" w:sz="0" w:space="0" w:color="auto"/>
        <w:bottom w:val="none" w:sz="0" w:space="0" w:color="auto"/>
        <w:right w:val="none" w:sz="0" w:space="0" w:color="auto"/>
      </w:divBdr>
    </w:div>
    <w:div w:id="1779445638">
      <w:bodyDiv w:val="1"/>
      <w:marLeft w:val="0"/>
      <w:marRight w:val="0"/>
      <w:marTop w:val="0"/>
      <w:marBottom w:val="0"/>
      <w:divBdr>
        <w:top w:val="none" w:sz="0" w:space="0" w:color="auto"/>
        <w:left w:val="none" w:sz="0" w:space="0" w:color="auto"/>
        <w:bottom w:val="none" w:sz="0" w:space="0" w:color="auto"/>
        <w:right w:val="none" w:sz="0" w:space="0" w:color="auto"/>
      </w:divBdr>
    </w:div>
    <w:div w:id="1793135834">
      <w:bodyDiv w:val="1"/>
      <w:marLeft w:val="0"/>
      <w:marRight w:val="0"/>
      <w:marTop w:val="0"/>
      <w:marBottom w:val="0"/>
      <w:divBdr>
        <w:top w:val="none" w:sz="0" w:space="0" w:color="auto"/>
        <w:left w:val="none" w:sz="0" w:space="0" w:color="auto"/>
        <w:bottom w:val="none" w:sz="0" w:space="0" w:color="auto"/>
        <w:right w:val="none" w:sz="0" w:space="0" w:color="auto"/>
      </w:divBdr>
    </w:div>
    <w:div w:id="1795978476">
      <w:bodyDiv w:val="1"/>
      <w:marLeft w:val="0"/>
      <w:marRight w:val="0"/>
      <w:marTop w:val="0"/>
      <w:marBottom w:val="0"/>
      <w:divBdr>
        <w:top w:val="none" w:sz="0" w:space="0" w:color="auto"/>
        <w:left w:val="none" w:sz="0" w:space="0" w:color="auto"/>
        <w:bottom w:val="none" w:sz="0" w:space="0" w:color="auto"/>
        <w:right w:val="none" w:sz="0" w:space="0" w:color="auto"/>
      </w:divBdr>
    </w:div>
    <w:div w:id="1814518566">
      <w:bodyDiv w:val="1"/>
      <w:marLeft w:val="0"/>
      <w:marRight w:val="0"/>
      <w:marTop w:val="0"/>
      <w:marBottom w:val="0"/>
      <w:divBdr>
        <w:top w:val="none" w:sz="0" w:space="0" w:color="auto"/>
        <w:left w:val="none" w:sz="0" w:space="0" w:color="auto"/>
        <w:bottom w:val="none" w:sz="0" w:space="0" w:color="auto"/>
        <w:right w:val="none" w:sz="0" w:space="0" w:color="auto"/>
      </w:divBdr>
    </w:div>
    <w:div w:id="1833139361">
      <w:bodyDiv w:val="1"/>
      <w:marLeft w:val="0"/>
      <w:marRight w:val="0"/>
      <w:marTop w:val="0"/>
      <w:marBottom w:val="0"/>
      <w:divBdr>
        <w:top w:val="none" w:sz="0" w:space="0" w:color="auto"/>
        <w:left w:val="none" w:sz="0" w:space="0" w:color="auto"/>
        <w:bottom w:val="none" w:sz="0" w:space="0" w:color="auto"/>
        <w:right w:val="none" w:sz="0" w:space="0" w:color="auto"/>
      </w:divBdr>
    </w:div>
    <w:div w:id="1841000512">
      <w:bodyDiv w:val="1"/>
      <w:marLeft w:val="0"/>
      <w:marRight w:val="0"/>
      <w:marTop w:val="0"/>
      <w:marBottom w:val="0"/>
      <w:divBdr>
        <w:top w:val="none" w:sz="0" w:space="0" w:color="auto"/>
        <w:left w:val="none" w:sz="0" w:space="0" w:color="auto"/>
        <w:bottom w:val="none" w:sz="0" w:space="0" w:color="auto"/>
        <w:right w:val="none" w:sz="0" w:space="0" w:color="auto"/>
      </w:divBdr>
    </w:div>
    <w:div w:id="1852572376">
      <w:bodyDiv w:val="1"/>
      <w:marLeft w:val="0"/>
      <w:marRight w:val="0"/>
      <w:marTop w:val="0"/>
      <w:marBottom w:val="0"/>
      <w:divBdr>
        <w:top w:val="none" w:sz="0" w:space="0" w:color="auto"/>
        <w:left w:val="none" w:sz="0" w:space="0" w:color="auto"/>
        <w:bottom w:val="none" w:sz="0" w:space="0" w:color="auto"/>
        <w:right w:val="none" w:sz="0" w:space="0" w:color="auto"/>
      </w:divBdr>
      <w:divsChild>
        <w:div w:id="2114207964">
          <w:marLeft w:val="0"/>
          <w:marRight w:val="0"/>
          <w:marTop w:val="0"/>
          <w:marBottom w:val="0"/>
          <w:divBdr>
            <w:top w:val="none" w:sz="0" w:space="0" w:color="auto"/>
            <w:left w:val="none" w:sz="0" w:space="0" w:color="auto"/>
            <w:bottom w:val="none" w:sz="0" w:space="0" w:color="auto"/>
            <w:right w:val="none" w:sz="0" w:space="0" w:color="auto"/>
          </w:divBdr>
        </w:div>
        <w:div w:id="1647586333">
          <w:marLeft w:val="0"/>
          <w:marRight w:val="0"/>
          <w:marTop w:val="0"/>
          <w:marBottom w:val="0"/>
          <w:divBdr>
            <w:top w:val="none" w:sz="0" w:space="0" w:color="auto"/>
            <w:left w:val="none" w:sz="0" w:space="0" w:color="auto"/>
            <w:bottom w:val="none" w:sz="0" w:space="0" w:color="auto"/>
            <w:right w:val="none" w:sz="0" w:space="0" w:color="auto"/>
          </w:divBdr>
        </w:div>
      </w:divsChild>
    </w:div>
    <w:div w:id="1854108872">
      <w:bodyDiv w:val="1"/>
      <w:marLeft w:val="0"/>
      <w:marRight w:val="0"/>
      <w:marTop w:val="0"/>
      <w:marBottom w:val="0"/>
      <w:divBdr>
        <w:top w:val="none" w:sz="0" w:space="0" w:color="auto"/>
        <w:left w:val="none" w:sz="0" w:space="0" w:color="auto"/>
        <w:bottom w:val="none" w:sz="0" w:space="0" w:color="auto"/>
        <w:right w:val="none" w:sz="0" w:space="0" w:color="auto"/>
      </w:divBdr>
    </w:div>
    <w:div w:id="1872299591">
      <w:bodyDiv w:val="1"/>
      <w:marLeft w:val="0"/>
      <w:marRight w:val="0"/>
      <w:marTop w:val="0"/>
      <w:marBottom w:val="0"/>
      <w:divBdr>
        <w:top w:val="none" w:sz="0" w:space="0" w:color="auto"/>
        <w:left w:val="none" w:sz="0" w:space="0" w:color="auto"/>
        <w:bottom w:val="none" w:sz="0" w:space="0" w:color="auto"/>
        <w:right w:val="none" w:sz="0" w:space="0" w:color="auto"/>
      </w:divBdr>
    </w:div>
    <w:div w:id="1879464574">
      <w:bodyDiv w:val="1"/>
      <w:marLeft w:val="0"/>
      <w:marRight w:val="0"/>
      <w:marTop w:val="0"/>
      <w:marBottom w:val="0"/>
      <w:divBdr>
        <w:top w:val="none" w:sz="0" w:space="0" w:color="auto"/>
        <w:left w:val="none" w:sz="0" w:space="0" w:color="auto"/>
        <w:bottom w:val="none" w:sz="0" w:space="0" w:color="auto"/>
        <w:right w:val="none" w:sz="0" w:space="0" w:color="auto"/>
      </w:divBdr>
    </w:div>
    <w:div w:id="1879855559">
      <w:bodyDiv w:val="1"/>
      <w:marLeft w:val="0"/>
      <w:marRight w:val="0"/>
      <w:marTop w:val="0"/>
      <w:marBottom w:val="0"/>
      <w:divBdr>
        <w:top w:val="none" w:sz="0" w:space="0" w:color="auto"/>
        <w:left w:val="none" w:sz="0" w:space="0" w:color="auto"/>
        <w:bottom w:val="none" w:sz="0" w:space="0" w:color="auto"/>
        <w:right w:val="none" w:sz="0" w:space="0" w:color="auto"/>
      </w:divBdr>
    </w:div>
    <w:div w:id="1880700436">
      <w:bodyDiv w:val="1"/>
      <w:marLeft w:val="0"/>
      <w:marRight w:val="0"/>
      <w:marTop w:val="0"/>
      <w:marBottom w:val="0"/>
      <w:divBdr>
        <w:top w:val="none" w:sz="0" w:space="0" w:color="auto"/>
        <w:left w:val="none" w:sz="0" w:space="0" w:color="auto"/>
        <w:bottom w:val="none" w:sz="0" w:space="0" w:color="auto"/>
        <w:right w:val="none" w:sz="0" w:space="0" w:color="auto"/>
      </w:divBdr>
    </w:div>
    <w:div w:id="1884749914">
      <w:bodyDiv w:val="1"/>
      <w:marLeft w:val="0"/>
      <w:marRight w:val="0"/>
      <w:marTop w:val="0"/>
      <w:marBottom w:val="0"/>
      <w:divBdr>
        <w:top w:val="none" w:sz="0" w:space="0" w:color="auto"/>
        <w:left w:val="none" w:sz="0" w:space="0" w:color="auto"/>
        <w:bottom w:val="none" w:sz="0" w:space="0" w:color="auto"/>
        <w:right w:val="none" w:sz="0" w:space="0" w:color="auto"/>
      </w:divBdr>
    </w:div>
    <w:div w:id="1895655424">
      <w:bodyDiv w:val="1"/>
      <w:marLeft w:val="0"/>
      <w:marRight w:val="0"/>
      <w:marTop w:val="0"/>
      <w:marBottom w:val="0"/>
      <w:divBdr>
        <w:top w:val="none" w:sz="0" w:space="0" w:color="auto"/>
        <w:left w:val="none" w:sz="0" w:space="0" w:color="auto"/>
        <w:bottom w:val="none" w:sz="0" w:space="0" w:color="auto"/>
        <w:right w:val="none" w:sz="0" w:space="0" w:color="auto"/>
      </w:divBdr>
    </w:div>
    <w:div w:id="1900482433">
      <w:bodyDiv w:val="1"/>
      <w:marLeft w:val="0"/>
      <w:marRight w:val="0"/>
      <w:marTop w:val="0"/>
      <w:marBottom w:val="0"/>
      <w:divBdr>
        <w:top w:val="none" w:sz="0" w:space="0" w:color="auto"/>
        <w:left w:val="none" w:sz="0" w:space="0" w:color="auto"/>
        <w:bottom w:val="none" w:sz="0" w:space="0" w:color="auto"/>
        <w:right w:val="none" w:sz="0" w:space="0" w:color="auto"/>
      </w:divBdr>
    </w:div>
    <w:div w:id="1906065861">
      <w:bodyDiv w:val="1"/>
      <w:marLeft w:val="0"/>
      <w:marRight w:val="0"/>
      <w:marTop w:val="0"/>
      <w:marBottom w:val="0"/>
      <w:divBdr>
        <w:top w:val="none" w:sz="0" w:space="0" w:color="auto"/>
        <w:left w:val="none" w:sz="0" w:space="0" w:color="auto"/>
        <w:bottom w:val="none" w:sz="0" w:space="0" w:color="auto"/>
        <w:right w:val="none" w:sz="0" w:space="0" w:color="auto"/>
      </w:divBdr>
    </w:div>
    <w:div w:id="1914119760">
      <w:bodyDiv w:val="1"/>
      <w:marLeft w:val="0"/>
      <w:marRight w:val="0"/>
      <w:marTop w:val="0"/>
      <w:marBottom w:val="0"/>
      <w:divBdr>
        <w:top w:val="none" w:sz="0" w:space="0" w:color="auto"/>
        <w:left w:val="none" w:sz="0" w:space="0" w:color="auto"/>
        <w:bottom w:val="none" w:sz="0" w:space="0" w:color="auto"/>
        <w:right w:val="none" w:sz="0" w:space="0" w:color="auto"/>
      </w:divBdr>
    </w:div>
    <w:div w:id="1920867239">
      <w:bodyDiv w:val="1"/>
      <w:marLeft w:val="0"/>
      <w:marRight w:val="0"/>
      <w:marTop w:val="0"/>
      <w:marBottom w:val="0"/>
      <w:divBdr>
        <w:top w:val="none" w:sz="0" w:space="0" w:color="auto"/>
        <w:left w:val="none" w:sz="0" w:space="0" w:color="auto"/>
        <w:bottom w:val="none" w:sz="0" w:space="0" w:color="auto"/>
        <w:right w:val="none" w:sz="0" w:space="0" w:color="auto"/>
      </w:divBdr>
    </w:div>
    <w:div w:id="1984577807">
      <w:bodyDiv w:val="1"/>
      <w:marLeft w:val="0"/>
      <w:marRight w:val="0"/>
      <w:marTop w:val="0"/>
      <w:marBottom w:val="0"/>
      <w:divBdr>
        <w:top w:val="none" w:sz="0" w:space="0" w:color="auto"/>
        <w:left w:val="none" w:sz="0" w:space="0" w:color="auto"/>
        <w:bottom w:val="none" w:sz="0" w:space="0" w:color="auto"/>
        <w:right w:val="none" w:sz="0" w:space="0" w:color="auto"/>
      </w:divBdr>
    </w:div>
    <w:div w:id="2007056351">
      <w:bodyDiv w:val="1"/>
      <w:marLeft w:val="0"/>
      <w:marRight w:val="0"/>
      <w:marTop w:val="0"/>
      <w:marBottom w:val="0"/>
      <w:divBdr>
        <w:top w:val="none" w:sz="0" w:space="0" w:color="auto"/>
        <w:left w:val="none" w:sz="0" w:space="0" w:color="auto"/>
        <w:bottom w:val="none" w:sz="0" w:space="0" w:color="auto"/>
        <w:right w:val="none" w:sz="0" w:space="0" w:color="auto"/>
      </w:divBdr>
    </w:div>
    <w:div w:id="2008357767">
      <w:bodyDiv w:val="1"/>
      <w:marLeft w:val="0"/>
      <w:marRight w:val="0"/>
      <w:marTop w:val="0"/>
      <w:marBottom w:val="0"/>
      <w:divBdr>
        <w:top w:val="none" w:sz="0" w:space="0" w:color="auto"/>
        <w:left w:val="none" w:sz="0" w:space="0" w:color="auto"/>
        <w:bottom w:val="none" w:sz="0" w:space="0" w:color="auto"/>
        <w:right w:val="none" w:sz="0" w:space="0" w:color="auto"/>
      </w:divBdr>
    </w:div>
    <w:div w:id="2014185758">
      <w:bodyDiv w:val="1"/>
      <w:marLeft w:val="0"/>
      <w:marRight w:val="0"/>
      <w:marTop w:val="0"/>
      <w:marBottom w:val="0"/>
      <w:divBdr>
        <w:top w:val="none" w:sz="0" w:space="0" w:color="auto"/>
        <w:left w:val="none" w:sz="0" w:space="0" w:color="auto"/>
        <w:bottom w:val="none" w:sz="0" w:space="0" w:color="auto"/>
        <w:right w:val="none" w:sz="0" w:space="0" w:color="auto"/>
      </w:divBdr>
    </w:div>
    <w:div w:id="2051301538">
      <w:bodyDiv w:val="1"/>
      <w:marLeft w:val="0"/>
      <w:marRight w:val="0"/>
      <w:marTop w:val="0"/>
      <w:marBottom w:val="0"/>
      <w:divBdr>
        <w:top w:val="none" w:sz="0" w:space="0" w:color="auto"/>
        <w:left w:val="none" w:sz="0" w:space="0" w:color="auto"/>
        <w:bottom w:val="none" w:sz="0" w:space="0" w:color="auto"/>
        <w:right w:val="none" w:sz="0" w:space="0" w:color="auto"/>
      </w:divBdr>
    </w:div>
    <w:div w:id="2052881393">
      <w:bodyDiv w:val="1"/>
      <w:marLeft w:val="0"/>
      <w:marRight w:val="0"/>
      <w:marTop w:val="0"/>
      <w:marBottom w:val="0"/>
      <w:divBdr>
        <w:top w:val="none" w:sz="0" w:space="0" w:color="auto"/>
        <w:left w:val="none" w:sz="0" w:space="0" w:color="auto"/>
        <w:bottom w:val="none" w:sz="0" w:space="0" w:color="auto"/>
        <w:right w:val="none" w:sz="0" w:space="0" w:color="auto"/>
      </w:divBdr>
    </w:div>
    <w:div w:id="2056081299">
      <w:bodyDiv w:val="1"/>
      <w:marLeft w:val="0"/>
      <w:marRight w:val="0"/>
      <w:marTop w:val="0"/>
      <w:marBottom w:val="0"/>
      <w:divBdr>
        <w:top w:val="none" w:sz="0" w:space="0" w:color="auto"/>
        <w:left w:val="none" w:sz="0" w:space="0" w:color="auto"/>
        <w:bottom w:val="none" w:sz="0" w:space="0" w:color="auto"/>
        <w:right w:val="none" w:sz="0" w:space="0" w:color="auto"/>
      </w:divBdr>
    </w:div>
    <w:div w:id="2063671836">
      <w:bodyDiv w:val="1"/>
      <w:marLeft w:val="0"/>
      <w:marRight w:val="0"/>
      <w:marTop w:val="0"/>
      <w:marBottom w:val="0"/>
      <w:divBdr>
        <w:top w:val="none" w:sz="0" w:space="0" w:color="auto"/>
        <w:left w:val="none" w:sz="0" w:space="0" w:color="auto"/>
        <w:bottom w:val="none" w:sz="0" w:space="0" w:color="auto"/>
        <w:right w:val="none" w:sz="0" w:space="0" w:color="auto"/>
      </w:divBdr>
    </w:div>
    <w:div w:id="2067025585">
      <w:bodyDiv w:val="1"/>
      <w:marLeft w:val="0"/>
      <w:marRight w:val="0"/>
      <w:marTop w:val="0"/>
      <w:marBottom w:val="0"/>
      <w:divBdr>
        <w:top w:val="none" w:sz="0" w:space="0" w:color="auto"/>
        <w:left w:val="none" w:sz="0" w:space="0" w:color="auto"/>
        <w:bottom w:val="none" w:sz="0" w:space="0" w:color="auto"/>
        <w:right w:val="none" w:sz="0" w:space="0" w:color="auto"/>
      </w:divBdr>
    </w:div>
    <w:div w:id="2069650594">
      <w:bodyDiv w:val="1"/>
      <w:marLeft w:val="0"/>
      <w:marRight w:val="0"/>
      <w:marTop w:val="0"/>
      <w:marBottom w:val="0"/>
      <w:divBdr>
        <w:top w:val="none" w:sz="0" w:space="0" w:color="auto"/>
        <w:left w:val="none" w:sz="0" w:space="0" w:color="auto"/>
        <w:bottom w:val="none" w:sz="0" w:space="0" w:color="auto"/>
        <w:right w:val="none" w:sz="0" w:space="0" w:color="auto"/>
      </w:divBdr>
    </w:div>
    <w:div w:id="2071343553">
      <w:bodyDiv w:val="1"/>
      <w:marLeft w:val="0"/>
      <w:marRight w:val="0"/>
      <w:marTop w:val="0"/>
      <w:marBottom w:val="0"/>
      <w:divBdr>
        <w:top w:val="none" w:sz="0" w:space="0" w:color="auto"/>
        <w:left w:val="none" w:sz="0" w:space="0" w:color="auto"/>
        <w:bottom w:val="none" w:sz="0" w:space="0" w:color="auto"/>
        <w:right w:val="none" w:sz="0" w:space="0" w:color="auto"/>
      </w:divBdr>
    </w:div>
    <w:div w:id="2088570530">
      <w:bodyDiv w:val="1"/>
      <w:marLeft w:val="0"/>
      <w:marRight w:val="0"/>
      <w:marTop w:val="0"/>
      <w:marBottom w:val="0"/>
      <w:divBdr>
        <w:top w:val="none" w:sz="0" w:space="0" w:color="auto"/>
        <w:left w:val="none" w:sz="0" w:space="0" w:color="auto"/>
        <w:bottom w:val="none" w:sz="0" w:space="0" w:color="auto"/>
        <w:right w:val="none" w:sz="0" w:space="0" w:color="auto"/>
      </w:divBdr>
    </w:div>
    <w:div w:id="2093238022">
      <w:bodyDiv w:val="1"/>
      <w:marLeft w:val="0"/>
      <w:marRight w:val="0"/>
      <w:marTop w:val="0"/>
      <w:marBottom w:val="0"/>
      <w:divBdr>
        <w:top w:val="none" w:sz="0" w:space="0" w:color="auto"/>
        <w:left w:val="none" w:sz="0" w:space="0" w:color="auto"/>
        <w:bottom w:val="none" w:sz="0" w:space="0" w:color="auto"/>
        <w:right w:val="none" w:sz="0" w:space="0" w:color="auto"/>
      </w:divBdr>
    </w:div>
    <w:div w:id="2131824367">
      <w:bodyDiv w:val="1"/>
      <w:marLeft w:val="0"/>
      <w:marRight w:val="0"/>
      <w:marTop w:val="0"/>
      <w:marBottom w:val="0"/>
      <w:divBdr>
        <w:top w:val="none" w:sz="0" w:space="0" w:color="auto"/>
        <w:left w:val="none" w:sz="0" w:space="0" w:color="auto"/>
        <w:bottom w:val="none" w:sz="0" w:space="0" w:color="auto"/>
        <w:right w:val="none" w:sz="0" w:space="0" w:color="auto"/>
      </w:divBdr>
      <w:divsChild>
        <w:div w:id="1950895291">
          <w:marLeft w:val="0"/>
          <w:marRight w:val="0"/>
          <w:marTop w:val="0"/>
          <w:marBottom w:val="0"/>
          <w:divBdr>
            <w:top w:val="none" w:sz="0" w:space="0" w:color="auto"/>
            <w:left w:val="none" w:sz="0" w:space="0" w:color="auto"/>
            <w:bottom w:val="none" w:sz="0" w:space="0" w:color="auto"/>
            <w:right w:val="none" w:sz="0" w:space="0" w:color="auto"/>
          </w:divBdr>
        </w:div>
        <w:div w:id="9831954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header" Target="header4.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omoya\Desktop\&#21517;&#21476;&#23627;&#22823;&#23398;&#12467;&#12540;&#12473;&#12454;&#12455;&#12450;\linux\courseware_axe_20131227_kawashima.dotx"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2014-03-03T00:00:00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05BE1EE-0466-403D-BD85-4128D97F68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courseware_axe_20131227_kawashima.dotx</Template>
  <TotalTime>1</TotalTime>
  <Pages>40</Pages>
  <Words>3600</Words>
  <Characters>20525</Characters>
  <Application>Microsoft Office Word</Application>
  <DocSecurity>0</DocSecurity>
  <Lines>171</Lines>
  <Paragraphs>48</Paragraphs>
  <ScaleCrop>false</ScaleCrop>
  <HeadingPairs>
    <vt:vector size="2" baseType="variant">
      <vt:variant>
        <vt:lpstr>タイトル</vt:lpstr>
      </vt:variant>
      <vt:variant>
        <vt:i4>1</vt:i4>
      </vt:variant>
    </vt:vector>
  </HeadingPairs>
  <TitlesOfParts>
    <vt:vector size="1" baseType="lpstr">
      <vt:lpstr>Linux入門</vt:lpstr>
    </vt:vector>
  </TitlesOfParts>
  <Company/>
  <LinksUpToDate>false</LinksUpToDate>
  <CharactersWithSpaces>24077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Linux入門</dc:title>
  <dc:subject>データツールファースト</dc:subject>
  <dc:creator>tomoya</dc:creator>
  <cp:lastModifiedBy>tomoya</cp:lastModifiedBy>
  <cp:revision>5</cp:revision>
  <cp:lastPrinted>2014-03-03T01:17:00Z</cp:lastPrinted>
  <dcterms:created xsi:type="dcterms:W3CDTF">2014-03-03T01:16:00Z</dcterms:created>
  <dcterms:modified xsi:type="dcterms:W3CDTF">2014-03-03T01:22:00Z</dcterms:modified>
</cp:coreProperties>
</file>