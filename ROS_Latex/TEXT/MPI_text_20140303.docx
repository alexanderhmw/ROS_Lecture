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80"/>
          <w:szCs w:val="80"/>
        </w:rPr>
        <w:id w:val="184385336"/>
        <w:docPartObj>
          <w:docPartGallery w:val="Cover Pages"/>
          <w:docPartUnique/>
        </w:docPartObj>
      </w:sdtPr>
      <w:sdtEndPr>
        <w:rPr>
          <w:rFonts w:asciiTheme="minorHAnsi" w:eastAsiaTheme="minorEastAsia" w:hAnsiTheme="minorHAnsi" w:cstheme="minorBidi"/>
          <w:sz w:val="21"/>
          <w:szCs w:val="22"/>
        </w:rPr>
      </w:sdtEndPr>
      <w:sdtContent>
        <w:tbl>
          <w:tblPr>
            <w:tblpPr w:leftFromText="187" w:rightFromText="187" w:horzAnchor="margin" w:tblpXSpec="center" w:tblpY="2881"/>
            <w:tblW w:w="4006" w:type="pct"/>
            <w:tblInd w:w="-7" w:type="dxa"/>
            <w:tblBorders>
              <w:left w:val="single" w:sz="18" w:space="0" w:color="4F81BD" w:themeColor="accent1"/>
            </w:tblBorders>
            <w:tblLook w:val="04A0"/>
          </w:tblPr>
          <w:tblGrid>
            <w:gridCol w:w="6986"/>
          </w:tblGrid>
          <w:tr w:rsidR="00042377" w:rsidTr="00633A99">
            <w:tc>
              <w:tcPr>
                <w:tcW w:w="6986" w:type="dxa"/>
              </w:tcPr>
              <w:p w:rsidR="00042377" w:rsidRPr="00784F54" w:rsidRDefault="00042377">
                <w:pPr>
                  <w:pStyle w:val="a7"/>
                  <w:rPr>
                    <w:rFonts w:asciiTheme="majorHAnsi" w:eastAsiaTheme="majorEastAsia" w:hAnsiTheme="majorHAnsi" w:cstheme="majorBidi"/>
                    <w:sz w:val="24"/>
                    <w:szCs w:val="24"/>
                  </w:rPr>
                </w:pPr>
                <w:r w:rsidRPr="00784F54">
                  <w:rPr>
                    <w:rFonts w:asciiTheme="majorHAnsi" w:eastAsiaTheme="majorEastAsia" w:hAnsiTheme="majorHAnsi" w:cstheme="majorBidi" w:hint="eastAsia"/>
                    <w:sz w:val="24"/>
                    <w:szCs w:val="24"/>
                  </w:rPr>
                  <w:t>博士課程教育リーディングプログラム</w:t>
                </w:r>
              </w:p>
              <w:p w:rsidR="00042377" w:rsidRPr="00784F54" w:rsidRDefault="00042377">
                <w:pPr>
                  <w:pStyle w:val="a7"/>
                  <w:rPr>
                    <w:rFonts w:asciiTheme="majorHAnsi" w:eastAsiaTheme="majorEastAsia" w:hAnsiTheme="majorHAnsi" w:cstheme="majorBidi"/>
                    <w:sz w:val="28"/>
                    <w:szCs w:val="28"/>
                  </w:rPr>
                </w:pPr>
                <w:r w:rsidRPr="00784F54">
                  <w:rPr>
                    <w:rFonts w:asciiTheme="majorHAnsi" w:eastAsiaTheme="majorEastAsia" w:hAnsiTheme="majorHAnsi" w:cstheme="majorBidi" w:hint="eastAsia"/>
                    <w:sz w:val="24"/>
                    <w:szCs w:val="24"/>
                  </w:rPr>
                  <w:t>実世界データ循環学リーダー人材育成プログラム</w:t>
                </w:r>
              </w:p>
            </w:tc>
          </w:tr>
          <w:tr w:rsidR="00042377" w:rsidTr="00633A99">
            <w:tc>
              <w:tcPr>
                <w:tcW w:w="6986" w:type="dxa"/>
              </w:tcPr>
              <w:p w:rsidR="00042377" w:rsidRPr="00784F54" w:rsidRDefault="00042377">
                <w:pPr>
                  <w:pStyle w:val="a7"/>
                  <w:rPr>
                    <w:rFonts w:asciiTheme="majorHAnsi" w:eastAsiaTheme="majorEastAsia" w:hAnsiTheme="majorHAnsi" w:cstheme="majorBidi"/>
                    <w:sz w:val="80"/>
                    <w:szCs w:val="80"/>
                  </w:rPr>
                </w:pPr>
                <w:r w:rsidRPr="00784F54">
                  <w:rPr>
                    <w:rFonts w:asciiTheme="majorHAnsi" w:eastAsiaTheme="majorEastAsia" w:hAnsiTheme="majorHAnsi" w:cstheme="majorBidi"/>
                    <w:sz w:val="36"/>
                    <w:szCs w:val="36"/>
                  </w:rPr>
                  <w:t xml:space="preserve"> </w:t>
                </w:r>
                <w:sdt>
                  <w:sdtPr>
                    <w:rPr>
                      <w:rFonts w:asciiTheme="majorHAnsi" w:eastAsiaTheme="majorEastAsia" w:hAnsiTheme="majorHAnsi" w:cstheme="majorBidi"/>
                      <w:sz w:val="36"/>
                      <w:szCs w:val="36"/>
                    </w:rPr>
                    <w:alias w:val="サブタイトル"/>
                    <w:id w:val="184385387"/>
                    <w:dataBinding w:prefixMappings="xmlns:ns0='http://schemas.openxmlformats.org/package/2006/metadata/core-properties' xmlns:ns1='http://purl.org/dc/elements/1.1/'" w:xpath="/ns0:coreProperties[1]/ns1:subject[1]" w:storeItemID="{6C3C8BC8-F283-45AE-878A-BAB7291924A1}"/>
                    <w:text/>
                  </w:sdtPr>
                  <w:sdtContent>
                    <w:r w:rsidRPr="00784F54">
                      <w:rPr>
                        <w:rFonts w:asciiTheme="majorHAnsi" w:eastAsiaTheme="majorEastAsia" w:hAnsiTheme="majorHAnsi" w:cstheme="majorBidi" w:hint="eastAsia"/>
                        <w:sz w:val="36"/>
                        <w:szCs w:val="36"/>
                      </w:rPr>
                      <w:t>データツールファースト</w:t>
                    </w:r>
                  </w:sdtContent>
                </w:sdt>
              </w:p>
            </w:tc>
          </w:tr>
          <w:tr w:rsidR="00042377" w:rsidTr="00633A99">
            <w:tc>
              <w:tcPr>
                <w:tcW w:w="6986" w:type="dxa"/>
              </w:tcPr>
              <w:sdt>
                <w:sdtPr>
                  <w:rPr>
                    <w:rFonts w:asciiTheme="majorHAnsi" w:eastAsiaTheme="majorEastAsia" w:hAnsiTheme="majorHAnsi" w:cstheme="majorBidi"/>
                    <w:sz w:val="80"/>
                    <w:szCs w:val="80"/>
                  </w:rPr>
                  <w:alias w:val="タイトル"/>
                  <w:id w:val="13406919"/>
                  <w:dataBinding w:prefixMappings="xmlns:ns0='http://schemas.openxmlformats.org/package/2006/metadata/core-properties' xmlns:ns1='http://purl.org/dc/elements/1.1/'" w:xpath="/ns0:coreProperties[1]/ns1:title[1]" w:storeItemID="{6C3C8BC8-F283-45AE-878A-BAB7291924A1}"/>
                  <w:text/>
                </w:sdtPr>
                <w:sdtContent>
                  <w:p w:rsidR="00042377" w:rsidRPr="00784F54" w:rsidRDefault="00F673B9">
                    <w:pPr>
                      <w:pStyle w:val="a7"/>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MPI</w:t>
                    </w:r>
                    <w:r w:rsidR="00042377" w:rsidRPr="00784F54">
                      <w:rPr>
                        <w:rFonts w:asciiTheme="majorHAnsi" w:eastAsiaTheme="majorEastAsia" w:hAnsiTheme="majorHAnsi" w:cstheme="majorBidi" w:hint="eastAsia"/>
                        <w:sz w:val="80"/>
                        <w:szCs w:val="80"/>
                      </w:rPr>
                      <w:t>入門</w:t>
                    </w:r>
                  </w:p>
                </w:sdtContent>
              </w:sdt>
            </w:tc>
          </w:tr>
        </w:tbl>
        <w:p w:rsidR="00042377" w:rsidRDefault="00042377"/>
        <w:p w:rsidR="00042377" w:rsidRDefault="00042377"/>
        <w:tbl>
          <w:tblPr>
            <w:tblpPr w:leftFromText="187" w:rightFromText="187" w:horzAnchor="margin" w:tblpXSpec="center" w:tblpYSpec="bottom"/>
            <w:tblW w:w="4000" w:type="pct"/>
            <w:tblLook w:val="04A0"/>
          </w:tblPr>
          <w:tblGrid>
            <w:gridCol w:w="6987"/>
          </w:tblGrid>
          <w:tr w:rsidR="00042377" w:rsidTr="00042377">
            <w:tc>
              <w:tcPr>
                <w:tcW w:w="6987" w:type="dxa"/>
                <w:tcMar>
                  <w:top w:w="216" w:type="dxa"/>
                  <w:left w:w="115" w:type="dxa"/>
                  <w:bottom w:w="216" w:type="dxa"/>
                  <w:right w:w="115" w:type="dxa"/>
                </w:tcMar>
              </w:tcPr>
              <w:p w:rsidR="00042377" w:rsidRDefault="00042377" w:rsidP="00042377">
                <w:pPr>
                  <w:pStyle w:val="a7"/>
                </w:pPr>
                <w:r>
                  <w:rPr>
                    <w:rFonts w:hint="eastAsia"/>
                  </w:rPr>
                  <w:t>名古屋大学</w:t>
                </w:r>
              </w:p>
              <w:sdt>
                <w:sdtPr>
                  <w:alias w:val="日付"/>
                  <w:id w:val="193739572"/>
                  <w:dataBinding w:prefixMappings="xmlns:ns0='http://schemas.microsoft.com/office/2006/coverPageProps'" w:xpath="/ns0:CoverPageProperties[1]/ns0:PublishDate[1]" w:storeItemID="{55AF091B-3C7A-41E3-B477-F2FDAA23CFDA}"/>
                  <w:date w:fullDate="2014-03-03T00:00:00Z">
                    <w:dateFormat w:val="yyyy/MM/dd"/>
                    <w:lid w:val="ja-JP"/>
                    <w:storeMappedDataAs w:val="dateTime"/>
                    <w:calendar w:val="gregorian"/>
                  </w:date>
                </w:sdtPr>
                <w:sdtContent>
                  <w:p w:rsidR="00042377" w:rsidRDefault="009F68F0" w:rsidP="00042377">
                    <w:pPr>
                      <w:pStyle w:val="a7"/>
                    </w:pPr>
                    <w:r>
                      <w:rPr>
                        <w:rFonts w:hint="eastAsia"/>
                      </w:rPr>
                      <w:t>2014/03/03</w:t>
                    </w:r>
                  </w:p>
                </w:sdtContent>
              </w:sdt>
              <w:p w:rsidR="00042377" w:rsidRDefault="00042377">
                <w:pPr>
                  <w:pStyle w:val="a7"/>
                </w:pPr>
              </w:p>
            </w:tc>
          </w:tr>
        </w:tbl>
        <w:p w:rsidR="00042377" w:rsidRDefault="00042377"/>
        <w:p w:rsidR="00025AAC" w:rsidRDefault="00EB706D">
          <w:pPr>
            <w:widowControl/>
            <w:jc w:val="left"/>
          </w:pPr>
        </w:p>
      </w:sdtContent>
    </w:sdt>
    <w:p w:rsidR="00025AAC" w:rsidRDefault="00025AAC"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0697A" w:rsidRDefault="0010697A" w:rsidP="00025AAC"/>
    <w:p w:rsidR="0010697A" w:rsidRDefault="0010697A" w:rsidP="00025AAC"/>
    <w:p w:rsidR="0010697A" w:rsidRDefault="0010697A" w:rsidP="00025AAC"/>
    <w:p w:rsidR="0010697A" w:rsidRDefault="0010697A" w:rsidP="00025AAC"/>
    <w:p w:rsidR="0010697A" w:rsidRDefault="0010697A" w:rsidP="00025AAC"/>
    <w:p w:rsidR="0010697A" w:rsidRDefault="0010697A" w:rsidP="00025AAC"/>
    <w:p w:rsidR="0010697A" w:rsidRDefault="0010697A" w:rsidP="00025AAC"/>
    <w:p w:rsidR="0010697A" w:rsidRDefault="0010697A" w:rsidP="00025AAC"/>
    <w:p w:rsidR="00167766" w:rsidRDefault="00167766" w:rsidP="0048562A">
      <w:pPr>
        <w:pStyle w:val="ad"/>
        <w:ind w:leftChars="0" w:left="420"/>
        <w:rPr>
          <w:sz w:val="20"/>
          <w:szCs w:val="20"/>
        </w:rPr>
      </w:pPr>
    </w:p>
    <w:p w:rsidR="000269B0" w:rsidRDefault="000269B0" w:rsidP="0048562A">
      <w:pPr>
        <w:pStyle w:val="ad"/>
        <w:ind w:leftChars="0" w:left="420"/>
        <w:rPr>
          <w:sz w:val="20"/>
          <w:szCs w:val="20"/>
        </w:rPr>
      </w:pPr>
    </w:p>
    <w:p w:rsidR="000269B0" w:rsidRDefault="000269B0" w:rsidP="0048562A">
      <w:pPr>
        <w:pStyle w:val="ad"/>
        <w:ind w:leftChars="0" w:left="420"/>
        <w:rPr>
          <w:sz w:val="20"/>
          <w:szCs w:val="20"/>
        </w:rPr>
      </w:pPr>
    </w:p>
    <w:p w:rsidR="000269B0" w:rsidRDefault="000269B0" w:rsidP="0048562A">
      <w:pPr>
        <w:pStyle w:val="ad"/>
        <w:ind w:leftChars="0" w:left="420"/>
        <w:rPr>
          <w:sz w:val="20"/>
          <w:szCs w:val="20"/>
        </w:rPr>
      </w:pPr>
    </w:p>
    <w:p w:rsidR="000269B0" w:rsidRDefault="000269B0" w:rsidP="0048562A">
      <w:pPr>
        <w:pStyle w:val="ad"/>
        <w:ind w:leftChars="0" w:left="420"/>
        <w:rPr>
          <w:sz w:val="20"/>
          <w:szCs w:val="20"/>
        </w:rPr>
      </w:pPr>
    </w:p>
    <w:p w:rsidR="000269B0" w:rsidRDefault="000269B0" w:rsidP="0048562A">
      <w:pPr>
        <w:pStyle w:val="ad"/>
        <w:ind w:leftChars="0" w:left="420"/>
        <w:rPr>
          <w:sz w:val="20"/>
          <w:szCs w:val="20"/>
        </w:rPr>
      </w:pPr>
    </w:p>
    <w:p w:rsidR="000269B0" w:rsidRDefault="000269B0" w:rsidP="0048562A">
      <w:pPr>
        <w:pStyle w:val="ad"/>
        <w:ind w:leftChars="0" w:left="420"/>
        <w:rPr>
          <w:sz w:val="20"/>
          <w:szCs w:val="20"/>
        </w:rPr>
      </w:pPr>
    </w:p>
    <w:p w:rsidR="000269B0" w:rsidRDefault="000269B0" w:rsidP="0048562A">
      <w:pPr>
        <w:pStyle w:val="ad"/>
        <w:ind w:leftChars="0" w:left="420"/>
        <w:rPr>
          <w:sz w:val="20"/>
          <w:szCs w:val="20"/>
        </w:rPr>
      </w:pPr>
    </w:p>
    <w:p w:rsidR="000269B0" w:rsidRDefault="000269B0" w:rsidP="0048562A">
      <w:pPr>
        <w:pStyle w:val="ad"/>
        <w:ind w:leftChars="0" w:left="420"/>
        <w:rPr>
          <w:sz w:val="20"/>
          <w:szCs w:val="20"/>
        </w:rPr>
      </w:pPr>
    </w:p>
    <w:p w:rsidR="000269B0" w:rsidRDefault="000269B0" w:rsidP="0048562A">
      <w:pPr>
        <w:pStyle w:val="ad"/>
        <w:ind w:leftChars="0" w:left="420"/>
        <w:rPr>
          <w:sz w:val="20"/>
          <w:szCs w:val="20"/>
        </w:rPr>
      </w:pPr>
    </w:p>
    <w:p w:rsidR="000269B0" w:rsidRDefault="000269B0" w:rsidP="0048562A">
      <w:pPr>
        <w:pStyle w:val="ad"/>
        <w:ind w:leftChars="0" w:left="420"/>
        <w:rPr>
          <w:sz w:val="20"/>
          <w:szCs w:val="20"/>
        </w:rPr>
      </w:pPr>
    </w:p>
    <w:p w:rsidR="000269B0" w:rsidRDefault="000269B0" w:rsidP="0048562A">
      <w:pPr>
        <w:pStyle w:val="ad"/>
        <w:ind w:leftChars="0" w:left="420"/>
        <w:rPr>
          <w:sz w:val="20"/>
          <w:szCs w:val="20"/>
        </w:rPr>
      </w:pPr>
    </w:p>
    <w:p w:rsidR="000269B0" w:rsidRDefault="000269B0" w:rsidP="0048562A">
      <w:pPr>
        <w:pStyle w:val="ad"/>
        <w:ind w:leftChars="0" w:left="420"/>
        <w:rPr>
          <w:sz w:val="20"/>
          <w:szCs w:val="20"/>
        </w:rPr>
      </w:pPr>
    </w:p>
    <w:p w:rsidR="000269B0" w:rsidRDefault="000269B0" w:rsidP="0048562A">
      <w:pPr>
        <w:pStyle w:val="ad"/>
        <w:ind w:leftChars="0" w:left="420"/>
        <w:rPr>
          <w:sz w:val="20"/>
          <w:szCs w:val="20"/>
        </w:rPr>
      </w:pPr>
    </w:p>
    <w:p w:rsidR="000269B0" w:rsidRDefault="000269B0" w:rsidP="0048562A">
      <w:pPr>
        <w:pStyle w:val="ad"/>
        <w:ind w:leftChars="0" w:left="420"/>
        <w:rPr>
          <w:sz w:val="20"/>
          <w:szCs w:val="20"/>
        </w:rPr>
      </w:pPr>
    </w:p>
    <w:p w:rsidR="000269B0" w:rsidRDefault="000269B0" w:rsidP="0048562A">
      <w:pPr>
        <w:pStyle w:val="ad"/>
        <w:ind w:leftChars="0" w:left="420"/>
        <w:rPr>
          <w:sz w:val="20"/>
          <w:szCs w:val="20"/>
        </w:rPr>
      </w:pPr>
    </w:p>
    <w:p w:rsidR="000269B0" w:rsidRDefault="000269B0" w:rsidP="0048562A">
      <w:pPr>
        <w:pStyle w:val="ad"/>
        <w:ind w:leftChars="0" w:left="420"/>
        <w:rPr>
          <w:sz w:val="20"/>
          <w:szCs w:val="20"/>
        </w:rPr>
      </w:pPr>
    </w:p>
    <w:p w:rsidR="000269B0" w:rsidRDefault="000269B0" w:rsidP="0048562A">
      <w:pPr>
        <w:pStyle w:val="ad"/>
        <w:ind w:leftChars="0" w:left="420"/>
        <w:rPr>
          <w:sz w:val="20"/>
          <w:szCs w:val="20"/>
        </w:rPr>
      </w:pPr>
    </w:p>
    <w:p w:rsidR="000269B0" w:rsidRDefault="000269B0" w:rsidP="0048562A">
      <w:pPr>
        <w:pStyle w:val="ad"/>
        <w:ind w:leftChars="0" w:left="420"/>
        <w:rPr>
          <w:sz w:val="20"/>
          <w:szCs w:val="20"/>
        </w:rPr>
      </w:pPr>
    </w:p>
    <w:p w:rsidR="000269B0" w:rsidRDefault="000269B0" w:rsidP="0048562A">
      <w:pPr>
        <w:pStyle w:val="ad"/>
        <w:ind w:leftChars="0" w:left="420"/>
        <w:rPr>
          <w:sz w:val="20"/>
          <w:szCs w:val="20"/>
        </w:rPr>
      </w:pPr>
    </w:p>
    <w:p w:rsidR="000269B0" w:rsidRDefault="000269B0" w:rsidP="0048562A">
      <w:pPr>
        <w:pStyle w:val="ad"/>
        <w:ind w:leftChars="0" w:left="420"/>
        <w:rPr>
          <w:sz w:val="20"/>
          <w:szCs w:val="20"/>
        </w:rPr>
      </w:pPr>
    </w:p>
    <w:p w:rsidR="000269B0" w:rsidRDefault="000269B0" w:rsidP="0048562A">
      <w:pPr>
        <w:pStyle w:val="ad"/>
        <w:ind w:leftChars="0" w:left="420"/>
        <w:rPr>
          <w:sz w:val="20"/>
          <w:szCs w:val="20"/>
        </w:rPr>
      </w:pPr>
    </w:p>
    <w:p w:rsidR="000269B0" w:rsidRDefault="000269B0" w:rsidP="0048562A">
      <w:pPr>
        <w:pStyle w:val="ad"/>
        <w:ind w:leftChars="0" w:left="420"/>
        <w:rPr>
          <w:sz w:val="20"/>
          <w:szCs w:val="20"/>
        </w:rPr>
      </w:pPr>
    </w:p>
    <w:p w:rsidR="000269B0" w:rsidRDefault="000269B0" w:rsidP="0048562A">
      <w:pPr>
        <w:pStyle w:val="ad"/>
        <w:ind w:leftChars="0" w:left="420"/>
        <w:rPr>
          <w:sz w:val="20"/>
          <w:szCs w:val="20"/>
        </w:rPr>
      </w:pPr>
    </w:p>
    <w:p w:rsidR="000269B0" w:rsidRDefault="000269B0" w:rsidP="0048562A">
      <w:pPr>
        <w:pStyle w:val="ad"/>
        <w:ind w:leftChars="0" w:left="420"/>
        <w:rPr>
          <w:sz w:val="20"/>
          <w:szCs w:val="20"/>
        </w:rPr>
      </w:pPr>
    </w:p>
    <w:p w:rsidR="000269B0" w:rsidRDefault="000269B0" w:rsidP="0048562A">
      <w:pPr>
        <w:pStyle w:val="ad"/>
        <w:ind w:leftChars="0" w:left="420"/>
        <w:rPr>
          <w:sz w:val="20"/>
          <w:szCs w:val="20"/>
        </w:rPr>
      </w:pPr>
    </w:p>
    <w:p w:rsidR="000269B0" w:rsidRDefault="000269B0" w:rsidP="0048562A">
      <w:pPr>
        <w:pStyle w:val="ad"/>
        <w:ind w:leftChars="0" w:left="420"/>
        <w:rPr>
          <w:sz w:val="20"/>
          <w:szCs w:val="20"/>
        </w:rPr>
      </w:pPr>
    </w:p>
    <w:p w:rsidR="000269B0" w:rsidRDefault="000269B0" w:rsidP="0048562A">
      <w:pPr>
        <w:pStyle w:val="ad"/>
        <w:ind w:leftChars="0" w:left="420"/>
        <w:rPr>
          <w:sz w:val="20"/>
          <w:szCs w:val="20"/>
        </w:rPr>
      </w:pPr>
    </w:p>
    <w:p w:rsidR="000269B0" w:rsidRDefault="000269B0" w:rsidP="0048562A">
      <w:pPr>
        <w:pStyle w:val="ad"/>
        <w:ind w:leftChars="0" w:left="420"/>
        <w:rPr>
          <w:sz w:val="20"/>
          <w:szCs w:val="20"/>
        </w:rPr>
      </w:pPr>
    </w:p>
    <w:p w:rsidR="00087779" w:rsidRDefault="00087779" w:rsidP="0048562A">
      <w:pPr>
        <w:pStyle w:val="ad"/>
        <w:ind w:leftChars="0" w:left="420"/>
        <w:rPr>
          <w:sz w:val="20"/>
          <w:szCs w:val="20"/>
        </w:rPr>
      </w:pPr>
    </w:p>
    <w:p w:rsidR="00087779" w:rsidRDefault="00087779" w:rsidP="0048562A">
      <w:pPr>
        <w:pStyle w:val="ad"/>
        <w:ind w:leftChars="0" w:left="420"/>
        <w:rPr>
          <w:sz w:val="20"/>
          <w:szCs w:val="20"/>
        </w:rPr>
      </w:pPr>
    </w:p>
    <w:p w:rsidR="00087779" w:rsidRDefault="00087779" w:rsidP="0048562A">
      <w:pPr>
        <w:pStyle w:val="ad"/>
        <w:ind w:leftChars="0" w:left="420"/>
        <w:rPr>
          <w:sz w:val="20"/>
          <w:szCs w:val="20"/>
        </w:rPr>
      </w:pPr>
    </w:p>
    <w:p w:rsidR="000269B0" w:rsidRDefault="000269B0" w:rsidP="0048562A">
      <w:pPr>
        <w:pStyle w:val="ad"/>
        <w:ind w:leftChars="0" w:left="420"/>
        <w:rPr>
          <w:sz w:val="20"/>
          <w:szCs w:val="20"/>
        </w:rPr>
      </w:pPr>
    </w:p>
    <w:p w:rsidR="000269B0" w:rsidRPr="005F77A7" w:rsidRDefault="000269B0" w:rsidP="0048562A">
      <w:pPr>
        <w:pStyle w:val="ad"/>
        <w:ind w:leftChars="0" w:left="420"/>
        <w:rPr>
          <w:sz w:val="20"/>
          <w:szCs w:val="20"/>
        </w:rPr>
      </w:pPr>
    </w:p>
    <w:p w:rsidR="005F77A7" w:rsidRDefault="005F77A7" w:rsidP="00167766">
      <w:pPr>
        <w:pStyle w:val="ad"/>
        <w:numPr>
          <w:ilvl w:val="0"/>
          <w:numId w:val="1"/>
        </w:numPr>
        <w:ind w:leftChars="0"/>
        <w:rPr>
          <w:sz w:val="20"/>
          <w:szCs w:val="20"/>
        </w:rPr>
      </w:pPr>
      <w:r w:rsidRPr="005F77A7">
        <w:rPr>
          <w:rFonts w:hint="eastAsia"/>
          <w:sz w:val="20"/>
          <w:szCs w:val="20"/>
        </w:rPr>
        <w:t>Linux</w:t>
      </w:r>
      <w:r w:rsidRPr="005F77A7">
        <w:rPr>
          <w:rFonts w:hint="eastAsia"/>
          <w:sz w:val="20"/>
          <w:szCs w:val="20"/>
        </w:rPr>
        <w:t>は、</w:t>
      </w:r>
      <w:r w:rsidRPr="005F77A7">
        <w:rPr>
          <w:rFonts w:hint="eastAsia"/>
          <w:sz w:val="20"/>
          <w:szCs w:val="20"/>
        </w:rPr>
        <w:t>Linux Torvalds</w:t>
      </w:r>
      <w:r w:rsidRPr="005F77A7">
        <w:rPr>
          <w:rFonts w:hint="eastAsia"/>
          <w:sz w:val="20"/>
          <w:szCs w:val="20"/>
        </w:rPr>
        <w:t>の米国およびその他の国における登録商標あるいは商標です。</w:t>
      </w:r>
    </w:p>
    <w:p w:rsidR="00B01E08" w:rsidRDefault="00B01E08" w:rsidP="00167766">
      <w:pPr>
        <w:pStyle w:val="ad"/>
        <w:numPr>
          <w:ilvl w:val="0"/>
          <w:numId w:val="1"/>
        </w:numPr>
        <w:ind w:leftChars="0"/>
        <w:rPr>
          <w:sz w:val="20"/>
          <w:szCs w:val="20"/>
        </w:rPr>
      </w:pPr>
      <w:r w:rsidRPr="00B01E08">
        <w:rPr>
          <w:rFonts w:hint="eastAsia"/>
          <w:sz w:val="20"/>
          <w:szCs w:val="20"/>
        </w:rPr>
        <w:t xml:space="preserve">Visual C++ </w:t>
      </w:r>
      <w:r w:rsidRPr="00B01E08">
        <w:rPr>
          <w:rFonts w:hint="eastAsia"/>
          <w:sz w:val="20"/>
          <w:szCs w:val="20"/>
        </w:rPr>
        <w:t>は、米国およびその他の国における米国</w:t>
      </w:r>
      <w:r w:rsidRPr="00B01E08">
        <w:rPr>
          <w:rFonts w:hint="eastAsia"/>
          <w:sz w:val="20"/>
          <w:szCs w:val="20"/>
        </w:rPr>
        <w:t xml:space="preserve"> Microsoft Corp.</w:t>
      </w:r>
      <w:r w:rsidRPr="00B01E08">
        <w:rPr>
          <w:rFonts w:hint="eastAsia"/>
          <w:sz w:val="20"/>
          <w:szCs w:val="20"/>
        </w:rPr>
        <w:t>の</w:t>
      </w:r>
      <w:r w:rsidRPr="00B01E08">
        <w:rPr>
          <w:rFonts w:hint="eastAsia"/>
          <w:sz w:val="20"/>
          <w:szCs w:val="20"/>
        </w:rPr>
        <w:t xml:space="preserve"> </w:t>
      </w:r>
      <w:r w:rsidRPr="00B01E08">
        <w:rPr>
          <w:rFonts w:hint="eastAsia"/>
          <w:sz w:val="20"/>
          <w:szCs w:val="20"/>
        </w:rPr>
        <w:t>登録商標です。</w:t>
      </w:r>
    </w:p>
    <w:p w:rsidR="005F77A7" w:rsidRDefault="00087779" w:rsidP="00167766">
      <w:pPr>
        <w:pStyle w:val="ad"/>
        <w:numPr>
          <w:ilvl w:val="0"/>
          <w:numId w:val="1"/>
        </w:numPr>
        <w:ind w:leftChars="0"/>
        <w:rPr>
          <w:sz w:val="20"/>
          <w:szCs w:val="20"/>
        </w:rPr>
      </w:pPr>
      <w:r w:rsidRPr="00087779">
        <w:rPr>
          <w:rFonts w:hint="eastAsia"/>
          <w:sz w:val="20"/>
          <w:szCs w:val="20"/>
        </w:rPr>
        <w:t>記載された社名、製品名、機種名は各社の商標または登録商標です。</w:t>
      </w:r>
    </w:p>
    <w:p w:rsidR="00D21EF1" w:rsidRPr="00087779" w:rsidRDefault="00D21EF1" w:rsidP="00087779">
      <w:pPr>
        <w:pStyle w:val="ad"/>
        <w:numPr>
          <w:ilvl w:val="0"/>
          <w:numId w:val="1"/>
        </w:numPr>
        <w:ind w:leftChars="0"/>
        <w:rPr>
          <w:sz w:val="20"/>
          <w:szCs w:val="20"/>
        </w:rPr>
        <w:sectPr w:rsidR="00D21EF1" w:rsidRPr="00087779" w:rsidSect="00D21EF1">
          <w:headerReference w:type="first" r:id="rId9"/>
          <w:pgSz w:w="11906" w:h="16838"/>
          <w:pgMar w:top="1985" w:right="1701" w:bottom="1701" w:left="1701" w:header="851" w:footer="992" w:gutter="0"/>
          <w:pgNumType w:start="1"/>
          <w:cols w:space="425"/>
          <w:titlePg/>
          <w:docGrid w:type="lines" w:linePitch="360"/>
        </w:sectPr>
      </w:pPr>
    </w:p>
    <w:sdt>
      <w:sdtPr>
        <w:rPr>
          <w:rFonts w:asciiTheme="minorHAnsi" w:eastAsiaTheme="minorEastAsia" w:hAnsiTheme="minorHAnsi" w:cstheme="minorBidi"/>
          <w:b w:val="0"/>
          <w:bCs w:val="0"/>
          <w:color w:val="auto"/>
          <w:kern w:val="2"/>
          <w:sz w:val="21"/>
          <w:szCs w:val="22"/>
          <w:lang w:val="ja-JP"/>
        </w:rPr>
        <w:id w:val="184385363"/>
        <w:docPartObj>
          <w:docPartGallery w:val="Table of Contents"/>
          <w:docPartUnique/>
        </w:docPartObj>
      </w:sdtPr>
      <w:sdtEndPr>
        <w:rPr>
          <w:lang w:val="en-US"/>
        </w:rPr>
      </w:sdtEndPr>
      <w:sdtContent>
        <w:p w:rsidR="006E6D0F" w:rsidRDefault="006E6D0F">
          <w:pPr>
            <w:pStyle w:val="ab"/>
          </w:pPr>
          <w:r w:rsidRPr="00BE7E01">
            <w:rPr>
              <w:rFonts w:hint="eastAsia"/>
              <w:color w:val="auto"/>
              <w:lang w:val="ja-JP"/>
            </w:rPr>
            <w:t>目次</w:t>
          </w:r>
        </w:p>
        <w:p w:rsidR="008B1F3B" w:rsidRDefault="00EB706D">
          <w:pPr>
            <w:pStyle w:val="11"/>
            <w:tabs>
              <w:tab w:val="left" w:pos="440"/>
              <w:tab w:val="right" w:leader="dot" w:pos="8494"/>
            </w:tabs>
            <w:rPr>
              <w:noProof/>
            </w:rPr>
          </w:pPr>
          <w:r>
            <w:fldChar w:fldCharType="begin"/>
          </w:r>
          <w:r w:rsidR="006E6D0F">
            <w:instrText xml:space="preserve"> TOC \o "1-3" \h \z \u </w:instrText>
          </w:r>
          <w:r>
            <w:fldChar w:fldCharType="separate"/>
          </w:r>
          <w:hyperlink w:anchor="_Toc381439036" w:history="1">
            <w:r w:rsidR="008B1F3B" w:rsidRPr="00361414">
              <w:rPr>
                <w:rStyle w:val="ac"/>
                <w:noProof/>
              </w:rPr>
              <w:t>1.</w:t>
            </w:r>
            <w:r w:rsidR="008B1F3B">
              <w:rPr>
                <w:noProof/>
              </w:rPr>
              <w:tab/>
            </w:r>
            <w:r w:rsidR="008B1F3B" w:rsidRPr="00361414">
              <w:rPr>
                <w:rStyle w:val="ac"/>
                <w:rFonts w:hint="eastAsia"/>
                <w:noProof/>
              </w:rPr>
              <w:t>はじめに</w:t>
            </w:r>
            <w:r w:rsidR="008B1F3B">
              <w:rPr>
                <w:noProof/>
                <w:webHidden/>
              </w:rPr>
              <w:tab/>
            </w:r>
            <w:r>
              <w:rPr>
                <w:noProof/>
                <w:webHidden/>
              </w:rPr>
              <w:fldChar w:fldCharType="begin"/>
            </w:r>
            <w:r w:rsidR="008B1F3B">
              <w:rPr>
                <w:noProof/>
                <w:webHidden/>
              </w:rPr>
              <w:instrText xml:space="preserve"> PAGEREF _Toc381439036 \h </w:instrText>
            </w:r>
            <w:r>
              <w:rPr>
                <w:noProof/>
                <w:webHidden/>
              </w:rPr>
            </w:r>
            <w:r>
              <w:rPr>
                <w:noProof/>
                <w:webHidden/>
              </w:rPr>
              <w:fldChar w:fldCharType="separate"/>
            </w:r>
            <w:r w:rsidR="008B1F3B">
              <w:rPr>
                <w:noProof/>
                <w:webHidden/>
              </w:rPr>
              <w:t>1</w:t>
            </w:r>
            <w:r>
              <w:rPr>
                <w:noProof/>
                <w:webHidden/>
              </w:rPr>
              <w:fldChar w:fldCharType="end"/>
            </w:r>
          </w:hyperlink>
        </w:p>
        <w:p w:rsidR="008B1F3B" w:rsidRDefault="00EB706D">
          <w:pPr>
            <w:pStyle w:val="21"/>
            <w:tabs>
              <w:tab w:val="left" w:pos="840"/>
              <w:tab w:val="right" w:leader="dot" w:pos="8494"/>
            </w:tabs>
            <w:rPr>
              <w:noProof/>
            </w:rPr>
          </w:pPr>
          <w:hyperlink w:anchor="_Toc381439037" w:history="1">
            <w:r w:rsidR="008B1F3B" w:rsidRPr="00361414">
              <w:rPr>
                <w:rStyle w:val="ac"/>
                <w:noProof/>
              </w:rPr>
              <w:t>1.1</w:t>
            </w:r>
            <w:r w:rsidR="008B1F3B">
              <w:rPr>
                <w:noProof/>
              </w:rPr>
              <w:tab/>
            </w:r>
            <w:r w:rsidR="008B1F3B" w:rsidRPr="00361414">
              <w:rPr>
                <w:rStyle w:val="ac"/>
                <w:rFonts w:hint="eastAsia"/>
                <w:noProof/>
              </w:rPr>
              <w:t>背景</w:t>
            </w:r>
            <w:r w:rsidR="008B1F3B">
              <w:rPr>
                <w:noProof/>
                <w:webHidden/>
              </w:rPr>
              <w:tab/>
            </w:r>
            <w:r>
              <w:rPr>
                <w:noProof/>
                <w:webHidden/>
              </w:rPr>
              <w:fldChar w:fldCharType="begin"/>
            </w:r>
            <w:r w:rsidR="008B1F3B">
              <w:rPr>
                <w:noProof/>
                <w:webHidden/>
              </w:rPr>
              <w:instrText xml:space="preserve"> PAGEREF _Toc381439037 \h </w:instrText>
            </w:r>
            <w:r>
              <w:rPr>
                <w:noProof/>
                <w:webHidden/>
              </w:rPr>
            </w:r>
            <w:r>
              <w:rPr>
                <w:noProof/>
                <w:webHidden/>
              </w:rPr>
              <w:fldChar w:fldCharType="separate"/>
            </w:r>
            <w:r w:rsidR="008B1F3B">
              <w:rPr>
                <w:noProof/>
                <w:webHidden/>
              </w:rPr>
              <w:t>1</w:t>
            </w:r>
            <w:r>
              <w:rPr>
                <w:noProof/>
                <w:webHidden/>
              </w:rPr>
              <w:fldChar w:fldCharType="end"/>
            </w:r>
          </w:hyperlink>
        </w:p>
        <w:p w:rsidR="008B1F3B" w:rsidRDefault="00EB706D">
          <w:pPr>
            <w:pStyle w:val="21"/>
            <w:tabs>
              <w:tab w:val="left" w:pos="840"/>
              <w:tab w:val="right" w:leader="dot" w:pos="8494"/>
            </w:tabs>
            <w:rPr>
              <w:noProof/>
            </w:rPr>
          </w:pPr>
          <w:hyperlink w:anchor="_Toc381439038" w:history="1">
            <w:r w:rsidR="008B1F3B" w:rsidRPr="00361414">
              <w:rPr>
                <w:rStyle w:val="ac"/>
                <w:noProof/>
              </w:rPr>
              <w:t>1.2</w:t>
            </w:r>
            <w:r w:rsidR="008B1F3B">
              <w:rPr>
                <w:noProof/>
              </w:rPr>
              <w:tab/>
            </w:r>
            <w:r w:rsidR="008B1F3B" w:rsidRPr="00361414">
              <w:rPr>
                <w:rStyle w:val="ac"/>
                <w:rFonts w:hint="eastAsia"/>
                <w:noProof/>
              </w:rPr>
              <w:t>本書について</w:t>
            </w:r>
            <w:r w:rsidR="008B1F3B">
              <w:rPr>
                <w:noProof/>
                <w:webHidden/>
              </w:rPr>
              <w:tab/>
            </w:r>
            <w:r>
              <w:rPr>
                <w:noProof/>
                <w:webHidden/>
              </w:rPr>
              <w:fldChar w:fldCharType="begin"/>
            </w:r>
            <w:r w:rsidR="008B1F3B">
              <w:rPr>
                <w:noProof/>
                <w:webHidden/>
              </w:rPr>
              <w:instrText xml:space="preserve"> PAGEREF _Toc381439038 \h </w:instrText>
            </w:r>
            <w:r>
              <w:rPr>
                <w:noProof/>
                <w:webHidden/>
              </w:rPr>
            </w:r>
            <w:r>
              <w:rPr>
                <w:noProof/>
                <w:webHidden/>
              </w:rPr>
              <w:fldChar w:fldCharType="separate"/>
            </w:r>
            <w:r w:rsidR="008B1F3B">
              <w:rPr>
                <w:noProof/>
                <w:webHidden/>
              </w:rPr>
              <w:t>1</w:t>
            </w:r>
            <w:r>
              <w:rPr>
                <w:noProof/>
                <w:webHidden/>
              </w:rPr>
              <w:fldChar w:fldCharType="end"/>
            </w:r>
          </w:hyperlink>
        </w:p>
        <w:p w:rsidR="008B1F3B" w:rsidRDefault="00EB706D">
          <w:pPr>
            <w:pStyle w:val="11"/>
            <w:tabs>
              <w:tab w:val="left" w:pos="440"/>
              <w:tab w:val="right" w:leader="dot" w:pos="8494"/>
            </w:tabs>
            <w:rPr>
              <w:noProof/>
            </w:rPr>
          </w:pPr>
          <w:hyperlink w:anchor="_Toc381439039" w:history="1">
            <w:r w:rsidR="008B1F3B" w:rsidRPr="00361414">
              <w:rPr>
                <w:rStyle w:val="ac"/>
                <w:noProof/>
              </w:rPr>
              <w:t>2.</w:t>
            </w:r>
            <w:r w:rsidR="008B1F3B">
              <w:rPr>
                <w:noProof/>
              </w:rPr>
              <w:tab/>
            </w:r>
            <w:r w:rsidR="008B1F3B" w:rsidRPr="00361414">
              <w:rPr>
                <w:rStyle w:val="ac"/>
                <w:rFonts w:hint="eastAsia"/>
                <w:noProof/>
              </w:rPr>
              <w:t>並列プログラミング</w:t>
            </w:r>
            <w:r w:rsidR="008B1F3B">
              <w:rPr>
                <w:noProof/>
                <w:webHidden/>
              </w:rPr>
              <w:tab/>
            </w:r>
            <w:r>
              <w:rPr>
                <w:noProof/>
                <w:webHidden/>
              </w:rPr>
              <w:fldChar w:fldCharType="begin"/>
            </w:r>
            <w:r w:rsidR="008B1F3B">
              <w:rPr>
                <w:noProof/>
                <w:webHidden/>
              </w:rPr>
              <w:instrText xml:space="preserve"> PAGEREF _Toc381439039 \h </w:instrText>
            </w:r>
            <w:r>
              <w:rPr>
                <w:noProof/>
                <w:webHidden/>
              </w:rPr>
            </w:r>
            <w:r>
              <w:rPr>
                <w:noProof/>
                <w:webHidden/>
              </w:rPr>
              <w:fldChar w:fldCharType="separate"/>
            </w:r>
            <w:r w:rsidR="008B1F3B">
              <w:rPr>
                <w:noProof/>
                <w:webHidden/>
              </w:rPr>
              <w:t>3</w:t>
            </w:r>
            <w:r>
              <w:rPr>
                <w:noProof/>
                <w:webHidden/>
              </w:rPr>
              <w:fldChar w:fldCharType="end"/>
            </w:r>
          </w:hyperlink>
        </w:p>
        <w:p w:rsidR="008B1F3B" w:rsidRDefault="00EB706D">
          <w:pPr>
            <w:pStyle w:val="21"/>
            <w:tabs>
              <w:tab w:val="right" w:leader="dot" w:pos="8494"/>
            </w:tabs>
            <w:rPr>
              <w:noProof/>
            </w:rPr>
          </w:pPr>
          <w:hyperlink w:anchor="_Toc381439040" w:history="1">
            <w:r w:rsidR="008B1F3B" w:rsidRPr="00361414">
              <w:rPr>
                <w:rStyle w:val="ac"/>
                <w:noProof/>
              </w:rPr>
              <w:t xml:space="preserve">2.1 </w:t>
            </w:r>
            <w:r w:rsidR="008B1F3B" w:rsidRPr="00361414">
              <w:rPr>
                <w:rStyle w:val="ac"/>
                <w:rFonts w:hint="eastAsia"/>
                <w:noProof/>
              </w:rPr>
              <w:t>プログラミング言語</w:t>
            </w:r>
            <w:r w:rsidR="008B1F3B">
              <w:rPr>
                <w:noProof/>
                <w:webHidden/>
              </w:rPr>
              <w:tab/>
            </w:r>
            <w:r>
              <w:rPr>
                <w:noProof/>
                <w:webHidden/>
              </w:rPr>
              <w:fldChar w:fldCharType="begin"/>
            </w:r>
            <w:r w:rsidR="008B1F3B">
              <w:rPr>
                <w:noProof/>
                <w:webHidden/>
              </w:rPr>
              <w:instrText xml:space="preserve"> PAGEREF _Toc381439040 \h </w:instrText>
            </w:r>
            <w:r>
              <w:rPr>
                <w:noProof/>
                <w:webHidden/>
              </w:rPr>
            </w:r>
            <w:r>
              <w:rPr>
                <w:noProof/>
                <w:webHidden/>
              </w:rPr>
              <w:fldChar w:fldCharType="separate"/>
            </w:r>
            <w:r w:rsidR="008B1F3B">
              <w:rPr>
                <w:noProof/>
                <w:webHidden/>
              </w:rPr>
              <w:t>3</w:t>
            </w:r>
            <w:r>
              <w:rPr>
                <w:noProof/>
                <w:webHidden/>
              </w:rPr>
              <w:fldChar w:fldCharType="end"/>
            </w:r>
          </w:hyperlink>
        </w:p>
        <w:p w:rsidR="008B1F3B" w:rsidRDefault="00EB706D">
          <w:pPr>
            <w:pStyle w:val="21"/>
            <w:tabs>
              <w:tab w:val="right" w:leader="dot" w:pos="8494"/>
            </w:tabs>
            <w:rPr>
              <w:noProof/>
            </w:rPr>
          </w:pPr>
          <w:hyperlink w:anchor="_Toc381439041" w:history="1">
            <w:r w:rsidR="008B1F3B" w:rsidRPr="00361414">
              <w:rPr>
                <w:rStyle w:val="ac"/>
                <w:noProof/>
              </w:rPr>
              <w:t xml:space="preserve">2.2 </w:t>
            </w:r>
            <w:r w:rsidR="008B1F3B" w:rsidRPr="00361414">
              <w:rPr>
                <w:rStyle w:val="ac"/>
                <w:rFonts w:hint="eastAsia"/>
                <w:noProof/>
              </w:rPr>
              <w:t>言語拡張</w:t>
            </w:r>
            <w:r w:rsidR="008B1F3B">
              <w:rPr>
                <w:noProof/>
                <w:webHidden/>
              </w:rPr>
              <w:tab/>
            </w:r>
            <w:r>
              <w:rPr>
                <w:noProof/>
                <w:webHidden/>
              </w:rPr>
              <w:fldChar w:fldCharType="begin"/>
            </w:r>
            <w:r w:rsidR="008B1F3B">
              <w:rPr>
                <w:noProof/>
                <w:webHidden/>
              </w:rPr>
              <w:instrText xml:space="preserve"> PAGEREF _Toc381439041 \h </w:instrText>
            </w:r>
            <w:r>
              <w:rPr>
                <w:noProof/>
                <w:webHidden/>
              </w:rPr>
            </w:r>
            <w:r>
              <w:rPr>
                <w:noProof/>
                <w:webHidden/>
              </w:rPr>
              <w:fldChar w:fldCharType="separate"/>
            </w:r>
            <w:r w:rsidR="008B1F3B">
              <w:rPr>
                <w:noProof/>
                <w:webHidden/>
              </w:rPr>
              <w:t>9</w:t>
            </w:r>
            <w:r>
              <w:rPr>
                <w:noProof/>
                <w:webHidden/>
              </w:rPr>
              <w:fldChar w:fldCharType="end"/>
            </w:r>
          </w:hyperlink>
        </w:p>
        <w:p w:rsidR="008B1F3B" w:rsidRDefault="00EB706D">
          <w:pPr>
            <w:pStyle w:val="21"/>
            <w:tabs>
              <w:tab w:val="right" w:leader="dot" w:pos="8494"/>
            </w:tabs>
            <w:rPr>
              <w:noProof/>
            </w:rPr>
          </w:pPr>
          <w:hyperlink w:anchor="_Toc381439042" w:history="1">
            <w:r w:rsidR="008B1F3B" w:rsidRPr="00361414">
              <w:rPr>
                <w:rStyle w:val="ac"/>
                <w:noProof/>
              </w:rPr>
              <w:t xml:space="preserve">2.3 </w:t>
            </w:r>
            <w:r w:rsidR="008B1F3B" w:rsidRPr="00361414">
              <w:rPr>
                <w:rStyle w:val="ac"/>
                <w:rFonts w:hint="eastAsia"/>
                <w:noProof/>
              </w:rPr>
              <w:t>ライブラリ</w:t>
            </w:r>
            <w:r w:rsidR="008B1F3B">
              <w:rPr>
                <w:noProof/>
                <w:webHidden/>
              </w:rPr>
              <w:tab/>
            </w:r>
            <w:r>
              <w:rPr>
                <w:noProof/>
                <w:webHidden/>
              </w:rPr>
              <w:fldChar w:fldCharType="begin"/>
            </w:r>
            <w:r w:rsidR="008B1F3B">
              <w:rPr>
                <w:noProof/>
                <w:webHidden/>
              </w:rPr>
              <w:instrText xml:space="preserve"> PAGEREF _Toc381439042 \h </w:instrText>
            </w:r>
            <w:r>
              <w:rPr>
                <w:noProof/>
                <w:webHidden/>
              </w:rPr>
            </w:r>
            <w:r>
              <w:rPr>
                <w:noProof/>
                <w:webHidden/>
              </w:rPr>
              <w:fldChar w:fldCharType="separate"/>
            </w:r>
            <w:r w:rsidR="008B1F3B">
              <w:rPr>
                <w:noProof/>
                <w:webHidden/>
              </w:rPr>
              <w:t>12</w:t>
            </w:r>
            <w:r>
              <w:rPr>
                <w:noProof/>
                <w:webHidden/>
              </w:rPr>
              <w:fldChar w:fldCharType="end"/>
            </w:r>
          </w:hyperlink>
        </w:p>
        <w:p w:rsidR="008B1F3B" w:rsidRDefault="00EB706D">
          <w:pPr>
            <w:pStyle w:val="21"/>
            <w:tabs>
              <w:tab w:val="right" w:leader="dot" w:pos="8494"/>
            </w:tabs>
            <w:rPr>
              <w:noProof/>
            </w:rPr>
          </w:pPr>
          <w:hyperlink w:anchor="_Toc381439043" w:history="1">
            <w:r w:rsidR="008B1F3B" w:rsidRPr="00361414">
              <w:rPr>
                <w:rStyle w:val="ac"/>
                <w:noProof/>
              </w:rPr>
              <w:t xml:space="preserve">2.4 </w:t>
            </w:r>
            <w:r w:rsidR="008B1F3B" w:rsidRPr="00361414">
              <w:rPr>
                <w:rStyle w:val="ac"/>
                <w:rFonts w:hint="eastAsia"/>
                <w:noProof/>
              </w:rPr>
              <w:t>まとめ</w:t>
            </w:r>
            <w:r w:rsidR="008B1F3B">
              <w:rPr>
                <w:noProof/>
                <w:webHidden/>
              </w:rPr>
              <w:tab/>
            </w:r>
            <w:r>
              <w:rPr>
                <w:noProof/>
                <w:webHidden/>
              </w:rPr>
              <w:fldChar w:fldCharType="begin"/>
            </w:r>
            <w:r w:rsidR="008B1F3B">
              <w:rPr>
                <w:noProof/>
                <w:webHidden/>
              </w:rPr>
              <w:instrText xml:space="preserve"> PAGEREF _Toc381439043 \h </w:instrText>
            </w:r>
            <w:r>
              <w:rPr>
                <w:noProof/>
                <w:webHidden/>
              </w:rPr>
            </w:r>
            <w:r>
              <w:rPr>
                <w:noProof/>
                <w:webHidden/>
              </w:rPr>
              <w:fldChar w:fldCharType="separate"/>
            </w:r>
            <w:r w:rsidR="008B1F3B">
              <w:rPr>
                <w:noProof/>
                <w:webHidden/>
              </w:rPr>
              <w:t>15</w:t>
            </w:r>
            <w:r>
              <w:rPr>
                <w:noProof/>
                <w:webHidden/>
              </w:rPr>
              <w:fldChar w:fldCharType="end"/>
            </w:r>
          </w:hyperlink>
        </w:p>
        <w:p w:rsidR="008B1F3B" w:rsidRDefault="00EB706D">
          <w:pPr>
            <w:pStyle w:val="11"/>
            <w:tabs>
              <w:tab w:val="right" w:leader="dot" w:pos="8494"/>
            </w:tabs>
            <w:rPr>
              <w:noProof/>
            </w:rPr>
          </w:pPr>
          <w:hyperlink w:anchor="_Toc381439044" w:history="1">
            <w:r w:rsidR="008B1F3B" w:rsidRPr="00361414">
              <w:rPr>
                <w:rStyle w:val="ac"/>
                <w:noProof/>
              </w:rPr>
              <w:t>3. MPI</w:t>
            </w:r>
            <w:r w:rsidR="008B1F3B" w:rsidRPr="00361414">
              <w:rPr>
                <w:rStyle w:val="ac"/>
                <w:rFonts w:hint="eastAsia"/>
                <w:noProof/>
              </w:rPr>
              <w:t>入門</w:t>
            </w:r>
            <w:r w:rsidR="008B1F3B">
              <w:rPr>
                <w:noProof/>
                <w:webHidden/>
              </w:rPr>
              <w:tab/>
            </w:r>
            <w:r>
              <w:rPr>
                <w:noProof/>
                <w:webHidden/>
              </w:rPr>
              <w:fldChar w:fldCharType="begin"/>
            </w:r>
            <w:r w:rsidR="008B1F3B">
              <w:rPr>
                <w:noProof/>
                <w:webHidden/>
              </w:rPr>
              <w:instrText xml:space="preserve"> PAGEREF _Toc381439044 \h </w:instrText>
            </w:r>
            <w:r>
              <w:rPr>
                <w:noProof/>
                <w:webHidden/>
              </w:rPr>
            </w:r>
            <w:r>
              <w:rPr>
                <w:noProof/>
                <w:webHidden/>
              </w:rPr>
              <w:fldChar w:fldCharType="separate"/>
            </w:r>
            <w:r w:rsidR="008B1F3B">
              <w:rPr>
                <w:noProof/>
                <w:webHidden/>
              </w:rPr>
              <w:t>16</w:t>
            </w:r>
            <w:r>
              <w:rPr>
                <w:noProof/>
                <w:webHidden/>
              </w:rPr>
              <w:fldChar w:fldCharType="end"/>
            </w:r>
          </w:hyperlink>
        </w:p>
        <w:p w:rsidR="008B1F3B" w:rsidRDefault="00EB706D">
          <w:pPr>
            <w:pStyle w:val="21"/>
            <w:tabs>
              <w:tab w:val="right" w:leader="dot" w:pos="8494"/>
            </w:tabs>
            <w:rPr>
              <w:noProof/>
            </w:rPr>
          </w:pPr>
          <w:hyperlink w:anchor="_Toc381439045" w:history="1">
            <w:r w:rsidR="008B1F3B" w:rsidRPr="00361414">
              <w:rPr>
                <w:rStyle w:val="ac"/>
                <w:noProof/>
              </w:rPr>
              <w:t>3.1 Hello World</w:t>
            </w:r>
            <w:r w:rsidR="008B1F3B">
              <w:rPr>
                <w:noProof/>
                <w:webHidden/>
              </w:rPr>
              <w:tab/>
            </w:r>
            <w:r>
              <w:rPr>
                <w:noProof/>
                <w:webHidden/>
              </w:rPr>
              <w:fldChar w:fldCharType="begin"/>
            </w:r>
            <w:r w:rsidR="008B1F3B">
              <w:rPr>
                <w:noProof/>
                <w:webHidden/>
              </w:rPr>
              <w:instrText xml:space="preserve"> PAGEREF _Toc381439045 \h </w:instrText>
            </w:r>
            <w:r>
              <w:rPr>
                <w:noProof/>
                <w:webHidden/>
              </w:rPr>
            </w:r>
            <w:r>
              <w:rPr>
                <w:noProof/>
                <w:webHidden/>
              </w:rPr>
              <w:fldChar w:fldCharType="separate"/>
            </w:r>
            <w:r w:rsidR="008B1F3B">
              <w:rPr>
                <w:noProof/>
                <w:webHidden/>
              </w:rPr>
              <w:t>16</w:t>
            </w:r>
            <w:r>
              <w:rPr>
                <w:noProof/>
                <w:webHidden/>
              </w:rPr>
              <w:fldChar w:fldCharType="end"/>
            </w:r>
          </w:hyperlink>
        </w:p>
        <w:p w:rsidR="008B1F3B" w:rsidRDefault="00EB706D">
          <w:pPr>
            <w:pStyle w:val="21"/>
            <w:tabs>
              <w:tab w:val="right" w:leader="dot" w:pos="8494"/>
            </w:tabs>
            <w:rPr>
              <w:noProof/>
            </w:rPr>
          </w:pPr>
          <w:hyperlink w:anchor="_Toc381439046" w:history="1">
            <w:r w:rsidR="008B1F3B" w:rsidRPr="00361414">
              <w:rPr>
                <w:rStyle w:val="ac"/>
                <w:noProof/>
              </w:rPr>
              <w:t xml:space="preserve">3.2 </w:t>
            </w:r>
            <w:r w:rsidR="008B1F3B" w:rsidRPr="00361414">
              <w:rPr>
                <w:rStyle w:val="ac"/>
                <w:rFonts w:hint="eastAsia"/>
                <w:noProof/>
              </w:rPr>
              <w:t>メッセージ通信</w:t>
            </w:r>
            <w:r w:rsidR="008B1F3B">
              <w:rPr>
                <w:noProof/>
                <w:webHidden/>
              </w:rPr>
              <w:tab/>
            </w:r>
            <w:r>
              <w:rPr>
                <w:noProof/>
                <w:webHidden/>
              </w:rPr>
              <w:fldChar w:fldCharType="begin"/>
            </w:r>
            <w:r w:rsidR="008B1F3B">
              <w:rPr>
                <w:noProof/>
                <w:webHidden/>
              </w:rPr>
              <w:instrText xml:space="preserve"> PAGEREF _Toc381439046 \h </w:instrText>
            </w:r>
            <w:r>
              <w:rPr>
                <w:noProof/>
                <w:webHidden/>
              </w:rPr>
            </w:r>
            <w:r>
              <w:rPr>
                <w:noProof/>
                <w:webHidden/>
              </w:rPr>
              <w:fldChar w:fldCharType="separate"/>
            </w:r>
            <w:r w:rsidR="008B1F3B">
              <w:rPr>
                <w:noProof/>
                <w:webHidden/>
              </w:rPr>
              <w:t>19</w:t>
            </w:r>
            <w:r>
              <w:rPr>
                <w:noProof/>
                <w:webHidden/>
              </w:rPr>
              <w:fldChar w:fldCharType="end"/>
            </w:r>
          </w:hyperlink>
        </w:p>
        <w:p w:rsidR="008B1F3B" w:rsidRDefault="00EB706D">
          <w:pPr>
            <w:pStyle w:val="21"/>
            <w:tabs>
              <w:tab w:val="right" w:leader="dot" w:pos="8494"/>
            </w:tabs>
            <w:rPr>
              <w:noProof/>
            </w:rPr>
          </w:pPr>
          <w:hyperlink w:anchor="_Toc381439047" w:history="1">
            <w:r w:rsidR="008B1F3B" w:rsidRPr="00361414">
              <w:rPr>
                <w:rStyle w:val="ac"/>
                <w:noProof/>
              </w:rPr>
              <w:t xml:space="preserve">3.3 </w:t>
            </w:r>
            <w:r w:rsidR="008B1F3B" w:rsidRPr="00361414">
              <w:rPr>
                <w:rStyle w:val="ac"/>
                <w:rFonts w:hint="eastAsia"/>
                <w:noProof/>
              </w:rPr>
              <w:t>マルチホスト</w:t>
            </w:r>
            <w:r w:rsidR="008B1F3B">
              <w:rPr>
                <w:noProof/>
                <w:webHidden/>
              </w:rPr>
              <w:tab/>
            </w:r>
            <w:r>
              <w:rPr>
                <w:noProof/>
                <w:webHidden/>
              </w:rPr>
              <w:fldChar w:fldCharType="begin"/>
            </w:r>
            <w:r w:rsidR="008B1F3B">
              <w:rPr>
                <w:noProof/>
                <w:webHidden/>
              </w:rPr>
              <w:instrText xml:space="preserve"> PAGEREF _Toc381439047 \h </w:instrText>
            </w:r>
            <w:r>
              <w:rPr>
                <w:noProof/>
                <w:webHidden/>
              </w:rPr>
            </w:r>
            <w:r>
              <w:rPr>
                <w:noProof/>
                <w:webHidden/>
              </w:rPr>
              <w:fldChar w:fldCharType="separate"/>
            </w:r>
            <w:r w:rsidR="008B1F3B">
              <w:rPr>
                <w:noProof/>
                <w:webHidden/>
              </w:rPr>
              <w:t>34</w:t>
            </w:r>
            <w:r>
              <w:rPr>
                <w:noProof/>
                <w:webHidden/>
              </w:rPr>
              <w:fldChar w:fldCharType="end"/>
            </w:r>
          </w:hyperlink>
        </w:p>
        <w:p w:rsidR="008B1F3B" w:rsidRDefault="00EB706D">
          <w:pPr>
            <w:pStyle w:val="21"/>
            <w:tabs>
              <w:tab w:val="right" w:leader="dot" w:pos="8494"/>
            </w:tabs>
            <w:rPr>
              <w:noProof/>
            </w:rPr>
          </w:pPr>
          <w:hyperlink w:anchor="_Toc381439048" w:history="1">
            <w:r w:rsidR="008B1F3B" w:rsidRPr="00361414">
              <w:rPr>
                <w:rStyle w:val="ac"/>
                <w:noProof/>
              </w:rPr>
              <w:t>3.4 C</w:t>
            </w:r>
            <w:r w:rsidR="008B1F3B" w:rsidRPr="00361414">
              <w:rPr>
                <w:rStyle w:val="ac"/>
                <w:rFonts w:hint="eastAsia"/>
                <w:noProof/>
              </w:rPr>
              <w:t>言語バインディングリファレンス</w:t>
            </w:r>
            <w:r w:rsidR="008B1F3B">
              <w:rPr>
                <w:noProof/>
                <w:webHidden/>
              </w:rPr>
              <w:tab/>
            </w:r>
            <w:r>
              <w:rPr>
                <w:noProof/>
                <w:webHidden/>
              </w:rPr>
              <w:fldChar w:fldCharType="begin"/>
            </w:r>
            <w:r w:rsidR="008B1F3B">
              <w:rPr>
                <w:noProof/>
                <w:webHidden/>
              </w:rPr>
              <w:instrText xml:space="preserve"> PAGEREF _Toc381439048 \h </w:instrText>
            </w:r>
            <w:r>
              <w:rPr>
                <w:noProof/>
                <w:webHidden/>
              </w:rPr>
            </w:r>
            <w:r>
              <w:rPr>
                <w:noProof/>
                <w:webHidden/>
              </w:rPr>
              <w:fldChar w:fldCharType="separate"/>
            </w:r>
            <w:r w:rsidR="008B1F3B">
              <w:rPr>
                <w:noProof/>
                <w:webHidden/>
              </w:rPr>
              <w:t>37</w:t>
            </w:r>
            <w:r>
              <w:rPr>
                <w:noProof/>
                <w:webHidden/>
              </w:rPr>
              <w:fldChar w:fldCharType="end"/>
            </w:r>
          </w:hyperlink>
        </w:p>
        <w:p w:rsidR="008B1F3B" w:rsidRDefault="00EB706D">
          <w:pPr>
            <w:pStyle w:val="31"/>
            <w:tabs>
              <w:tab w:val="right" w:leader="dot" w:pos="8494"/>
            </w:tabs>
            <w:rPr>
              <w:noProof/>
              <w:kern w:val="2"/>
              <w:sz w:val="21"/>
            </w:rPr>
          </w:pPr>
          <w:hyperlink w:anchor="_Toc381439049" w:history="1">
            <w:r w:rsidR="008B1F3B" w:rsidRPr="00361414">
              <w:rPr>
                <w:rStyle w:val="ac"/>
                <w:noProof/>
              </w:rPr>
              <w:t xml:space="preserve">3.4.1 </w:t>
            </w:r>
            <w:r w:rsidR="008B1F3B" w:rsidRPr="00361414">
              <w:rPr>
                <w:rStyle w:val="ac"/>
                <w:rFonts w:hint="eastAsia"/>
                <w:noProof/>
              </w:rPr>
              <w:t>基本バインディング</w:t>
            </w:r>
            <w:r w:rsidR="008B1F3B">
              <w:rPr>
                <w:noProof/>
                <w:webHidden/>
              </w:rPr>
              <w:tab/>
            </w:r>
            <w:r>
              <w:rPr>
                <w:noProof/>
                <w:webHidden/>
              </w:rPr>
              <w:fldChar w:fldCharType="begin"/>
            </w:r>
            <w:r w:rsidR="008B1F3B">
              <w:rPr>
                <w:noProof/>
                <w:webHidden/>
              </w:rPr>
              <w:instrText xml:space="preserve"> PAGEREF _Toc381439049 \h </w:instrText>
            </w:r>
            <w:r>
              <w:rPr>
                <w:noProof/>
                <w:webHidden/>
              </w:rPr>
            </w:r>
            <w:r>
              <w:rPr>
                <w:noProof/>
                <w:webHidden/>
              </w:rPr>
              <w:fldChar w:fldCharType="separate"/>
            </w:r>
            <w:r w:rsidR="008B1F3B">
              <w:rPr>
                <w:noProof/>
                <w:webHidden/>
              </w:rPr>
              <w:t>37</w:t>
            </w:r>
            <w:r>
              <w:rPr>
                <w:noProof/>
                <w:webHidden/>
              </w:rPr>
              <w:fldChar w:fldCharType="end"/>
            </w:r>
          </w:hyperlink>
        </w:p>
        <w:p w:rsidR="008B1F3B" w:rsidRDefault="00EB706D">
          <w:pPr>
            <w:pStyle w:val="31"/>
            <w:tabs>
              <w:tab w:val="right" w:leader="dot" w:pos="8494"/>
            </w:tabs>
            <w:rPr>
              <w:noProof/>
              <w:kern w:val="2"/>
              <w:sz w:val="21"/>
            </w:rPr>
          </w:pPr>
          <w:hyperlink w:anchor="_Toc381439050" w:history="1">
            <w:r w:rsidR="008B1F3B" w:rsidRPr="00361414">
              <w:rPr>
                <w:rStyle w:val="ac"/>
                <w:noProof/>
              </w:rPr>
              <w:t xml:space="preserve">3.4.2 </w:t>
            </w:r>
            <w:r w:rsidR="008B1F3B" w:rsidRPr="00361414">
              <w:rPr>
                <w:rStyle w:val="ac"/>
                <w:rFonts w:hint="eastAsia"/>
                <w:noProof/>
              </w:rPr>
              <w:t>同期通信バインディング</w:t>
            </w:r>
            <w:r w:rsidR="008B1F3B">
              <w:rPr>
                <w:noProof/>
                <w:webHidden/>
              </w:rPr>
              <w:tab/>
            </w:r>
            <w:r>
              <w:rPr>
                <w:noProof/>
                <w:webHidden/>
              </w:rPr>
              <w:fldChar w:fldCharType="begin"/>
            </w:r>
            <w:r w:rsidR="008B1F3B">
              <w:rPr>
                <w:noProof/>
                <w:webHidden/>
              </w:rPr>
              <w:instrText xml:space="preserve"> PAGEREF _Toc381439050 \h </w:instrText>
            </w:r>
            <w:r>
              <w:rPr>
                <w:noProof/>
                <w:webHidden/>
              </w:rPr>
            </w:r>
            <w:r>
              <w:rPr>
                <w:noProof/>
                <w:webHidden/>
              </w:rPr>
              <w:fldChar w:fldCharType="separate"/>
            </w:r>
            <w:r w:rsidR="008B1F3B">
              <w:rPr>
                <w:noProof/>
                <w:webHidden/>
              </w:rPr>
              <w:t>39</w:t>
            </w:r>
            <w:r>
              <w:rPr>
                <w:noProof/>
                <w:webHidden/>
              </w:rPr>
              <w:fldChar w:fldCharType="end"/>
            </w:r>
          </w:hyperlink>
        </w:p>
        <w:p w:rsidR="008B1F3B" w:rsidRDefault="00EB706D">
          <w:pPr>
            <w:pStyle w:val="31"/>
            <w:tabs>
              <w:tab w:val="right" w:leader="dot" w:pos="8494"/>
            </w:tabs>
            <w:rPr>
              <w:noProof/>
              <w:kern w:val="2"/>
              <w:sz w:val="21"/>
            </w:rPr>
          </w:pPr>
          <w:hyperlink w:anchor="_Toc381439051" w:history="1">
            <w:r w:rsidR="008B1F3B" w:rsidRPr="00361414">
              <w:rPr>
                <w:rStyle w:val="ac"/>
                <w:noProof/>
              </w:rPr>
              <w:t xml:space="preserve">3.4.3 </w:t>
            </w:r>
            <w:r w:rsidR="008B1F3B" w:rsidRPr="00361414">
              <w:rPr>
                <w:rStyle w:val="ac"/>
                <w:rFonts w:hint="eastAsia"/>
                <w:noProof/>
              </w:rPr>
              <w:t>非同期通信バインディング</w:t>
            </w:r>
            <w:r w:rsidR="008B1F3B">
              <w:rPr>
                <w:noProof/>
                <w:webHidden/>
              </w:rPr>
              <w:tab/>
            </w:r>
            <w:r>
              <w:rPr>
                <w:noProof/>
                <w:webHidden/>
              </w:rPr>
              <w:fldChar w:fldCharType="begin"/>
            </w:r>
            <w:r w:rsidR="008B1F3B">
              <w:rPr>
                <w:noProof/>
                <w:webHidden/>
              </w:rPr>
              <w:instrText xml:space="preserve"> PAGEREF _Toc381439051 \h </w:instrText>
            </w:r>
            <w:r>
              <w:rPr>
                <w:noProof/>
                <w:webHidden/>
              </w:rPr>
            </w:r>
            <w:r>
              <w:rPr>
                <w:noProof/>
                <w:webHidden/>
              </w:rPr>
              <w:fldChar w:fldCharType="separate"/>
            </w:r>
            <w:r w:rsidR="008B1F3B">
              <w:rPr>
                <w:noProof/>
                <w:webHidden/>
              </w:rPr>
              <w:t>41</w:t>
            </w:r>
            <w:r>
              <w:rPr>
                <w:noProof/>
                <w:webHidden/>
              </w:rPr>
              <w:fldChar w:fldCharType="end"/>
            </w:r>
          </w:hyperlink>
        </w:p>
        <w:p w:rsidR="008B1F3B" w:rsidRDefault="00EB706D">
          <w:pPr>
            <w:pStyle w:val="31"/>
            <w:tabs>
              <w:tab w:val="right" w:leader="dot" w:pos="8494"/>
            </w:tabs>
            <w:rPr>
              <w:noProof/>
              <w:kern w:val="2"/>
              <w:sz w:val="21"/>
            </w:rPr>
          </w:pPr>
          <w:hyperlink w:anchor="_Toc381439052" w:history="1">
            <w:r w:rsidR="008B1F3B" w:rsidRPr="00361414">
              <w:rPr>
                <w:rStyle w:val="ac"/>
                <w:noProof/>
              </w:rPr>
              <w:t xml:space="preserve">3.4.4 </w:t>
            </w:r>
            <w:r w:rsidR="008B1F3B" w:rsidRPr="00361414">
              <w:rPr>
                <w:rStyle w:val="ac"/>
                <w:rFonts w:hint="eastAsia"/>
                <w:noProof/>
              </w:rPr>
              <w:t>集団通信バインディング</w:t>
            </w:r>
            <w:r w:rsidR="008B1F3B">
              <w:rPr>
                <w:noProof/>
                <w:webHidden/>
              </w:rPr>
              <w:tab/>
            </w:r>
            <w:r>
              <w:rPr>
                <w:noProof/>
                <w:webHidden/>
              </w:rPr>
              <w:fldChar w:fldCharType="begin"/>
            </w:r>
            <w:r w:rsidR="008B1F3B">
              <w:rPr>
                <w:noProof/>
                <w:webHidden/>
              </w:rPr>
              <w:instrText xml:space="preserve"> PAGEREF _Toc381439052 \h </w:instrText>
            </w:r>
            <w:r>
              <w:rPr>
                <w:noProof/>
                <w:webHidden/>
              </w:rPr>
            </w:r>
            <w:r>
              <w:rPr>
                <w:noProof/>
                <w:webHidden/>
              </w:rPr>
              <w:fldChar w:fldCharType="separate"/>
            </w:r>
            <w:r w:rsidR="008B1F3B">
              <w:rPr>
                <w:noProof/>
                <w:webHidden/>
              </w:rPr>
              <w:t>44</w:t>
            </w:r>
            <w:r>
              <w:rPr>
                <w:noProof/>
                <w:webHidden/>
              </w:rPr>
              <w:fldChar w:fldCharType="end"/>
            </w:r>
          </w:hyperlink>
        </w:p>
        <w:p w:rsidR="008B1F3B" w:rsidRDefault="00EB706D">
          <w:pPr>
            <w:pStyle w:val="31"/>
            <w:tabs>
              <w:tab w:val="right" w:leader="dot" w:pos="8494"/>
            </w:tabs>
            <w:rPr>
              <w:noProof/>
              <w:kern w:val="2"/>
              <w:sz w:val="21"/>
            </w:rPr>
          </w:pPr>
          <w:hyperlink w:anchor="_Toc381439053" w:history="1">
            <w:r w:rsidR="008B1F3B" w:rsidRPr="00361414">
              <w:rPr>
                <w:rStyle w:val="ac"/>
                <w:noProof/>
              </w:rPr>
              <w:t xml:space="preserve">3.4.5 </w:t>
            </w:r>
            <w:r w:rsidR="008B1F3B" w:rsidRPr="00361414">
              <w:rPr>
                <w:rStyle w:val="ac"/>
                <w:rFonts w:hint="eastAsia"/>
                <w:noProof/>
              </w:rPr>
              <w:t>データ型</w:t>
            </w:r>
            <w:r w:rsidR="008B1F3B">
              <w:rPr>
                <w:noProof/>
                <w:webHidden/>
              </w:rPr>
              <w:tab/>
            </w:r>
            <w:r>
              <w:rPr>
                <w:noProof/>
                <w:webHidden/>
              </w:rPr>
              <w:fldChar w:fldCharType="begin"/>
            </w:r>
            <w:r w:rsidR="008B1F3B">
              <w:rPr>
                <w:noProof/>
                <w:webHidden/>
              </w:rPr>
              <w:instrText xml:space="preserve"> PAGEREF _Toc381439053 \h </w:instrText>
            </w:r>
            <w:r>
              <w:rPr>
                <w:noProof/>
                <w:webHidden/>
              </w:rPr>
            </w:r>
            <w:r>
              <w:rPr>
                <w:noProof/>
                <w:webHidden/>
              </w:rPr>
              <w:fldChar w:fldCharType="separate"/>
            </w:r>
            <w:r w:rsidR="008B1F3B">
              <w:rPr>
                <w:noProof/>
                <w:webHidden/>
              </w:rPr>
              <w:t>49</w:t>
            </w:r>
            <w:r>
              <w:rPr>
                <w:noProof/>
                <w:webHidden/>
              </w:rPr>
              <w:fldChar w:fldCharType="end"/>
            </w:r>
          </w:hyperlink>
        </w:p>
        <w:p w:rsidR="008B1F3B" w:rsidRDefault="00EB706D">
          <w:pPr>
            <w:pStyle w:val="31"/>
            <w:tabs>
              <w:tab w:val="right" w:leader="dot" w:pos="8494"/>
            </w:tabs>
            <w:rPr>
              <w:noProof/>
              <w:kern w:val="2"/>
              <w:sz w:val="21"/>
            </w:rPr>
          </w:pPr>
          <w:hyperlink w:anchor="_Toc381439054" w:history="1">
            <w:r w:rsidR="008B1F3B" w:rsidRPr="00361414">
              <w:rPr>
                <w:rStyle w:val="ac"/>
                <w:noProof/>
              </w:rPr>
              <w:t xml:space="preserve">3.4.6 </w:t>
            </w:r>
            <w:r w:rsidR="008B1F3B" w:rsidRPr="00361414">
              <w:rPr>
                <w:rStyle w:val="ac"/>
                <w:rFonts w:hint="eastAsia"/>
                <w:noProof/>
              </w:rPr>
              <w:t>エラーコード</w:t>
            </w:r>
            <w:r w:rsidR="008B1F3B">
              <w:rPr>
                <w:noProof/>
                <w:webHidden/>
              </w:rPr>
              <w:tab/>
            </w:r>
            <w:r>
              <w:rPr>
                <w:noProof/>
                <w:webHidden/>
              </w:rPr>
              <w:fldChar w:fldCharType="begin"/>
            </w:r>
            <w:r w:rsidR="008B1F3B">
              <w:rPr>
                <w:noProof/>
                <w:webHidden/>
              </w:rPr>
              <w:instrText xml:space="preserve"> PAGEREF _Toc381439054 \h </w:instrText>
            </w:r>
            <w:r>
              <w:rPr>
                <w:noProof/>
                <w:webHidden/>
              </w:rPr>
            </w:r>
            <w:r>
              <w:rPr>
                <w:noProof/>
                <w:webHidden/>
              </w:rPr>
              <w:fldChar w:fldCharType="separate"/>
            </w:r>
            <w:r w:rsidR="008B1F3B">
              <w:rPr>
                <w:noProof/>
                <w:webHidden/>
              </w:rPr>
              <w:t>50</w:t>
            </w:r>
            <w:r>
              <w:rPr>
                <w:noProof/>
                <w:webHidden/>
              </w:rPr>
              <w:fldChar w:fldCharType="end"/>
            </w:r>
          </w:hyperlink>
        </w:p>
        <w:p w:rsidR="008B1F3B" w:rsidRDefault="00EB706D">
          <w:pPr>
            <w:pStyle w:val="31"/>
            <w:tabs>
              <w:tab w:val="right" w:leader="dot" w:pos="8494"/>
            </w:tabs>
            <w:rPr>
              <w:noProof/>
              <w:kern w:val="2"/>
              <w:sz w:val="21"/>
            </w:rPr>
          </w:pPr>
          <w:hyperlink w:anchor="_Toc381439055" w:history="1">
            <w:r w:rsidR="008B1F3B" w:rsidRPr="00361414">
              <w:rPr>
                <w:rStyle w:val="ac"/>
                <w:noProof/>
              </w:rPr>
              <w:t xml:space="preserve">3.4.7 </w:t>
            </w:r>
            <w:r w:rsidR="008B1F3B" w:rsidRPr="00361414">
              <w:rPr>
                <w:rStyle w:val="ac"/>
                <w:rFonts w:hint="eastAsia"/>
                <w:noProof/>
              </w:rPr>
              <w:t>その他のバインディング</w:t>
            </w:r>
            <w:r w:rsidR="008B1F3B">
              <w:rPr>
                <w:noProof/>
                <w:webHidden/>
              </w:rPr>
              <w:tab/>
            </w:r>
            <w:r>
              <w:rPr>
                <w:noProof/>
                <w:webHidden/>
              </w:rPr>
              <w:fldChar w:fldCharType="begin"/>
            </w:r>
            <w:r w:rsidR="008B1F3B">
              <w:rPr>
                <w:noProof/>
                <w:webHidden/>
              </w:rPr>
              <w:instrText xml:space="preserve"> PAGEREF _Toc381439055 \h </w:instrText>
            </w:r>
            <w:r>
              <w:rPr>
                <w:noProof/>
                <w:webHidden/>
              </w:rPr>
            </w:r>
            <w:r>
              <w:rPr>
                <w:noProof/>
                <w:webHidden/>
              </w:rPr>
              <w:fldChar w:fldCharType="separate"/>
            </w:r>
            <w:r w:rsidR="008B1F3B">
              <w:rPr>
                <w:noProof/>
                <w:webHidden/>
              </w:rPr>
              <w:t>50</w:t>
            </w:r>
            <w:r>
              <w:rPr>
                <w:noProof/>
                <w:webHidden/>
              </w:rPr>
              <w:fldChar w:fldCharType="end"/>
            </w:r>
          </w:hyperlink>
        </w:p>
        <w:p w:rsidR="008B1F3B" w:rsidRDefault="00EB706D">
          <w:pPr>
            <w:pStyle w:val="21"/>
            <w:tabs>
              <w:tab w:val="right" w:leader="dot" w:pos="8494"/>
            </w:tabs>
            <w:rPr>
              <w:noProof/>
            </w:rPr>
          </w:pPr>
          <w:hyperlink w:anchor="_Toc381439056" w:history="1">
            <w:r w:rsidR="008B1F3B" w:rsidRPr="00361414">
              <w:rPr>
                <w:rStyle w:val="ac"/>
                <w:noProof/>
              </w:rPr>
              <w:t xml:space="preserve">3.5 </w:t>
            </w:r>
            <w:r w:rsidR="008B1F3B" w:rsidRPr="00361414">
              <w:rPr>
                <w:rStyle w:val="ac"/>
                <w:rFonts w:hint="eastAsia"/>
                <w:noProof/>
              </w:rPr>
              <w:t>章末問題</w:t>
            </w:r>
            <w:r w:rsidR="008B1F3B">
              <w:rPr>
                <w:noProof/>
                <w:webHidden/>
              </w:rPr>
              <w:tab/>
            </w:r>
            <w:r>
              <w:rPr>
                <w:noProof/>
                <w:webHidden/>
              </w:rPr>
              <w:fldChar w:fldCharType="begin"/>
            </w:r>
            <w:r w:rsidR="008B1F3B">
              <w:rPr>
                <w:noProof/>
                <w:webHidden/>
              </w:rPr>
              <w:instrText xml:space="preserve"> PAGEREF _Toc381439056 \h </w:instrText>
            </w:r>
            <w:r>
              <w:rPr>
                <w:noProof/>
                <w:webHidden/>
              </w:rPr>
            </w:r>
            <w:r>
              <w:rPr>
                <w:noProof/>
                <w:webHidden/>
              </w:rPr>
              <w:fldChar w:fldCharType="separate"/>
            </w:r>
            <w:r w:rsidR="008B1F3B">
              <w:rPr>
                <w:noProof/>
                <w:webHidden/>
              </w:rPr>
              <w:t>51</w:t>
            </w:r>
            <w:r>
              <w:rPr>
                <w:noProof/>
                <w:webHidden/>
              </w:rPr>
              <w:fldChar w:fldCharType="end"/>
            </w:r>
          </w:hyperlink>
        </w:p>
        <w:p w:rsidR="008B1F3B" w:rsidRDefault="00EB706D">
          <w:pPr>
            <w:pStyle w:val="11"/>
            <w:tabs>
              <w:tab w:val="right" w:leader="dot" w:pos="8494"/>
            </w:tabs>
            <w:rPr>
              <w:noProof/>
            </w:rPr>
          </w:pPr>
          <w:hyperlink w:anchor="_Toc381439057" w:history="1">
            <w:r w:rsidR="008B1F3B" w:rsidRPr="00361414">
              <w:rPr>
                <w:rStyle w:val="ac"/>
                <w:rFonts w:hint="eastAsia"/>
                <w:noProof/>
              </w:rPr>
              <w:t>付録</w:t>
            </w:r>
            <w:r w:rsidR="008B1F3B" w:rsidRPr="00361414">
              <w:rPr>
                <w:rStyle w:val="ac"/>
                <w:noProof/>
              </w:rPr>
              <w:t>A.</w:t>
            </w:r>
            <w:r w:rsidR="008B1F3B">
              <w:rPr>
                <w:noProof/>
                <w:webHidden/>
              </w:rPr>
              <w:tab/>
            </w:r>
            <w:r>
              <w:rPr>
                <w:noProof/>
                <w:webHidden/>
              </w:rPr>
              <w:fldChar w:fldCharType="begin"/>
            </w:r>
            <w:r w:rsidR="008B1F3B">
              <w:rPr>
                <w:noProof/>
                <w:webHidden/>
              </w:rPr>
              <w:instrText xml:space="preserve"> PAGEREF _Toc381439057 \h </w:instrText>
            </w:r>
            <w:r>
              <w:rPr>
                <w:noProof/>
                <w:webHidden/>
              </w:rPr>
            </w:r>
            <w:r>
              <w:rPr>
                <w:noProof/>
                <w:webHidden/>
              </w:rPr>
              <w:fldChar w:fldCharType="separate"/>
            </w:r>
            <w:r w:rsidR="008B1F3B">
              <w:rPr>
                <w:noProof/>
                <w:webHidden/>
              </w:rPr>
              <w:t>52</w:t>
            </w:r>
            <w:r>
              <w:rPr>
                <w:noProof/>
                <w:webHidden/>
              </w:rPr>
              <w:fldChar w:fldCharType="end"/>
            </w:r>
          </w:hyperlink>
        </w:p>
        <w:p w:rsidR="008B1F3B" w:rsidRDefault="00EB706D">
          <w:pPr>
            <w:pStyle w:val="21"/>
            <w:tabs>
              <w:tab w:val="right" w:leader="dot" w:pos="8494"/>
            </w:tabs>
            <w:rPr>
              <w:noProof/>
            </w:rPr>
          </w:pPr>
          <w:hyperlink w:anchor="_Toc381439058" w:history="1">
            <w:r w:rsidR="008B1F3B" w:rsidRPr="00361414">
              <w:rPr>
                <w:rStyle w:val="ac"/>
                <w:noProof/>
              </w:rPr>
              <w:t>A.1 mpicc</w:t>
            </w:r>
            <w:r w:rsidR="008B1F3B">
              <w:rPr>
                <w:noProof/>
                <w:webHidden/>
              </w:rPr>
              <w:tab/>
            </w:r>
            <w:r>
              <w:rPr>
                <w:noProof/>
                <w:webHidden/>
              </w:rPr>
              <w:fldChar w:fldCharType="begin"/>
            </w:r>
            <w:r w:rsidR="008B1F3B">
              <w:rPr>
                <w:noProof/>
                <w:webHidden/>
              </w:rPr>
              <w:instrText xml:space="preserve"> PAGEREF _Toc381439058 \h </w:instrText>
            </w:r>
            <w:r>
              <w:rPr>
                <w:noProof/>
                <w:webHidden/>
              </w:rPr>
            </w:r>
            <w:r>
              <w:rPr>
                <w:noProof/>
                <w:webHidden/>
              </w:rPr>
              <w:fldChar w:fldCharType="separate"/>
            </w:r>
            <w:r w:rsidR="008B1F3B">
              <w:rPr>
                <w:noProof/>
                <w:webHidden/>
              </w:rPr>
              <w:t>52</w:t>
            </w:r>
            <w:r>
              <w:rPr>
                <w:noProof/>
                <w:webHidden/>
              </w:rPr>
              <w:fldChar w:fldCharType="end"/>
            </w:r>
          </w:hyperlink>
        </w:p>
        <w:p w:rsidR="008B1F3B" w:rsidRDefault="00EB706D">
          <w:pPr>
            <w:pStyle w:val="21"/>
            <w:tabs>
              <w:tab w:val="right" w:leader="dot" w:pos="8494"/>
            </w:tabs>
            <w:rPr>
              <w:noProof/>
            </w:rPr>
          </w:pPr>
          <w:hyperlink w:anchor="_Toc381439059" w:history="1">
            <w:r w:rsidR="008B1F3B" w:rsidRPr="00361414">
              <w:rPr>
                <w:rStyle w:val="ac"/>
                <w:noProof/>
              </w:rPr>
              <w:t>A.2 mpirun</w:t>
            </w:r>
            <w:r w:rsidR="008B1F3B">
              <w:rPr>
                <w:noProof/>
                <w:webHidden/>
              </w:rPr>
              <w:tab/>
            </w:r>
            <w:r>
              <w:rPr>
                <w:noProof/>
                <w:webHidden/>
              </w:rPr>
              <w:fldChar w:fldCharType="begin"/>
            </w:r>
            <w:r w:rsidR="008B1F3B">
              <w:rPr>
                <w:noProof/>
                <w:webHidden/>
              </w:rPr>
              <w:instrText xml:space="preserve"> PAGEREF _Toc381439059 \h </w:instrText>
            </w:r>
            <w:r>
              <w:rPr>
                <w:noProof/>
                <w:webHidden/>
              </w:rPr>
            </w:r>
            <w:r>
              <w:rPr>
                <w:noProof/>
                <w:webHidden/>
              </w:rPr>
              <w:fldChar w:fldCharType="separate"/>
            </w:r>
            <w:r w:rsidR="008B1F3B">
              <w:rPr>
                <w:noProof/>
                <w:webHidden/>
              </w:rPr>
              <w:t>52</w:t>
            </w:r>
            <w:r>
              <w:rPr>
                <w:noProof/>
                <w:webHidden/>
              </w:rPr>
              <w:fldChar w:fldCharType="end"/>
            </w:r>
          </w:hyperlink>
        </w:p>
        <w:p w:rsidR="008B1F3B" w:rsidRDefault="00EB706D">
          <w:pPr>
            <w:pStyle w:val="11"/>
            <w:tabs>
              <w:tab w:val="right" w:leader="dot" w:pos="8494"/>
            </w:tabs>
            <w:rPr>
              <w:noProof/>
            </w:rPr>
          </w:pPr>
          <w:hyperlink w:anchor="_Toc381439060" w:history="1">
            <w:r w:rsidR="008B1F3B" w:rsidRPr="00361414">
              <w:rPr>
                <w:rStyle w:val="ac"/>
                <w:rFonts w:hint="eastAsia"/>
                <w:noProof/>
              </w:rPr>
              <w:t>参考文献</w:t>
            </w:r>
            <w:r w:rsidR="008B1F3B">
              <w:rPr>
                <w:noProof/>
                <w:webHidden/>
              </w:rPr>
              <w:tab/>
            </w:r>
            <w:r>
              <w:rPr>
                <w:noProof/>
                <w:webHidden/>
              </w:rPr>
              <w:fldChar w:fldCharType="begin"/>
            </w:r>
            <w:r w:rsidR="008B1F3B">
              <w:rPr>
                <w:noProof/>
                <w:webHidden/>
              </w:rPr>
              <w:instrText xml:space="preserve"> PAGEREF _Toc381439060 \h </w:instrText>
            </w:r>
            <w:r>
              <w:rPr>
                <w:noProof/>
                <w:webHidden/>
              </w:rPr>
            </w:r>
            <w:r>
              <w:rPr>
                <w:noProof/>
                <w:webHidden/>
              </w:rPr>
              <w:fldChar w:fldCharType="separate"/>
            </w:r>
            <w:r w:rsidR="008B1F3B">
              <w:rPr>
                <w:noProof/>
                <w:webHidden/>
              </w:rPr>
              <w:t>54</w:t>
            </w:r>
            <w:r>
              <w:rPr>
                <w:noProof/>
                <w:webHidden/>
              </w:rPr>
              <w:fldChar w:fldCharType="end"/>
            </w:r>
          </w:hyperlink>
        </w:p>
        <w:p w:rsidR="008B1F3B" w:rsidRDefault="00EB706D">
          <w:pPr>
            <w:pStyle w:val="11"/>
            <w:tabs>
              <w:tab w:val="right" w:leader="dot" w:pos="8494"/>
            </w:tabs>
            <w:rPr>
              <w:noProof/>
            </w:rPr>
          </w:pPr>
          <w:hyperlink w:anchor="_Toc381439061" w:history="1">
            <w:r w:rsidR="008B1F3B" w:rsidRPr="00361414">
              <w:rPr>
                <w:rStyle w:val="ac"/>
                <w:rFonts w:hint="eastAsia"/>
                <w:noProof/>
              </w:rPr>
              <w:t>変更履歴</w:t>
            </w:r>
            <w:r w:rsidR="008B1F3B">
              <w:rPr>
                <w:noProof/>
                <w:webHidden/>
              </w:rPr>
              <w:tab/>
            </w:r>
            <w:r>
              <w:rPr>
                <w:noProof/>
                <w:webHidden/>
              </w:rPr>
              <w:fldChar w:fldCharType="begin"/>
            </w:r>
            <w:r w:rsidR="008B1F3B">
              <w:rPr>
                <w:noProof/>
                <w:webHidden/>
              </w:rPr>
              <w:instrText xml:space="preserve"> PAGEREF _Toc381439061 \h </w:instrText>
            </w:r>
            <w:r>
              <w:rPr>
                <w:noProof/>
                <w:webHidden/>
              </w:rPr>
            </w:r>
            <w:r>
              <w:rPr>
                <w:noProof/>
                <w:webHidden/>
              </w:rPr>
              <w:fldChar w:fldCharType="separate"/>
            </w:r>
            <w:r w:rsidR="008B1F3B">
              <w:rPr>
                <w:noProof/>
                <w:webHidden/>
              </w:rPr>
              <w:t>55</w:t>
            </w:r>
            <w:r>
              <w:rPr>
                <w:noProof/>
                <w:webHidden/>
              </w:rPr>
              <w:fldChar w:fldCharType="end"/>
            </w:r>
          </w:hyperlink>
        </w:p>
        <w:p w:rsidR="00D21EF1" w:rsidRPr="00D21EF1" w:rsidRDefault="00EB706D" w:rsidP="00D21EF1">
          <w:pPr>
            <w:sectPr w:rsidR="00D21EF1" w:rsidRPr="00D21EF1" w:rsidSect="00D21EF1">
              <w:headerReference w:type="first" r:id="rId10"/>
              <w:pgSz w:w="11906" w:h="16838"/>
              <w:pgMar w:top="1985" w:right="1701" w:bottom="1701" w:left="1701" w:header="851" w:footer="992" w:gutter="0"/>
              <w:pgNumType w:fmt="lowerRoman" w:start="1"/>
              <w:cols w:space="425"/>
              <w:titlePg/>
              <w:docGrid w:type="lines" w:linePitch="360"/>
            </w:sectPr>
          </w:pPr>
          <w:r>
            <w:fldChar w:fldCharType="end"/>
          </w:r>
        </w:p>
      </w:sdtContent>
    </w:sdt>
    <w:p w:rsidR="00E56E13" w:rsidRDefault="00E56E13" w:rsidP="007C30D5">
      <w:pPr>
        <w:pStyle w:val="1"/>
        <w:numPr>
          <w:ilvl w:val="0"/>
          <w:numId w:val="2"/>
        </w:numPr>
      </w:pPr>
      <w:bookmarkStart w:id="0" w:name="_Ref375904836"/>
      <w:bookmarkStart w:id="1" w:name="_Ref375904844"/>
      <w:bookmarkStart w:id="2" w:name="_Ref375906609"/>
      <w:bookmarkStart w:id="3" w:name="_Toc381439036"/>
      <w:r>
        <w:rPr>
          <w:rFonts w:hint="eastAsia"/>
        </w:rPr>
        <w:lastRenderedPageBreak/>
        <w:t>はじめに</w:t>
      </w:r>
      <w:bookmarkEnd w:id="0"/>
      <w:bookmarkEnd w:id="1"/>
      <w:bookmarkEnd w:id="2"/>
      <w:bookmarkEnd w:id="3"/>
    </w:p>
    <w:p w:rsidR="00AD212B" w:rsidRPr="00AD212B" w:rsidRDefault="00E96326" w:rsidP="00AD212B">
      <w:pPr>
        <w:pStyle w:val="2"/>
        <w:numPr>
          <w:ilvl w:val="1"/>
          <w:numId w:val="2"/>
        </w:numPr>
      </w:pPr>
      <w:bookmarkStart w:id="4" w:name="_Toc381439037"/>
      <w:r w:rsidRPr="00E96326">
        <w:rPr>
          <w:rFonts w:hint="eastAsia"/>
        </w:rPr>
        <w:t>背景</w:t>
      </w:r>
      <w:bookmarkEnd w:id="4"/>
    </w:p>
    <w:p w:rsidR="00DA6346" w:rsidRDefault="00DA6346" w:rsidP="00E96326">
      <w:pPr>
        <w:rPr>
          <w:b/>
        </w:rPr>
      </w:pPr>
    </w:p>
    <w:p w:rsidR="00E96326" w:rsidRPr="00E96326" w:rsidRDefault="00E96326" w:rsidP="00E96326">
      <w:pPr>
        <w:rPr>
          <w:b/>
        </w:rPr>
      </w:pPr>
      <w:r w:rsidRPr="00E96326">
        <w:rPr>
          <w:rFonts w:hint="eastAsia"/>
          <w:b/>
        </w:rPr>
        <w:t>並列計算の必要性</w:t>
      </w:r>
    </w:p>
    <w:p w:rsidR="00E96326" w:rsidRDefault="00E96326" w:rsidP="00E96326"/>
    <w:p w:rsidR="00E96326" w:rsidRDefault="00DA6346" w:rsidP="00DA6346">
      <w:r>
        <w:rPr>
          <w:rFonts w:hint="eastAsia"/>
        </w:rPr>
        <w:t>スーパーコンピュータは膨大な演算</w:t>
      </w:r>
      <w:r w:rsidR="004E2121">
        <w:rPr>
          <w:rFonts w:hint="eastAsia"/>
        </w:rPr>
        <w:t>処理を目的とします。</w:t>
      </w:r>
      <w:r>
        <w:rPr>
          <w:rFonts w:hint="eastAsia"/>
        </w:rPr>
        <w:t>昨今では</w:t>
      </w:r>
      <w:r w:rsidR="00E96326">
        <w:rPr>
          <w:rFonts w:hint="eastAsia"/>
        </w:rPr>
        <w:t>価格性能比の観点から、汎</w:t>
      </w:r>
      <w:r w:rsidR="001D0CF7">
        <w:rPr>
          <w:rFonts w:hint="eastAsia"/>
        </w:rPr>
        <w:t>用プロセッサによるノードを多数結合して並列に動作させ、</w:t>
      </w:r>
      <w:r w:rsidR="00E96326">
        <w:rPr>
          <w:rFonts w:hint="eastAsia"/>
        </w:rPr>
        <w:t>全体として演算処理性能のスループットを得る</w:t>
      </w:r>
      <w:r w:rsidR="001D0CF7">
        <w:rPr>
          <w:rFonts w:hint="eastAsia"/>
        </w:rPr>
        <w:t>構築が主流となっています</w:t>
      </w:r>
      <w:r>
        <w:rPr>
          <w:rFonts w:hint="eastAsia"/>
        </w:rPr>
        <w:t>。</w:t>
      </w:r>
      <w:r w:rsidR="001D0CF7">
        <w:rPr>
          <w:rFonts w:hint="eastAsia"/>
        </w:rPr>
        <w:t>こ</w:t>
      </w:r>
      <w:r>
        <w:rPr>
          <w:rFonts w:hint="eastAsia"/>
        </w:rPr>
        <w:t>の構成は</w:t>
      </w:r>
      <w:r w:rsidR="00E96326">
        <w:rPr>
          <w:rFonts w:hint="eastAsia"/>
        </w:rPr>
        <w:t>「</w:t>
      </w:r>
      <w:r w:rsidR="00E96326">
        <w:rPr>
          <w:rFonts w:hint="eastAsia"/>
        </w:rPr>
        <w:t>High Performance</w:t>
      </w:r>
      <w:r w:rsidR="008B1F3B">
        <w:rPr>
          <w:rFonts w:hint="eastAsia"/>
        </w:rPr>
        <w:t xml:space="preserve"> </w:t>
      </w:r>
      <w:r w:rsidR="00E96326">
        <w:rPr>
          <w:rFonts w:hint="eastAsia"/>
        </w:rPr>
        <w:t>Computing(HPC)</w:t>
      </w:r>
      <w:r w:rsidR="00E96326">
        <w:rPr>
          <w:rFonts w:hint="eastAsia"/>
        </w:rPr>
        <w:t>クラスタ」</w:t>
      </w:r>
      <w:r>
        <w:rPr>
          <w:rFonts w:hint="eastAsia"/>
        </w:rPr>
        <w:t>と呼ばれます。</w:t>
      </w:r>
    </w:p>
    <w:p w:rsidR="00E96326" w:rsidRDefault="00E96326" w:rsidP="00E96326"/>
    <w:p w:rsidR="00E96326" w:rsidRDefault="00DA6346" w:rsidP="00E96326">
      <w:r>
        <w:rPr>
          <w:rFonts w:hint="eastAsia"/>
        </w:rPr>
        <w:t>また、汎用プロセッサもクロック周波数の上昇が鈍化し</w:t>
      </w:r>
      <w:r w:rsidR="00E96326">
        <w:rPr>
          <w:rFonts w:hint="eastAsia"/>
        </w:rPr>
        <w:t>、多数のコアを並列に動作させることによ</w:t>
      </w:r>
      <w:r w:rsidR="00286F70">
        <w:rPr>
          <w:rFonts w:hint="eastAsia"/>
        </w:rPr>
        <w:t>り全体として演算処理性能のスループットを得るメニーコア</w:t>
      </w:r>
      <w:r w:rsidR="004E2121">
        <w:rPr>
          <w:rFonts w:hint="eastAsia"/>
        </w:rPr>
        <w:t>に移行</w:t>
      </w:r>
      <w:r w:rsidR="00E96326">
        <w:rPr>
          <w:rFonts w:hint="eastAsia"/>
        </w:rPr>
        <w:t>しています。</w:t>
      </w:r>
    </w:p>
    <w:p w:rsidR="00E96326" w:rsidRPr="00286F70" w:rsidRDefault="00E96326" w:rsidP="00E96326"/>
    <w:p w:rsidR="00E96326" w:rsidRDefault="00E96326" w:rsidP="00E96326">
      <w:r>
        <w:rPr>
          <w:rFonts w:hint="eastAsia"/>
        </w:rPr>
        <w:t>多数のノードやプロセッサの性能を効率よく引き出すためには、ソフトウェアで処理を分散させ、並列に計算をさせる必要があります。</w:t>
      </w:r>
    </w:p>
    <w:p w:rsidR="00E96326" w:rsidRDefault="00E96326" w:rsidP="00E96326"/>
    <w:p w:rsidR="00E96326" w:rsidRPr="00E96326" w:rsidRDefault="00E96326" w:rsidP="00E96326">
      <w:pPr>
        <w:rPr>
          <w:b/>
        </w:rPr>
      </w:pPr>
      <w:r w:rsidRPr="00E96326">
        <w:rPr>
          <w:b/>
        </w:rPr>
        <w:t>MPI</w:t>
      </w:r>
    </w:p>
    <w:p w:rsidR="00E96326" w:rsidRDefault="00E96326" w:rsidP="00E96326"/>
    <w:p w:rsidR="00E96326" w:rsidRDefault="00E96326" w:rsidP="00E96326">
      <w:r>
        <w:rPr>
          <w:rFonts w:hint="eastAsia"/>
        </w:rPr>
        <w:t>Message Passing Interface(MPI)</w:t>
      </w:r>
      <w:r w:rsidR="00C037F6">
        <w:rPr>
          <w:rFonts w:hint="eastAsia"/>
        </w:rPr>
        <w:t>とは、並列計算を利用するための通信</w:t>
      </w:r>
      <w:r w:rsidR="00F424DF">
        <w:rPr>
          <w:rFonts w:hint="eastAsia"/>
        </w:rPr>
        <w:t>ライブラリ</w:t>
      </w:r>
      <w:r w:rsidR="00C037F6">
        <w:rPr>
          <w:rFonts w:hint="eastAsia"/>
        </w:rPr>
        <w:t>のデファクトスタンダード</w:t>
      </w:r>
      <w:r>
        <w:rPr>
          <w:rFonts w:hint="eastAsia"/>
        </w:rPr>
        <w:t>です。</w:t>
      </w:r>
      <w:r>
        <w:rPr>
          <w:rFonts w:hint="eastAsia"/>
        </w:rPr>
        <w:t>Message Passing</w:t>
      </w:r>
      <w:r>
        <w:rPr>
          <w:rFonts w:hint="eastAsia"/>
        </w:rPr>
        <w:t>とは</w:t>
      </w:r>
      <w:r w:rsidR="00DA6346">
        <w:rPr>
          <w:rFonts w:hint="eastAsia"/>
        </w:rPr>
        <w:t>、</w:t>
      </w:r>
      <w:r>
        <w:rPr>
          <w:rFonts w:hint="eastAsia"/>
        </w:rPr>
        <w:t>メッセージによってデータをやりとりする通信方式のことで、この通信によりノード間で並列計算に必要なデータの送受信を行います。</w:t>
      </w:r>
    </w:p>
    <w:p w:rsidR="00E96326" w:rsidRDefault="00E96326" w:rsidP="00E96326"/>
    <w:p w:rsidR="00E96326" w:rsidRDefault="00B218F4" w:rsidP="00E96326">
      <w:r>
        <w:rPr>
          <w:rFonts w:hint="eastAsia"/>
        </w:rPr>
        <w:t>MPI</w:t>
      </w:r>
      <w:r>
        <w:rPr>
          <w:rFonts w:hint="eastAsia"/>
        </w:rPr>
        <w:t>は個人や研究室で使用する小規模のクラスタから、大学の計算機センターが提供する大規模なクラスタまで、同じソースコードで実行することができ</w:t>
      </w:r>
      <w:r w:rsidR="007260F5">
        <w:rPr>
          <w:rFonts w:hint="eastAsia"/>
        </w:rPr>
        <w:t>、スケーラビリティが高いです。</w:t>
      </w:r>
    </w:p>
    <w:p w:rsidR="00E96326" w:rsidRDefault="00E96326" w:rsidP="00E96326">
      <w:r>
        <w:rPr>
          <w:rFonts w:hint="eastAsia"/>
        </w:rPr>
        <w:t>HPC</w:t>
      </w:r>
      <w:r w:rsidR="007965F9">
        <w:rPr>
          <w:rFonts w:hint="eastAsia"/>
        </w:rPr>
        <w:t>クラスタ</w:t>
      </w:r>
      <w:r>
        <w:rPr>
          <w:rFonts w:hint="eastAsia"/>
        </w:rPr>
        <w:t>では</w:t>
      </w:r>
      <w:r>
        <w:rPr>
          <w:rFonts w:hint="eastAsia"/>
        </w:rPr>
        <w:t>MPI</w:t>
      </w:r>
      <w:r w:rsidR="007965F9">
        <w:rPr>
          <w:rFonts w:hint="eastAsia"/>
        </w:rPr>
        <w:t>がデファクトスタンダードとなっています。</w:t>
      </w:r>
    </w:p>
    <w:p w:rsidR="00E96326" w:rsidRDefault="00E96326" w:rsidP="00E96326"/>
    <w:p w:rsidR="00E56E13" w:rsidRPr="00E96326" w:rsidRDefault="00E96326" w:rsidP="00E96326">
      <w:r>
        <w:rPr>
          <w:rFonts w:hint="eastAsia"/>
        </w:rPr>
        <w:t>MPI</w:t>
      </w:r>
      <w:r>
        <w:rPr>
          <w:rFonts w:hint="eastAsia"/>
        </w:rPr>
        <w:t>についての詳細は</w:t>
      </w:r>
      <w:r>
        <w:rPr>
          <w:rFonts w:hint="eastAsia"/>
        </w:rPr>
        <w:t>2.3</w:t>
      </w:r>
      <w:r>
        <w:rPr>
          <w:rFonts w:hint="eastAsia"/>
        </w:rPr>
        <w:t>節にて述べます。</w:t>
      </w:r>
    </w:p>
    <w:p w:rsidR="00E56E13" w:rsidRDefault="00E96326" w:rsidP="00E56E13">
      <w:pPr>
        <w:pStyle w:val="2"/>
        <w:numPr>
          <w:ilvl w:val="1"/>
          <w:numId w:val="2"/>
        </w:numPr>
      </w:pPr>
      <w:bookmarkStart w:id="5" w:name="_Toc381439038"/>
      <w:r>
        <w:rPr>
          <w:rFonts w:hint="eastAsia"/>
        </w:rPr>
        <w:t>本書について</w:t>
      </w:r>
      <w:bookmarkEnd w:id="5"/>
    </w:p>
    <w:p w:rsidR="00E96326" w:rsidRDefault="00E96326" w:rsidP="00E96326">
      <w:r>
        <w:rPr>
          <w:rFonts w:hint="eastAsia"/>
        </w:rPr>
        <w:t>本書は</w:t>
      </w:r>
      <w:r w:rsidR="0002763F">
        <w:rPr>
          <w:rFonts w:hint="eastAsia"/>
        </w:rPr>
        <w:t>並列プログラムの記述方法</w:t>
      </w:r>
      <w:r>
        <w:rPr>
          <w:rFonts w:hint="eastAsia"/>
        </w:rPr>
        <w:t>と、</w:t>
      </w:r>
      <w:r>
        <w:rPr>
          <w:rFonts w:hint="eastAsia"/>
        </w:rPr>
        <w:t>MPI</w:t>
      </w:r>
      <w:r>
        <w:rPr>
          <w:rFonts w:hint="eastAsia"/>
        </w:rPr>
        <w:t>を使った簡単な並列計算プログラミングの習得を目</w:t>
      </w:r>
      <w:r w:rsidR="005B7187">
        <w:rPr>
          <w:rFonts w:hint="eastAsia"/>
        </w:rPr>
        <w:t>的としています。また、読者として情報工学科の学生を対象としてい</w:t>
      </w:r>
      <w:r>
        <w:rPr>
          <w:rFonts w:hint="eastAsia"/>
        </w:rPr>
        <w:t>ます。</w:t>
      </w:r>
    </w:p>
    <w:p w:rsidR="00E96326" w:rsidRDefault="00E96326" w:rsidP="00E96326"/>
    <w:p w:rsidR="00E96326" w:rsidRDefault="00E96326" w:rsidP="00E96326">
      <w:r>
        <w:rPr>
          <w:rFonts w:hint="eastAsia"/>
        </w:rPr>
        <w:lastRenderedPageBreak/>
        <w:t>2</w:t>
      </w:r>
      <w:r>
        <w:rPr>
          <w:rFonts w:hint="eastAsia"/>
        </w:rPr>
        <w:t>章では</w:t>
      </w:r>
      <w:r w:rsidR="00DA6346">
        <w:rPr>
          <w:rFonts w:hint="eastAsia"/>
        </w:rPr>
        <w:t>、</w:t>
      </w:r>
      <w:r w:rsidR="0097264F">
        <w:rPr>
          <w:rFonts w:hint="eastAsia"/>
        </w:rPr>
        <w:t>並列プログラム</w:t>
      </w:r>
      <w:r w:rsidR="0036444B">
        <w:rPr>
          <w:rFonts w:hint="eastAsia"/>
        </w:rPr>
        <w:t>の記述方法</w:t>
      </w:r>
      <w:r>
        <w:rPr>
          <w:rFonts w:hint="eastAsia"/>
        </w:rPr>
        <w:t>について述べます。</w:t>
      </w:r>
      <w:r w:rsidR="00CB1587">
        <w:rPr>
          <w:rFonts w:hint="eastAsia"/>
        </w:rPr>
        <w:t>プログラミング言語、言語拡張、</w:t>
      </w:r>
      <w:r w:rsidR="0036444B">
        <w:rPr>
          <w:rFonts w:hint="eastAsia"/>
        </w:rPr>
        <w:t>ライブラリについて</w:t>
      </w:r>
      <w:r>
        <w:rPr>
          <w:rFonts w:hint="eastAsia"/>
        </w:rPr>
        <w:t>、概要とサンプルコードを紹介します。</w:t>
      </w:r>
    </w:p>
    <w:p w:rsidR="00E96326" w:rsidRPr="00CE7992" w:rsidRDefault="00E96326" w:rsidP="00E96326"/>
    <w:p w:rsidR="00E56E13" w:rsidRPr="00E96326" w:rsidRDefault="00E96326" w:rsidP="00E96326">
      <w:r>
        <w:rPr>
          <w:rFonts w:hint="eastAsia"/>
        </w:rPr>
        <w:t>3</w:t>
      </w:r>
      <w:r>
        <w:rPr>
          <w:rFonts w:hint="eastAsia"/>
        </w:rPr>
        <w:t>章では</w:t>
      </w:r>
      <w:r w:rsidR="007A3263">
        <w:rPr>
          <w:rFonts w:hint="eastAsia"/>
        </w:rPr>
        <w:t>、</w:t>
      </w:r>
      <w:r>
        <w:rPr>
          <w:rFonts w:hint="eastAsia"/>
        </w:rPr>
        <w:t>実際に</w:t>
      </w:r>
      <w:r>
        <w:rPr>
          <w:rFonts w:hint="eastAsia"/>
        </w:rPr>
        <w:t>MPI</w:t>
      </w:r>
      <w:r>
        <w:rPr>
          <w:rFonts w:hint="eastAsia"/>
        </w:rPr>
        <w:t>を使う方法について紹介します。また、よく使われる</w:t>
      </w:r>
      <w:r w:rsidR="00CB1587">
        <w:rPr>
          <w:rFonts w:hint="eastAsia"/>
        </w:rPr>
        <w:t>バインディング</w:t>
      </w:r>
      <w:r>
        <w:rPr>
          <w:rFonts w:hint="eastAsia"/>
        </w:rPr>
        <w:t>について実例を交えて説明します。理解を深めるための練習問題を用意しているので、是非挑戦してみて下さい。</w:t>
      </w:r>
    </w:p>
    <w:p w:rsidR="00E56E13" w:rsidRDefault="00E56E13">
      <w:pPr>
        <w:widowControl/>
        <w:jc w:val="left"/>
      </w:pPr>
    </w:p>
    <w:p w:rsidR="00840355" w:rsidRDefault="00840355">
      <w:pPr>
        <w:widowControl/>
        <w:jc w:val="left"/>
      </w:pPr>
      <w:r>
        <w:br w:type="page"/>
      </w:r>
    </w:p>
    <w:p w:rsidR="00E96326" w:rsidRDefault="00E96326" w:rsidP="00E96326">
      <w:pPr>
        <w:pStyle w:val="1"/>
        <w:numPr>
          <w:ilvl w:val="0"/>
          <w:numId w:val="2"/>
        </w:numPr>
      </w:pPr>
      <w:bookmarkStart w:id="6" w:name="_Toc381439039"/>
      <w:r>
        <w:rPr>
          <w:rFonts w:hint="eastAsia"/>
        </w:rPr>
        <w:lastRenderedPageBreak/>
        <w:t>並列</w:t>
      </w:r>
      <w:r w:rsidR="00344B46">
        <w:rPr>
          <w:rFonts w:hint="eastAsia"/>
        </w:rPr>
        <w:t>プログラミング</w:t>
      </w:r>
      <w:bookmarkEnd w:id="6"/>
    </w:p>
    <w:p w:rsidR="00CB1587" w:rsidRPr="00CB1587" w:rsidRDefault="009C0ABD" w:rsidP="00CB1587">
      <w:pPr>
        <w:pStyle w:val="2"/>
        <w:rPr>
          <w:color w:val="FF0000"/>
        </w:rPr>
      </w:pPr>
      <w:bookmarkStart w:id="7" w:name="_Toc381439040"/>
      <w:r>
        <w:t>2.</w:t>
      </w:r>
      <w:r>
        <w:rPr>
          <w:rFonts w:hint="eastAsia"/>
        </w:rPr>
        <w:t>1</w:t>
      </w:r>
      <w:r w:rsidR="00781EF2" w:rsidRPr="00781EF2">
        <w:t xml:space="preserve"> </w:t>
      </w:r>
      <w:r w:rsidR="00781EF2" w:rsidRPr="00781EF2">
        <w:t>プログラミング言語</w:t>
      </w:r>
      <w:bookmarkEnd w:id="7"/>
    </w:p>
    <w:p w:rsidR="00781EF2" w:rsidRPr="009C0ABD" w:rsidRDefault="00781EF2" w:rsidP="00781EF2">
      <w:r w:rsidRPr="00781EF2">
        <w:t>この節では、</w:t>
      </w:r>
      <w:r w:rsidR="00ED71DB">
        <w:rPr>
          <w:rFonts w:hint="eastAsia"/>
        </w:rPr>
        <w:t>言語仕様で並列プログラムを記述する例</w:t>
      </w:r>
      <w:r w:rsidR="009C0ABD">
        <w:rPr>
          <w:rFonts w:hint="eastAsia"/>
        </w:rPr>
        <w:t>として</w:t>
      </w:r>
      <w:r w:rsidR="009C0ABD">
        <w:rPr>
          <w:rFonts w:hint="eastAsia"/>
        </w:rPr>
        <w:t>Erlang</w:t>
      </w:r>
      <w:r w:rsidR="009C0ABD">
        <w:rPr>
          <w:rFonts w:hint="eastAsia"/>
        </w:rPr>
        <w:t>と</w:t>
      </w:r>
      <w:r w:rsidR="009C0ABD">
        <w:rPr>
          <w:rFonts w:hint="eastAsia"/>
        </w:rPr>
        <w:t>Go</w:t>
      </w:r>
      <w:r w:rsidR="009C0ABD">
        <w:rPr>
          <w:rFonts w:hint="eastAsia"/>
        </w:rPr>
        <w:t>を紹介します。</w:t>
      </w:r>
    </w:p>
    <w:p w:rsidR="00781EF2" w:rsidRPr="00ED71DB" w:rsidRDefault="00781EF2" w:rsidP="00781EF2"/>
    <w:p w:rsidR="00781EF2" w:rsidRPr="00781EF2" w:rsidRDefault="009C0ABD" w:rsidP="00781EF2">
      <w:r>
        <w:rPr>
          <w:rFonts w:hint="eastAsia"/>
        </w:rPr>
        <w:t>Erlang</w:t>
      </w:r>
      <w:r>
        <w:rPr>
          <w:rFonts w:hint="eastAsia"/>
        </w:rPr>
        <w:t>や</w:t>
      </w:r>
      <w:r>
        <w:rPr>
          <w:rFonts w:hint="eastAsia"/>
        </w:rPr>
        <w:t>Go</w:t>
      </w:r>
      <w:r>
        <w:rPr>
          <w:rFonts w:hint="eastAsia"/>
        </w:rPr>
        <w:t>では、</w:t>
      </w:r>
      <w:r w:rsidR="00631256">
        <w:t>言語の</w:t>
      </w:r>
      <w:r w:rsidR="00631256">
        <w:rPr>
          <w:rFonts w:hint="eastAsia"/>
        </w:rPr>
        <w:t>特徴</w:t>
      </w:r>
      <w:r w:rsidR="00781EF2" w:rsidRPr="00781EF2">
        <w:t>(</w:t>
      </w:r>
      <w:r w:rsidR="00781EF2" w:rsidRPr="00781EF2">
        <w:t>パターンマッチ、クロージャなど</w:t>
      </w:r>
      <w:r w:rsidR="00781EF2" w:rsidRPr="00781EF2">
        <w:t>)</w:t>
      </w:r>
      <w:r>
        <w:t>と組み合わせて並列</w:t>
      </w:r>
      <w:r>
        <w:rPr>
          <w:rFonts w:hint="eastAsia"/>
        </w:rPr>
        <w:t>プログラム</w:t>
      </w:r>
      <w:r w:rsidR="00781EF2" w:rsidRPr="00781EF2">
        <w:t>を実装することが簡単にできます。</w:t>
      </w:r>
    </w:p>
    <w:p w:rsidR="00781EF2" w:rsidRPr="00631256" w:rsidRDefault="00781EF2" w:rsidP="00781EF2"/>
    <w:p w:rsidR="00781EF2" w:rsidRPr="00E80555" w:rsidRDefault="00781EF2" w:rsidP="00E80555">
      <w:pPr>
        <w:rPr>
          <w:b/>
        </w:rPr>
      </w:pPr>
      <w:bookmarkStart w:id="8" w:name="h.ckx9a8gkmjpm" w:colFirst="0" w:colLast="0"/>
      <w:bookmarkEnd w:id="8"/>
      <w:r w:rsidRPr="00E80555">
        <w:rPr>
          <w:b/>
        </w:rPr>
        <w:t>Erlang</w:t>
      </w:r>
    </w:p>
    <w:p w:rsidR="00781EF2" w:rsidRPr="00781EF2" w:rsidRDefault="00781EF2" w:rsidP="00781EF2"/>
    <w:p w:rsidR="00781EF2" w:rsidRPr="00781EF2" w:rsidRDefault="00781EF2" w:rsidP="00781EF2">
      <w:r w:rsidRPr="00781EF2">
        <w:t>Erlang(</w:t>
      </w:r>
      <w:r w:rsidRPr="00781EF2">
        <w:t>アーラン</w:t>
      </w:r>
      <w:r w:rsidRPr="00781EF2">
        <w:t>)</w:t>
      </w:r>
      <w:r w:rsidRPr="00781EF2">
        <w:t>はスウェーデンの通信機器メーカーで</w:t>
      </w:r>
      <w:r w:rsidR="00F04C30">
        <w:t>あるエリクソン</w:t>
      </w:r>
      <w:r w:rsidR="00F04C30">
        <w:rPr>
          <w:rFonts w:hint="eastAsia"/>
        </w:rPr>
        <w:t>が</w:t>
      </w:r>
      <w:r w:rsidR="00F04C30">
        <w:t>開発</w:t>
      </w:r>
      <w:r w:rsidR="00F04C30">
        <w:rPr>
          <w:rFonts w:hint="eastAsia"/>
        </w:rPr>
        <w:t>し</w:t>
      </w:r>
      <w:r w:rsidR="00D525DE">
        <w:t>、</w:t>
      </w:r>
      <w:r w:rsidR="00D525DE">
        <w:rPr>
          <w:rFonts w:hint="eastAsia"/>
        </w:rPr>
        <w:t>現在は</w:t>
      </w:r>
      <w:r w:rsidR="00D525DE">
        <w:t>オープンソースとして公開され</w:t>
      </w:r>
      <w:r w:rsidR="00D525DE">
        <w:rPr>
          <w:rFonts w:hint="eastAsia"/>
        </w:rPr>
        <w:t>ている</w:t>
      </w:r>
      <w:r w:rsidRPr="00781EF2">
        <w:t>プログラミング言語です。</w:t>
      </w:r>
    </w:p>
    <w:p w:rsidR="00781EF2" w:rsidRPr="00FD27A6" w:rsidRDefault="00781EF2" w:rsidP="00781EF2"/>
    <w:p w:rsidR="00610295" w:rsidRDefault="00610295" w:rsidP="00781EF2">
      <w:r>
        <w:rPr>
          <w:rFonts w:hint="eastAsia"/>
        </w:rPr>
        <w:t>Erlang</w:t>
      </w:r>
      <w:r>
        <w:rPr>
          <w:rFonts w:hint="eastAsia"/>
        </w:rPr>
        <w:t>の主な特徴は下記の通りです。</w:t>
      </w:r>
    </w:p>
    <w:p w:rsidR="00610295" w:rsidRDefault="00610295" w:rsidP="00781EF2"/>
    <w:p w:rsidR="00610295" w:rsidRDefault="00610295" w:rsidP="00610295">
      <w:pPr>
        <w:ind w:left="424"/>
      </w:pPr>
      <w:r>
        <w:rPr>
          <w:rFonts w:hint="eastAsia"/>
        </w:rPr>
        <w:t>-</w:t>
      </w:r>
      <w:r>
        <w:t xml:space="preserve"> </w:t>
      </w:r>
      <w:r>
        <w:rPr>
          <w:rFonts w:hint="eastAsia"/>
        </w:rPr>
        <w:t>関数型</w:t>
      </w:r>
    </w:p>
    <w:p w:rsidR="00610295" w:rsidRDefault="00610295" w:rsidP="00610295">
      <w:pPr>
        <w:ind w:left="424"/>
      </w:pPr>
      <w:r>
        <w:rPr>
          <w:rFonts w:hint="eastAsia"/>
        </w:rPr>
        <w:t xml:space="preserve">　</w:t>
      </w:r>
      <w:r>
        <w:rPr>
          <w:rFonts w:hint="eastAsia"/>
        </w:rPr>
        <w:t xml:space="preserve">- </w:t>
      </w:r>
      <w:r w:rsidR="00B91C7B">
        <w:rPr>
          <w:rFonts w:hint="eastAsia"/>
        </w:rPr>
        <w:t>動的型</w:t>
      </w:r>
      <w:r>
        <w:rPr>
          <w:rFonts w:hint="eastAsia"/>
        </w:rPr>
        <w:t>付け</w:t>
      </w:r>
    </w:p>
    <w:p w:rsidR="00610295" w:rsidRDefault="00610295" w:rsidP="00610295">
      <w:pPr>
        <w:ind w:left="424"/>
      </w:pPr>
      <w:r>
        <w:rPr>
          <w:rFonts w:hint="eastAsia"/>
        </w:rPr>
        <w:t xml:space="preserve">　</w:t>
      </w:r>
      <w:r>
        <w:rPr>
          <w:rFonts w:hint="eastAsia"/>
        </w:rPr>
        <w:t xml:space="preserve">- </w:t>
      </w:r>
      <w:r>
        <w:rPr>
          <w:rFonts w:hint="eastAsia"/>
        </w:rPr>
        <w:t>正格</w:t>
      </w:r>
      <w:r>
        <w:rPr>
          <w:rFonts w:hint="eastAsia"/>
        </w:rPr>
        <w:t>(eager)</w:t>
      </w:r>
      <w:r>
        <w:rPr>
          <w:rFonts w:hint="eastAsia"/>
        </w:rPr>
        <w:t>評価</w:t>
      </w:r>
    </w:p>
    <w:p w:rsidR="00610295" w:rsidRDefault="00610295" w:rsidP="00610295">
      <w:pPr>
        <w:ind w:left="424"/>
      </w:pPr>
      <w:r>
        <w:rPr>
          <w:rFonts w:hint="eastAsia"/>
        </w:rPr>
        <w:t xml:space="preserve">　</w:t>
      </w:r>
      <w:r>
        <w:rPr>
          <w:rFonts w:hint="eastAsia"/>
        </w:rPr>
        <w:t xml:space="preserve">- </w:t>
      </w:r>
      <w:r>
        <w:rPr>
          <w:rFonts w:hint="eastAsia"/>
        </w:rPr>
        <w:t>単一代入</w:t>
      </w:r>
    </w:p>
    <w:p w:rsidR="00610295" w:rsidRDefault="00610295" w:rsidP="00610295">
      <w:pPr>
        <w:ind w:left="424"/>
      </w:pPr>
      <w:r>
        <w:rPr>
          <w:rFonts w:hint="eastAsia"/>
        </w:rPr>
        <w:t xml:space="preserve">- </w:t>
      </w:r>
      <w:r w:rsidR="00AD21AD">
        <w:rPr>
          <w:rFonts w:hint="eastAsia"/>
        </w:rPr>
        <w:t>ガーベージコレクタ</w:t>
      </w:r>
      <w:r>
        <w:rPr>
          <w:rFonts w:hint="eastAsia"/>
        </w:rPr>
        <w:t>付き</w:t>
      </w:r>
    </w:p>
    <w:p w:rsidR="00610295" w:rsidRDefault="00610295" w:rsidP="00610295">
      <w:pPr>
        <w:ind w:left="424"/>
      </w:pPr>
      <w:r>
        <w:rPr>
          <w:rFonts w:hint="eastAsia"/>
        </w:rPr>
        <w:t xml:space="preserve">- </w:t>
      </w:r>
      <w:r>
        <w:rPr>
          <w:rFonts w:hint="eastAsia"/>
        </w:rPr>
        <w:t>メッセージの受信部分がパターンマッチング</w:t>
      </w:r>
    </w:p>
    <w:p w:rsidR="00610295" w:rsidRDefault="00610295" w:rsidP="00610295">
      <w:pPr>
        <w:ind w:left="424"/>
      </w:pPr>
      <w:r>
        <w:rPr>
          <w:rFonts w:hint="eastAsia"/>
        </w:rPr>
        <w:t xml:space="preserve">- </w:t>
      </w:r>
      <w:r>
        <w:rPr>
          <w:rFonts w:hint="eastAsia"/>
        </w:rPr>
        <w:t>フォールトトレラント</w:t>
      </w:r>
    </w:p>
    <w:p w:rsidR="00610295" w:rsidRDefault="00610295" w:rsidP="00610295">
      <w:pPr>
        <w:ind w:left="424"/>
      </w:pPr>
      <w:r>
        <w:rPr>
          <w:rFonts w:hint="eastAsia"/>
        </w:rPr>
        <w:t xml:space="preserve">- </w:t>
      </w:r>
      <w:r>
        <w:rPr>
          <w:rFonts w:hint="eastAsia"/>
        </w:rPr>
        <w:t>並列計算</w:t>
      </w:r>
    </w:p>
    <w:p w:rsidR="00610295" w:rsidRDefault="00610295" w:rsidP="00610295">
      <w:pPr>
        <w:ind w:left="424"/>
      </w:pPr>
      <w:r>
        <w:rPr>
          <w:rFonts w:hint="eastAsia"/>
        </w:rPr>
        <w:t xml:space="preserve">　</w:t>
      </w:r>
      <w:r>
        <w:rPr>
          <w:rFonts w:hint="eastAsia"/>
        </w:rPr>
        <w:t xml:space="preserve">- </w:t>
      </w:r>
      <w:r>
        <w:rPr>
          <w:rFonts w:hint="eastAsia"/>
        </w:rPr>
        <w:t>独自の軽量プロセス</w:t>
      </w:r>
    </w:p>
    <w:p w:rsidR="00610295" w:rsidRPr="00781EF2" w:rsidRDefault="00610295" w:rsidP="00610295">
      <w:pPr>
        <w:ind w:left="424"/>
      </w:pPr>
      <w:r>
        <w:rPr>
          <w:rFonts w:hint="eastAsia"/>
        </w:rPr>
        <w:t xml:space="preserve">　</w:t>
      </w:r>
      <w:r>
        <w:rPr>
          <w:rFonts w:hint="eastAsia"/>
        </w:rPr>
        <w:t xml:space="preserve">- </w:t>
      </w:r>
      <w:r>
        <w:rPr>
          <w:rFonts w:hint="eastAsia"/>
        </w:rPr>
        <w:t>アクターモデル</w:t>
      </w:r>
    </w:p>
    <w:p w:rsidR="00610295" w:rsidRDefault="00610295" w:rsidP="00781EF2"/>
    <w:p w:rsidR="00F2680E" w:rsidRDefault="00F2680E" w:rsidP="00781EF2">
      <w:r>
        <w:rPr>
          <w:rFonts w:hint="eastAsia"/>
        </w:rPr>
        <w:t>並列計算に関係する特徴について説明します。</w:t>
      </w:r>
    </w:p>
    <w:p w:rsidR="00F2680E" w:rsidRDefault="00F2680E" w:rsidP="00781EF2"/>
    <w:p w:rsidR="00781EF2" w:rsidRPr="00781EF2" w:rsidRDefault="00781EF2" w:rsidP="00610295">
      <w:r w:rsidRPr="00781EF2">
        <w:t>Erlang</w:t>
      </w:r>
      <w:r w:rsidR="00610295">
        <w:rPr>
          <w:rFonts w:hint="eastAsia"/>
        </w:rPr>
        <w:t>の軽量</w:t>
      </w:r>
      <w:r w:rsidR="00610295">
        <w:t>プロセス</w:t>
      </w:r>
      <w:r w:rsidRPr="00781EF2">
        <w:t>は</w:t>
      </w:r>
      <w:r w:rsidR="00610295">
        <w:rPr>
          <w:rFonts w:hint="eastAsia"/>
        </w:rPr>
        <w:t>、</w:t>
      </w:r>
      <w:r w:rsidRPr="00781EF2">
        <w:t>OS</w:t>
      </w:r>
      <w:r w:rsidR="00610295">
        <w:t>のプロセスやスレッドではない、プログラミング言語</w:t>
      </w:r>
      <w:r w:rsidR="00E41A56">
        <w:rPr>
          <w:rFonts w:hint="eastAsia"/>
        </w:rPr>
        <w:t>内独自</w:t>
      </w:r>
      <w:r w:rsidR="00610295">
        <w:t>の</w:t>
      </w:r>
      <w:r w:rsidR="00610295">
        <w:rPr>
          <w:rFonts w:hint="eastAsia"/>
        </w:rPr>
        <w:t>処理単位です</w:t>
      </w:r>
      <w:r w:rsidRPr="00781EF2">
        <w:t>。</w:t>
      </w:r>
    </w:p>
    <w:p w:rsidR="00781EF2" w:rsidRPr="00E41A56" w:rsidRDefault="00781EF2" w:rsidP="00781EF2"/>
    <w:p w:rsidR="00781EF2" w:rsidRDefault="00781EF2" w:rsidP="00781EF2">
      <w:r w:rsidRPr="00781EF2">
        <w:t>Erlang</w:t>
      </w:r>
      <w:r w:rsidR="00CE594B">
        <w:rPr>
          <w:rFonts w:hint="eastAsia"/>
        </w:rPr>
        <w:t>におけるアクター</w:t>
      </w:r>
      <w:r w:rsidR="00771DD4">
        <w:rPr>
          <w:rFonts w:hint="eastAsia"/>
        </w:rPr>
        <w:t>は下記の通りです。</w:t>
      </w:r>
    </w:p>
    <w:p w:rsidR="008669B0" w:rsidRPr="00781EF2" w:rsidRDefault="008669B0" w:rsidP="00781EF2"/>
    <w:p w:rsidR="00771DD4" w:rsidRDefault="00771DD4" w:rsidP="008669B0">
      <w:pPr>
        <w:ind w:leftChars="202" w:left="424"/>
      </w:pPr>
      <w:r>
        <w:rPr>
          <w:rFonts w:hint="eastAsia"/>
        </w:rPr>
        <w:t xml:space="preserve">- </w:t>
      </w:r>
      <w:r>
        <w:rPr>
          <w:rFonts w:hint="eastAsia"/>
        </w:rPr>
        <w:t>軽量プロセスはアクター</w:t>
      </w:r>
    </w:p>
    <w:p w:rsidR="00771DD4" w:rsidRPr="00781EF2" w:rsidRDefault="00771DD4" w:rsidP="00771DD4">
      <w:pPr>
        <w:ind w:leftChars="202" w:left="424"/>
      </w:pPr>
      <w:r w:rsidRPr="00781EF2">
        <w:t xml:space="preserve">- </w:t>
      </w:r>
      <w:r>
        <w:t>新たなアクターを生成</w:t>
      </w:r>
      <w:r>
        <w:rPr>
          <w:rFonts w:hint="eastAsia"/>
        </w:rPr>
        <w:t xml:space="preserve"> (spawn)</w:t>
      </w:r>
    </w:p>
    <w:p w:rsidR="00781EF2" w:rsidRDefault="00781EF2" w:rsidP="008669B0">
      <w:pPr>
        <w:ind w:leftChars="202" w:left="424"/>
      </w:pPr>
      <w:r w:rsidRPr="00781EF2">
        <w:lastRenderedPageBreak/>
        <w:t xml:space="preserve">- </w:t>
      </w:r>
      <w:r w:rsidR="008669B0">
        <w:t>他のアクタ</w:t>
      </w:r>
      <w:r w:rsidR="00ED71DB">
        <w:t>ーに</w:t>
      </w:r>
      <w:r w:rsidR="00771DD4">
        <w:t>メッセージを非同期に送信</w:t>
      </w:r>
      <w:r w:rsidR="00771DD4">
        <w:rPr>
          <w:rFonts w:hint="eastAsia"/>
        </w:rPr>
        <w:t xml:space="preserve"> (!)</w:t>
      </w:r>
    </w:p>
    <w:p w:rsidR="00771DD4" w:rsidRPr="00781EF2" w:rsidRDefault="00771DD4" w:rsidP="008669B0">
      <w:pPr>
        <w:ind w:leftChars="202" w:left="424"/>
      </w:pPr>
      <w:r>
        <w:rPr>
          <w:rFonts w:hint="eastAsia"/>
        </w:rPr>
        <w:t xml:space="preserve">　</w:t>
      </w:r>
      <w:r>
        <w:rPr>
          <w:rFonts w:hint="eastAsia"/>
        </w:rPr>
        <w:t xml:space="preserve">- </w:t>
      </w:r>
      <w:r>
        <w:rPr>
          <w:rFonts w:hint="eastAsia"/>
        </w:rPr>
        <w:t>受信するアクターのメールボックスに送信</w:t>
      </w:r>
    </w:p>
    <w:p w:rsidR="00781EF2" w:rsidRPr="00781EF2" w:rsidRDefault="00781EF2" w:rsidP="00771DD4">
      <w:pPr>
        <w:ind w:leftChars="202" w:left="424"/>
      </w:pPr>
      <w:r w:rsidRPr="00781EF2">
        <w:t xml:space="preserve">- </w:t>
      </w:r>
      <w:r w:rsidR="00771DD4">
        <w:t>受信</w:t>
      </w:r>
      <w:r w:rsidR="00771DD4">
        <w:rPr>
          <w:rFonts w:hint="eastAsia"/>
        </w:rPr>
        <w:t>した</w:t>
      </w:r>
      <w:r w:rsidR="00771DD4">
        <w:t>メッセージに</w:t>
      </w:r>
      <w:r w:rsidR="00631256">
        <w:rPr>
          <w:rFonts w:hint="eastAsia"/>
        </w:rPr>
        <w:t>よって処理を決定</w:t>
      </w:r>
      <w:r w:rsidR="00771DD4">
        <w:rPr>
          <w:rFonts w:hint="eastAsia"/>
        </w:rPr>
        <w:t xml:space="preserve"> (receive)</w:t>
      </w:r>
    </w:p>
    <w:p w:rsidR="00781EF2" w:rsidRPr="00631256" w:rsidRDefault="00781EF2" w:rsidP="00781EF2"/>
    <w:p w:rsidR="00781EF2" w:rsidRPr="00781EF2" w:rsidRDefault="00781EF2" w:rsidP="00781EF2">
      <w:r w:rsidRPr="00781EF2">
        <w:rPr>
          <w:b/>
        </w:rPr>
        <w:t>Erlang</w:t>
      </w:r>
      <w:r w:rsidRPr="00781EF2">
        <w:rPr>
          <w:b/>
        </w:rPr>
        <w:t>のコード例</w:t>
      </w:r>
    </w:p>
    <w:p w:rsidR="00781EF2" w:rsidRPr="0074487E" w:rsidRDefault="00781EF2" w:rsidP="00781EF2"/>
    <w:p w:rsidR="00781EF2" w:rsidRDefault="00781EF2" w:rsidP="00781EF2">
      <w:r w:rsidRPr="00781EF2">
        <w:t>erlang_sample.erl</w:t>
      </w:r>
    </w:p>
    <w:tbl>
      <w:tblPr>
        <w:tblStyle w:val="af"/>
        <w:tblW w:w="0" w:type="auto"/>
        <w:tblLook w:val="04A0"/>
      </w:tblPr>
      <w:tblGrid>
        <w:gridCol w:w="8702"/>
      </w:tblGrid>
      <w:tr w:rsidR="002F2C5A" w:rsidRPr="00112947" w:rsidTr="002F2C5A">
        <w:tc>
          <w:tcPr>
            <w:tcW w:w="8702" w:type="dxa"/>
          </w:tcPr>
          <w:p w:rsidR="005F5550" w:rsidRPr="00112947" w:rsidRDefault="00C57EFE" w:rsidP="005F5550">
            <w:pPr>
              <w:rPr>
                <w:rFonts w:asciiTheme="majorEastAsia" w:eastAsiaTheme="majorEastAsia" w:hAnsiTheme="majorEastAsia"/>
              </w:rPr>
            </w:pPr>
            <w:r w:rsidRPr="00112947">
              <w:rPr>
                <w:rFonts w:asciiTheme="majorEastAsia" w:eastAsiaTheme="majorEastAsia" w:hAnsiTheme="majorEastAsia"/>
              </w:rPr>
              <w:t>1:  -module(erlang_sample).</w:t>
            </w:r>
          </w:p>
          <w:p w:rsidR="005F5550" w:rsidRPr="00112947" w:rsidRDefault="00C57EFE" w:rsidP="005F5550">
            <w:pPr>
              <w:rPr>
                <w:rFonts w:asciiTheme="majorEastAsia" w:eastAsiaTheme="majorEastAsia" w:hAnsiTheme="majorEastAsia"/>
              </w:rPr>
            </w:pPr>
            <w:r w:rsidRPr="00112947">
              <w:rPr>
                <w:rFonts w:asciiTheme="majorEastAsia" w:eastAsiaTheme="majorEastAsia" w:hAnsiTheme="majorEastAsia"/>
              </w:rPr>
              <w:t>2:  -compile(export_all).</w:t>
            </w:r>
          </w:p>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3:</w:t>
            </w:r>
          </w:p>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4:  loop(X) -&gt;</w:t>
            </w:r>
          </w:p>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5:      receive</w:t>
            </w:r>
          </w:p>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6:          1 -&gt; io:format("1~n"),                       % 整数1受信時</w:t>
            </w:r>
          </w:p>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7:               loop(X);</w:t>
            </w:r>
          </w:p>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8:          "Finish" -&gt; io:format("Finish~n"),           % 文字列"Finish"受信時</w:t>
            </w:r>
          </w:p>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9:                      loop(X);</w:t>
            </w:r>
          </w:p>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10:         Other -&gt; io:format("Received:~p~n",[Other]), %上記以外受信時</w:t>
            </w:r>
          </w:p>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11:                  loop(X)</w:t>
            </w:r>
          </w:p>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12:     end.</w:t>
            </w:r>
          </w:p>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13:</w:t>
            </w:r>
          </w:p>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14: start() -&gt;</w:t>
            </w:r>
          </w:p>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15:     Pid = spawn(fun() -&gt; loop([]) end),</w:t>
            </w:r>
          </w:p>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16:     Pid ! 1,        % 整数1送信</w:t>
            </w:r>
          </w:p>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17:     Pid ! [],       % 空リスト送信</w:t>
            </w:r>
          </w:p>
          <w:p w:rsidR="002F2C5A" w:rsidRPr="00112947" w:rsidRDefault="005F5550" w:rsidP="002F2C5A">
            <w:pPr>
              <w:rPr>
                <w:rFonts w:asciiTheme="majorEastAsia" w:eastAsiaTheme="majorEastAsia" w:hAnsiTheme="majorEastAsia"/>
              </w:rPr>
            </w:pPr>
            <w:r w:rsidRPr="00112947">
              <w:rPr>
                <w:rFonts w:asciiTheme="majorEastAsia" w:eastAsiaTheme="majorEastAsia" w:hAnsiTheme="majorEastAsia"/>
              </w:rPr>
              <w:t>18:     Pid ! "Finish". % 文字列"Finish"送信</w:t>
            </w:r>
          </w:p>
        </w:tc>
      </w:tr>
    </w:tbl>
    <w:p w:rsidR="00781EF2" w:rsidRPr="00781EF2" w:rsidRDefault="00781EF2" w:rsidP="00781EF2"/>
    <w:p w:rsidR="00781EF2" w:rsidRPr="00781EF2" w:rsidRDefault="00ED71DB" w:rsidP="00781EF2">
      <w:r>
        <w:t>下記実行</w:t>
      </w:r>
      <w:r>
        <w:rPr>
          <w:rFonts w:hint="eastAsia"/>
        </w:rPr>
        <w:t>を行うと、</w:t>
      </w:r>
      <w:r w:rsidR="00781EF2" w:rsidRPr="00781EF2">
        <w:t>メインプロセスは</w:t>
      </w:r>
      <w:r w:rsidR="00781EF2" w:rsidRPr="00781EF2">
        <w:t xml:space="preserve">start() </w:t>
      </w:r>
      <w:r w:rsidR="0074487E">
        <w:t>から</w:t>
      </w:r>
      <w:r w:rsidR="0074487E">
        <w:rPr>
          <w:rFonts w:hint="eastAsia"/>
        </w:rPr>
        <w:t>開始</w:t>
      </w:r>
      <w:r w:rsidR="00781EF2" w:rsidRPr="00781EF2">
        <w:t>します。</w:t>
      </w:r>
    </w:p>
    <w:p w:rsidR="00781EF2" w:rsidRPr="00781EF2" w:rsidRDefault="00781EF2" w:rsidP="00781EF2">
      <w:r w:rsidRPr="00781EF2">
        <w:t>15</w:t>
      </w:r>
      <w:r w:rsidRPr="00781EF2">
        <w:t>行目の</w:t>
      </w:r>
      <w:r w:rsidRPr="00781EF2">
        <w:t xml:space="preserve"> spawn() </w:t>
      </w:r>
      <w:r w:rsidRPr="00781EF2">
        <w:t>にて、</w:t>
      </w:r>
      <w:r w:rsidRPr="00781EF2">
        <w:t xml:space="preserve">loop() </w:t>
      </w:r>
      <w:r w:rsidR="0074487E">
        <w:t>を</w:t>
      </w:r>
      <w:r w:rsidR="0074487E">
        <w:rPr>
          <w:rFonts w:hint="eastAsia"/>
        </w:rPr>
        <w:t>評価</w:t>
      </w:r>
      <w:r w:rsidRPr="00781EF2">
        <w:t>する軽量プロセス</w:t>
      </w:r>
      <w:r w:rsidRPr="00781EF2">
        <w:t xml:space="preserve"> Pid </w:t>
      </w:r>
      <w:r w:rsidRPr="00781EF2">
        <w:t>を生成します。</w:t>
      </w:r>
    </w:p>
    <w:p w:rsidR="00781EF2" w:rsidRPr="00781EF2" w:rsidRDefault="00781EF2" w:rsidP="00781EF2">
      <w:r w:rsidRPr="00781EF2">
        <w:t>16</w:t>
      </w:r>
      <w:r w:rsidRPr="00781EF2">
        <w:t>行目で、軽量プロセス</w:t>
      </w:r>
      <w:r w:rsidR="0074487E">
        <w:t>Pid</w:t>
      </w:r>
      <w:r w:rsidRPr="00781EF2">
        <w:t>に対して整数</w:t>
      </w:r>
      <w:r w:rsidR="0074487E">
        <w:t>1</w:t>
      </w:r>
      <w:r w:rsidRPr="00781EF2">
        <w:t>を送信します。</w:t>
      </w:r>
      <w:r w:rsidR="00C57EFE">
        <w:rPr>
          <w:rFonts w:hint="eastAsia"/>
        </w:rPr>
        <w:t xml:space="preserve"> </w:t>
      </w:r>
      <w:r w:rsidR="0074487E">
        <w:t>!</w:t>
      </w:r>
      <w:r w:rsidRPr="00781EF2">
        <w:t>は</w:t>
      </w:r>
      <w:r w:rsidRPr="00781EF2">
        <w:t>Erlang</w:t>
      </w:r>
      <w:r w:rsidRPr="00781EF2">
        <w:t>の送信演算子です。</w:t>
      </w:r>
    </w:p>
    <w:p w:rsidR="00781EF2" w:rsidRPr="00781EF2" w:rsidRDefault="00781EF2" w:rsidP="00781EF2">
      <w:r w:rsidRPr="00781EF2">
        <w:t>17</w:t>
      </w:r>
      <w:r w:rsidRPr="00781EF2">
        <w:t>行目で、</w:t>
      </w:r>
      <w:r w:rsidR="0074487E">
        <w:t>Pid</w:t>
      </w:r>
      <w:r w:rsidRPr="00781EF2">
        <w:t>に対して空リストを送信します。</w:t>
      </w:r>
    </w:p>
    <w:p w:rsidR="00781EF2" w:rsidRPr="00781EF2" w:rsidRDefault="00781EF2" w:rsidP="00781EF2">
      <w:r w:rsidRPr="00781EF2">
        <w:t>18</w:t>
      </w:r>
      <w:r w:rsidRPr="00781EF2">
        <w:t>行目で、</w:t>
      </w:r>
      <w:r w:rsidR="0074487E">
        <w:t>Pid</w:t>
      </w:r>
      <w:r w:rsidRPr="00781EF2">
        <w:t>に対して文字列</w:t>
      </w:r>
      <w:r w:rsidRPr="00781EF2">
        <w:t>”Finish”</w:t>
      </w:r>
      <w:r w:rsidRPr="00781EF2">
        <w:t>を送信します。</w:t>
      </w:r>
    </w:p>
    <w:p w:rsidR="00781EF2" w:rsidRPr="0074487E" w:rsidRDefault="00781EF2" w:rsidP="00781EF2"/>
    <w:p w:rsidR="00781EF2" w:rsidRDefault="00781EF2" w:rsidP="00781EF2">
      <w:r w:rsidRPr="00781EF2">
        <w:t>軽量プロセス</w:t>
      </w:r>
      <w:r w:rsidRPr="00781EF2">
        <w:t>Pid</w:t>
      </w:r>
      <w:r w:rsidRPr="00781EF2">
        <w:t>は</w:t>
      </w:r>
      <w:r w:rsidR="00C91766">
        <w:rPr>
          <w:rFonts w:hint="eastAsia"/>
        </w:rPr>
        <w:t>メインプロセスから生成された後、</w:t>
      </w:r>
      <w:r w:rsidRPr="00781EF2">
        <w:t>4</w:t>
      </w:r>
      <w:r w:rsidRPr="00781EF2">
        <w:t>行目の</w:t>
      </w:r>
      <w:r w:rsidRPr="00781EF2">
        <w:t>loop()</w:t>
      </w:r>
      <w:r w:rsidRPr="00781EF2">
        <w:t>を実行します。</w:t>
      </w:r>
    </w:p>
    <w:p w:rsidR="00781EF2" w:rsidRPr="00781EF2" w:rsidRDefault="00C91766" w:rsidP="00781EF2">
      <w:r>
        <w:rPr>
          <w:rFonts w:hint="eastAsia"/>
        </w:rPr>
        <w:t>5</w:t>
      </w:r>
      <w:r>
        <w:rPr>
          <w:rFonts w:hint="eastAsia"/>
        </w:rPr>
        <w:t>行目から</w:t>
      </w:r>
      <w:r>
        <w:rPr>
          <w:rFonts w:hint="eastAsia"/>
        </w:rPr>
        <w:t>12</w:t>
      </w:r>
      <w:r>
        <w:rPr>
          <w:rFonts w:hint="eastAsia"/>
        </w:rPr>
        <w:t>行目の処理がパターンマッチです。</w:t>
      </w:r>
      <w:r w:rsidR="00FE0B91">
        <w:t>パターンマッチ</w:t>
      </w:r>
      <w:r w:rsidR="00781EF2" w:rsidRPr="00781EF2">
        <w:t>により、整数</w:t>
      </w:r>
      <w:r w:rsidR="00781EF2" w:rsidRPr="00781EF2">
        <w:t>1</w:t>
      </w:r>
      <w:r w:rsidR="00781EF2" w:rsidRPr="00781EF2">
        <w:t>を受信した場合は</w:t>
      </w:r>
      <w:r w:rsidR="00781EF2" w:rsidRPr="00781EF2">
        <w:t>6</w:t>
      </w:r>
      <w:r w:rsidR="00781EF2" w:rsidRPr="00781EF2">
        <w:t>行目の受信処理</w:t>
      </w:r>
      <w:r w:rsidR="00781EF2" w:rsidRPr="00781EF2">
        <w:t>(“1”</w:t>
      </w:r>
      <w:r w:rsidR="00781EF2" w:rsidRPr="00781EF2">
        <w:t>を出力</w:t>
      </w:r>
      <w:r w:rsidR="00781EF2" w:rsidRPr="00781EF2">
        <w:t>)</w:t>
      </w:r>
      <w:r w:rsidR="00781EF2" w:rsidRPr="00781EF2">
        <w:t>を行い、</w:t>
      </w:r>
      <w:r w:rsidR="00781EF2" w:rsidRPr="00781EF2">
        <w:t>7</w:t>
      </w:r>
      <w:r w:rsidR="00FE0B91">
        <w:t>行目で受信</w:t>
      </w:r>
      <w:r w:rsidR="00781EF2" w:rsidRPr="00781EF2">
        <w:t>に戻ります。</w:t>
      </w:r>
    </w:p>
    <w:p w:rsidR="00781EF2" w:rsidRPr="00781EF2" w:rsidRDefault="00781EF2" w:rsidP="00781EF2">
      <w:r w:rsidRPr="00781EF2">
        <w:t>文字列</w:t>
      </w:r>
      <w:r w:rsidRPr="00781EF2">
        <w:t>”Finish”</w:t>
      </w:r>
      <w:r w:rsidRPr="00781EF2">
        <w:t>を受信した場合は</w:t>
      </w:r>
      <w:r w:rsidRPr="00781EF2">
        <w:t>8</w:t>
      </w:r>
      <w:r w:rsidRPr="00781EF2">
        <w:t>行目の受信処理</w:t>
      </w:r>
      <w:r w:rsidRPr="00781EF2">
        <w:t>(“Finish”</w:t>
      </w:r>
      <w:r w:rsidRPr="00781EF2">
        <w:t>の出力</w:t>
      </w:r>
      <w:r w:rsidRPr="00781EF2">
        <w:t>)</w:t>
      </w:r>
      <w:r w:rsidRPr="00781EF2">
        <w:t>を行い、</w:t>
      </w:r>
      <w:r w:rsidRPr="00781EF2">
        <w:t>9</w:t>
      </w:r>
      <w:r w:rsidR="00FE0B91">
        <w:t>行目で受信</w:t>
      </w:r>
      <w:r w:rsidRPr="00781EF2">
        <w:lastRenderedPageBreak/>
        <w:t>に戻ります。</w:t>
      </w:r>
    </w:p>
    <w:p w:rsidR="00781EF2" w:rsidRPr="00781EF2" w:rsidRDefault="00781EF2" w:rsidP="00781EF2">
      <w:r w:rsidRPr="00781EF2">
        <w:t>1,”Finish”</w:t>
      </w:r>
      <w:r w:rsidRPr="00781EF2">
        <w:t>以外を受信した場合は</w:t>
      </w:r>
      <w:r w:rsidRPr="00781EF2">
        <w:t>10</w:t>
      </w:r>
      <w:r w:rsidRPr="00781EF2">
        <w:t>行目の受信処理</w:t>
      </w:r>
      <w:r w:rsidR="00EC4B05">
        <w:t>(“Rec</w:t>
      </w:r>
      <w:r w:rsidR="00344C47">
        <w:t>e</w:t>
      </w:r>
      <w:r w:rsidR="00EC4B05">
        <w:rPr>
          <w:rFonts w:hint="eastAsia"/>
        </w:rPr>
        <w:t>i</w:t>
      </w:r>
      <w:r w:rsidR="00344C47">
        <w:t>ved:</w:t>
      </w:r>
      <w:r w:rsidRPr="00781EF2">
        <w:t>”)</w:t>
      </w:r>
      <w:r w:rsidRPr="00781EF2">
        <w:t>を行い、</w:t>
      </w:r>
      <w:r w:rsidRPr="00781EF2">
        <w:t>11</w:t>
      </w:r>
      <w:r w:rsidR="00FE0B91">
        <w:t>行目で受信</w:t>
      </w:r>
      <w:r w:rsidRPr="00781EF2">
        <w:t>に戻ります。</w:t>
      </w:r>
    </w:p>
    <w:p w:rsidR="00781EF2" w:rsidRPr="00781EF2" w:rsidRDefault="00781EF2" w:rsidP="00781EF2"/>
    <w:p w:rsidR="00781EF2" w:rsidRPr="00781EF2" w:rsidRDefault="0018630D" w:rsidP="0018630D">
      <w:r>
        <w:rPr>
          <w:noProof/>
        </w:rPr>
        <w:drawing>
          <wp:inline distT="0" distB="0" distL="0" distR="0">
            <wp:extent cx="5418000" cy="3060000"/>
            <wp:effectExtent l="19050" t="0" r="0" b="0"/>
            <wp:docPr id="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418000" cy="3060000"/>
                    </a:xfrm>
                    <a:prstGeom prst="rect">
                      <a:avLst/>
                    </a:prstGeom>
                    <a:noFill/>
                    <a:ln w="9525">
                      <a:noFill/>
                      <a:miter lim="800000"/>
                      <a:headEnd/>
                      <a:tailEnd/>
                    </a:ln>
                  </pic:spPr>
                </pic:pic>
              </a:graphicData>
            </a:graphic>
          </wp:inline>
        </w:drawing>
      </w:r>
    </w:p>
    <w:p w:rsidR="00781EF2" w:rsidRPr="00781EF2" w:rsidRDefault="00717315" w:rsidP="00717315">
      <w:pPr>
        <w:pStyle w:val="ae"/>
        <w:jc w:val="center"/>
      </w:pPr>
      <w:r>
        <w:rPr>
          <w:rFonts w:hint="eastAsia"/>
        </w:rPr>
        <w:t>図</w:t>
      </w:r>
      <w:r>
        <w:rPr>
          <w:rFonts w:hint="eastAsia"/>
        </w:rPr>
        <w:t xml:space="preserve"> </w:t>
      </w:r>
      <w:r w:rsidR="00EB706D">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EB706D">
        <w:fldChar w:fldCharType="separate"/>
      </w:r>
      <w:r>
        <w:rPr>
          <w:noProof/>
        </w:rPr>
        <w:t>5</w:t>
      </w:r>
      <w:r w:rsidR="00EB706D">
        <w:fldChar w:fldCharType="end"/>
      </w:r>
      <w:r>
        <w:rPr>
          <w:rFonts w:hint="eastAsia"/>
        </w:rPr>
        <w:t xml:space="preserve"> </w:t>
      </w:r>
      <w:r w:rsidR="00781EF2" w:rsidRPr="00781EF2">
        <w:t>Erlang</w:t>
      </w:r>
      <w:r w:rsidR="00781EF2" w:rsidRPr="00781EF2">
        <w:t>並列処理</w:t>
      </w:r>
      <w:r w:rsidR="001B3A51">
        <w:rPr>
          <w:rFonts w:hint="eastAsia"/>
        </w:rPr>
        <w:t>の実行例</w:t>
      </w:r>
    </w:p>
    <w:p w:rsidR="00781EF2" w:rsidRPr="00781EF2" w:rsidRDefault="00781EF2" w:rsidP="00781EF2"/>
    <w:p w:rsidR="00781EF2" w:rsidRPr="00781EF2" w:rsidRDefault="00781EF2" w:rsidP="00781EF2">
      <w:r w:rsidRPr="00781EF2">
        <w:t>このように、</w:t>
      </w:r>
      <w:r w:rsidRPr="00781EF2">
        <w:t>Erlang</w:t>
      </w:r>
      <w:r w:rsidR="00785A80">
        <w:rPr>
          <w:rFonts w:hint="eastAsia"/>
        </w:rPr>
        <w:t>では</w:t>
      </w:r>
      <w:r w:rsidRPr="00781EF2">
        <w:t>送受信処理を簡単に記述することが可能です。</w:t>
      </w:r>
    </w:p>
    <w:p w:rsidR="00781EF2" w:rsidRPr="00781EF2" w:rsidRDefault="00781EF2" w:rsidP="00781EF2"/>
    <w:p w:rsidR="00371914" w:rsidRPr="00371914" w:rsidRDefault="00371914" w:rsidP="00371914">
      <w:r w:rsidRPr="00371914">
        <w:rPr>
          <w:b/>
        </w:rPr>
        <w:t>実行結果</w:t>
      </w:r>
      <w:r w:rsidRPr="00371914">
        <w:rPr>
          <w:b/>
        </w:rPr>
        <w:t>*</w:t>
      </w:r>
    </w:p>
    <w:p w:rsidR="002F2C5A" w:rsidRPr="00034DE4" w:rsidRDefault="002F2C5A" w:rsidP="002F2C5A">
      <w:pPr>
        <w:rPr>
          <w:rFonts w:asciiTheme="majorEastAsia" w:eastAsiaTheme="majorEastAsia" w:hAnsiTheme="majorEastAsia"/>
          <w:sz w:val="20"/>
          <w:szCs w:val="20"/>
        </w:rPr>
      </w:pPr>
    </w:p>
    <w:tbl>
      <w:tblPr>
        <w:tblStyle w:val="af"/>
        <w:tblW w:w="0" w:type="auto"/>
        <w:tblLook w:val="04A0"/>
      </w:tblPr>
      <w:tblGrid>
        <w:gridCol w:w="8702"/>
      </w:tblGrid>
      <w:tr w:rsidR="002F2C5A" w:rsidRPr="00034DE4" w:rsidTr="002F2C5A">
        <w:tc>
          <w:tcPr>
            <w:tcW w:w="8702" w:type="dxa"/>
          </w:tcPr>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 xml:space="preserve">$ erlc </w:t>
            </w:r>
            <w:r w:rsidR="00C829F5">
              <w:rPr>
                <w:rFonts w:asciiTheme="majorEastAsia" w:eastAsiaTheme="majorEastAsia" w:hAnsiTheme="majorEastAsia" w:hint="eastAsia"/>
              </w:rPr>
              <w:t>./</w:t>
            </w:r>
            <w:r w:rsidRPr="00112947">
              <w:rPr>
                <w:rFonts w:asciiTheme="majorEastAsia" w:eastAsiaTheme="majorEastAsia" w:hAnsiTheme="majorEastAsia"/>
              </w:rPr>
              <w:t>erlang_sample.erl</w:t>
            </w:r>
          </w:p>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 erl -noshell -s erlang_sample start -s init stop</w:t>
            </w:r>
          </w:p>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1</w:t>
            </w:r>
          </w:p>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Received:[]</w:t>
            </w:r>
          </w:p>
          <w:p w:rsidR="002F2C5A" w:rsidRPr="005F5550" w:rsidRDefault="005F5550" w:rsidP="002F2C5A">
            <w:r w:rsidRPr="00112947">
              <w:rPr>
                <w:rFonts w:asciiTheme="majorEastAsia" w:eastAsiaTheme="majorEastAsia" w:hAnsiTheme="majorEastAsia"/>
              </w:rPr>
              <w:t>Finish</w:t>
            </w:r>
          </w:p>
        </w:tc>
      </w:tr>
    </w:tbl>
    <w:p w:rsidR="00371914" w:rsidRPr="00371914" w:rsidRDefault="00371914" w:rsidP="00371914"/>
    <w:p w:rsidR="00371914" w:rsidRPr="00631256" w:rsidRDefault="00371914" w:rsidP="00371914">
      <w:r w:rsidRPr="00631256">
        <w:t>メインプロセスから送信したデータを</w:t>
      </w:r>
      <w:r w:rsidR="00631256">
        <w:rPr>
          <w:rFonts w:hint="eastAsia"/>
        </w:rPr>
        <w:t>、</w:t>
      </w:r>
      <w:r w:rsidRPr="00631256">
        <w:t>軽量プロセスで受信していることが分かります。</w:t>
      </w:r>
    </w:p>
    <w:p w:rsidR="00371914" w:rsidRPr="005F5550" w:rsidRDefault="00371914" w:rsidP="00371914"/>
    <w:p w:rsidR="00571274" w:rsidRPr="00571274" w:rsidRDefault="00371914" w:rsidP="00571274">
      <w:pPr>
        <w:ind w:leftChars="202" w:left="424"/>
        <w:rPr>
          <w:sz w:val="18"/>
          <w:szCs w:val="18"/>
        </w:rPr>
      </w:pPr>
      <w:r w:rsidRPr="002F2C5A">
        <w:rPr>
          <w:sz w:val="18"/>
          <w:szCs w:val="18"/>
        </w:rPr>
        <w:t>* erlc</w:t>
      </w:r>
      <w:r w:rsidRPr="002F2C5A">
        <w:rPr>
          <w:sz w:val="18"/>
          <w:szCs w:val="18"/>
        </w:rPr>
        <w:t>、</w:t>
      </w:r>
      <w:r w:rsidRPr="002F2C5A">
        <w:rPr>
          <w:sz w:val="18"/>
          <w:szCs w:val="18"/>
        </w:rPr>
        <w:t xml:space="preserve">erl </w:t>
      </w:r>
      <w:r w:rsidRPr="002F2C5A">
        <w:rPr>
          <w:sz w:val="18"/>
          <w:szCs w:val="18"/>
        </w:rPr>
        <w:t>は</w:t>
      </w:r>
      <w:r w:rsidRPr="002F2C5A">
        <w:rPr>
          <w:sz w:val="18"/>
          <w:szCs w:val="18"/>
        </w:rPr>
        <w:t>Erlang</w:t>
      </w:r>
      <w:r w:rsidRPr="002F2C5A">
        <w:rPr>
          <w:sz w:val="18"/>
          <w:szCs w:val="18"/>
        </w:rPr>
        <w:t>のコンパイルと実行のためのコマンドですが、</w:t>
      </w:r>
      <w:r w:rsidR="003B7D2E">
        <w:rPr>
          <w:sz w:val="18"/>
          <w:szCs w:val="18"/>
        </w:rPr>
        <w:t>本書</w:t>
      </w:r>
      <w:r w:rsidRPr="002F2C5A">
        <w:rPr>
          <w:sz w:val="18"/>
          <w:szCs w:val="18"/>
        </w:rPr>
        <w:t>の範疇を越えるため説明は省略します。</w:t>
      </w:r>
    </w:p>
    <w:p w:rsidR="00571274" w:rsidRPr="00571274" w:rsidRDefault="00571274" w:rsidP="00371914">
      <w:pPr>
        <w:rPr>
          <w:b/>
        </w:rPr>
      </w:pPr>
      <w:bookmarkStart w:id="9" w:name="h.wdi45g55sp7y" w:colFirst="0" w:colLast="0"/>
      <w:bookmarkEnd w:id="9"/>
    </w:p>
    <w:p w:rsidR="00371914" w:rsidRPr="00371914" w:rsidRDefault="00371914" w:rsidP="00371914">
      <w:pPr>
        <w:rPr>
          <w:b/>
        </w:rPr>
      </w:pPr>
      <w:r w:rsidRPr="00371914">
        <w:rPr>
          <w:b/>
        </w:rPr>
        <w:t>Go</w:t>
      </w:r>
    </w:p>
    <w:p w:rsidR="00371914" w:rsidRPr="00571274" w:rsidRDefault="00371914" w:rsidP="00371914"/>
    <w:p w:rsidR="00371914" w:rsidRPr="00371914" w:rsidRDefault="00371914" w:rsidP="00371914">
      <w:r w:rsidRPr="00371914">
        <w:t>Go</w:t>
      </w:r>
      <w:r w:rsidRPr="00371914">
        <w:t>は</w:t>
      </w:r>
      <w:r w:rsidRPr="00371914">
        <w:t>Google</w:t>
      </w:r>
      <w:r w:rsidR="00571274">
        <w:rPr>
          <w:rFonts w:hint="eastAsia"/>
        </w:rPr>
        <w:t>が</w:t>
      </w:r>
      <w:r w:rsidR="00571274">
        <w:t>開発</w:t>
      </w:r>
      <w:r w:rsidR="00571274">
        <w:rPr>
          <w:rFonts w:hint="eastAsia"/>
        </w:rPr>
        <w:t>し、</w:t>
      </w:r>
      <w:r w:rsidR="002C112E">
        <w:rPr>
          <w:rFonts w:hint="eastAsia"/>
        </w:rPr>
        <w:t>現在は</w:t>
      </w:r>
      <w:r w:rsidR="00571274">
        <w:t>オープンソース</w:t>
      </w:r>
      <w:r w:rsidR="00571274">
        <w:rPr>
          <w:rFonts w:hint="eastAsia"/>
        </w:rPr>
        <w:t>として公開されている</w:t>
      </w:r>
      <w:r w:rsidRPr="00371914">
        <w:t>プログラミング言語です。</w:t>
      </w:r>
    </w:p>
    <w:p w:rsidR="006B7A50" w:rsidRDefault="006B7A50" w:rsidP="00371914">
      <w:r>
        <w:rPr>
          <w:rFonts w:hint="eastAsia"/>
        </w:rPr>
        <w:t>Go</w:t>
      </w:r>
      <w:r>
        <w:rPr>
          <w:rFonts w:hint="eastAsia"/>
        </w:rPr>
        <w:t>の主な特徴は下記の通りです。</w:t>
      </w:r>
    </w:p>
    <w:p w:rsidR="006B7A50" w:rsidRDefault="006B7A50" w:rsidP="00371914"/>
    <w:p w:rsidR="006B7A50" w:rsidRDefault="00C27FE6" w:rsidP="00C27FE6">
      <w:pPr>
        <w:ind w:leftChars="202" w:left="424"/>
      </w:pPr>
      <w:r>
        <w:rPr>
          <w:rFonts w:hint="eastAsia"/>
        </w:rPr>
        <w:t xml:space="preserve">- </w:t>
      </w:r>
      <w:r>
        <w:rPr>
          <w:rFonts w:hint="eastAsia"/>
        </w:rPr>
        <w:t>静的型付け</w:t>
      </w:r>
    </w:p>
    <w:p w:rsidR="00C27FE6" w:rsidRDefault="00C27FE6" w:rsidP="00C27FE6">
      <w:pPr>
        <w:ind w:leftChars="202" w:left="424"/>
      </w:pPr>
      <w:r>
        <w:rPr>
          <w:rFonts w:hint="eastAsia"/>
        </w:rPr>
        <w:t xml:space="preserve">- </w:t>
      </w:r>
      <w:r>
        <w:rPr>
          <w:rFonts w:hint="eastAsia"/>
        </w:rPr>
        <w:t>型安全</w:t>
      </w:r>
    </w:p>
    <w:p w:rsidR="00C27FE6" w:rsidRDefault="00C27FE6" w:rsidP="00C27FE6">
      <w:pPr>
        <w:ind w:leftChars="202" w:left="424"/>
      </w:pPr>
      <w:r>
        <w:rPr>
          <w:rFonts w:hint="eastAsia"/>
        </w:rPr>
        <w:t xml:space="preserve">- </w:t>
      </w:r>
      <w:r>
        <w:rPr>
          <w:rFonts w:hint="eastAsia"/>
        </w:rPr>
        <w:t>ガベージコレクタ付き</w:t>
      </w:r>
    </w:p>
    <w:p w:rsidR="00C27FE6" w:rsidRDefault="00C27FE6" w:rsidP="00C27FE6">
      <w:pPr>
        <w:ind w:leftChars="202" w:left="424"/>
      </w:pPr>
      <w:r>
        <w:rPr>
          <w:rFonts w:hint="eastAsia"/>
        </w:rPr>
        <w:t xml:space="preserve">- </w:t>
      </w:r>
      <w:r>
        <w:rPr>
          <w:rFonts w:hint="eastAsia"/>
        </w:rPr>
        <w:t>並列計算</w:t>
      </w:r>
    </w:p>
    <w:p w:rsidR="00C27FE6" w:rsidRDefault="00C27FE6" w:rsidP="00C27FE6">
      <w:pPr>
        <w:ind w:leftChars="202" w:left="424"/>
      </w:pPr>
      <w:r>
        <w:rPr>
          <w:rFonts w:hint="eastAsia"/>
        </w:rPr>
        <w:t xml:space="preserve">　</w:t>
      </w:r>
      <w:r>
        <w:rPr>
          <w:rFonts w:hint="eastAsia"/>
        </w:rPr>
        <w:t xml:space="preserve">- goroutine </w:t>
      </w:r>
      <w:r>
        <w:rPr>
          <w:rFonts w:hint="eastAsia"/>
        </w:rPr>
        <w:t>軽量プロセス</w:t>
      </w:r>
    </w:p>
    <w:p w:rsidR="00C27FE6" w:rsidRDefault="00C27FE6" w:rsidP="00C27FE6">
      <w:pPr>
        <w:ind w:leftChars="202" w:left="424"/>
      </w:pPr>
      <w:r>
        <w:rPr>
          <w:rFonts w:hint="eastAsia"/>
        </w:rPr>
        <w:t xml:space="preserve">　</w:t>
      </w:r>
      <w:r>
        <w:rPr>
          <w:rFonts w:hint="eastAsia"/>
        </w:rPr>
        <w:t xml:space="preserve">- </w:t>
      </w:r>
      <w:r>
        <w:rPr>
          <w:rFonts w:hint="eastAsia"/>
        </w:rPr>
        <w:t>チャネルによる通信</w:t>
      </w:r>
    </w:p>
    <w:p w:rsidR="00C27FE6" w:rsidRDefault="00C27FE6" w:rsidP="00371914"/>
    <w:p w:rsidR="006B7A50" w:rsidRDefault="006B7A50" w:rsidP="00371914">
      <w:r>
        <w:rPr>
          <w:rFonts w:hint="eastAsia"/>
        </w:rPr>
        <w:t>並列計算に関係する特徴について説明します。</w:t>
      </w:r>
    </w:p>
    <w:p w:rsidR="006B7A50" w:rsidRDefault="006B7A50" w:rsidP="00371914"/>
    <w:p w:rsidR="00FD27A6" w:rsidRPr="00781EF2" w:rsidRDefault="00FD27A6" w:rsidP="00FD27A6">
      <w:r>
        <w:rPr>
          <w:rFonts w:hint="eastAsia"/>
        </w:rPr>
        <w:t>goroutine</w:t>
      </w:r>
      <w:r w:rsidRPr="00781EF2">
        <w:t>は</w:t>
      </w:r>
      <w:r>
        <w:rPr>
          <w:rFonts w:hint="eastAsia"/>
        </w:rPr>
        <w:t>、</w:t>
      </w:r>
      <w:r w:rsidRPr="00781EF2">
        <w:t>OS</w:t>
      </w:r>
      <w:r>
        <w:t>のプロセスやスレッドではない、プログラミング言語</w:t>
      </w:r>
      <w:r>
        <w:rPr>
          <w:rFonts w:hint="eastAsia"/>
        </w:rPr>
        <w:t>内独自</w:t>
      </w:r>
      <w:r>
        <w:t>の</w:t>
      </w:r>
      <w:r>
        <w:rPr>
          <w:rFonts w:hint="eastAsia"/>
        </w:rPr>
        <w:t>処理単位です</w:t>
      </w:r>
      <w:r w:rsidRPr="00781EF2">
        <w:t>。</w:t>
      </w:r>
    </w:p>
    <w:p w:rsidR="00371914" w:rsidRPr="00454200" w:rsidRDefault="00371914" w:rsidP="00371914"/>
    <w:p w:rsidR="00371914" w:rsidRPr="00371914" w:rsidRDefault="002D0F09" w:rsidP="00371914">
      <w:r>
        <w:rPr>
          <w:rFonts w:hint="eastAsia"/>
        </w:rPr>
        <w:t>goroutine</w:t>
      </w:r>
      <w:r>
        <w:rPr>
          <w:rFonts w:hint="eastAsia"/>
        </w:rPr>
        <w:t>は、</w:t>
      </w:r>
      <w:r>
        <w:t>チャネル通信によって</w:t>
      </w:r>
      <w:r w:rsidR="00371914" w:rsidRPr="00371914">
        <w:t>データの送受信、および同期を行います。チャネル通信はチャネル変数への読み書きによって行います。</w:t>
      </w:r>
      <w:r w:rsidR="00CB16E4">
        <w:rPr>
          <w:rFonts w:hint="eastAsia"/>
        </w:rPr>
        <w:t>読み込みが受信、書き込みが送信となります。</w:t>
      </w:r>
    </w:p>
    <w:p w:rsidR="00371914" w:rsidRPr="00371914" w:rsidRDefault="00371914" w:rsidP="00371914"/>
    <w:p w:rsidR="00371914" w:rsidRPr="00371914" w:rsidRDefault="00371914" w:rsidP="00371914">
      <w:r w:rsidRPr="00371914">
        <w:rPr>
          <w:b/>
        </w:rPr>
        <w:t>Go</w:t>
      </w:r>
      <w:r w:rsidRPr="00371914">
        <w:rPr>
          <w:b/>
        </w:rPr>
        <w:t>のコード例</w:t>
      </w:r>
    </w:p>
    <w:p w:rsidR="00371914" w:rsidRPr="00371914" w:rsidRDefault="00371914" w:rsidP="00371914"/>
    <w:p w:rsidR="00371914" w:rsidRDefault="00371914" w:rsidP="00371914">
      <w:r w:rsidRPr="00371914">
        <w:t>go_sample.go</w:t>
      </w:r>
    </w:p>
    <w:tbl>
      <w:tblPr>
        <w:tblStyle w:val="af"/>
        <w:tblW w:w="0" w:type="auto"/>
        <w:tblLook w:val="04A0"/>
      </w:tblPr>
      <w:tblGrid>
        <w:gridCol w:w="8702"/>
      </w:tblGrid>
      <w:tr w:rsidR="002F2C5A" w:rsidRPr="00112947" w:rsidTr="002F2C5A">
        <w:tc>
          <w:tcPr>
            <w:tcW w:w="8702" w:type="dxa"/>
          </w:tcPr>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rPr>
              <w:t>1  : package main</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rPr>
              <w:t xml:space="preserve">2  : </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rPr>
              <w:t>3  : import (</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rPr>
              <w:t>4  :   "fmt"</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rPr>
              <w:t>5  :   "time"</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rPr>
              <w:t>6  : )</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rPr>
              <w:t xml:space="preserve">7  : </w:t>
            </w:r>
          </w:p>
          <w:p w:rsidR="006246B9" w:rsidRPr="006246B9" w:rsidRDefault="006246B9" w:rsidP="006246B9">
            <w:pPr>
              <w:rPr>
                <w:rFonts w:asciiTheme="majorEastAsia" w:eastAsiaTheme="majorEastAsia" w:hAnsiTheme="majorEastAsia"/>
              </w:rPr>
            </w:pPr>
            <w:r>
              <w:rPr>
                <w:rFonts w:asciiTheme="majorEastAsia" w:eastAsiaTheme="majorEastAsia" w:hAnsiTheme="majorEastAsia" w:hint="eastAsia"/>
              </w:rPr>
              <w:t>8  : const DATA_NUM = 10</w:t>
            </w:r>
            <w:r w:rsidRPr="006246B9">
              <w:rPr>
                <w:rFonts w:asciiTheme="majorEastAsia" w:eastAsiaTheme="majorEastAsia" w:hAnsiTheme="majorEastAsia" w:hint="eastAsia"/>
              </w:rPr>
              <w:t xml:space="preserve"> // メッセージの数</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hint="eastAsia"/>
              </w:rPr>
              <w:t>9  : const WORKER_NUM = 3 // 軽量プロセスの数</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rPr>
              <w:t xml:space="preserve">10 : </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hint="eastAsia"/>
              </w:rPr>
              <w:t>11 : // i: プロセス番号</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hint="eastAsia"/>
              </w:rPr>
              <w:t>12 : // c: チャネル変数</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rPr>
              <w:lastRenderedPageBreak/>
              <w:t>13 : func worker(i int, c chan int) {</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rPr>
              <w:t>14 :   for {</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hint="eastAsia"/>
              </w:rPr>
              <w:t>15 :     d := &lt;- c // メッセージ受信</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rPr>
              <w:t>16 :     fmt.Println("[",i,"] work!",d)</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rPr>
              <w:t>17 :     time.Sleep(1)</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rPr>
              <w:t>18 :   }</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rPr>
              <w:t>19 : }</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rPr>
              <w:t xml:space="preserve">20 : </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rPr>
              <w:t>21 : func main() {</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hint="eastAsia"/>
              </w:rPr>
              <w:t>22 :   c := make(chan int, DATA_NUM) // チャネル変数の生成</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rPr>
              <w:t xml:space="preserve">23 : </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hint="eastAsia"/>
              </w:rPr>
              <w:t>24 :   // 軽量プロセスの生成</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rPr>
              <w:t>25 :   for i := 0; i &lt; WORKER_NUM; i++ {</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rPr>
              <w:t>26 :     go worker(i, c)</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rPr>
              <w:t>27 :   }</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rPr>
              <w:t xml:space="preserve">28 : </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hint="eastAsia"/>
              </w:rPr>
              <w:t>29 :   // メッセージ送信</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rPr>
              <w:t>30 :   for i := 0; i &lt; DATA_NUM; i++ {</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rPr>
              <w:t>31 :     c &lt;- i</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rPr>
              <w:t>32 :   }</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rPr>
              <w:t xml:space="preserve">33 : </w:t>
            </w:r>
          </w:p>
          <w:p w:rsidR="006246B9" w:rsidRPr="006246B9" w:rsidRDefault="006246B9" w:rsidP="006246B9">
            <w:pPr>
              <w:rPr>
                <w:rFonts w:asciiTheme="majorEastAsia" w:eastAsiaTheme="majorEastAsia" w:hAnsiTheme="majorEastAsia"/>
              </w:rPr>
            </w:pPr>
            <w:r w:rsidRPr="006246B9">
              <w:rPr>
                <w:rFonts w:asciiTheme="majorEastAsia" w:eastAsiaTheme="majorEastAsia" w:hAnsiTheme="majorEastAsia"/>
              </w:rPr>
              <w:t>34 :   time.Sleep(1000*time.Millisecond)</w:t>
            </w:r>
          </w:p>
          <w:p w:rsidR="002F2C5A" w:rsidRPr="00112947" w:rsidRDefault="006246B9" w:rsidP="002F2C5A">
            <w:pPr>
              <w:rPr>
                <w:rFonts w:asciiTheme="majorEastAsia" w:eastAsiaTheme="majorEastAsia" w:hAnsiTheme="majorEastAsia"/>
              </w:rPr>
            </w:pPr>
            <w:r w:rsidRPr="006246B9">
              <w:rPr>
                <w:rFonts w:asciiTheme="majorEastAsia" w:eastAsiaTheme="majorEastAsia" w:hAnsiTheme="majorEastAsia"/>
              </w:rPr>
              <w:t>35 : }</w:t>
            </w:r>
          </w:p>
        </w:tc>
      </w:tr>
    </w:tbl>
    <w:p w:rsidR="00371914" w:rsidRPr="00371914" w:rsidRDefault="00371914" w:rsidP="00371914"/>
    <w:p w:rsidR="00371914" w:rsidRPr="00371914" w:rsidRDefault="00371914" w:rsidP="00371914">
      <w:r w:rsidRPr="00371914">
        <w:t>メインプロセスは</w:t>
      </w:r>
      <w:r w:rsidRPr="00371914">
        <w:t>2</w:t>
      </w:r>
      <w:r w:rsidR="00B34207">
        <w:rPr>
          <w:rFonts w:hint="eastAsia"/>
        </w:rPr>
        <w:t>1</w:t>
      </w:r>
      <w:r w:rsidRPr="00371914">
        <w:t>行目の</w:t>
      </w:r>
      <w:r w:rsidRPr="00371914">
        <w:t>main()</w:t>
      </w:r>
      <w:r w:rsidRPr="00371914">
        <w:t>から実行を開始します。</w:t>
      </w:r>
    </w:p>
    <w:p w:rsidR="00371914" w:rsidRPr="00371914" w:rsidRDefault="00371914" w:rsidP="00371914">
      <w:r w:rsidRPr="00371914">
        <w:t>2</w:t>
      </w:r>
      <w:r w:rsidR="00B34207">
        <w:rPr>
          <w:rFonts w:hint="eastAsia"/>
        </w:rPr>
        <w:t>2</w:t>
      </w:r>
      <w:r w:rsidRPr="00371914">
        <w:t>行目の</w:t>
      </w:r>
      <w:r w:rsidRPr="00371914">
        <w:t>make(chan int</w:t>
      </w:r>
      <w:r w:rsidR="009274DE">
        <w:rPr>
          <w:rFonts w:hint="eastAsia"/>
        </w:rPr>
        <w:t>, DATA_NUM</w:t>
      </w:r>
      <w:r w:rsidRPr="00371914">
        <w:t>)</w:t>
      </w:r>
      <w:r w:rsidRPr="00371914">
        <w:t>により、</w:t>
      </w:r>
      <w:r w:rsidRPr="00371914">
        <w:t>int</w:t>
      </w:r>
      <w:r w:rsidRPr="00371914">
        <w:t>型変数を送受信するためのチャネル変数</w:t>
      </w:r>
      <w:r w:rsidRPr="00371914">
        <w:t>c</w:t>
      </w:r>
      <w:r w:rsidRPr="00371914">
        <w:t>を生成します。</w:t>
      </w:r>
      <w:r w:rsidR="00941C34">
        <w:rPr>
          <w:rFonts w:hint="eastAsia"/>
        </w:rPr>
        <w:t>第二引数の</w:t>
      </w:r>
      <w:r w:rsidR="00941C34">
        <w:rPr>
          <w:rFonts w:hint="eastAsia"/>
        </w:rPr>
        <w:t>DATA_NUM</w:t>
      </w:r>
      <w:r w:rsidR="00941C34">
        <w:rPr>
          <w:rFonts w:hint="eastAsia"/>
        </w:rPr>
        <w:t>で、チャネルのバッファサイズを指定します。</w:t>
      </w:r>
    </w:p>
    <w:p w:rsidR="00371914" w:rsidRPr="00371914" w:rsidRDefault="00371914" w:rsidP="00371914">
      <w:r w:rsidRPr="00371914">
        <w:t>2</w:t>
      </w:r>
      <w:r w:rsidR="00B34207">
        <w:rPr>
          <w:rFonts w:hint="eastAsia"/>
        </w:rPr>
        <w:t>6</w:t>
      </w:r>
      <w:r w:rsidR="00B34207">
        <w:t>行目で</w:t>
      </w:r>
      <w:r w:rsidR="001033BB">
        <w:rPr>
          <w:rFonts w:hint="eastAsia"/>
        </w:rPr>
        <w:t>worker()</w:t>
      </w:r>
      <w:r w:rsidR="001033BB">
        <w:rPr>
          <w:rFonts w:hint="eastAsia"/>
        </w:rPr>
        <w:t>を実行する</w:t>
      </w:r>
      <w:r w:rsidRPr="00371914">
        <w:t>軽量プロセスを生成します。</w:t>
      </w:r>
    </w:p>
    <w:p w:rsidR="00371914" w:rsidRPr="00941C34" w:rsidRDefault="00371914" w:rsidP="00371914">
      <w:r w:rsidRPr="00371914">
        <w:t>メインプロセスは</w:t>
      </w:r>
      <w:r w:rsidR="00872D6C">
        <w:rPr>
          <w:rFonts w:hint="eastAsia"/>
        </w:rPr>
        <w:t>31</w:t>
      </w:r>
      <w:r w:rsidRPr="00371914">
        <w:t>行目でチャネル変数</w:t>
      </w:r>
      <w:r w:rsidRPr="00371914">
        <w:t>c</w:t>
      </w:r>
      <w:r w:rsidRPr="00371914">
        <w:t>に</w:t>
      </w:r>
      <w:r w:rsidRPr="00371914">
        <w:t>int</w:t>
      </w:r>
      <w:r w:rsidRPr="00371914">
        <w:t>型のデータを送信します。</w:t>
      </w:r>
      <w:r w:rsidR="00941C34">
        <w:rPr>
          <w:rFonts w:hint="eastAsia"/>
        </w:rPr>
        <w:t>メインプロセスは、チャネルのバッファがいっぱいになるまで送信できます。サンプルコードでは、バッファサイズが</w:t>
      </w:r>
      <w:r w:rsidR="00941C34">
        <w:rPr>
          <w:rFonts w:hint="eastAsia"/>
        </w:rPr>
        <w:t>DATA_NUM</w:t>
      </w:r>
      <w:r w:rsidR="00941C34">
        <w:rPr>
          <w:rFonts w:hint="eastAsia"/>
        </w:rPr>
        <w:t>個のチャネルに</w:t>
      </w:r>
      <w:r w:rsidR="009A4D60">
        <w:rPr>
          <w:rFonts w:hint="eastAsia"/>
        </w:rPr>
        <w:t>、</w:t>
      </w:r>
      <w:r w:rsidR="00941C34">
        <w:rPr>
          <w:rFonts w:hint="eastAsia"/>
        </w:rPr>
        <w:t>DATA_NUM</w:t>
      </w:r>
      <w:r w:rsidR="00941C34">
        <w:rPr>
          <w:rFonts w:hint="eastAsia"/>
        </w:rPr>
        <w:t>個のデータを送信しています。もし、</w:t>
      </w:r>
      <w:r w:rsidR="00941C34">
        <w:rPr>
          <w:rFonts w:hint="eastAsia"/>
        </w:rPr>
        <w:t>DATA_NUM</w:t>
      </w:r>
      <w:r w:rsidR="00941C34">
        <w:rPr>
          <w:rFonts w:hint="eastAsia"/>
        </w:rPr>
        <w:t>個より多くのデータをチャネルに送信</w:t>
      </w:r>
      <w:r w:rsidR="009C28E3">
        <w:rPr>
          <w:rFonts w:hint="eastAsia"/>
        </w:rPr>
        <w:t>する</w:t>
      </w:r>
      <w:r w:rsidR="00941C34">
        <w:rPr>
          <w:rFonts w:hint="eastAsia"/>
        </w:rPr>
        <w:t>場合は、軽量プロセスがチャネルからデータを受信し、バッファに空きができるまで送信を待ちます。</w:t>
      </w:r>
    </w:p>
    <w:p w:rsidR="00CC3AC5" w:rsidRPr="00371914" w:rsidRDefault="00371914" w:rsidP="00371914">
      <w:r w:rsidRPr="00371914">
        <w:t>3</w:t>
      </w:r>
      <w:r w:rsidR="00092FA8">
        <w:rPr>
          <w:rFonts w:hint="eastAsia"/>
        </w:rPr>
        <w:t>4</w:t>
      </w:r>
      <w:r w:rsidRPr="00371914">
        <w:t>行目で軽量プロセスの標準出力を待ってから終了します。</w:t>
      </w:r>
      <w:r w:rsidR="00CC3AC5">
        <w:rPr>
          <w:rFonts w:hint="eastAsia"/>
        </w:rPr>
        <w:t>1000*time.Millisecond</w:t>
      </w:r>
      <w:r w:rsidR="00CC3AC5">
        <w:rPr>
          <w:rFonts w:hint="eastAsia"/>
        </w:rPr>
        <w:t>で</w:t>
      </w:r>
      <w:r w:rsidR="00CC3AC5">
        <w:rPr>
          <w:rFonts w:hint="eastAsia"/>
        </w:rPr>
        <w:t>1</w:t>
      </w:r>
      <w:r w:rsidR="00CC3AC5">
        <w:rPr>
          <w:rFonts w:hint="eastAsia"/>
        </w:rPr>
        <w:t>秒待ちます。</w:t>
      </w:r>
    </w:p>
    <w:p w:rsidR="00371914" w:rsidRPr="00CC3AC5" w:rsidRDefault="00371914" w:rsidP="00371914"/>
    <w:p w:rsidR="00371914" w:rsidRPr="00371914" w:rsidRDefault="00A274E0" w:rsidP="00371914">
      <w:r>
        <w:lastRenderedPageBreak/>
        <w:t>軽量プロセスは</w:t>
      </w:r>
      <w:r w:rsidR="00371914" w:rsidRPr="00371914">
        <w:t>13</w:t>
      </w:r>
      <w:r w:rsidR="00371914" w:rsidRPr="00371914">
        <w:t>行目の</w:t>
      </w:r>
      <w:r w:rsidR="00371914" w:rsidRPr="00371914">
        <w:t>worker()</w:t>
      </w:r>
      <w:r w:rsidR="00371914" w:rsidRPr="00371914">
        <w:t>を実行します。</w:t>
      </w:r>
    </w:p>
    <w:p w:rsidR="00371914" w:rsidRPr="00371914" w:rsidRDefault="00371914" w:rsidP="00371914">
      <w:r w:rsidRPr="00371914">
        <w:t>15</w:t>
      </w:r>
      <w:r w:rsidRPr="00371914">
        <w:t>行目でチャネル変数</w:t>
      </w:r>
      <w:r w:rsidRPr="00371914">
        <w:t>c</w:t>
      </w:r>
      <w:r w:rsidRPr="00371914">
        <w:t>から</w:t>
      </w:r>
      <w:r w:rsidRPr="00371914">
        <w:t>int</w:t>
      </w:r>
      <w:r w:rsidRPr="00371914">
        <w:t>型のデータを受信します。</w:t>
      </w:r>
      <w:r w:rsidR="00A56834">
        <w:rPr>
          <w:rFonts w:hint="eastAsia"/>
        </w:rPr>
        <w:t>軽量プロセスは</w:t>
      </w:r>
      <w:r w:rsidR="006D5D29">
        <w:rPr>
          <w:rFonts w:hint="eastAsia"/>
        </w:rPr>
        <w:t>、</w:t>
      </w:r>
      <w:r w:rsidRPr="00371914">
        <w:t>メインプロセスがチャネル変数</w:t>
      </w:r>
      <w:r w:rsidRPr="00371914">
        <w:t>c</w:t>
      </w:r>
      <w:r w:rsidRPr="00371914">
        <w:t>にデータを送</w:t>
      </w:r>
      <w:r w:rsidR="00A56834">
        <w:t>信するまで、</w:t>
      </w:r>
      <w:r w:rsidRPr="00371914">
        <w:t>待ちます。</w:t>
      </w:r>
    </w:p>
    <w:p w:rsidR="00371914" w:rsidRPr="00371914" w:rsidRDefault="00371914" w:rsidP="00371914">
      <w:r w:rsidRPr="00371914">
        <w:t>14</w:t>
      </w:r>
      <w:r w:rsidR="00810ABC">
        <w:t>行目の</w:t>
      </w:r>
      <w:r w:rsidR="00810ABC">
        <w:rPr>
          <w:rFonts w:hint="eastAsia"/>
        </w:rPr>
        <w:t>for</w:t>
      </w:r>
      <w:r w:rsidR="006D5D29">
        <w:t>ループにより、軽量プロセスはデータの受信</w:t>
      </w:r>
      <w:r w:rsidRPr="00371914">
        <w:t>に戻ります。</w:t>
      </w:r>
    </w:p>
    <w:p w:rsidR="00371914" w:rsidRPr="00371914" w:rsidRDefault="00371914" w:rsidP="00371914">
      <w:r w:rsidRPr="00371914">
        <w:t>このコード</w:t>
      </w:r>
      <w:r w:rsidR="006D5D29">
        <w:rPr>
          <w:rFonts w:hint="eastAsia"/>
        </w:rPr>
        <w:t>で</w:t>
      </w:r>
      <w:r w:rsidRPr="00371914">
        <w:t>は、処理</w:t>
      </w:r>
      <w:r w:rsidRPr="00371914">
        <w:t>(“Work!”</w:t>
      </w:r>
      <w:r w:rsidRPr="00371914">
        <w:t>の出力</w:t>
      </w:r>
      <w:r w:rsidRPr="00371914">
        <w:t>)</w:t>
      </w:r>
      <w:r w:rsidR="00ED71DB">
        <w:rPr>
          <w:rFonts w:hint="eastAsia"/>
        </w:rPr>
        <w:t xml:space="preserve"> </w:t>
      </w:r>
      <w:r w:rsidR="00E32471">
        <w:rPr>
          <w:rFonts w:hint="eastAsia"/>
        </w:rPr>
        <w:t>が</w:t>
      </w:r>
      <w:r w:rsidR="006D5D29">
        <w:rPr>
          <w:rFonts w:hint="eastAsia"/>
        </w:rPr>
        <w:t>終わった</w:t>
      </w:r>
      <w:r w:rsidR="006D5D29">
        <w:t>軽量プロセス</w:t>
      </w:r>
      <w:r w:rsidR="006D5D29">
        <w:rPr>
          <w:rFonts w:hint="eastAsia"/>
        </w:rPr>
        <w:t>が</w:t>
      </w:r>
      <w:r w:rsidR="00D367A2">
        <w:rPr>
          <w:rFonts w:hint="eastAsia"/>
        </w:rPr>
        <w:t>、</w:t>
      </w:r>
      <w:r w:rsidR="006D5D29">
        <w:rPr>
          <w:rFonts w:hint="eastAsia"/>
        </w:rPr>
        <w:t>次の</w:t>
      </w:r>
      <w:r w:rsidR="006D5D29">
        <w:t>データを</w:t>
      </w:r>
      <w:r w:rsidR="006D5D29">
        <w:rPr>
          <w:rFonts w:hint="eastAsia"/>
        </w:rPr>
        <w:t>受信し</w:t>
      </w:r>
      <w:r w:rsidR="006D5D29">
        <w:t>て処理を行</w:t>
      </w:r>
      <w:r w:rsidR="006D5D29">
        <w:rPr>
          <w:rFonts w:hint="eastAsia"/>
        </w:rPr>
        <w:t>います</w:t>
      </w:r>
      <w:r w:rsidRPr="00371914">
        <w:t>。</w:t>
      </w:r>
    </w:p>
    <w:p w:rsidR="00371914" w:rsidRPr="00371914" w:rsidRDefault="00371914" w:rsidP="00371914"/>
    <w:p w:rsidR="00371914" w:rsidRPr="00371914" w:rsidRDefault="00344B46" w:rsidP="0092759D">
      <w:pPr>
        <w:jc w:val="center"/>
      </w:pPr>
      <w:r>
        <w:rPr>
          <w:noProof/>
        </w:rPr>
        <w:drawing>
          <wp:inline distT="0" distB="0" distL="0" distR="0">
            <wp:extent cx="5288571" cy="3240000"/>
            <wp:effectExtent l="19050" t="0" r="7329" b="0"/>
            <wp:docPr id="7"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288571" cy="3240000"/>
                    </a:xfrm>
                    <a:prstGeom prst="rect">
                      <a:avLst/>
                    </a:prstGeom>
                    <a:noFill/>
                    <a:ln w="9525">
                      <a:noFill/>
                      <a:miter lim="800000"/>
                      <a:headEnd/>
                      <a:tailEnd/>
                    </a:ln>
                  </pic:spPr>
                </pic:pic>
              </a:graphicData>
            </a:graphic>
          </wp:inline>
        </w:drawing>
      </w:r>
    </w:p>
    <w:p w:rsidR="00371914" w:rsidRPr="00371914" w:rsidRDefault="0092759D" w:rsidP="0092759D">
      <w:pPr>
        <w:pStyle w:val="ae"/>
        <w:jc w:val="center"/>
      </w:pPr>
      <w:r>
        <w:rPr>
          <w:rFonts w:hint="eastAsia"/>
        </w:rPr>
        <w:t>図</w:t>
      </w:r>
      <w:r>
        <w:rPr>
          <w:rFonts w:hint="eastAsia"/>
        </w:rPr>
        <w:t xml:space="preserve"> </w:t>
      </w:r>
      <w:r w:rsidR="00EB706D">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EB706D">
        <w:fldChar w:fldCharType="separate"/>
      </w:r>
      <w:r>
        <w:rPr>
          <w:noProof/>
        </w:rPr>
        <w:t>6</w:t>
      </w:r>
      <w:r w:rsidR="00EB706D">
        <w:fldChar w:fldCharType="end"/>
      </w:r>
      <w:r w:rsidR="00371914" w:rsidRPr="00371914">
        <w:t xml:space="preserve"> Go</w:t>
      </w:r>
      <w:r w:rsidR="00371914" w:rsidRPr="00371914">
        <w:t>並列処理</w:t>
      </w:r>
      <w:r w:rsidR="001B3A51">
        <w:rPr>
          <w:rFonts w:hint="eastAsia"/>
        </w:rPr>
        <w:t>の実行例</w:t>
      </w:r>
    </w:p>
    <w:p w:rsidR="00371914" w:rsidRPr="00371914" w:rsidRDefault="00371914" w:rsidP="00371914"/>
    <w:p w:rsidR="00371914" w:rsidRDefault="00371914" w:rsidP="00371914">
      <w:pPr>
        <w:rPr>
          <w:b/>
        </w:rPr>
      </w:pPr>
      <w:r w:rsidRPr="00371914">
        <w:rPr>
          <w:b/>
        </w:rPr>
        <w:t>実行結果</w:t>
      </w:r>
      <w:r w:rsidRPr="00371914">
        <w:rPr>
          <w:b/>
        </w:rPr>
        <w:t xml:space="preserve"> *</w:t>
      </w:r>
    </w:p>
    <w:p w:rsidR="007A529D" w:rsidRPr="00371914" w:rsidRDefault="007A529D" w:rsidP="00371914"/>
    <w:tbl>
      <w:tblPr>
        <w:tblStyle w:val="af"/>
        <w:tblW w:w="0" w:type="auto"/>
        <w:tblLook w:val="04A0"/>
      </w:tblPr>
      <w:tblGrid>
        <w:gridCol w:w="8702"/>
      </w:tblGrid>
      <w:tr w:rsidR="002F2C5A" w:rsidRPr="00112947" w:rsidTr="002F2C5A">
        <w:tc>
          <w:tcPr>
            <w:tcW w:w="8702" w:type="dxa"/>
          </w:tcPr>
          <w:p w:rsidR="005F5550" w:rsidRPr="00112947" w:rsidRDefault="00DC6859" w:rsidP="005F5550">
            <w:pPr>
              <w:rPr>
                <w:rFonts w:asciiTheme="majorEastAsia" w:eastAsiaTheme="majorEastAsia" w:hAnsiTheme="majorEastAsia"/>
              </w:rPr>
            </w:pPr>
            <w:r w:rsidRPr="00112947">
              <w:rPr>
                <w:rFonts w:asciiTheme="majorEastAsia" w:eastAsiaTheme="majorEastAsia" w:hAnsiTheme="majorEastAsia" w:hint="eastAsia"/>
              </w:rPr>
              <w:t xml:space="preserve">$ </w:t>
            </w:r>
            <w:r w:rsidR="005F5550" w:rsidRPr="00112947">
              <w:rPr>
                <w:rFonts w:asciiTheme="majorEastAsia" w:eastAsiaTheme="majorEastAsia" w:hAnsiTheme="majorEastAsia"/>
              </w:rPr>
              <w:t xml:space="preserve">go run </w:t>
            </w:r>
            <w:r w:rsidR="00C829F5">
              <w:rPr>
                <w:rFonts w:asciiTheme="majorEastAsia" w:eastAsiaTheme="majorEastAsia" w:hAnsiTheme="majorEastAsia" w:hint="eastAsia"/>
              </w:rPr>
              <w:t>./</w:t>
            </w:r>
            <w:r w:rsidR="005F5550" w:rsidRPr="00112947">
              <w:rPr>
                <w:rFonts w:asciiTheme="majorEastAsia" w:eastAsiaTheme="majorEastAsia" w:hAnsiTheme="majorEastAsia"/>
              </w:rPr>
              <w:t>go_sample.go</w:t>
            </w:r>
          </w:p>
          <w:p w:rsidR="00C90116" w:rsidRPr="00C90116" w:rsidRDefault="00C90116" w:rsidP="00C90116">
            <w:pPr>
              <w:rPr>
                <w:rFonts w:asciiTheme="majorEastAsia" w:eastAsiaTheme="majorEastAsia" w:hAnsiTheme="majorEastAsia"/>
              </w:rPr>
            </w:pPr>
            <w:r w:rsidRPr="00C90116">
              <w:rPr>
                <w:rFonts w:asciiTheme="majorEastAsia" w:eastAsiaTheme="majorEastAsia" w:hAnsiTheme="majorEastAsia"/>
              </w:rPr>
              <w:t>[ 0 ] work! 0</w:t>
            </w:r>
          </w:p>
          <w:p w:rsidR="00C90116" w:rsidRPr="00C90116" w:rsidRDefault="00C90116" w:rsidP="00C90116">
            <w:pPr>
              <w:rPr>
                <w:rFonts w:asciiTheme="majorEastAsia" w:eastAsiaTheme="majorEastAsia" w:hAnsiTheme="majorEastAsia"/>
              </w:rPr>
            </w:pPr>
            <w:r w:rsidRPr="00C90116">
              <w:rPr>
                <w:rFonts w:asciiTheme="majorEastAsia" w:eastAsiaTheme="majorEastAsia" w:hAnsiTheme="majorEastAsia"/>
              </w:rPr>
              <w:t>[ 1 ] work! 1</w:t>
            </w:r>
          </w:p>
          <w:p w:rsidR="00C90116" w:rsidRPr="00C90116" w:rsidRDefault="00C90116" w:rsidP="00C90116">
            <w:pPr>
              <w:rPr>
                <w:rFonts w:asciiTheme="majorEastAsia" w:eastAsiaTheme="majorEastAsia" w:hAnsiTheme="majorEastAsia"/>
              </w:rPr>
            </w:pPr>
            <w:r w:rsidRPr="00C90116">
              <w:rPr>
                <w:rFonts w:asciiTheme="majorEastAsia" w:eastAsiaTheme="majorEastAsia" w:hAnsiTheme="majorEastAsia"/>
              </w:rPr>
              <w:t>[ 2 ] work! 2</w:t>
            </w:r>
          </w:p>
          <w:p w:rsidR="00C90116" w:rsidRPr="00C90116" w:rsidRDefault="00C90116" w:rsidP="00C90116">
            <w:pPr>
              <w:rPr>
                <w:rFonts w:asciiTheme="majorEastAsia" w:eastAsiaTheme="majorEastAsia" w:hAnsiTheme="majorEastAsia"/>
              </w:rPr>
            </w:pPr>
            <w:r w:rsidRPr="00C90116">
              <w:rPr>
                <w:rFonts w:asciiTheme="majorEastAsia" w:eastAsiaTheme="majorEastAsia" w:hAnsiTheme="majorEastAsia"/>
              </w:rPr>
              <w:t>[ 0 ] work! 3</w:t>
            </w:r>
          </w:p>
          <w:p w:rsidR="00C90116" w:rsidRPr="00C90116" w:rsidRDefault="00C90116" w:rsidP="00C90116">
            <w:pPr>
              <w:rPr>
                <w:rFonts w:asciiTheme="majorEastAsia" w:eastAsiaTheme="majorEastAsia" w:hAnsiTheme="majorEastAsia"/>
              </w:rPr>
            </w:pPr>
            <w:r w:rsidRPr="00C90116">
              <w:rPr>
                <w:rFonts w:asciiTheme="majorEastAsia" w:eastAsiaTheme="majorEastAsia" w:hAnsiTheme="majorEastAsia"/>
              </w:rPr>
              <w:t>[ 1 ] work! 4</w:t>
            </w:r>
          </w:p>
          <w:p w:rsidR="00C90116" w:rsidRPr="00C90116" w:rsidRDefault="00C90116" w:rsidP="00C90116">
            <w:pPr>
              <w:rPr>
                <w:rFonts w:asciiTheme="majorEastAsia" w:eastAsiaTheme="majorEastAsia" w:hAnsiTheme="majorEastAsia"/>
              </w:rPr>
            </w:pPr>
            <w:r w:rsidRPr="00C90116">
              <w:rPr>
                <w:rFonts w:asciiTheme="majorEastAsia" w:eastAsiaTheme="majorEastAsia" w:hAnsiTheme="majorEastAsia"/>
              </w:rPr>
              <w:t>[ 2 ] work! 5</w:t>
            </w:r>
          </w:p>
          <w:p w:rsidR="00C90116" w:rsidRPr="00C90116" w:rsidRDefault="00C90116" w:rsidP="00C90116">
            <w:pPr>
              <w:rPr>
                <w:rFonts w:asciiTheme="majorEastAsia" w:eastAsiaTheme="majorEastAsia" w:hAnsiTheme="majorEastAsia"/>
              </w:rPr>
            </w:pPr>
            <w:r w:rsidRPr="00C90116">
              <w:rPr>
                <w:rFonts w:asciiTheme="majorEastAsia" w:eastAsiaTheme="majorEastAsia" w:hAnsiTheme="majorEastAsia"/>
              </w:rPr>
              <w:t>[ 0 ] work! 6</w:t>
            </w:r>
          </w:p>
          <w:p w:rsidR="00C90116" w:rsidRPr="00C90116" w:rsidRDefault="00C90116" w:rsidP="00C90116">
            <w:pPr>
              <w:rPr>
                <w:rFonts w:asciiTheme="majorEastAsia" w:eastAsiaTheme="majorEastAsia" w:hAnsiTheme="majorEastAsia"/>
              </w:rPr>
            </w:pPr>
            <w:r w:rsidRPr="00C90116">
              <w:rPr>
                <w:rFonts w:asciiTheme="majorEastAsia" w:eastAsiaTheme="majorEastAsia" w:hAnsiTheme="majorEastAsia"/>
              </w:rPr>
              <w:t>[ 1 ] work! 7</w:t>
            </w:r>
          </w:p>
          <w:p w:rsidR="00C90116" w:rsidRPr="00C90116" w:rsidRDefault="00C90116" w:rsidP="00C90116">
            <w:pPr>
              <w:rPr>
                <w:rFonts w:asciiTheme="majorEastAsia" w:eastAsiaTheme="majorEastAsia" w:hAnsiTheme="majorEastAsia"/>
              </w:rPr>
            </w:pPr>
            <w:r w:rsidRPr="00C90116">
              <w:rPr>
                <w:rFonts w:asciiTheme="majorEastAsia" w:eastAsiaTheme="majorEastAsia" w:hAnsiTheme="majorEastAsia"/>
              </w:rPr>
              <w:t>[ 2 ] work! 8</w:t>
            </w:r>
          </w:p>
          <w:p w:rsidR="00C90116" w:rsidRPr="00112947" w:rsidRDefault="00C90116" w:rsidP="00C90116">
            <w:pPr>
              <w:rPr>
                <w:rFonts w:asciiTheme="majorEastAsia" w:eastAsiaTheme="majorEastAsia" w:hAnsiTheme="majorEastAsia"/>
              </w:rPr>
            </w:pPr>
            <w:r w:rsidRPr="00C90116">
              <w:rPr>
                <w:rFonts w:asciiTheme="majorEastAsia" w:eastAsiaTheme="majorEastAsia" w:hAnsiTheme="majorEastAsia"/>
              </w:rPr>
              <w:lastRenderedPageBreak/>
              <w:t>[ 0 ] work! 9</w:t>
            </w:r>
          </w:p>
        </w:tc>
      </w:tr>
    </w:tbl>
    <w:p w:rsidR="00371914" w:rsidRPr="00371914" w:rsidRDefault="00371914" w:rsidP="00371914"/>
    <w:p w:rsidR="00450D52" w:rsidRPr="00631256" w:rsidRDefault="00371914" w:rsidP="00371914">
      <w:r w:rsidRPr="00631256">
        <w:t>軽量プロセス</w:t>
      </w:r>
      <w:r w:rsidRPr="00631256">
        <w:t xml:space="preserve">0,1,2 </w:t>
      </w:r>
      <w:r w:rsidRPr="00631256">
        <w:t>がデータを受信していることが分かります。</w:t>
      </w:r>
    </w:p>
    <w:p w:rsidR="00ED71DB" w:rsidRPr="00631256" w:rsidRDefault="00ED71DB" w:rsidP="00371914">
      <w:bookmarkStart w:id="10" w:name="OLE_LINK11"/>
      <w:bookmarkStart w:id="11" w:name="OLE_LINK12"/>
      <w:r>
        <w:rPr>
          <w:rFonts w:hint="eastAsia"/>
        </w:rPr>
        <w:t>なお、</w:t>
      </w:r>
      <w:r w:rsidRPr="00631256">
        <w:rPr>
          <w:rFonts w:hint="eastAsia"/>
        </w:rPr>
        <w:t>実行結果は環境によって異なります。</w:t>
      </w:r>
    </w:p>
    <w:bookmarkEnd w:id="10"/>
    <w:bookmarkEnd w:id="11"/>
    <w:p w:rsidR="00371914" w:rsidRPr="00371914" w:rsidRDefault="00371914" w:rsidP="00371914"/>
    <w:p w:rsidR="00371914" w:rsidRPr="002F2C5A" w:rsidRDefault="00371914" w:rsidP="002F2C5A">
      <w:pPr>
        <w:ind w:leftChars="202" w:left="424"/>
        <w:rPr>
          <w:sz w:val="18"/>
          <w:szCs w:val="18"/>
        </w:rPr>
      </w:pPr>
      <w:r w:rsidRPr="002F2C5A">
        <w:rPr>
          <w:sz w:val="18"/>
          <w:szCs w:val="18"/>
        </w:rPr>
        <w:t xml:space="preserve">* go run </w:t>
      </w:r>
      <w:r w:rsidRPr="002F2C5A">
        <w:rPr>
          <w:sz w:val="18"/>
          <w:szCs w:val="18"/>
        </w:rPr>
        <w:t>については</w:t>
      </w:r>
      <w:r w:rsidRPr="002F2C5A">
        <w:rPr>
          <w:sz w:val="18"/>
          <w:szCs w:val="18"/>
        </w:rPr>
        <w:t>go</w:t>
      </w:r>
      <w:r w:rsidRPr="002F2C5A">
        <w:rPr>
          <w:sz w:val="18"/>
          <w:szCs w:val="18"/>
        </w:rPr>
        <w:t>のコンパイルと実行のコマンドですが、</w:t>
      </w:r>
      <w:r w:rsidR="003B7D2E">
        <w:rPr>
          <w:sz w:val="18"/>
          <w:szCs w:val="18"/>
        </w:rPr>
        <w:t>本書</w:t>
      </w:r>
      <w:r w:rsidRPr="002F2C5A">
        <w:rPr>
          <w:sz w:val="18"/>
          <w:szCs w:val="18"/>
        </w:rPr>
        <w:t>の範疇を越えるため、説明を省略します。</w:t>
      </w:r>
    </w:p>
    <w:p w:rsidR="00371914" w:rsidRPr="00371914" w:rsidRDefault="00371914" w:rsidP="00371914"/>
    <w:p w:rsidR="00371914" w:rsidRPr="00371914" w:rsidRDefault="00371914" w:rsidP="00371914">
      <w:pPr>
        <w:rPr>
          <w:b/>
        </w:rPr>
      </w:pPr>
      <w:bookmarkStart w:id="12" w:name="h.1mm3donis5cu" w:colFirst="0" w:colLast="0"/>
      <w:bookmarkEnd w:id="12"/>
      <w:r w:rsidRPr="00371914">
        <w:rPr>
          <w:b/>
        </w:rPr>
        <w:t>Erlang</w:t>
      </w:r>
      <w:r w:rsidRPr="00371914">
        <w:rPr>
          <w:b/>
        </w:rPr>
        <w:t>と</w:t>
      </w:r>
      <w:r w:rsidRPr="00371914">
        <w:rPr>
          <w:b/>
        </w:rPr>
        <w:t>Go</w:t>
      </w:r>
      <w:r w:rsidRPr="00371914">
        <w:rPr>
          <w:b/>
        </w:rPr>
        <w:t>の違い</w:t>
      </w:r>
    </w:p>
    <w:p w:rsidR="00371914" w:rsidRPr="00371914" w:rsidRDefault="00371914" w:rsidP="00371914"/>
    <w:p w:rsidR="00371914" w:rsidRDefault="00371914" w:rsidP="00371914">
      <w:r w:rsidRPr="00371914">
        <w:t>Erlang</w:t>
      </w:r>
      <w:r w:rsidRPr="00371914">
        <w:t>と</w:t>
      </w:r>
      <w:r w:rsidRPr="00371914">
        <w:t>Go</w:t>
      </w:r>
      <w:r w:rsidR="006E6D0E">
        <w:t>は、</w:t>
      </w:r>
      <w:r w:rsidR="006129E0">
        <w:t>下記</w:t>
      </w:r>
      <w:r w:rsidR="006129E0">
        <w:rPr>
          <w:rFonts w:hint="eastAsia"/>
        </w:rPr>
        <w:t>点が異なります。</w:t>
      </w:r>
    </w:p>
    <w:p w:rsidR="005F5550" w:rsidRPr="006E6D0E" w:rsidRDefault="005F5550" w:rsidP="00371914"/>
    <w:p w:rsidR="008E6D27" w:rsidRDefault="008E6D27" w:rsidP="005F5550">
      <w:pPr>
        <w:ind w:leftChars="202" w:left="424"/>
      </w:pPr>
      <w:r>
        <w:t>- Erlan</w:t>
      </w:r>
      <w:r>
        <w:rPr>
          <w:rFonts w:hint="eastAsia"/>
        </w:rPr>
        <w:t>g</w:t>
      </w:r>
    </w:p>
    <w:p w:rsidR="008E6D27" w:rsidRDefault="008E6D27" w:rsidP="008E6D27">
      <w:pPr>
        <w:ind w:leftChars="202" w:left="424" w:firstLineChars="100" w:firstLine="210"/>
      </w:pPr>
      <w:r>
        <w:rPr>
          <w:rFonts w:hint="eastAsia"/>
        </w:rPr>
        <w:t xml:space="preserve">- </w:t>
      </w:r>
      <w:r>
        <w:rPr>
          <w:rFonts w:hint="eastAsia"/>
        </w:rPr>
        <w:t>プロセスを指定して</w:t>
      </w:r>
      <w:r>
        <w:t>データを送信</w:t>
      </w:r>
      <w:r>
        <w:rPr>
          <w:rFonts w:hint="eastAsia"/>
        </w:rPr>
        <w:t xml:space="preserve"> </w:t>
      </w:r>
      <w:r w:rsidR="00371914" w:rsidRPr="00371914">
        <w:t>(Pid</w:t>
      </w:r>
      <w:r>
        <w:rPr>
          <w:rFonts w:hint="eastAsia"/>
        </w:rPr>
        <w:t xml:space="preserve"> </w:t>
      </w:r>
      <w:r w:rsidR="00371914" w:rsidRPr="00371914">
        <w:t>!</w:t>
      </w:r>
      <w:r>
        <w:rPr>
          <w:rFonts w:hint="eastAsia"/>
        </w:rPr>
        <w:t xml:space="preserve"> </w:t>
      </w:r>
      <w:r w:rsidR="00371914" w:rsidRPr="00371914">
        <w:t>Message)</w:t>
      </w:r>
    </w:p>
    <w:p w:rsidR="008E6D27" w:rsidRPr="008E6D27" w:rsidRDefault="008E6D27" w:rsidP="008E6D27">
      <w:pPr>
        <w:ind w:leftChars="202" w:left="424" w:firstLineChars="100" w:firstLine="210"/>
      </w:pPr>
      <w:r>
        <w:rPr>
          <w:rFonts w:hint="eastAsia"/>
        </w:rPr>
        <w:t xml:space="preserve">- </w:t>
      </w:r>
      <w:r w:rsidRPr="008E6D27">
        <w:rPr>
          <w:rFonts w:hint="eastAsia"/>
        </w:rPr>
        <w:t>特定のプロセスへ終了要求を送信するなどの実装が容易</w:t>
      </w:r>
    </w:p>
    <w:p w:rsidR="008E6D27" w:rsidRDefault="008E6D27" w:rsidP="005F5550">
      <w:pPr>
        <w:ind w:leftChars="202" w:left="424"/>
      </w:pPr>
    </w:p>
    <w:p w:rsidR="008E6D27" w:rsidRDefault="00371914" w:rsidP="005F5550">
      <w:pPr>
        <w:ind w:leftChars="202" w:left="424"/>
      </w:pPr>
      <w:r w:rsidRPr="00371914">
        <w:t>- Go</w:t>
      </w:r>
    </w:p>
    <w:p w:rsidR="00371914" w:rsidRDefault="008E6D27" w:rsidP="008E6D27">
      <w:pPr>
        <w:ind w:leftChars="202" w:left="424" w:firstLineChars="100" w:firstLine="210"/>
      </w:pPr>
      <w:r>
        <w:rPr>
          <w:rFonts w:hint="eastAsia"/>
        </w:rPr>
        <w:t xml:space="preserve">- </w:t>
      </w:r>
      <w:r>
        <w:rPr>
          <w:rFonts w:hint="eastAsia"/>
        </w:rPr>
        <w:t>チャネル変数を指定してデータを送信</w:t>
      </w:r>
      <w:r>
        <w:rPr>
          <w:rFonts w:hint="eastAsia"/>
        </w:rPr>
        <w:t xml:space="preserve"> </w:t>
      </w:r>
      <w:r w:rsidR="00371914" w:rsidRPr="00371914">
        <w:t>(c&lt;-i)</w:t>
      </w:r>
      <w:r w:rsidRPr="00371914">
        <w:t xml:space="preserve"> </w:t>
      </w:r>
    </w:p>
    <w:p w:rsidR="00371914" w:rsidRPr="008E6D27" w:rsidRDefault="008E6D27" w:rsidP="008E6D27">
      <w:pPr>
        <w:ind w:leftChars="202" w:left="424" w:firstLineChars="100" w:firstLine="210"/>
      </w:pPr>
      <w:r>
        <w:rPr>
          <w:rFonts w:hint="eastAsia"/>
        </w:rPr>
        <w:t xml:space="preserve">- </w:t>
      </w:r>
      <w:r w:rsidRPr="008E6D27">
        <w:rPr>
          <w:rFonts w:hint="eastAsia"/>
        </w:rPr>
        <w:t>処理が終わったプロセスが次のデータを受信し、その処理をするなどの実装が容易</w:t>
      </w:r>
    </w:p>
    <w:p w:rsidR="00371914" w:rsidRDefault="00371914" w:rsidP="00371914"/>
    <w:p w:rsidR="009C0ABD" w:rsidRDefault="009C0ABD" w:rsidP="009C0ABD"/>
    <w:p w:rsidR="009C0ABD" w:rsidRDefault="009C0ABD" w:rsidP="009C0ABD">
      <w:pPr>
        <w:pStyle w:val="2"/>
      </w:pPr>
      <w:bookmarkStart w:id="13" w:name="_Toc381439041"/>
      <w:r>
        <w:rPr>
          <w:rFonts w:hint="eastAsia"/>
        </w:rPr>
        <w:t xml:space="preserve">2.2 </w:t>
      </w:r>
      <w:r>
        <w:rPr>
          <w:rFonts w:hint="eastAsia"/>
        </w:rPr>
        <w:t>言語拡張</w:t>
      </w:r>
      <w:bookmarkEnd w:id="13"/>
    </w:p>
    <w:p w:rsidR="009C0ABD" w:rsidRDefault="006E6D0E" w:rsidP="009C0ABD">
      <w:r>
        <w:rPr>
          <w:rFonts w:hint="eastAsia"/>
        </w:rPr>
        <w:t>この節では、言語拡張によって並列プログラムを記述する例</w:t>
      </w:r>
      <w:r w:rsidR="009C0ABD">
        <w:rPr>
          <w:rFonts w:hint="eastAsia"/>
        </w:rPr>
        <w:t>として</w:t>
      </w:r>
      <w:r w:rsidR="009C0ABD">
        <w:rPr>
          <w:rFonts w:hint="eastAsia"/>
        </w:rPr>
        <w:t>OpenMP</w:t>
      </w:r>
      <w:r w:rsidR="009C0ABD">
        <w:rPr>
          <w:rFonts w:hint="eastAsia"/>
        </w:rPr>
        <w:t>を紹介します。</w:t>
      </w:r>
    </w:p>
    <w:p w:rsidR="009C0ABD" w:rsidRPr="00C413D0" w:rsidRDefault="009C0ABD" w:rsidP="009C0ABD"/>
    <w:p w:rsidR="009C0ABD" w:rsidRDefault="009C0ABD" w:rsidP="009C0ABD">
      <w:pPr>
        <w:rPr>
          <w:b/>
        </w:rPr>
      </w:pPr>
      <w:r w:rsidRPr="00856E55">
        <w:rPr>
          <w:b/>
        </w:rPr>
        <w:t>OpenMP</w:t>
      </w:r>
    </w:p>
    <w:p w:rsidR="009C0ABD" w:rsidRPr="007A529D" w:rsidRDefault="009C0ABD" w:rsidP="009C0ABD">
      <w:pPr>
        <w:rPr>
          <w:b/>
        </w:rPr>
      </w:pPr>
    </w:p>
    <w:p w:rsidR="009C0ABD" w:rsidRDefault="009C0ABD" w:rsidP="009C0ABD">
      <w:r>
        <w:rPr>
          <w:rFonts w:hint="eastAsia"/>
        </w:rPr>
        <w:t xml:space="preserve">OpenMP </w:t>
      </w:r>
      <w:r>
        <w:rPr>
          <w:rFonts w:hint="eastAsia"/>
        </w:rPr>
        <w:t>は並列計算のための言語拡張です。</w:t>
      </w:r>
    </w:p>
    <w:p w:rsidR="009C0ABD" w:rsidRDefault="009C0ABD" w:rsidP="009C0ABD">
      <w:r>
        <w:rPr>
          <w:rFonts w:hint="eastAsia"/>
        </w:rPr>
        <w:t xml:space="preserve">OpenMP </w:t>
      </w:r>
      <w:r>
        <w:rPr>
          <w:rFonts w:hint="eastAsia"/>
        </w:rPr>
        <w:t>を使用することで、逐次プログラムをほぼ書き直すことなしに、並列化できます。</w:t>
      </w:r>
    </w:p>
    <w:p w:rsidR="009C0ABD" w:rsidRDefault="009C0ABD" w:rsidP="009C0ABD">
      <w:r>
        <w:rPr>
          <w:rFonts w:hint="eastAsia"/>
        </w:rPr>
        <w:t>ソースコード中の並列処理を行いたい箇所に</w:t>
      </w:r>
      <w:r>
        <w:rPr>
          <w:rFonts w:hint="eastAsia"/>
        </w:rPr>
        <w:t>OpenMP</w:t>
      </w:r>
      <w:r>
        <w:rPr>
          <w:rFonts w:hint="eastAsia"/>
        </w:rPr>
        <w:t>用のディレクティブ</w:t>
      </w:r>
      <w:r>
        <w:rPr>
          <w:rFonts w:hint="eastAsia"/>
        </w:rPr>
        <w:t>(#pragma omp</w:t>
      </w:r>
      <w:r>
        <w:rPr>
          <w:rFonts w:hint="eastAsia"/>
        </w:rPr>
        <w:t>など</w:t>
      </w:r>
      <w:r>
        <w:rPr>
          <w:rFonts w:hint="eastAsia"/>
        </w:rPr>
        <w:t>)</w:t>
      </w:r>
      <w:r>
        <w:rPr>
          <w:rFonts w:hint="eastAsia"/>
        </w:rPr>
        <w:t>を記述するだけで、並列化することが可能です。</w:t>
      </w:r>
    </w:p>
    <w:p w:rsidR="009C0ABD" w:rsidRPr="00D51B4E" w:rsidRDefault="009C0ABD" w:rsidP="009C0ABD">
      <w:pPr>
        <w:rPr>
          <w:color w:val="FF0000"/>
        </w:rPr>
      </w:pPr>
      <w:r>
        <w:rPr>
          <w:rFonts w:hint="eastAsia"/>
        </w:rPr>
        <w:t>GCC</w:t>
      </w:r>
      <w:r>
        <w:rPr>
          <w:rFonts w:hint="eastAsia"/>
        </w:rPr>
        <w:t>、</w:t>
      </w:r>
      <w:r>
        <w:rPr>
          <w:rFonts w:hint="eastAsia"/>
        </w:rPr>
        <w:t>Intel C/C++/Fortran</w:t>
      </w:r>
      <w:r>
        <w:rPr>
          <w:rFonts w:hint="eastAsia"/>
        </w:rPr>
        <w:t>、</w:t>
      </w:r>
      <w:r>
        <w:rPr>
          <w:rFonts w:hint="eastAsia"/>
        </w:rPr>
        <w:t>Microsoft Visual C++</w:t>
      </w:r>
      <w:r>
        <w:rPr>
          <w:rFonts w:hint="eastAsia"/>
        </w:rPr>
        <w:t>、</w:t>
      </w:r>
      <w:r>
        <w:rPr>
          <w:rFonts w:hint="eastAsia"/>
        </w:rPr>
        <w:t>PGI C/Fortran</w:t>
      </w:r>
      <w:r>
        <w:rPr>
          <w:rFonts w:hint="eastAsia"/>
        </w:rPr>
        <w:t>などのコンパイラが</w:t>
      </w:r>
      <w:r>
        <w:rPr>
          <w:rFonts w:hint="eastAsia"/>
        </w:rPr>
        <w:t>OpenMP</w:t>
      </w:r>
      <w:r>
        <w:rPr>
          <w:rFonts w:hint="eastAsia"/>
        </w:rPr>
        <w:t>をサポートしています。</w:t>
      </w:r>
    </w:p>
    <w:p w:rsidR="009C0ABD" w:rsidRDefault="009C0ABD" w:rsidP="009C0ABD"/>
    <w:p w:rsidR="009C0ABD" w:rsidRDefault="009C0ABD" w:rsidP="009C0ABD">
      <w:pPr>
        <w:rPr>
          <w:b/>
        </w:rPr>
      </w:pPr>
      <w:r w:rsidRPr="00112262">
        <w:rPr>
          <w:rFonts w:hint="eastAsia"/>
          <w:b/>
        </w:rPr>
        <w:t>OpenMP</w:t>
      </w:r>
      <w:r w:rsidRPr="00112262">
        <w:rPr>
          <w:rFonts w:hint="eastAsia"/>
          <w:b/>
        </w:rPr>
        <w:t>のコード例</w:t>
      </w:r>
    </w:p>
    <w:p w:rsidR="009C0ABD" w:rsidRPr="007A529D" w:rsidRDefault="009C0ABD" w:rsidP="009C0ABD">
      <w:pPr>
        <w:rPr>
          <w:b/>
        </w:rPr>
      </w:pPr>
    </w:p>
    <w:p w:rsidR="009C0ABD" w:rsidRPr="007A529D" w:rsidRDefault="009C0ABD" w:rsidP="009C0ABD">
      <w:r>
        <w:lastRenderedPageBreak/>
        <w:t>openmp_sample.c</w:t>
      </w:r>
    </w:p>
    <w:tbl>
      <w:tblPr>
        <w:tblStyle w:val="af"/>
        <w:tblW w:w="0" w:type="auto"/>
        <w:tblLook w:val="04A0"/>
      </w:tblPr>
      <w:tblGrid>
        <w:gridCol w:w="8702"/>
      </w:tblGrid>
      <w:tr w:rsidR="009C0ABD" w:rsidRPr="00112947" w:rsidTr="00631256">
        <w:tc>
          <w:tcPr>
            <w:tcW w:w="8702" w:type="dxa"/>
          </w:tcPr>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 xml:space="preserve">1: </w:t>
            </w:r>
            <w:r w:rsidR="00C413D0">
              <w:rPr>
                <w:rFonts w:asciiTheme="majorEastAsia" w:eastAsiaTheme="majorEastAsia" w:hAnsiTheme="majorEastAsia" w:hint="eastAsia"/>
              </w:rPr>
              <w:t xml:space="preserve"> </w:t>
            </w:r>
            <w:r w:rsidRPr="00112947">
              <w:rPr>
                <w:rFonts w:asciiTheme="majorEastAsia" w:eastAsiaTheme="majorEastAsia" w:hAnsiTheme="majorEastAsia"/>
              </w:rPr>
              <w:t>#include &lt;stdio.h&gt;</w:t>
            </w:r>
          </w:p>
          <w:p w:rsidR="009C0ABD" w:rsidRPr="00112947" w:rsidRDefault="00C413D0" w:rsidP="00631256">
            <w:pPr>
              <w:rPr>
                <w:rFonts w:asciiTheme="majorEastAsia" w:eastAsiaTheme="majorEastAsia" w:hAnsiTheme="majorEastAsia"/>
              </w:rPr>
            </w:pPr>
            <w:r>
              <w:rPr>
                <w:rFonts w:asciiTheme="majorEastAsia" w:eastAsiaTheme="majorEastAsia" w:hAnsiTheme="majorEastAsia"/>
              </w:rPr>
              <w:t xml:space="preserve">2: </w:t>
            </w:r>
            <w:r>
              <w:rPr>
                <w:rFonts w:asciiTheme="majorEastAsia" w:eastAsiaTheme="majorEastAsia" w:hAnsiTheme="majorEastAsia" w:hint="eastAsia"/>
              </w:rPr>
              <w:t xml:space="preserve"> </w:t>
            </w:r>
            <w:r w:rsidR="009C0ABD" w:rsidRPr="00112947">
              <w:rPr>
                <w:rFonts w:asciiTheme="majorEastAsia" w:eastAsiaTheme="majorEastAsia" w:hAnsiTheme="majorEastAsia"/>
              </w:rPr>
              <w:t>#include &lt;omp.h&gt;</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3:</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4:  int main(void)</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5:  {</w:t>
            </w:r>
          </w:p>
          <w:p w:rsidR="009C0ABD" w:rsidRPr="00112947" w:rsidRDefault="00C413D0" w:rsidP="00631256">
            <w:pPr>
              <w:rPr>
                <w:rFonts w:asciiTheme="majorEastAsia" w:eastAsiaTheme="majorEastAsia" w:hAnsiTheme="majorEastAsia"/>
              </w:rPr>
            </w:pPr>
            <w:r>
              <w:rPr>
                <w:rFonts w:asciiTheme="majorEastAsia" w:eastAsiaTheme="majorEastAsia" w:hAnsiTheme="majorEastAsia" w:hint="eastAsia"/>
              </w:rPr>
              <w:t>6:          const int NUM=12; /*</w:t>
            </w:r>
            <w:r w:rsidR="009C0ABD" w:rsidRPr="00112947">
              <w:rPr>
                <w:rFonts w:asciiTheme="majorEastAsia" w:eastAsiaTheme="majorEastAsia" w:hAnsiTheme="majorEastAsia" w:hint="eastAsia"/>
              </w:rPr>
              <w:t xml:space="preserve"> データ数</w:t>
            </w:r>
            <w:r>
              <w:rPr>
                <w:rFonts w:asciiTheme="majorEastAsia" w:eastAsiaTheme="majorEastAsia" w:hAnsiTheme="majorEastAsia" w:hint="eastAsia"/>
              </w:rPr>
              <w:t xml:space="preserve"> */</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7:          int data[NUM];</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8:          int i;</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9:</w:t>
            </w:r>
          </w:p>
          <w:p w:rsidR="009C0ABD" w:rsidRPr="00112947" w:rsidRDefault="00C413D0" w:rsidP="00631256">
            <w:pPr>
              <w:rPr>
                <w:rFonts w:asciiTheme="majorEastAsia" w:eastAsiaTheme="majorEastAsia" w:hAnsiTheme="majorEastAsia"/>
              </w:rPr>
            </w:pPr>
            <w:r>
              <w:rPr>
                <w:rFonts w:asciiTheme="majorEastAsia" w:eastAsiaTheme="majorEastAsia" w:hAnsiTheme="majorEastAsia" w:hint="eastAsia"/>
              </w:rPr>
              <w:t>10: #pragma omp parallel /*</w:t>
            </w:r>
            <w:r w:rsidR="009C0ABD" w:rsidRPr="00112947">
              <w:rPr>
                <w:rFonts w:asciiTheme="majorEastAsia" w:eastAsiaTheme="majorEastAsia" w:hAnsiTheme="majorEastAsia" w:hint="eastAsia"/>
              </w:rPr>
              <w:t xml:space="preserve"> </w:t>
            </w:r>
            <w:r w:rsidR="009C0ABD">
              <w:rPr>
                <w:rFonts w:asciiTheme="majorEastAsia" w:eastAsiaTheme="majorEastAsia" w:hAnsiTheme="majorEastAsia" w:hint="eastAsia"/>
              </w:rPr>
              <w:t>続くブロック</w:t>
            </w:r>
            <w:r w:rsidR="009C0ABD" w:rsidRPr="00112947">
              <w:rPr>
                <w:rFonts w:asciiTheme="majorEastAsia" w:eastAsiaTheme="majorEastAsia" w:hAnsiTheme="majorEastAsia" w:hint="eastAsia"/>
              </w:rPr>
              <w:t>を並列化</w:t>
            </w:r>
            <w:r>
              <w:rPr>
                <w:rFonts w:asciiTheme="majorEastAsia" w:eastAsiaTheme="majorEastAsia" w:hAnsiTheme="majorEastAsia" w:hint="eastAsia"/>
              </w:rPr>
              <w:t xml:space="preserve"> */</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11:         printf("[%d,%d] hello world\n",</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12:                omp_get_thread_num(), omp_get_num_threads());</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13:</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hint="eastAsia"/>
              </w:rPr>
              <w:t>14: #pragm</w:t>
            </w:r>
            <w:r w:rsidR="00C413D0">
              <w:rPr>
                <w:rFonts w:asciiTheme="majorEastAsia" w:eastAsiaTheme="majorEastAsia" w:hAnsiTheme="majorEastAsia" w:hint="eastAsia"/>
              </w:rPr>
              <w:t>a omp parallel for /*</w:t>
            </w:r>
            <w:r w:rsidRPr="00112947">
              <w:rPr>
                <w:rFonts w:asciiTheme="majorEastAsia" w:eastAsiaTheme="majorEastAsia" w:hAnsiTheme="majorEastAsia" w:hint="eastAsia"/>
              </w:rPr>
              <w:t xml:space="preserve"> 続くfor</w:t>
            </w:r>
            <w:r>
              <w:rPr>
                <w:rFonts w:asciiTheme="majorEastAsia" w:eastAsiaTheme="majorEastAsia" w:hAnsiTheme="majorEastAsia" w:hint="eastAsia"/>
              </w:rPr>
              <w:t>ループ</w:t>
            </w:r>
            <w:r w:rsidRPr="00112947">
              <w:rPr>
                <w:rFonts w:asciiTheme="majorEastAsia" w:eastAsiaTheme="majorEastAsia" w:hAnsiTheme="majorEastAsia" w:hint="eastAsia"/>
              </w:rPr>
              <w:t>を分割して並列化</w:t>
            </w:r>
            <w:r w:rsidR="00C413D0">
              <w:rPr>
                <w:rFonts w:asciiTheme="majorEastAsia" w:eastAsiaTheme="majorEastAsia" w:hAnsiTheme="majorEastAsia" w:hint="eastAsia"/>
              </w:rPr>
              <w:t xml:space="preserve"> */</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15:         for(i = 0; i &lt; NUM; i++) {</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16:                 data[i] = omp_get_thread_num();</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17:         }</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18:</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19:         for(i = 0; i &lt; NUM; i++) {</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20:                 printf("data[%d]=%d\n", i, data[i]);</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21:         }</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22:</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23:         return 0;</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24: }</w:t>
            </w:r>
          </w:p>
        </w:tc>
      </w:tr>
    </w:tbl>
    <w:p w:rsidR="009C0ABD" w:rsidRDefault="009C0ABD" w:rsidP="009C0ABD"/>
    <w:p w:rsidR="00C413D0" w:rsidRDefault="009C0ABD" w:rsidP="009C0ABD">
      <w:r>
        <w:t>10</w:t>
      </w:r>
      <w:r>
        <w:rPr>
          <w:rFonts w:hint="eastAsia"/>
        </w:rPr>
        <w:t>行目の</w:t>
      </w:r>
      <w:r>
        <w:t xml:space="preserve"> #pragma omp parallel </w:t>
      </w:r>
      <w:r w:rsidR="00C413D0">
        <w:rPr>
          <w:rFonts w:hint="eastAsia"/>
        </w:rPr>
        <w:t>で</w:t>
      </w:r>
      <w:r>
        <w:rPr>
          <w:rFonts w:hint="eastAsia"/>
        </w:rPr>
        <w:t>、直後のブロックを環境変数</w:t>
      </w:r>
      <w:r>
        <w:t>OMP_NUM_THREADS</w:t>
      </w:r>
      <w:r>
        <w:rPr>
          <w:rFonts w:hint="eastAsia"/>
        </w:rPr>
        <w:t>の数で並列化します。</w:t>
      </w:r>
    </w:p>
    <w:p w:rsidR="009C0ABD" w:rsidRDefault="009C0ABD" w:rsidP="009C0ABD">
      <w:r>
        <w:t xml:space="preserve">omp_get_thread_num() </w:t>
      </w:r>
      <w:r>
        <w:rPr>
          <w:rFonts w:hint="eastAsia"/>
        </w:rPr>
        <w:t>はスレッド番号</w:t>
      </w:r>
      <w:r>
        <w:t>(0</w:t>
      </w:r>
      <w:r w:rsidR="00C413D0">
        <w:rPr>
          <w:rFonts w:hint="eastAsia"/>
        </w:rPr>
        <w:t>～</w:t>
      </w:r>
      <w:r>
        <w:t>OMP_NUM_THREAS-1)</w:t>
      </w:r>
      <w:r>
        <w:rPr>
          <w:rFonts w:hint="eastAsia"/>
        </w:rPr>
        <w:t>を取得する関数です。</w:t>
      </w:r>
      <w:r>
        <w:t>omp_get_num_threads()</w:t>
      </w:r>
      <w:r>
        <w:rPr>
          <w:rFonts w:hint="eastAsia"/>
        </w:rPr>
        <w:t>はスレッド数</w:t>
      </w:r>
      <w:r>
        <w:t>(OMP_NUM_THREADS)</w:t>
      </w:r>
      <w:r>
        <w:rPr>
          <w:rFonts w:hint="eastAsia"/>
        </w:rPr>
        <w:t>を取得する関数です。</w:t>
      </w:r>
    </w:p>
    <w:p w:rsidR="009C0ABD" w:rsidRDefault="009C0ABD" w:rsidP="009C0ABD"/>
    <w:p w:rsidR="000B4455" w:rsidRDefault="000B4455" w:rsidP="009C0ABD"/>
    <w:p w:rsidR="009C0ABD" w:rsidRDefault="009C0ABD" w:rsidP="009C0ABD">
      <w:pPr>
        <w:jc w:val="center"/>
      </w:pPr>
      <w:r>
        <w:rPr>
          <w:noProof/>
        </w:rPr>
        <w:lastRenderedPageBreak/>
        <w:drawing>
          <wp:inline distT="0" distB="0" distL="0" distR="0">
            <wp:extent cx="5335385" cy="1080000"/>
            <wp:effectExtent l="19050" t="0" r="0" b="0"/>
            <wp:docPr id="1"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335385" cy="1080000"/>
                    </a:xfrm>
                    <a:prstGeom prst="rect">
                      <a:avLst/>
                    </a:prstGeom>
                    <a:noFill/>
                    <a:ln w="9525">
                      <a:noFill/>
                      <a:miter lim="800000"/>
                      <a:headEnd/>
                      <a:tailEnd/>
                    </a:ln>
                  </pic:spPr>
                </pic:pic>
              </a:graphicData>
            </a:graphic>
          </wp:inline>
        </w:drawing>
      </w:r>
    </w:p>
    <w:p w:rsidR="009C0ABD" w:rsidRPr="00112262" w:rsidRDefault="009C0ABD" w:rsidP="009C0ABD">
      <w:pPr>
        <w:pStyle w:val="ae"/>
        <w:jc w:val="center"/>
      </w:pPr>
      <w:r>
        <w:rPr>
          <w:rFonts w:hint="eastAsia"/>
        </w:rPr>
        <w:t>図</w:t>
      </w:r>
      <w:r>
        <w:rPr>
          <w:rFonts w:hint="eastAsia"/>
        </w:rPr>
        <w:t xml:space="preserve"> </w:t>
      </w:r>
      <w:r w:rsidR="00EB706D">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EB706D">
        <w:fldChar w:fldCharType="separate"/>
      </w:r>
      <w:r>
        <w:rPr>
          <w:noProof/>
        </w:rPr>
        <w:t>3</w:t>
      </w:r>
      <w:r w:rsidR="00EB706D">
        <w:fldChar w:fldCharType="end"/>
      </w:r>
      <w:r>
        <w:rPr>
          <w:rFonts w:hint="eastAsia"/>
        </w:rPr>
        <w:t xml:space="preserve"> </w:t>
      </w:r>
      <w:r w:rsidR="00EC4B05">
        <w:t>OpenMP(#p</w:t>
      </w:r>
      <w:r w:rsidRPr="00112262">
        <w:t>ragma omp parallel)</w:t>
      </w:r>
      <w:r>
        <w:rPr>
          <w:rFonts w:hint="eastAsia"/>
        </w:rPr>
        <w:t>の実行例</w:t>
      </w:r>
    </w:p>
    <w:p w:rsidR="009C0ABD" w:rsidRDefault="009C0ABD" w:rsidP="009C0ABD"/>
    <w:p w:rsidR="000B4455" w:rsidRDefault="009C0ABD" w:rsidP="009C0ABD">
      <w:r w:rsidRPr="00112262">
        <w:rPr>
          <w:rFonts w:hint="eastAsia"/>
        </w:rPr>
        <w:t>14</w:t>
      </w:r>
      <w:r w:rsidRPr="00112262">
        <w:rPr>
          <w:rFonts w:hint="eastAsia"/>
        </w:rPr>
        <w:t>行目の</w:t>
      </w:r>
      <w:r w:rsidRPr="00112262">
        <w:rPr>
          <w:rFonts w:hint="eastAsia"/>
        </w:rPr>
        <w:t xml:space="preserve"> #pragma omp parallel for </w:t>
      </w:r>
      <w:r w:rsidR="000B4455">
        <w:rPr>
          <w:rFonts w:hint="eastAsia"/>
        </w:rPr>
        <w:t>で</w:t>
      </w:r>
      <w:r w:rsidRPr="00112262">
        <w:rPr>
          <w:rFonts w:hint="eastAsia"/>
        </w:rPr>
        <w:t>、直後の</w:t>
      </w:r>
      <w:r w:rsidRPr="00112262">
        <w:rPr>
          <w:rFonts w:hint="eastAsia"/>
        </w:rPr>
        <w:t>for</w:t>
      </w:r>
      <w:r w:rsidRPr="00112262">
        <w:rPr>
          <w:rFonts w:hint="eastAsia"/>
        </w:rPr>
        <w:t>ループを環境変数</w:t>
      </w:r>
      <w:r w:rsidRPr="00112262">
        <w:rPr>
          <w:rFonts w:hint="eastAsia"/>
        </w:rPr>
        <w:t>OMP_NUM_THREADS</w:t>
      </w:r>
      <w:r w:rsidR="000B4455">
        <w:rPr>
          <w:rFonts w:hint="eastAsia"/>
        </w:rPr>
        <w:t>の数に分割</w:t>
      </w:r>
      <w:r w:rsidRPr="00112262">
        <w:rPr>
          <w:rFonts w:hint="eastAsia"/>
        </w:rPr>
        <w:t>します。</w:t>
      </w:r>
    </w:p>
    <w:p w:rsidR="009C0ABD" w:rsidRDefault="009C0ABD" w:rsidP="009C0ABD">
      <w:r w:rsidRPr="00112262">
        <w:rPr>
          <w:rFonts w:hint="eastAsia"/>
        </w:rPr>
        <w:t>どのように分割されたのかを確認するために</w:t>
      </w:r>
      <w:r w:rsidRPr="00112262">
        <w:rPr>
          <w:rFonts w:hint="eastAsia"/>
        </w:rPr>
        <w:t xml:space="preserve"> data[i] </w:t>
      </w:r>
      <w:r w:rsidRPr="00112262">
        <w:rPr>
          <w:rFonts w:hint="eastAsia"/>
        </w:rPr>
        <w:t>にスレッド番号を入れています。</w:t>
      </w:r>
    </w:p>
    <w:p w:rsidR="009C0ABD" w:rsidRPr="006E6886" w:rsidRDefault="009C0ABD" w:rsidP="009C0ABD"/>
    <w:p w:rsidR="009C0ABD" w:rsidRDefault="009C0ABD" w:rsidP="009C0ABD">
      <w:pPr>
        <w:jc w:val="center"/>
      </w:pPr>
      <w:r>
        <w:rPr>
          <w:noProof/>
        </w:rPr>
        <w:drawing>
          <wp:inline distT="0" distB="0" distL="0" distR="0">
            <wp:extent cx="5267272" cy="2196000"/>
            <wp:effectExtent l="19050" t="0" r="0" b="0"/>
            <wp:docPr id="2"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267272" cy="2196000"/>
                    </a:xfrm>
                    <a:prstGeom prst="rect">
                      <a:avLst/>
                    </a:prstGeom>
                    <a:noFill/>
                    <a:ln w="9525">
                      <a:noFill/>
                      <a:miter lim="800000"/>
                      <a:headEnd/>
                      <a:tailEnd/>
                    </a:ln>
                  </pic:spPr>
                </pic:pic>
              </a:graphicData>
            </a:graphic>
          </wp:inline>
        </w:drawing>
      </w:r>
    </w:p>
    <w:p w:rsidR="009C0ABD" w:rsidRPr="008E60F4" w:rsidRDefault="009C0ABD" w:rsidP="009C0ABD">
      <w:pPr>
        <w:jc w:val="center"/>
        <w:rPr>
          <w:b/>
        </w:rPr>
      </w:pPr>
      <w:r w:rsidRPr="008E60F4">
        <w:rPr>
          <w:rFonts w:hint="eastAsia"/>
          <w:b/>
        </w:rPr>
        <w:t>図</w:t>
      </w:r>
      <w:r w:rsidRPr="008E60F4">
        <w:rPr>
          <w:rFonts w:hint="eastAsia"/>
          <w:b/>
        </w:rPr>
        <w:t xml:space="preserve"> </w:t>
      </w:r>
      <w:r w:rsidR="00EB706D" w:rsidRPr="008E60F4">
        <w:rPr>
          <w:b/>
        </w:rPr>
        <w:fldChar w:fldCharType="begin"/>
      </w:r>
      <w:r w:rsidRPr="008E60F4">
        <w:rPr>
          <w:b/>
        </w:rPr>
        <w:instrText xml:space="preserve"> </w:instrText>
      </w:r>
      <w:r w:rsidRPr="008E60F4">
        <w:rPr>
          <w:rFonts w:hint="eastAsia"/>
          <w:b/>
        </w:rPr>
        <w:instrText xml:space="preserve">SEQ </w:instrText>
      </w:r>
      <w:r w:rsidRPr="008E60F4">
        <w:rPr>
          <w:rFonts w:hint="eastAsia"/>
          <w:b/>
        </w:rPr>
        <w:instrText>図</w:instrText>
      </w:r>
      <w:r w:rsidRPr="008E60F4">
        <w:rPr>
          <w:rFonts w:hint="eastAsia"/>
          <w:b/>
        </w:rPr>
        <w:instrText xml:space="preserve"> \* ARABIC</w:instrText>
      </w:r>
      <w:r w:rsidRPr="008E60F4">
        <w:rPr>
          <w:b/>
        </w:rPr>
        <w:instrText xml:space="preserve"> </w:instrText>
      </w:r>
      <w:r w:rsidR="00EB706D" w:rsidRPr="008E60F4">
        <w:rPr>
          <w:b/>
        </w:rPr>
        <w:fldChar w:fldCharType="separate"/>
      </w:r>
      <w:r>
        <w:rPr>
          <w:b/>
          <w:noProof/>
        </w:rPr>
        <w:t>4</w:t>
      </w:r>
      <w:r w:rsidR="00EB706D" w:rsidRPr="008E60F4">
        <w:rPr>
          <w:b/>
        </w:rPr>
        <w:fldChar w:fldCharType="end"/>
      </w:r>
      <w:r w:rsidRPr="008E60F4">
        <w:rPr>
          <w:rFonts w:hint="eastAsia"/>
          <w:b/>
        </w:rPr>
        <w:t xml:space="preserve"> </w:t>
      </w:r>
      <w:r w:rsidRPr="008E60F4">
        <w:rPr>
          <w:b/>
        </w:rPr>
        <w:t>OpenMP(#pragma omp paralle</w:t>
      </w:r>
      <w:r w:rsidR="00EC4B05">
        <w:rPr>
          <w:rFonts w:hint="eastAsia"/>
          <w:b/>
        </w:rPr>
        <w:t>l</w:t>
      </w:r>
      <w:r w:rsidRPr="008E60F4">
        <w:rPr>
          <w:b/>
        </w:rPr>
        <w:t xml:space="preserve"> for)</w:t>
      </w:r>
      <w:r>
        <w:rPr>
          <w:rFonts w:hint="eastAsia"/>
          <w:b/>
        </w:rPr>
        <w:t>の実行例</w:t>
      </w:r>
    </w:p>
    <w:p w:rsidR="009C0ABD" w:rsidRDefault="009C0ABD" w:rsidP="009C0ABD"/>
    <w:p w:rsidR="009C0ABD" w:rsidRDefault="009C0ABD" w:rsidP="009C0ABD">
      <w:r>
        <w:rPr>
          <w:rFonts w:hint="eastAsia"/>
        </w:rPr>
        <w:t>10</w:t>
      </w:r>
      <w:r>
        <w:rPr>
          <w:rFonts w:hint="eastAsia"/>
        </w:rPr>
        <w:t>行目、</w:t>
      </w:r>
      <w:r>
        <w:rPr>
          <w:rFonts w:hint="eastAsia"/>
        </w:rPr>
        <w:t>14</w:t>
      </w:r>
      <w:r>
        <w:rPr>
          <w:rFonts w:hint="eastAsia"/>
        </w:rPr>
        <w:t>行目を削除すると逐次処理のコードになります。</w:t>
      </w:r>
    </w:p>
    <w:p w:rsidR="009C0ABD" w:rsidRDefault="009C0ABD" w:rsidP="009C0ABD"/>
    <w:p w:rsidR="009C0ABD" w:rsidRPr="00781EF2" w:rsidRDefault="009C0ABD" w:rsidP="009C0ABD">
      <w:pPr>
        <w:rPr>
          <w:b/>
        </w:rPr>
      </w:pPr>
      <w:r w:rsidRPr="00781EF2">
        <w:rPr>
          <w:rFonts w:hint="eastAsia"/>
          <w:b/>
        </w:rPr>
        <w:t>実行結果</w:t>
      </w:r>
      <w:r w:rsidRPr="00781EF2">
        <w:rPr>
          <w:rFonts w:hint="eastAsia"/>
          <w:b/>
        </w:rPr>
        <w:t>*</w:t>
      </w:r>
    </w:p>
    <w:p w:rsidR="009C0ABD" w:rsidRPr="00034DE4" w:rsidRDefault="009C0ABD" w:rsidP="009C0ABD">
      <w:pPr>
        <w:rPr>
          <w:rFonts w:asciiTheme="majorEastAsia" w:eastAsiaTheme="majorEastAsia" w:hAnsiTheme="majorEastAsia"/>
          <w:sz w:val="20"/>
          <w:szCs w:val="20"/>
        </w:rPr>
      </w:pPr>
    </w:p>
    <w:tbl>
      <w:tblPr>
        <w:tblStyle w:val="af"/>
        <w:tblW w:w="0" w:type="auto"/>
        <w:tblLook w:val="04A0"/>
      </w:tblPr>
      <w:tblGrid>
        <w:gridCol w:w="8702"/>
      </w:tblGrid>
      <w:tr w:rsidR="009C0ABD" w:rsidRPr="00112947" w:rsidTr="00631256">
        <w:tc>
          <w:tcPr>
            <w:tcW w:w="8702" w:type="dxa"/>
          </w:tcPr>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 gcc -fopenmp -o openmp_sample openmp_sample.c</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 OMP_NUM_THREADS=4 ./openmp_sample</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[1,4] hello world</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[2,4] hello world</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[0,4] hello world</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[3,4] hello world</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data[0]=0</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data[1]=0</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data[2]=0</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lastRenderedPageBreak/>
              <w:t>data[3]=1</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data[4]=1</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data[5]=1</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data[6]=2</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data[7]=2</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data[8]=2</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data[9]=3</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data[10]=3</w:t>
            </w:r>
          </w:p>
          <w:p w:rsidR="009C0ABD" w:rsidRPr="00112947" w:rsidRDefault="009C0ABD" w:rsidP="00631256">
            <w:pPr>
              <w:rPr>
                <w:rFonts w:asciiTheme="majorEastAsia" w:eastAsiaTheme="majorEastAsia" w:hAnsiTheme="majorEastAsia"/>
              </w:rPr>
            </w:pPr>
            <w:r w:rsidRPr="00112947">
              <w:rPr>
                <w:rFonts w:asciiTheme="majorEastAsia" w:eastAsiaTheme="majorEastAsia" w:hAnsiTheme="majorEastAsia"/>
              </w:rPr>
              <w:t>data[11]=3</w:t>
            </w:r>
          </w:p>
        </w:tc>
      </w:tr>
    </w:tbl>
    <w:p w:rsidR="009C0ABD" w:rsidRDefault="009C0ABD" w:rsidP="009C0ABD"/>
    <w:p w:rsidR="009C0ABD" w:rsidRPr="00C7614D" w:rsidRDefault="009C0ABD" w:rsidP="009C0ABD">
      <w:r w:rsidRPr="00C7614D">
        <w:rPr>
          <w:rFonts w:hint="eastAsia"/>
        </w:rPr>
        <w:t>10</w:t>
      </w:r>
      <w:r w:rsidRPr="00C7614D">
        <w:rPr>
          <w:rFonts w:hint="eastAsia"/>
        </w:rPr>
        <w:t>行目の</w:t>
      </w:r>
      <w:r w:rsidRPr="00C7614D">
        <w:rPr>
          <w:rFonts w:hint="eastAsia"/>
        </w:rPr>
        <w:t xml:space="preserve"> #pragma omp parallel </w:t>
      </w:r>
      <w:r w:rsidRPr="00C7614D">
        <w:rPr>
          <w:rFonts w:hint="eastAsia"/>
        </w:rPr>
        <w:t>により、スレッド番号が異なる</w:t>
      </w:r>
      <w:r w:rsidRPr="00C7614D">
        <w:rPr>
          <w:rFonts w:hint="eastAsia"/>
        </w:rPr>
        <w:t>4</w:t>
      </w:r>
      <w:r w:rsidRPr="00C7614D">
        <w:rPr>
          <w:rFonts w:hint="eastAsia"/>
        </w:rPr>
        <w:t>つの</w:t>
      </w:r>
      <w:r w:rsidRPr="00C7614D">
        <w:rPr>
          <w:rFonts w:hint="eastAsia"/>
        </w:rPr>
        <w:t>hello world</w:t>
      </w:r>
      <w:r w:rsidRPr="00C7614D">
        <w:rPr>
          <w:rFonts w:hint="eastAsia"/>
        </w:rPr>
        <w:t>が表示されていることが分かります。</w:t>
      </w:r>
    </w:p>
    <w:p w:rsidR="009C0ABD" w:rsidRPr="00C7614D" w:rsidRDefault="009C0ABD" w:rsidP="009C0ABD"/>
    <w:p w:rsidR="009C0ABD" w:rsidRPr="00C7614D" w:rsidRDefault="009C0ABD" w:rsidP="009C0ABD">
      <w:r w:rsidRPr="00C7614D">
        <w:rPr>
          <w:rFonts w:hint="eastAsia"/>
        </w:rPr>
        <w:t>14</w:t>
      </w:r>
      <w:r w:rsidRPr="00C7614D">
        <w:rPr>
          <w:rFonts w:hint="eastAsia"/>
        </w:rPr>
        <w:t>行目の</w:t>
      </w:r>
      <w:r w:rsidRPr="00C7614D">
        <w:rPr>
          <w:rFonts w:hint="eastAsia"/>
        </w:rPr>
        <w:t xml:space="preserve"> #pragma omp parallel for </w:t>
      </w:r>
      <w:r w:rsidRPr="00C7614D">
        <w:rPr>
          <w:rFonts w:hint="eastAsia"/>
        </w:rPr>
        <w:t>により、</w:t>
      </w:r>
      <w:r w:rsidRPr="00C7614D">
        <w:rPr>
          <w:rFonts w:hint="eastAsia"/>
        </w:rPr>
        <w:t>12</w:t>
      </w:r>
      <w:r w:rsidRPr="00C7614D">
        <w:rPr>
          <w:rFonts w:hint="eastAsia"/>
        </w:rPr>
        <w:t>回のループが</w:t>
      </w:r>
      <w:r w:rsidRPr="00C7614D">
        <w:rPr>
          <w:rFonts w:hint="eastAsia"/>
        </w:rPr>
        <w:t>4</w:t>
      </w:r>
      <w:r w:rsidRPr="00C7614D">
        <w:rPr>
          <w:rFonts w:hint="eastAsia"/>
        </w:rPr>
        <w:t>つ</w:t>
      </w:r>
      <w:r w:rsidRPr="00C7614D">
        <w:rPr>
          <w:rFonts w:hint="eastAsia"/>
        </w:rPr>
        <w:t>(i</w:t>
      </w:r>
      <w:r w:rsidRPr="00C7614D">
        <w:rPr>
          <w:rFonts w:hint="eastAsia"/>
        </w:rPr>
        <w:t>が“</w:t>
      </w:r>
      <w:r w:rsidRPr="00C7614D">
        <w:rPr>
          <w:rFonts w:hint="eastAsia"/>
        </w:rPr>
        <w:t>0,1,2</w:t>
      </w:r>
      <w:r w:rsidRPr="00C7614D">
        <w:rPr>
          <w:rFonts w:hint="eastAsia"/>
        </w:rPr>
        <w:t>”、”</w:t>
      </w:r>
      <w:r w:rsidRPr="00C7614D">
        <w:rPr>
          <w:rFonts w:hint="eastAsia"/>
        </w:rPr>
        <w:t>3,4,5</w:t>
      </w:r>
      <w:r w:rsidRPr="00C7614D">
        <w:rPr>
          <w:rFonts w:hint="eastAsia"/>
        </w:rPr>
        <w:t>”、”</w:t>
      </w:r>
      <w:r w:rsidRPr="00C7614D">
        <w:rPr>
          <w:rFonts w:hint="eastAsia"/>
        </w:rPr>
        <w:t>6,7,8</w:t>
      </w:r>
      <w:r w:rsidRPr="00C7614D">
        <w:rPr>
          <w:rFonts w:hint="eastAsia"/>
        </w:rPr>
        <w:t>”、”</w:t>
      </w:r>
      <w:r w:rsidRPr="00C7614D">
        <w:rPr>
          <w:rFonts w:hint="eastAsia"/>
        </w:rPr>
        <w:t>9.10,11</w:t>
      </w:r>
      <w:r w:rsidRPr="00C7614D">
        <w:rPr>
          <w:rFonts w:hint="eastAsia"/>
        </w:rPr>
        <w:t>”の場合</w:t>
      </w:r>
      <w:r w:rsidRPr="00C7614D">
        <w:rPr>
          <w:rFonts w:hint="eastAsia"/>
        </w:rPr>
        <w:t>)</w:t>
      </w:r>
      <w:r w:rsidRPr="00C7614D">
        <w:rPr>
          <w:rFonts w:hint="eastAsia"/>
        </w:rPr>
        <w:t>に分割されて実行されていることが分かります。</w:t>
      </w:r>
    </w:p>
    <w:p w:rsidR="009C0ABD" w:rsidRDefault="009C0ABD" w:rsidP="009C0ABD"/>
    <w:p w:rsidR="00344B46" w:rsidRPr="00631256" w:rsidRDefault="001E252A" w:rsidP="00344B46">
      <w:r>
        <w:rPr>
          <w:rFonts w:hint="eastAsia"/>
        </w:rPr>
        <w:t>なお、</w:t>
      </w:r>
      <w:r w:rsidR="00344B46" w:rsidRPr="00631256">
        <w:rPr>
          <w:rFonts w:hint="eastAsia"/>
        </w:rPr>
        <w:t>実行結果は環境によって異なります。</w:t>
      </w:r>
    </w:p>
    <w:p w:rsidR="00344B46" w:rsidRPr="00344B46" w:rsidRDefault="00344B46" w:rsidP="009C0ABD"/>
    <w:p w:rsidR="009C0ABD" w:rsidRPr="004A7263" w:rsidRDefault="009C0ABD" w:rsidP="009C0ABD">
      <w:pPr>
        <w:ind w:leftChars="202" w:left="424"/>
        <w:rPr>
          <w:sz w:val="18"/>
          <w:szCs w:val="18"/>
        </w:rPr>
      </w:pPr>
      <w:r w:rsidRPr="004A7263">
        <w:rPr>
          <w:rFonts w:hint="eastAsia"/>
          <w:sz w:val="18"/>
          <w:szCs w:val="18"/>
        </w:rPr>
        <w:t xml:space="preserve">* gcc -fopenmp </w:t>
      </w:r>
      <w:r w:rsidRPr="004A7263">
        <w:rPr>
          <w:rFonts w:hint="eastAsia"/>
          <w:sz w:val="18"/>
          <w:szCs w:val="18"/>
        </w:rPr>
        <w:t>については</w:t>
      </w:r>
      <w:r w:rsidRPr="004A7263">
        <w:rPr>
          <w:rFonts w:hint="eastAsia"/>
          <w:sz w:val="18"/>
          <w:szCs w:val="18"/>
        </w:rPr>
        <w:t>OpenMP</w:t>
      </w:r>
      <w:r w:rsidRPr="004A7263">
        <w:rPr>
          <w:rFonts w:hint="eastAsia"/>
          <w:sz w:val="18"/>
          <w:szCs w:val="18"/>
        </w:rPr>
        <w:t>用のコンパイル方法ですが</w:t>
      </w:r>
      <w:r>
        <w:rPr>
          <w:rFonts w:hint="eastAsia"/>
          <w:sz w:val="18"/>
          <w:szCs w:val="18"/>
        </w:rPr>
        <w:t>本書</w:t>
      </w:r>
      <w:r w:rsidRPr="004A7263">
        <w:rPr>
          <w:rFonts w:hint="eastAsia"/>
          <w:sz w:val="18"/>
          <w:szCs w:val="18"/>
        </w:rPr>
        <w:t>の範疇を越えるため、説明を省略します。</w:t>
      </w:r>
    </w:p>
    <w:p w:rsidR="009C0ABD" w:rsidRDefault="009C0ABD" w:rsidP="009C0ABD"/>
    <w:p w:rsidR="0087473C" w:rsidRPr="009C0ABD" w:rsidRDefault="0087473C" w:rsidP="00371914"/>
    <w:p w:rsidR="00371914" w:rsidRPr="00371914" w:rsidRDefault="00371914" w:rsidP="007A529D">
      <w:pPr>
        <w:pStyle w:val="2"/>
      </w:pPr>
      <w:bookmarkStart w:id="14" w:name="h.9ql7qrj4ym0t" w:colFirst="0" w:colLast="0"/>
      <w:bookmarkStart w:id="15" w:name="_Toc381439042"/>
      <w:bookmarkEnd w:id="14"/>
      <w:r w:rsidRPr="00371914">
        <w:t xml:space="preserve">2.3 </w:t>
      </w:r>
      <w:r w:rsidRPr="00371914">
        <w:t>ライブラリ</w:t>
      </w:r>
      <w:bookmarkEnd w:id="15"/>
    </w:p>
    <w:p w:rsidR="00371914" w:rsidRPr="00371914" w:rsidRDefault="00631256" w:rsidP="00371914">
      <w:r>
        <w:t>この節では、ライブラリを</w:t>
      </w:r>
      <w:r>
        <w:rPr>
          <w:rFonts w:hint="eastAsia"/>
        </w:rPr>
        <w:t>利用して並列プログラムを記述</w:t>
      </w:r>
      <w:r>
        <w:t>する</w:t>
      </w:r>
      <w:r>
        <w:rPr>
          <w:rFonts w:hint="eastAsia"/>
        </w:rPr>
        <w:t>方法</w:t>
      </w:r>
      <w:r w:rsidR="00371914" w:rsidRPr="00371914">
        <w:t>として、</w:t>
      </w:r>
      <w:r w:rsidR="00371914" w:rsidRPr="00371914">
        <w:t>MPI</w:t>
      </w:r>
      <w:r w:rsidR="00371914" w:rsidRPr="00371914">
        <w:t>とその実装である</w:t>
      </w:r>
      <w:r w:rsidR="00371914" w:rsidRPr="00371914">
        <w:t>Open MPI</w:t>
      </w:r>
      <w:r w:rsidR="00371914" w:rsidRPr="00371914">
        <w:t>、</w:t>
      </w:r>
      <w:r w:rsidR="00371914" w:rsidRPr="00371914">
        <w:t>MPICH2</w:t>
      </w:r>
      <w:r w:rsidR="00371914" w:rsidRPr="00371914">
        <w:t>について紹介します。</w:t>
      </w:r>
    </w:p>
    <w:p w:rsidR="00371914" w:rsidRPr="00631256" w:rsidRDefault="00371914" w:rsidP="00371914"/>
    <w:p w:rsidR="00371914" w:rsidRPr="00371914" w:rsidRDefault="00371914" w:rsidP="00371914">
      <w:r w:rsidRPr="00371914">
        <w:rPr>
          <w:b/>
        </w:rPr>
        <w:t>MPI</w:t>
      </w:r>
    </w:p>
    <w:p w:rsidR="00371914" w:rsidRPr="00371914" w:rsidRDefault="00371914" w:rsidP="00371914"/>
    <w:p w:rsidR="00371914" w:rsidRPr="00371914" w:rsidRDefault="00371914" w:rsidP="00371914">
      <w:r w:rsidRPr="00371914">
        <w:t>MPI</w:t>
      </w:r>
      <w:r w:rsidRPr="00371914">
        <w:t>は</w:t>
      </w:r>
      <w:r w:rsidRPr="00631256">
        <w:t>、</w:t>
      </w:r>
      <w:r w:rsidRPr="00631256">
        <w:t>1</w:t>
      </w:r>
      <w:r w:rsidRPr="00631256">
        <w:t>章でも述べたように</w:t>
      </w:r>
      <w:r w:rsidR="00F424DF" w:rsidRPr="00631256">
        <w:rPr>
          <w:rFonts w:hint="eastAsia"/>
        </w:rPr>
        <w:t>並列計算のための通信ライブラリのデファクトスタンダードです。</w:t>
      </w:r>
    </w:p>
    <w:p w:rsidR="00371914" w:rsidRDefault="00371914" w:rsidP="00371914">
      <w:r w:rsidRPr="00371914">
        <w:t>MPI</w:t>
      </w:r>
      <w:r w:rsidRPr="00371914">
        <w:t>では</w:t>
      </w:r>
      <w:r w:rsidRPr="00371914">
        <w:t>C</w:t>
      </w:r>
      <w:r w:rsidRPr="00371914">
        <w:t>、</w:t>
      </w:r>
      <w:r w:rsidRPr="00371914">
        <w:t>C++</w:t>
      </w:r>
      <w:r w:rsidRPr="00371914">
        <w:t>、</w:t>
      </w:r>
      <w:r w:rsidR="00CF39AB">
        <w:t>Fortran</w:t>
      </w:r>
      <w:r w:rsidR="00CF39AB">
        <w:rPr>
          <w:rFonts w:hint="eastAsia"/>
        </w:rPr>
        <w:t>用</w:t>
      </w:r>
      <w:r w:rsidRPr="00371914">
        <w:t>の</w:t>
      </w:r>
      <w:r w:rsidR="00CB1587">
        <w:rPr>
          <w:rFonts w:hint="eastAsia"/>
        </w:rPr>
        <w:t>バインディング</w:t>
      </w:r>
      <w:r w:rsidR="00CF39AB" w:rsidRPr="00631256">
        <w:t>が</w:t>
      </w:r>
      <w:r w:rsidR="00CF39AB" w:rsidRPr="00631256">
        <w:rPr>
          <w:rFonts w:hint="eastAsia"/>
        </w:rPr>
        <w:t>標準化</w:t>
      </w:r>
      <w:r w:rsidRPr="00631256">
        <w:t>されて</w:t>
      </w:r>
      <w:r w:rsidRPr="00371914">
        <w:t>います。その他の言語</w:t>
      </w:r>
      <w:r w:rsidRPr="00371914">
        <w:t>(C#</w:t>
      </w:r>
      <w:r w:rsidRPr="00371914">
        <w:t>、</w:t>
      </w:r>
      <w:r w:rsidRPr="00371914">
        <w:t>Java</w:t>
      </w:r>
      <w:r w:rsidRPr="00371914">
        <w:t>、</w:t>
      </w:r>
      <w:r w:rsidRPr="00371914">
        <w:t>Python</w:t>
      </w:r>
      <w:r w:rsidRPr="00371914">
        <w:t>など</w:t>
      </w:r>
      <w:r w:rsidRPr="00371914">
        <w:t>)</w:t>
      </w:r>
      <w:r w:rsidR="00CF39AB">
        <w:rPr>
          <w:rFonts w:hint="eastAsia"/>
        </w:rPr>
        <w:t>では上記</w:t>
      </w:r>
      <w:r w:rsidRPr="00371914">
        <w:t>言語</w:t>
      </w:r>
      <w:r w:rsidR="00CF39AB">
        <w:rPr>
          <w:rFonts w:hint="eastAsia"/>
        </w:rPr>
        <w:t>の</w:t>
      </w:r>
      <w:r w:rsidR="00CF39AB">
        <w:t>バインディング</w:t>
      </w:r>
      <w:r w:rsidR="00CF39AB">
        <w:rPr>
          <w:rFonts w:hint="eastAsia"/>
        </w:rPr>
        <w:t>を使用</w:t>
      </w:r>
      <w:r w:rsidR="00E12BD7">
        <w:t>し</w:t>
      </w:r>
      <w:r w:rsidRPr="00371914">
        <w:t>ます。</w:t>
      </w:r>
      <w:r w:rsidRPr="00371914">
        <w:t>MPI</w:t>
      </w:r>
      <w:r w:rsidR="00CF39AB">
        <w:rPr>
          <w:rFonts w:hint="eastAsia"/>
        </w:rPr>
        <w:t>ライブラリは一般的な</w:t>
      </w:r>
      <w:r w:rsidR="00CF39AB">
        <w:rPr>
          <w:rFonts w:hint="eastAsia"/>
        </w:rPr>
        <w:t>OS(Windows</w:t>
      </w:r>
      <w:r w:rsidR="00CF39AB">
        <w:rPr>
          <w:rFonts w:hint="eastAsia"/>
        </w:rPr>
        <w:t>、</w:t>
      </w:r>
      <w:r w:rsidR="00CF39AB">
        <w:rPr>
          <w:rFonts w:hint="eastAsia"/>
        </w:rPr>
        <w:t>Linux</w:t>
      </w:r>
      <w:r w:rsidR="00CF39AB">
        <w:rPr>
          <w:rFonts w:hint="eastAsia"/>
        </w:rPr>
        <w:t>、</w:t>
      </w:r>
      <w:r w:rsidR="00CF39AB">
        <w:rPr>
          <w:rFonts w:hint="eastAsia"/>
        </w:rPr>
        <w:t>Mac OS X</w:t>
      </w:r>
      <w:r w:rsidR="00CF39AB">
        <w:rPr>
          <w:rFonts w:hint="eastAsia"/>
        </w:rPr>
        <w:t>、さまざまな</w:t>
      </w:r>
      <w:r w:rsidR="00CF39AB">
        <w:rPr>
          <w:rFonts w:hint="eastAsia"/>
        </w:rPr>
        <w:t>UNIX)</w:t>
      </w:r>
      <w:r w:rsidR="00CF39AB">
        <w:rPr>
          <w:rFonts w:hint="eastAsia"/>
        </w:rPr>
        <w:t>で利用可能です。</w:t>
      </w:r>
    </w:p>
    <w:p w:rsidR="00371914" w:rsidRPr="005F0FDB" w:rsidRDefault="00371914" w:rsidP="00371914"/>
    <w:p w:rsidR="001B3A51" w:rsidRDefault="001B3A51" w:rsidP="00371914">
      <w:r>
        <w:rPr>
          <w:rFonts w:hint="eastAsia"/>
        </w:rPr>
        <w:t>図</w:t>
      </w:r>
      <w:r>
        <w:rPr>
          <w:rFonts w:hint="eastAsia"/>
        </w:rPr>
        <w:t>7</w:t>
      </w:r>
      <w:r>
        <w:rPr>
          <w:rFonts w:hint="eastAsia"/>
        </w:rPr>
        <w:t>は、</w:t>
      </w:r>
      <w:r>
        <w:rPr>
          <w:rFonts w:hint="eastAsia"/>
        </w:rPr>
        <w:t>MPI</w:t>
      </w:r>
      <w:r w:rsidR="005F0FDB">
        <w:rPr>
          <w:rFonts w:hint="eastAsia"/>
        </w:rPr>
        <w:t>ライブラリが提供する</w:t>
      </w:r>
      <w:r>
        <w:rPr>
          <w:rFonts w:hint="eastAsia"/>
        </w:rPr>
        <w:t xml:space="preserve"> MPI_Send()</w:t>
      </w:r>
      <w:r>
        <w:rPr>
          <w:rFonts w:hint="eastAsia"/>
        </w:rPr>
        <w:t>、</w:t>
      </w:r>
      <w:r>
        <w:rPr>
          <w:rFonts w:hint="eastAsia"/>
        </w:rPr>
        <w:t>MPI_Recv()</w:t>
      </w:r>
      <w:r w:rsidR="005F0FDB">
        <w:rPr>
          <w:rFonts w:hint="eastAsia"/>
        </w:rPr>
        <w:t>を使って</w:t>
      </w:r>
      <w:r>
        <w:rPr>
          <w:rFonts w:hint="eastAsia"/>
        </w:rPr>
        <w:t>プログラム間でメ</w:t>
      </w:r>
      <w:r>
        <w:rPr>
          <w:rFonts w:hint="eastAsia"/>
        </w:rPr>
        <w:lastRenderedPageBreak/>
        <w:t>ッセージパッシングを行う例です。</w:t>
      </w:r>
    </w:p>
    <w:p w:rsidR="001B3A51" w:rsidRPr="00950DA3" w:rsidRDefault="001B3A51" w:rsidP="00371914"/>
    <w:p w:rsidR="00371914" w:rsidRPr="00371914" w:rsidRDefault="00AE63DB" w:rsidP="00D94C5E">
      <w:pPr>
        <w:jc w:val="center"/>
      </w:pPr>
      <w:r>
        <w:rPr>
          <w:noProof/>
        </w:rPr>
        <w:drawing>
          <wp:inline distT="0" distB="0" distL="0" distR="0">
            <wp:extent cx="5239470" cy="1800000"/>
            <wp:effectExtent l="0" t="0" r="0" b="0"/>
            <wp:docPr id="12"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239470" cy="1800000"/>
                    </a:xfrm>
                    <a:prstGeom prst="rect">
                      <a:avLst/>
                    </a:prstGeom>
                    <a:noFill/>
                    <a:ln w="9525">
                      <a:noFill/>
                      <a:miter lim="800000"/>
                      <a:headEnd/>
                      <a:tailEnd/>
                    </a:ln>
                  </pic:spPr>
                </pic:pic>
              </a:graphicData>
            </a:graphic>
          </wp:inline>
        </w:drawing>
      </w:r>
    </w:p>
    <w:p w:rsidR="00371914" w:rsidRPr="00371914" w:rsidRDefault="00D94C5E" w:rsidP="00D94C5E">
      <w:pPr>
        <w:pStyle w:val="ae"/>
        <w:jc w:val="center"/>
      </w:pPr>
      <w:r>
        <w:rPr>
          <w:rFonts w:hint="eastAsia"/>
        </w:rPr>
        <w:t>図</w:t>
      </w:r>
      <w:r>
        <w:rPr>
          <w:rFonts w:hint="eastAsia"/>
        </w:rPr>
        <w:t xml:space="preserve"> </w:t>
      </w:r>
      <w:r w:rsidR="00EB706D">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EB706D">
        <w:fldChar w:fldCharType="separate"/>
      </w:r>
      <w:r>
        <w:rPr>
          <w:noProof/>
        </w:rPr>
        <w:t>7</w:t>
      </w:r>
      <w:r w:rsidR="00EB706D">
        <w:fldChar w:fldCharType="end"/>
      </w:r>
      <w:r w:rsidR="001B3A51">
        <w:t xml:space="preserve"> </w:t>
      </w:r>
      <w:r w:rsidR="001B3A51">
        <w:rPr>
          <w:rFonts w:hint="eastAsia"/>
        </w:rPr>
        <w:t>MPI</w:t>
      </w:r>
      <w:r w:rsidR="001B3A51">
        <w:rPr>
          <w:rFonts w:hint="eastAsia"/>
        </w:rPr>
        <w:t>によるメッセージパッシング</w:t>
      </w:r>
    </w:p>
    <w:p w:rsidR="00371914" w:rsidRDefault="00371914" w:rsidP="00371914"/>
    <w:p w:rsidR="008A20E1" w:rsidRDefault="008A20E1" w:rsidP="00371914">
      <w:r>
        <w:rPr>
          <w:rFonts w:hint="eastAsia"/>
        </w:rPr>
        <w:t>MPI</w:t>
      </w:r>
      <w:r>
        <w:rPr>
          <w:rFonts w:hint="eastAsia"/>
        </w:rPr>
        <w:t>の特徴は下記の通りです。</w:t>
      </w:r>
    </w:p>
    <w:p w:rsidR="008A20E1" w:rsidRDefault="008A20E1" w:rsidP="00371914"/>
    <w:p w:rsidR="008A20E1" w:rsidRDefault="008A20E1" w:rsidP="008A20E1">
      <w:pPr>
        <w:ind w:leftChars="202" w:left="424"/>
      </w:pPr>
      <w:r>
        <w:rPr>
          <w:rFonts w:hint="eastAsia"/>
        </w:rPr>
        <w:t xml:space="preserve">- </w:t>
      </w:r>
      <w:r w:rsidRPr="008A20E1">
        <w:rPr>
          <w:rFonts w:hint="eastAsia"/>
        </w:rPr>
        <w:t>複数プロセスが通信しあって計算をすすめる</w:t>
      </w:r>
    </w:p>
    <w:p w:rsidR="008A20E1" w:rsidRDefault="008A20E1" w:rsidP="008A20E1">
      <w:pPr>
        <w:ind w:leftChars="202" w:left="424"/>
      </w:pPr>
      <w:r>
        <w:rPr>
          <w:rFonts w:hint="eastAsia"/>
        </w:rPr>
        <w:t xml:space="preserve">- </w:t>
      </w:r>
      <w:r w:rsidRPr="008A20E1">
        <w:rPr>
          <w:rFonts w:hint="eastAsia"/>
        </w:rPr>
        <w:t>処理の単位は</w:t>
      </w:r>
      <w:r w:rsidRPr="008A20E1">
        <w:rPr>
          <w:rFonts w:hint="eastAsia"/>
        </w:rPr>
        <w:t>OS</w:t>
      </w:r>
      <w:r>
        <w:rPr>
          <w:rFonts w:hint="eastAsia"/>
        </w:rPr>
        <w:t>が管理するプロセス</w:t>
      </w:r>
    </w:p>
    <w:p w:rsidR="008A20E1" w:rsidRDefault="008A20E1" w:rsidP="008A20E1">
      <w:pPr>
        <w:ind w:leftChars="202" w:left="424"/>
      </w:pPr>
      <w:r>
        <w:rPr>
          <w:rFonts w:hint="eastAsia"/>
        </w:rPr>
        <w:t xml:space="preserve">- </w:t>
      </w:r>
      <w:r w:rsidRPr="008A20E1">
        <w:rPr>
          <w:rFonts w:hint="eastAsia"/>
        </w:rPr>
        <w:t>ランクは通信の相手を一意に指定するための整数</w:t>
      </w:r>
    </w:p>
    <w:p w:rsidR="008A20E1" w:rsidRDefault="008A20E1" w:rsidP="008A20E1">
      <w:pPr>
        <w:ind w:leftChars="202" w:left="424"/>
      </w:pPr>
      <w:r>
        <w:rPr>
          <w:rFonts w:hint="eastAsia"/>
        </w:rPr>
        <w:t xml:space="preserve">- </w:t>
      </w:r>
      <w:r w:rsidRPr="008A20E1">
        <w:rPr>
          <w:rFonts w:hint="eastAsia"/>
        </w:rPr>
        <w:t>MPI</w:t>
      </w:r>
      <w:r>
        <w:rPr>
          <w:rFonts w:hint="eastAsia"/>
        </w:rPr>
        <w:t>が実行ファイルを異なる機械へ送って、実行を開始</w:t>
      </w:r>
    </w:p>
    <w:p w:rsidR="008A20E1" w:rsidRDefault="008A20E1" w:rsidP="00371914"/>
    <w:p w:rsidR="008A20E1" w:rsidRPr="00371914" w:rsidRDefault="008A20E1" w:rsidP="00371914"/>
    <w:p w:rsidR="00371914" w:rsidRPr="00371914" w:rsidRDefault="00371914" w:rsidP="00371914">
      <w:r w:rsidRPr="00371914">
        <w:rPr>
          <w:b/>
        </w:rPr>
        <w:t>MPI</w:t>
      </w:r>
      <w:r w:rsidRPr="00371914">
        <w:rPr>
          <w:b/>
        </w:rPr>
        <w:t>の歴史</w:t>
      </w:r>
    </w:p>
    <w:p w:rsidR="00371914" w:rsidRPr="00371914" w:rsidRDefault="00371914" w:rsidP="00371914"/>
    <w:p w:rsidR="00371914" w:rsidRPr="00371914" w:rsidRDefault="00371914" w:rsidP="002F2C5A">
      <w:pPr>
        <w:ind w:firstLineChars="100" w:firstLine="210"/>
      </w:pPr>
      <w:r w:rsidRPr="00371914">
        <w:t>MPI</w:t>
      </w:r>
      <w:r w:rsidRPr="00371914">
        <w:t>フォーラム設立以前</w:t>
      </w:r>
    </w:p>
    <w:p w:rsidR="00592A1A" w:rsidRDefault="00371914" w:rsidP="00592A1A">
      <w:r w:rsidRPr="00371914">
        <w:t xml:space="preserve">　　</w:t>
      </w:r>
      <w:r w:rsidR="00592A1A">
        <w:rPr>
          <w:rFonts w:hint="eastAsia"/>
        </w:rPr>
        <w:t>計算機ベンダ毎に並列計算ライブラリの仕様が異なる</w:t>
      </w:r>
      <w:r w:rsidR="00764756">
        <w:rPr>
          <w:rFonts w:hint="eastAsia"/>
        </w:rPr>
        <w:t>。</w:t>
      </w:r>
    </w:p>
    <w:p w:rsidR="00592A1A" w:rsidRDefault="00592A1A" w:rsidP="00592A1A">
      <w:pPr>
        <w:ind w:firstLineChars="200" w:firstLine="420"/>
      </w:pPr>
      <w:r>
        <w:rPr>
          <w:rFonts w:hint="eastAsia"/>
        </w:rPr>
        <w:t>1980</w:t>
      </w:r>
      <w:r>
        <w:rPr>
          <w:rFonts w:hint="eastAsia"/>
        </w:rPr>
        <w:t>年代末期</w:t>
      </w:r>
      <w:r>
        <w:rPr>
          <w:rFonts w:hint="eastAsia"/>
        </w:rPr>
        <w:t>PVM(Parallel Virtual Machine)</w:t>
      </w:r>
      <w:r>
        <w:rPr>
          <w:rFonts w:hint="eastAsia"/>
        </w:rPr>
        <w:t>というライブラリもあったが</w:t>
      </w:r>
    </w:p>
    <w:p w:rsidR="00371914" w:rsidRPr="00371914" w:rsidRDefault="00592A1A" w:rsidP="00592A1A">
      <w:pPr>
        <w:ind w:firstLineChars="200" w:firstLine="420"/>
      </w:pPr>
      <w:r>
        <w:rPr>
          <w:rFonts w:hint="eastAsia"/>
        </w:rPr>
        <w:t>大成功しなかった</w:t>
      </w:r>
      <w:r w:rsidR="00764756">
        <w:rPr>
          <w:rFonts w:hint="eastAsia"/>
        </w:rPr>
        <w:t>。</w:t>
      </w:r>
    </w:p>
    <w:p w:rsidR="00371914" w:rsidRPr="00371914" w:rsidRDefault="00371914" w:rsidP="00371914"/>
    <w:p w:rsidR="00371914" w:rsidRPr="00371914" w:rsidRDefault="00371914" w:rsidP="00371914">
      <w:r w:rsidRPr="00371914">
        <w:t xml:space="preserve">　</w:t>
      </w:r>
      <w:r w:rsidR="00A71E26">
        <w:rPr>
          <w:rFonts w:hint="eastAsia"/>
        </w:rPr>
        <w:t>1992</w:t>
      </w:r>
      <w:r w:rsidR="00A71E26">
        <w:rPr>
          <w:rFonts w:hint="eastAsia"/>
        </w:rPr>
        <w:t>年</w:t>
      </w:r>
      <w:r w:rsidR="00592A1A">
        <w:rPr>
          <w:rFonts w:hint="eastAsia"/>
        </w:rPr>
        <w:t xml:space="preserve">　</w:t>
      </w:r>
      <w:r w:rsidRPr="00371914">
        <w:t>MPI</w:t>
      </w:r>
      <w:r w:rsidRPr="00371914">
        <w:t>フォーラム設立</w:t>
      </w:r>
    </w:p>
    <w:p w:rsidR="00371914" w:rsidRPr="00371914" w:rsidRDefault="00371914" w:rsidP="00371914">
      <w:r w:rsidRPr="00371914">
        <w:t xml:space="preserve">　　産業界、大学、政府系研究機関からなる国際フォーラムにより、</w:t>
      </w:r>
    </w:p>
    <w:p w:rsidR="00371914" w:rsidRDefault="0011417A" w:rsidP="00371914">
      <w:r>
        <w:t xml:space="preserve">　　</w:t>
      </w:r>
      <w:r>
        <w:rPr>
          <w:rFonts w:hint="eastAsia"/>
        </w:rPr>
        <w:t>共通規格の</w:t>
      </w:r>
      <w:r w:rsidR="00371914" w:rsidRPr="00371914">
        <w:t>検討を開始</w:t>
      </w:r>
    </w:p>
    <w:p w:rsidR="005F5550" w:rsidRPr="00371914" w:rsidRDefault="005F5550" w:rsidP="00371914"/>
    <w:p w:rsidR="00371914" w:rsidRPr="00371914" w:rsidRDefault="00371914" w:rsidP="00371914">
      <w:r w:rsidRPr="00371914">
        <w:t xml:space="preserve">　</w:t>
      </w:r>
      <w:r w:rsidR="00A71E26">
        <w:rPr>
          <w:rFonts w:hint="eastAsia"/>
        </w:rPr>
        <w:t>1994</w:t>
      </w:r>
      <w:r w:rsidR="00A71E26">
        <w:rPr>
          <w:rFonts w:hint="eastAsia"/>
        </w:rPr>
        <w:t>年</w:t>
      </w:r>
      <w:r w:rsidR="00592A1A">
        <w:rPr>
          <w:rFonts w:hint="eastAsia"/>
        </w:rPr>
        <w:t xml:space="preserve">　</w:t>
      </w:r>
      <w:r w:rsidRPr="00371914">
        <w:t>MPI-1</w:t>
      </w:r>
      <w:r w:rsidR="00764756">
        <w:rPr>
          <w:rFonts w:hint="eastAsia"/>
        </w:rPr>
        <w:t xml:space="preserve"> </w:t>
      </w:r>
      <w:r w:rsidR="00764756">
        <w:rPr>
          <w:rFonts w:hint="eastAsia"/>
        </w:rPr>
        <w:t>リリース</w:t>
      </w:r>
    </w:p>
    <w:p w:rsidR="00F00C18" w:rsidRDefault="00371914" w:rsidP="00371914">
      <w:r w:rsidRPr="00371914">
        <w:t xml:space="preserve">　　</w:t>
      </w:r>
      <w:r w:rsidR="001A7CBD">
        <w:rPr>
          <w:rFonts w:hint="eastAsia"/>
        </w:rPr>
        <w:t>1</w:t>
      </w:r>
      <w:r w:rsidRPr="00371914">
        <w:t>対</w:t>
      </w:r>
      <w:r w:rsidR="001A7CBD">
        <w:rPr>
          <w:rFonts w:hint="eastAsia"/>
        </w:rPr>
        <w:t>1</w:t>
      </w:r>
      <w:r w:rsidRPr="00371914">
        <w:t>通信、集団通信、コミュニケータ、派生データ型などの規格</w:t>
      </w:r>
    </w:p>
    <w:p w:rsidR="00F00C18" w:rsidRDefault="00F00C18" w:rsidP="00E938EA">
      <w:pPr>
        <w:ind w:firstLineChars="405" w:firstLine="850"/>
      </w:pPr>
      <w:r>
        <w:rPr>
          <w:rFonts w:hint="eastAsia"/>
        </w:rPr>
        <w:t>1</w:t>
      </w:r>
      <w:r w:rsidRPr="00371914">
        <w:t>対</w:t>
      </w:r>
      <w:r>
        <w:rPr>
          <w:rFonts w:hint="eastAsia"/>
        </w:rPr>
        <w:t>1</w:t>
      </w:r>
      <w:r>
        <w:t>通信</w:t>
      </w:r>
      <w:r>
        <w:rPr>
          <w:rFonts w:hint="eastAsia"/>
        </w:rPr>
        <w:t>：送信、受信など</w:t>
      </w:r>
    </w:p>
    <w:p w:rsidR="00F00C18" w:rsidRDefault="00F00C18" w:rsidP="00E938EA">
      <w:pPr>
        <w:ind w:firstLineChars="405" w:firstLine="850"/>
      </w:pPr>
      <w:r w:rsidRPr="00371914">
        <w:t>集団通</w:t>
      </w:r>
      <w:r>
        <w:t>信</w:t>
      </w:r>
      <w:r>
        <w:rPr>
          <w:rFonts w:hint="eastAsia"/>
        </w:rPr>
        <w:t>：ブロードキャストなど</w:t>
      </w:r>
    </w:p>
    <w:p w:rsidR="00F00C18" w:rsidRDefault="00F00C18" w:rsidP="00E938EA">
      <w:pPr>
        <w:ind w:firstLineChars="405" w:firstLine="850"/>
      </w:pPr>
      <w:r>
        <w:t>コミュニケータ</w:t>
      </w:r>
      <w:r>
        <w:rPr>
          <w:rFonts w:hint="eastAsia"/>
        </w:rPr>
        <w:t>：通信を行うプロセスのグループ</w:t>
      </w:r>
    </w:p>
    <w:p w:rsidR="001A7CBD" w:rsidRDefault="00F00C18" w:rsidP="00E938EA">
      <w:pPr>
        <w:ind w:firstLineChars="405" w:firstLine="850"/>
      </w:pPr>
      <w:r w:rsidRPr="00371914">
        <w:lastRenderedPageBreak/>
        <w:t>派生データ型</w:t>
      </w:r>
      <w:r>
        <w:rPr>
          <w:rFonts w:hint="eastAsia"/>
        </w:rPr>
        <w:t>：独自のデータ型を定義</w:t>
      </w:r>
      <w:r>
        <w:rPr>
          <w:rFonts w:hint="eastAsia"/>
        </w:rPr>
        <w:t>(</w:t>
      </w:r>
      <w:r>
        <w:rPr>
          <w:rFonts w:hint="eastAsia"/>
        </w:rPr>
        <w:t>例：構造隊</w:t>
      </w:r>
      <w:r>
        <w:rPr>
          <w:rFonts w:hint="eastAsia"/>
        </w:rPr>
        <w:t>)</w:t>
      </w:r>
    </w:p>
    <w:p w:rsidR="005F5550" w:rsidRPr="00E938EA" w:rsidRDefault="005F5550" w:rsidP="00371914"/>
    <w:p w:rsidR="00371914" w:rsidRPr="00371914" w:rsidRDefault="00371914" w:rsidP="00371914">
      <w:r w:rsidRPr="00371914">
        <w:t xml:space="preserve">　</w:t>
      </w:r>
      <w:r w:rsidR="00A71E26">
        <w:rPr>
          <w:rFonts w:hint="eastAsia"/>
        </w:rPr>
        <w:t>1997</w:t>
      </w:r>
      <w:r w:rsidR="00A71E26">
        <w:rPr>
          <w:rFonts w:hint="eastAsia"/>
        </w:rPr>
        <w:t>年</w:t>
      </w:r>
      <w:r w:rsidR="00592A1A">
        <w:rPr>
          <w:rFonts w:hint="eastAsia"/>
        </w:rPr>
        <w:t xml:space="preserve">　</w:t>
      </w:r>
      <w:r w:rsidRPr="00371914">
        <w:t>MPI-2</w:t>
      </w:r>
      <w:r w:rsidR="00764756">
        <w:rPr>
          <w:rFonts w:hint="eastAsia"/>
        </w:rPr>
        <w:t xml:space="preserve"> </w:t>
      </w:r>
      <w:r w:rsidR="00764756">
        <w:rPr>
          <w:rFonts w:hint="eastAsia"/>
        </w:rPr>
        <w:t>リリース</w:t>
      </w:r>
    </w:p>
    <w:p w:rsidR="00E938EA" w:rsidRDefault="00371914" w:rsidP="002F2C5A">
      <w:r w:rsidRPr="00371914">
        <w:t xml:space="preserve">　　並列入出力、リモートメモリ操作、動的プロセス生成などの規格</w:t>
      </w:r>
    </w:p>
    <w:p w:rsidR="00E938EA" w:rsidRDefault="00E938EA" w:rsidP="00E938EA">
      <w:pPr>
        <w:ind w:firstLineChars="405" w:firstLine="850"/>
      </w:pPr>
      <w:r w:rsidRPr="00371914">
        <w:t>並列入出力</w:t>
      </w:r>
      <w:r>
        <w:rPr>
          <w:rFonts w:hint="eastAsia"/>
        </w:rPr>
        <w:t>：複数プロセスの同一ファイルアクセスなど</w:t>
      </w:r>
    </w:p>
    <w:p w:rsidR="00E938EA" w:rsidRDefault="00E938EA" w:rsidP="00E938EA">
      <w:pPr>
        <w:ind w:firstLineChars="400" w:firstLine="840"/>
      </w:pPr>
      <w:r w:rsidRPr="00371914">
        <w:t>リモートメモリ操作</w:t>
      </w:r>
      <w:r>
        <w:rPr>
          <w:rFonts w:hint="eastAsia"/>
        </w:rPr>
        <w:t>：別プロセスのメモリにアクセス</w:t>
      </w:r>
    </w:p>
    <w:p w:rsidR="00BD43C6" w:rsidRDefault="00E938EA" w:rsidP="00E938EA">
      <w:pPr>
        <w:ind w:firstLineChars="400" w:firstLine="840"/>
      </w:pPr>
      <w:r w:rsidRPr="00371914">
        <w:t>動的プロセス生成</w:t>
      </w:r>
      <w:r>
        <w:rPr>
          <w:rFonts w:hint="eastAsia"/>
        </w:rPr>
        <w:t>：</w:t>
      </w:r>
      <w:r w:rsidRPr="00E938EA">
        <w:rPr>
          <w:rFonts w:hint="eastAsia"/>
        </w:rPr>
        <w:t>MPI</w:t>
      </w:r>
      <w:r w:rsidRPr="00E938EA">
        <w:rPr>
          <w:rFonts w:hint="eastAsia"/>
        </w:rPr>
        <w:t>通信を行うプロセスを動的に生成</w:t>
      </w:r>
    </w:p>
    <w:p w:rsidR="00E938EA" w:rsidRPr="00371914" w:rsidRDefault="00E938EA" w:rsidP="002F2C5A"/>
    <w:p w:rsidR="00371914" w:rsidRDefault="00BD43C6" w:rsidP="00371914">
      <w:r>
        <w:rPr>
          <w:rFonts w:hint="eastAsia"/>
        </w:rPr>
        <w:t xml:space="preserve">　</w:t>
      </w:r>
      <w:r w:rsidR="00A71E26">
        <w:rPr>
          <w:rFonts w:hint="eastAsia"/>
        </w:rPr>
        <w:t>2012</w:t>
      </w:r>
      <w:r w:rsidR="00A71E26">
        <w:rPr>
          <w:rFonts w:hint="eastAsia"/>
        </w:rPr>
        <w:t xml:space="preserve">年　</w:t>
      </w:r>
      <w:r>
        <w:rPr>
          <w:rFonts w:hint="eastAsia"/>
        </w:rPr>
        <w:t>MPI-3</w:t>
      </w:r>
      <w:r w:rsidR="00764756">
        <w:rPr>
          <w:rFonts w:hint="eastAsia"/>
        </w:rPr>
        <w:t xml:space="preserve"> </w:t>
      </w:r>
      <w:r w:rsidR="00764756">
        <w:rPr>
          <w:rFonts w:hint="eastAsia"/>
        </w:rPr>
        <w:t>リリース</w:t>
      </w:r>
    </w:p>
    <w:p w:rsidR="00BD43C6" w:rsidRDefault="00791975" w:rsidP="00371914">
      <w:r>
        <w:rPr>
          <w:rFonts w:hint="eastAsia"/>
        </w:rPr>
        <w:t xml:space="preserve">　　ノンブロッキング集団通信、</w:t>
      </w:r>
      <w:r w:rsidR="002E1108">
        <w:rPr>
          <w:rFonts w:hint="eastAsia"/>
        </w:rPr>
        <w:t>Neighborhood</w:t>
      </w:r>
      <w:r w:rsidR="002E1108">
        <w:rPr>
          <w:rFonts w:hint="eastAsia"/>
        </w:rPr>
        <w:t>集団通信などの規格</w:t>
      </w:r>
    </w:p>
    <w:p w:rsidR="00975D79" w:rsidRDefault="00975D79" w:rsidP="00975D79">
      <w:pPr>
        <w:ind w:firstLineChars="405" w:firstLine="850"/>
      </w:pPr>
      <w:r>
        <w:rPr>
          <w:rFonts w:hint="eastAsia"/>
        </w:rPr>
        <w:t>ノンブロッキング集団通信：</w:t>
      </w:r>
      <w:r w:rsidRPr="00975D79">
        <w:rPr>
          <w:rFonts w:hint="eastAsia"/>
        </w:rPr>
        <w:t>非同期ブロードキャストなど</w:t>
      </w:r>
    </w:p>
    <w:p w:rsidR="00BD43C6" w:rsidRDefault="00975D79" w:rsidP="00975D79">
      <w:pPr>
        <w:ind w:firstLineChars="405" w:firstLine="850"/>
      </w:pPr>
      <w:r>
        <w:rPr>
          <w:rFonts w:hint="eastAsia"/>
        </w:rPr>
        <w:t>Neighborhood</w:t>
      </w:r>
      <w:r>
        <w:rPr>
          <w:rFonts w:hint="eastAsia"/>
        </w:rPr>
        <w:t>集団通信：</w:t>
      </w:r>
      <w:r w:rsidRPr="00975D79">
        <w:rPr>
          <w:rFonts w:hint="eastAsia"/>
        </w:rPr>
        <w:t>指定したトポロジ上で隣接するノードへの通信など</w:t>
      </w:r>
    </w:p>
    <w:p w:rsidR="00975D79" w:rsidRPr="00371914" w:rsidRDefault="00975D79" w:rsidP="00371914"/>
    <w:p w:rsidR="00371914" w:rsidRPr="00371914" w:rsidRDefault="003B7D2E" w:rsidP="00371914">
      <w:r>
        <w:t>本書</w:t>
      </w:r>
      <w:r w:rsidR="00371914" w:rsidRPr="00371914">
        <w:t>の</w:t>
      </w:r>
      <w:r w:rsidR="00371914" w:rsidRPr="00371914">
        <w:t>3</w:t>
      </w:r>
      <w:r w:rsidR="00371914" w:rsidRPr="00371914">
        <w:t>章では</w:t>
      </w:r>
      <w:r w:rsidR="00493F73">
        <w:rPr>
          <w:rFonts w:hint="eastAsia"/>
        </w:rPr>
        <w:t>、</w:t>
      </w:r>
      <w:r w:rsidR="00371914" w:rsidRPr="00371914">
        <w:t>MPI-1</w:t>
      </w:r>
      <w:r w:rsidR="00DF7225">
        <w:rPr>
          <w:rFonts w:hint="eastAsia"/>
        </w:rPr>
        <w:t>に</w:t>
      </w:r>
      <w:r w:rsidR="00371914" w:rsidRPr="00371914">
        <w:t>ついて紹介します。</w:t>
      </w:r>
    </w:p>
    <w:p w:rsidR="00371914" w:rsidRPr="00371914" w:rsidRDefault="00371914" w:rsidP="00371914"/>
    <w:p w:rsidR="00371914" w:rsidRPr="00371914" w:rsidRDefault="00371914" w:rsidP="00371914">
      <w:r w:rsidRPr="00371914">
        <w:rPr>
          <w:b/>
        </w:rPr>
        <w:t>Open MPI</w:t>
      </w:r>
    </w:p>
    <w:p w:rsidR="00371914" w:rsidRPr="00371914" w:rsidRDefault="00371914" w:rsidP="00371914"/>
    <w:p w:rsidR="00371914" w:rsidRPr="00371914" w:rsidRDefault="00371914" w:rsidP="00371914">
      <w:r w:rsidRPr="00371914">
        <w:t>Open MPI</w:t>
      </w:r>
      <w:r w:rsidRPr="00371914">
        <w:t>は複数の</w:t>
      </w:r>
      <w:r w:rsidRPr="00371914">
        <w:t>MPI</w:t>
      </w:r>
      <w:r w:rsidRPr="00371914">
        <w:t>ライブラリ</w:t>
      </w:r>
      <w:r w:rsidRPr="00371914">
        <w:t>(FT-MPI, LA-MPI, LAM/MPI, PACX-MPI)</w:t>
      </w:r>
      <w:r w:rsidRPr="00371914">
        <w:t>を引き継いで実装されたオープンソースの</w:t>
      </w:r>
      <w:r w:rsidRPr="00371914">
        <w:t>MPI</w:t>
      </w:r>
      <w:r w:rsidRPr="00371914">
        <w:t>ライブラリです。</w:t>
      </w:r>
    </w:p>
    <w:p w:rsidR="00371914" w:rsidRPr="00371914" w:rsidRDefault="00371914" w:rsidP="00371914"/>
    <w:p w:rsidR="00371914" w:rsidRPr="00371914" w:rsidRDefault="00371914" w:rsidP="00371914">
      <w:r w:rsidRPr="00371914">
        <w:t xml:space="preserve">Open MPI </w:t>
      </w:r>
      <w:r w:rsidRPr="00371914">
        <w:t>は多くの</w:t>
      </w:r>
      <w:r w:rsidRPr="00371914">
        <w:t>TOP500</w:t>
      </w:r>
      <w:r w:rsidRPr="00371914">
        <w:t>スーパーコンピュータで使われおり、</w:t>
      </w:r>
      <w:r w:rsidRPr="00371914">
        <w:t>2008</w:t>
      </w:r>
      <w:r w:rsidRPr="00371914">
        <w:t>年</w:t>
      </w:r>
      <w:r w:rsidRPr="00371914">
        <w:t>6</w:t>
      </w:r>
      <w:r w:rsidRPr="00371914">
        <w:t>月から</w:t>
      </w:r>
      <w:r w:rsidRPr="00371914">
        <w:t>2009</w:t>
      </w:r>
      <w:r w:rsidRPr="00371914">
        <w:t>年</w:t>
      </w:r>
      <w:r w:rsidRPr="00371914">
        <w:t>11</w:t>
      </w:r>
      <w:r w:rsidRPr="00371914">
        <w:t>月まで世界最速だった</w:t>
      </w:r>
      <w:r w:rsidRPr="00371914">
        <w:t>Roadrunner</w:t>
      </w:r>
      <w:r w:rsidRPr="00371914">
        <w:t>、</w:t>
      </w:r>
      <w:r w:rsidRPr="00371914">
        <w:t>2011</w:t>
      </w:r>
      <w:r w:rsidRPr="00371914">
        <w:t>年</w:t>
      </w:r>
      <w:r w:rsidRPr="00371914">
        <w:t>6</w:t>
      </w:r>
      <w:r w:rsidRPr="00371914">
        <w:t>月から</w:t>
      </w:r>
      <w:r w:rsidRPr="00371914">
        <w:t>2012</w:t>
      </w:r>
      <w:r w:rsidRPr="00371914">
        <w:t>年</w:t>
      </w:r>
      <w:r w:rsidRPr="00371914">
        <w:t>6</w:t>
      </w:r>
      <w:r w:rsidR="00421829">
        <w:t>月まで世界最速だった理化学研究所の京</w:t>
      </w:r>
      <w:r w:rsidR="00F84930">
        <w:rPr>
          <w:rFonts w:hint="eastAsia"/>
        </w:rPr>
        <w:t>が</w:t>
      </w:r>
      <w:r w:rsidRPr="00371914">
        <w:t>Open MPI</w:t>
      </w:r>
      <w:r w:rsidRPr="00371914">
        <w:t>を使用しています。</w:t>
      </w:r>
    </w:p>
    <w:p w:rsidR="00371914" w:rsidRPr="00421829" w:rsidRDefault="00371914" w:rsidP="00371914"/>
    <w:p w:rsidR="00371914" w:rsidRPr="00371914" w:rsidRDefault="00371914" w:rsidP="00371914">
      <w:r w:rsidRPr="00371914">
        <w:rPr>
          <w:b/>
        </w:rPr>
        <w:t>MPICH2</w:t>
      </w:r>
    </w:p>
    <w:p w:rsidR="00371914" w:rsidRPr="00371914" w:rsidRDefault="00371914" w:rsidP="00371914"/>
    <w:p w:rsidR="00371914" w:rsidRPr="00371914" w:rsidRDefault="00371914" w:rsidP="00371914">
      <w:r w:rsidRPr="00371914">
        <w:t>MPICH</w:t>
      </w:r>
      <w:r w:rsidR="00764756">
        <w:rPr>
          <w:rFonts w:hint="eastAsia"/>
        </w:rPr>
        <w:t>2</w:t>
      </w:r>
      <w:r w:rsidR="002841B7">
        <w:t>はアルゴンヌ国立研究所</w:t>
      </w:r>
      <w:r w:rsidR="002841B7">
        <w:rPr>
          <w:rFonts w:hint="eastAsia"/>
        </w:rPr>
        <w:t>が</w:t>
      </w:r>
      <w:r w:rsidRPr="00371914">
        <w:t>開発</w:t>
      </w:r>
      <w:r w:rsidR="002841B7">
        <w:rPr>
          <w:rFonts w:hint="eastAsia"/>
        </w:rPr>
        <w:t>し</w:t>
      </w:r>
      <w:r w:rsidRPr="00371914">
        <w:t>た</w:t>
      </w:r>
      <w:r w:rsidRPr="00371914">
        <w:t>MPI</w:t>
      </w:r>
      <w:r w:rsidRPr="00371914">
        <w:t>ライブラリです。</w:t>
      </w:r>
    </w:p>
    <w:p w:rsidR="00371914" w:rsidRPr="00764756" w:rsidRDefault="00371914" w:rsidP="00371914"/>
    <w:p w:rsidR="00371914" w:rsidRPr="00371914" w:rsidRDefault="00764756" w:rsidP="00371914">
      <w:r>
        <w:t>MPICH2</w:t>
      </w:r>
      <w:r w:rsidR="00371914" w:rsidRPr="00371914">
        <w:t>は</w:t>
      </w:r>
      <w:r w:rsidR="00371914" w:rsidRPr="00371914">
        <w:t>IBM MPI</w:t>
      </w:r>
      <w:r w:rsidR="00371914" w:rsidRPr="00371914">
        <w:t>、</w:t>
      </w:r>
      <w:r w:rsidR="00371914" w:rsidRPr="00371914">
        <w:t>Intel MPI</w:t>
      </w:r>
      <w:r w:rsidR="00371914" w:rsidRPr="00371914">
        <w:t>、</w:t>
      </w:r>
      <w:r w:rsidR="00371914" w:rsidRPr="00371914">
        <w:t>Cray MPI</w:t>
      </w:r>
      <w:r w:rsidR="00371914" w:rsidRPr="00371914">
        <w:t>、</w:t>
      </w:r>
      <w:r w:rsidR="00371914" w:rsidRPr="00371914">
        <w:t xml:space="preserve">Microsoft MPI </w:t>
      </w:r>
      <w:r w:rsidR="00371914" w:rsidRPr="00371914">
        <w:t>などの多くの</w:t>
      </w:r>
      <w:r w:rsidR="00371914" w:rsidRPr="00371914">
        <w:t>MPI</w:t>
      </w:r>
      <w:r w:rsidR="00371914" w:rsidRPr="00371914">
        <w:t>実装の基盤となっています。</w:t>
      </w:r>
    </w:p>
    <w:p w:rsidR="00371914" w:rsidRPr="00764756" w:rsidRDefault="00371914" w:rsidP="00371914"/>
    <w:p w:rsidR="00371914" w:rsidRDefault="00371914" w:rsidP="00371914">
      <w:r w:rsidRPr="00371914">
        <w:t>Open MPI</w:t>
      </w:r>
      <w:r w:rsidRPr="00371914">
        <w:t>、</w:t>
      </w:r>
      <w:r w:rsidRPr="00371914">
        <w:t>MPI</w:t>
      </w:r>
      <w:r w:rsidR="00421829">
        <w:rPr>
          <w:rFonts w:hint="eastAsia"/>
        </w:rPr>
        <w:t>C</w:t>
      </w:r>
      <w:r w:rsidRPr="00371914">
        <w:t>H2</w:t>
      </w:r>
      <w:r w:rsidRPr="00371914">
        <w:t>はどちらも同じ</w:t>
      </w:r>
      <w:r w:rsidRPr="00371914">
        <w:t>MPI</w:t>
      </w:r>
      <w:r w:rsidRPr="00371914">
        <w:t>規格に従って実装されているため、</w:t>
      </w:r>
      <w:r w:rsidR="00272D66">
        <w:rPr>
          <w:rFonts w:hint="eastAsia"/>
        </w:rPr>
        <w:t>同じソースコードで</w:t>
      </w:r>
      <w:r w:rsidR="00421829">
        <w:rPr>
          <w:rFonts w:hint="eastAsia"/>
        </w:rPr>
        <w:t>Open</w:t>
      </w:r>
      <w:r w:rsidR="00216F13">
        <w:rPr>
          <w:rFonts w:hint="eastAsia"/>
        </w:rPr>
        <w:t xml:space="preserve"> </w:t>
      </w:r>
      <w:r w:rsidR="00421829">
        <w:rPr>
          <w:rFonts w:hint="eastAsia"/>
        </w:rPr>
        <w:t>MPI</w:t>
      </w:r>
      <w:r w:rsidR="00421829">
        <w:rPr>
          <w:rFonts w:hint="eastAsia"/>
        </w:rPr>
        <w:t>、</w:t>
      </w:r>
      <w:r w:rsidR="00421829">
        <w:rPr>
          <w:rFonts w:hint="eastAsia"/>
        </w:rPr>
        <w:t>MPICH2</w:t>
      </w:r>
      <w:r w:rsidR="00421829">
        <w:t>を利用</w:t>
      </w:r>
      <w:r w:rsidR="00272D66">
        <w:rPr>
          <w:rFonts w:hint="eastAsia"/>
        </w:rPr>
        <w:t>できます</w:t>
      </w:r>
      <w:r w:rsidR="00A84B56">
        <w:rPr>
          <w:rFonts w:hint="eastAsia"/>
        </w:rPr>
        <w:t>。</w:t>
      </w:r>
    </w:p>
    <w:p w:rsidR="0011183B" w:rsidRDefault="00216F13" w:rsidP="00371914">
      <w:r>
        <w:rPr>
          <w:rFonts w:hint="eastAsia"/>
        </w:rPr>
        <w:t>Open MPI</w:t>
      </w:r>
      <w:r>
        <w:rPr>
          <w:rFonts w:hint="eastAsia"/>
        </w:rPr>
        <w:t>、</w:t>
      </w:r>
      <w:r>
        <w:rPr>
          <w:rFonts w:hint="eastAsia"/>
        </w:rPr>
        <w:t>MPICH2</w:t>
      </w:r>
      <w:r w:rsidR="004634D6">
        <w:rPr>
          <w:rFonts w:hint="eastAsia"/>
        </w:rPr>
        <w:t>はどちらも</w:t>
      </w:r>
      <w:r>
        <w:rPr>
          <w:rFonts w:hint="eastAsia"/>
        </w:rPr>
        <w:t>、コンパイルに</w:t>
      </w:r>
      <w:r>
        <w:rPr>
          <w:rFonts w:hint="eastAsia"/>
        </w:rPr>
        <w:t>mpicc</w:t>
      </w:r>
      <w:r>
        <w:rPr>
          <w:rFonts w:hint="eastAsia"/>
        </w:rPr>
        <w:t>、実行に</w:t>
      </w:r>
      <w:r>
        <w:rPr>
          <w:rFonts w:hint="eastAsia"/>
        </w:rPr>
        <w:t>mpirun</w:t>
      </w:r>
      <w:r>
        <w:rPr>
          <w:rFonts w:hint="eastAsia"/>
        </w:rPr>
        <w:t>もしくは</w:t>
      </w:r>
      <w:r>
        <w:rPr>
          <w:rFonts w:hint="eastAsia"/>
        </w:rPr>
        <w:t>mpiexec</w:t>
      </w:r>
      <w:r>
        <w:rPr>
          <w:rFonts w:hint="eastAsia"/>
        </w:rPr>
        <w:t>を使用します。</w:t>
      </w:r>
      <w:r>
        <w:rPr>
          <w:rFonts w:hint="eastAsia"/>
        </w:rPr>
        <w:t>Open MPI</w:t>
      </w:r>
      <w:r>
        <w:rPr>
          <w:rFonts w:hint="eastAsia"/>
        </w:rPr>
        <w:t>の</w:t>
      </w:r>
      <w:r w:rsidR="0011183B">
        <w:rPr>
          <w:rFonts w:hint="eastAsia"/>
        </w:rPr>
        <w:t>mpicc</w:t>
      </w:r>
      <w:r w:rsidR="0011183B">
        <w:rPr>
          <w:rFonts w:hint="eastAsia"/>
        </w:rPr>
        <w:t>、</w:t>
      </w:r>
      <w:r w:rsidR="00F61499">
        <w:rPr>
          <w:rFonts w:hint="eastAsia"/>
        </w:rPr>
        <w:t>mpirun</w:t>
      </w:r>
      <w:r w:rsidR="00F61499">
        <w:rPr>
          <w:rFonts w:hint="eastAsia"/>
        </w:rPr>
        <w:t>、</w:t>
      </w:r>
      <w:r>
        <w:rPr>
          <w:rFonts w:hint="eastAsia"/>
        </w:rPr>
        <w:t>mpiexec</w:t>
      </w:r>
      <w:r>
        <w:rPr>
          <w:rFonts w:hint="eastAsia"/>
        </w:rPr>
        <w:t>と</w:t>
      </w:r>
      <w:r>
        <w:rPr>
          <w:rFonts w:hint="eastAsia"/>
        </w:rPr>
        <w:t>MPICH2</w:t>
      </w:r>
      <w:r>
        <w:rPr>
          <w:rFonts w:hint="eastAsia"/>
        </w:rPr>
        <w:t>の</w:t>
      </w:r>
      <w:r w:rsidR="0011183B">
        <w:rPr>
          <w:rFonts w:hint="eastAsia"/>
        </w:rPr>
        <w:t>mpicc</w:t>
      </w:r>
      <w:r w:rsidR="0011183B">
        <w:rPr>
          <w:rFonts w:hint="eastAsia"/>
        </w:rPr>
        <w:t>、</w:t>
      </w:r>
      <w:r w:rsidR="00A84B56">
        <w:rPr>
          <w:rFonts w:hint="eastAsia"/>
        </w:rPr>
        <w:t>mpirun</w:t>
      </w:r>
      <w:r w:rsidR="00A84B56">
        <w:rPr>
          <w:rFonts w:hint="eastAsia"/>
        </w:rPr>
        <w:t>、</w:t>
      </w:r>
      <w:r>
        <w:rPr>
          <w:rFonts w:hint="eastAsia"/>
        </w:rPr>
        <w:t>mpiexec</w:t>
      </w:r>
      <w:r>
        <w:rPr>
          <w:rFonts w:hint="eastAsia"/>
        </w:rPr>
        <w:t>は、基本的には同じオプションを使えますが、一部異なる</w:t>
      </w:r>
      <w:r w:rsidR="004634D6">
        <w:rPr>
          <w:rFonts w:hint="eastAsia"/>
        </w:rPr>
        <w:t>オプションがあります。</w:t>
      </w:r>
      <w:r w:rsidR="0011183B">
        <w:rPr>
          <w:rFonts w:hint="eastAsia"/>
        </w:rPr>
        <w:lastRenderedPageBreak/>
        <w:t>詳しくはマニュアルを参照下さい。</w:t>
      </w:r>
    </w:p>
    <w:p w:rsidR="0011183B" w:rsidRDefault="0011183B" w:rsidP="00371914"/>
    <w:p w:rsidR="0011183B" w:rsidRDefault="0011183B" w:rsidP="0011183B">
      <w:r>
        <w:rPr>
          <w:rFonts w:hint="eastAsia"/>
        </w:rPr>
        <w:t>Open MPI</w:t>
      </w:r>
      <w:r>
        <w:rPr>
          <w:rFonts w:hint="eastAsia"/>
        </w:rPr>
        <w:t>と</w:t>
      </w:r>
      <w:r>
        <w:rPr>
          <w:rFonts w:hint="eastAsia"/>
        </w:rPr>
        <w:t>MPICH2</w:t>
      </w:r>
      <w:r>
        <w:rPr>
          <w:rFonts w:hint="eastAsia"/>
        </w:rPr>
        <w:t>のマニュアルは下記となります。</w:t>
      </w:r>
    </w:p>
    <w:p w:rsidR="0011183B" w:rsidRDefault="0011183B" w:rsidP="0011183B">
      <w:r>
        <w:rPr>
          <w:rFonts w:hint="eastAsia"/>
        </w:rPr>
        <w:t xml:space="preserve">　</w:t>
      </w:r>
      <w:r>
        <w:rPr>
          <w:rFonts w:hint="eastAsia"/>
        </w:rPr>
        <w:t>Open MPI</w:t>
      </w:r>
      <w:r>
        <w:rPr>
          <w:rFonts w:hint="eastAsia"/>
        </w:rPr>
        <w:t>マニュアル</w:t>
      </w:r>
    </w:p>
    <w:p w:rsidR="0011183B" w:rsidRDefault="0011183B" w:rsidP="0011183B">
      <w:r>
        <w:rPr>
          <w:rFonts w:hint="eastAsia"/>
        </w:rPr>
        <w:t xml:space="preserve">　　</w:t>
      </w:r>
      <w:hyperlink r:id="rId16" w:history="1">
        <w:r w:rsidRPr="00F50FA9">
          <w:rPr>
            <w:rStyle w:val="ac"/>
          </w:rPr>
          <w:t>https://www.open-mpi.org/doc/current/</w:t>
        </w:r>
      </w:hyperlink>
    </w:p>
    <w:p w:rsidR="0011183B" w:rsidRDefault="0011183B" w:rsidP="0011183B">
      <w:r>
        <w:rPr>
          <w:rFonts w:hint="eastAsia"/>
        </w:rPr>
        <w:t xml:space="preserve">　</w:t>
      </w:r>
      <w:r>
        <w:rPr>
          <w:rFonts w:hint="eastAsia"/>
        </w:rPr>
        <w:t>MPICH2</w:t>
      </w:r>
      <w:r>
        <w:rPr>
          <w:rFonts w:hint="eastAsia"/>
        </w:rPr>
        <w:t>マニュアル</w:t>
      </w:r>
    </w:p>
    <w:p w:rsidR="0011183B" w:rsidRDefault="00EB706D" w:rsidP="0011183B">
      <w:pPr>
        <w:ind w:firstLineChars="200" w:firstLine="420"/>
      </w:pPr>
      <w:hyperlink r:id="rId17" w:history="1">
        <w:r w:rsidR="0011183B" w:rsidRPr="00F50FA9">
          <w:rPr>
            <w:rStyle w:val="ac"/>
          </w:rPr>
          <w:t>http://www.mpich.org/static/docs/latest/</w:t>
        </w:r>
      </w:hyperlink>
    </w:p>
    <w:p w:rsidR="0011183B" w:rsidRDefault="0011183B" w:rsidP="00371914"/>
    <w:p w:rsidR="005A7FAA" w:rsidRDefault="005A7FAA" w:rsidP="005A7FAA">
      <w:r w:rsidRPr="00371914">
        <w:t>MPI</w:t>
      </w:r>
      <w:r w:rsidRPr="00371914">
        <w:t>のソースコードとコンパイル、実行方法については</w:t>
      </w:r>
      <w:r w:rsidRPr="00371914">
        <w:t>3</w:t>
      </w:r>
      <w:r w:rsidRPr="00371914">
        <w:t>章で紹介します。</w:t>
      </w:r>
    </w:p>
    <w:p w:rsidR="00073B72" w:rsidRPr="00371914" w:rsidRDefault="00073B72" w:rsidP="005A7FAA"/>
    <w:p w:rsidR="004634D6" w:rsidRDefault="00764756" w:rsidP="00371914">
      <w:r>
        <w:rPr>
          <w:rFonts w:hint="eastAsia"/>
        </w:rPr>
        <w:t>マルチホストで実行するための設定ファイル</w:t>
      </w:r>
      <w:r w:rsidR="004634D6">
        <w:rPr>
          <w:rFonts w:hint="eastAsia"/>
        </w:rPr>
        <w:t>についても</w:t>
      </w:r>
      <w:r w:rsidR="004634D6">
        <w:rPr>
          <w:rFonts w:hint="eastAsia"/>
        </w:rPr>
        <w:t>Open MPI</w:t>
      </w:r>
      <w:r w:rsidR="004634D6">
        <w:rPr>
          <w:rFonts w:hint="eastAsia"/>
        </w:rPr>
        <w:t>と</w:t>
      </w:r>
      <w:r w:rsidR="004634D6">
        <w:rPr>
          <w:rFonts w:hint="eastAsia"/>
        </w:rPr>
        <w:t>MPICH2</w:t>
      </w:r>
      <w:r w:rsidR="004634D6">
        <w:rPr>
          <w:rFonts w:hint="eastAsia"/>
        </w:rPr>
        <w:t>で</w:t>
      </w:r>
      <w:r>
        <w:rPr>
          <w:rFonts w:hint="eastAsia"/>
        </w:rPr>
        <w:t>記述方法が</w:t>
      </w:r>
      <w:r w:rsidR="004634D6">
        <w:rPr>
          <w:rFonts w:hint="eastAsia"/>
        </w:rPr>
        <w:t>一部異なるため、注意が必要です。</w:t>
      </w:r>
      <w:r w:rsidR="0011183B">
        <w:rPr>
          <w:rFonts w:hint="eastAsia"/>
        </w:rPr>
        <w:t>マルチホストで実行するための方法については</w:t>
      </w:r>
      <w:r w:rsidR="0011183B">
        <w:rPr>
          <w:rFonts w:hint="eastAsia"/>
        </w:rPr>
        <w:t>3.3</w:t>
      </w:r>
      <w:r w:rsidR="0011183B">
        <w:rPr>
          <w:rFonts w:hint="eastAsia"/>
        </w:rPr>
        <w:t>節を参照下さい。</w:t>
      </w:r>
    </w:p>
    <w:p w:rsidR="00371914" w:rsidRPr="00371914" w:rsidRDefault="00371914" w:rsidP="00371914"/>
    <w:p w:rsidR="00371914" w:rsidRPr="00371914" w:rsidRDefault="00371914" w:rsidP="00E9658C">
      <w:pPr>
        <w:pStyle w:val="2"/>
      </w:pPr>
      <w:bookmarkStart w:id="16" w:name="h.trw31u6vu5fd" w:colFirst="0" w:colLast="0"/>
      <w:bookmarkStart w:id="17" w:name="_Toc381439043"/>
      <w:bookmarkEnd w:id="16"/>
      <w:r w:rsidRPr="00371914">
        <w:t xml:space="preserve">2.4 </w:t>
      </w:r>
      <w:r w:rsidRPr="00371914">
        <w:t>まとめ</w:t>
      </w:r>
      <w:bookmarkEnd w:id="17"/>
    </w:p>
    <w:p w:rsidR="00371914" w:rsidRPr="00371914" w:rsidRDefault="00ED0CED" w:rsidP="00371914">
      <w:r>
        <w:t>本章で紹介した並列プログラミング</w:t>
      </w:r>
      <w:r w:rsidR="00BB6FCF">
        <w:t>について</w:t>
      </w:r>
      <w:r w:rsidR="00371914" w:rsidRPr="00371914">
        <w:t>表</w:t>
      </w:r>
      <w:r w:rsidR="00BB6FCF">
        <w:rPr>
          <w:rFonts w:hint="eastAsia"/>
        </w:rPr>
        <w:t>1</w:t>
      </w:r>
      <w:r w:rsidR="00371914" w:rsidRPr="00371914">
        <w:t>にまとめます。</w:t>
      </w:r>
    </w:p>
    <w:p w:rsidR="00371914" w:rsidRPr="00BB6FCF" w:rsidRDefault="00371914" w:rsidP="00371914"/>
    <w:p w:rsidR="00BB6FCF" w:rsidRPr="00371914" w:rsidRDefault="00BB6FCF" w:rsidP="00371914"/>
    <w:p w:rsidR="00371914" w:rsidRPr="00DE79AB" w:rsidRDefault="00371914" w:rsidP="00DE79AB">
      <w:pPr>
        <w:jc w:val="center"/>
        <w:rPr>
          <w:b/>
        </w:rPr>
      </w:pPr>
      <w:r w:rsidRPr="00DE79AB">
        <w:rPr>
          <w:b/>
        </w:rPr>
        <w:t>表</w:t>
      </w:r>
      <w:r w:rsidRPr="00DE79AB">
        <w:rPr>
          <w:b/>
        </w:rPr>
        <w:t xml:space="preserve">1. </w:t>
      </w:r>
      <w:r w:rsidR="007150C5">
        <w:rPr>
          <w:b/>
        </w:rPr>
        <w:t>並列</w:t>
      </w:r>
      <w:r w:rsidR="00344B46">
        <w:rPr>
          <w:rFonts w:hint="eastAsia"/>
          <w:b/>
        </w:rPr>
        <w:t>プログラミング</w:t>
      </w:r>
      <w:r w:rsidRPr="00DE79AB">
        <w:rPr>
          <w:b/>
        </w:rPr>
        <w:t>のまとめ</w:t>
      </w:r>
    </w:p>
    <w:p w:rsidR="00371914" w:rsidRPr="008B1F3B" w:rsidRDefault="008B1F3B" w:rsidP="008B1F3B">
      <w:pPr>
        <w:jc w:val="center"/>
      </w:pPr>
      <w:r>
        <w:rPr>
          <w:noProof/>
        </w:rPr>
        <w:drawing>
          <wp:inline distT="0" distB="0" distL="0" distR="0">
            <wp:extent cx="5683765" cy="1440000"/>
            <wp:effectExtent l="0" t="0" r="0" b="0"/>
            <wp:docPr id="24"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683765" cy="1440000"/>
                    </a:xfrm>
                    <a:prstGeom prst="rect">
                      <a:avLst/>
                    </a:prstGeom>
                    <a:noFill/>
                    <a:ln w="9525">
                      <a:noFill/>
                      <a:miter lim="800000"/>
                      <a:headEnd/>
                      <a:tailEnd/>
                    </a:ln>
                  </pic:spPr>
                </pic:pic>
              </a:graphicData>
            </a:graphic>
          </wp:inline>
        </w:drawing>
      </w:r>
    </w:p>
    <w:p w:rsidR="00371914" w:rsidRPr="00371914" w:rsidRDefault="00371914" w:rsidP="00371914"/>
    <w:p w:rsidR="00371914" w:rsidRPr="00371914" w:rsidRDefault="00371914" w:rsidP="00371914">
      <w:r w:rsidRPr="00371914">
        <w:br w:type="page"/>
      </w:r>
    </w:p>
    <w:p w:rsidR="00371914" w:rsidRPr="007150C5" w:rsidRDefault="00371914" w:rsidP="0087473C">
      <w:pPr>
        <w:pStyle w:val="1"/>
      </w:pPr>
      <w:bookmarkStart w:id="18" w:name="h.wvypl1m5ms3w" w:colFirst="0" w:colLast="0"/>
      <w:bookmarkStart w:id="19" w:name="_Toc381439044"/>
      <w:bookmarkEnd w:id="18"/>
      <w:r w:rsidRPr="00371914">
        <w:lastRenderedPageBreak/>
        <w:t>3</w:t>
      </w:r>
      <w:r w:rsidR="00860ABF">
        <w:rPr>
          <w:rFonts w:hint="eastAsia"/>
        </w:rPr>
        <w:t>.</w:t>
      </w:r>
      <w:r w:rsidRPr="00371914">
        <w:t xml:space="preserve"> MPI</w:t>
      </w:r>
      <w:r w:rsidRPr="00371914">
        <w:t>入門</w:t>
      </w:r>
      <w:bookmarkEnd w:id="19"/>
    </w:p>
    <w:p w:rsidR="00371914" w:rsidRPr="007150C5" w:rsidRDefault="00371914" w:rsidP="00371914">
      <w:r w:rsidRPr="007150C5">
        <w:t>この章では、</w:t>
      </w:r>
      <w:r w:rsidRPr="007150C5">
        <w:t>MPI-1</w:t>
      </w:r>
      <w:r w:rsidRPr="007150C5">
        <w:t>の基本的な</w:t>
      </w:r>
      <w:r w:rsidR="00A42496" w:rsidRPr="007150C5">
        <w:rPr>
          <w:rFonts w:hint="eastAsia"/>
        </w:rPr>
        <w:t>C</w:t>
      </w:r>
      <w:r w:rsidR="00A42496" w:rsidRPr="007150C5">
        <w:rPr>
          <w:rFonts w:hint="eastAsia"/>
        </w:rPr>
        <w:t>言語</w:t>
      </w:r>
      <w:r w:rsidR="00ED0CED" w:rsidRPr="007150C5">
        <w:rPr>
          <w:rFonts w:hint="eastAsia"/>
        </w:rPr>
        <w:t>バインディング</w:t>
      </w:r>
      <w:r w:rsidRPr="007150C5">
        <w:t>について例を挙げて</w:t>
      </w:r>
      <w:r w:rsidR="007150C5" w:rsidRPr="007150C5">
        <w:rPr>
          <w:rFonts w:hint="eastAsia"/>
        </w:rPr>
        <w:t>説明します。</w:t>
      </w:r>
    </w:p>
    <w:p w:rsidR="00371914" w:rsidRPr="00371914" w:rsidRDefault="00371914" w:rsidP="00371914">
      <w:r w:rsidRPr="007150C5">
        <w:t>各関数の詳細については章末の</w:t>
      </w:r>
      <w:r w:rsidR="00A42496" w:rsidRPr="007150C5">
        <w:rPr>
          <w:rFonts w:hint="eastAsia"/>
        </w:rPr>
        <w:t>C</w:t>
      </w:r>
      <w:r w:rsidR="00A42496" w:rsidRPr="007150C5">
        <w:rPr>
          <w:rFonts w:hint="eastAsia"/>
        </w:rPr>
        <w:t>言語バインディング</w:t>
      </w:r>
      <w:r w:rsidRPr="007150C5">
        <w:t>リ</w:t>
      </w:r>
      <w:r w:rsidRPr="00371914">
        <w:t>ファレンスを参照下さい。</w:t>
      </w:r>
    </w:p>
    <w:p w:rsidR="00371914" w:rsidRPr="008A20E1" w:rsidRDefault="00371914" w:rsidP="00371914"/>
    <w:p w:rsidR="00371914" w:rsidRPr="00371914" w:rsidRDefault="003B7D2E" w:rsidP="00371914">
      <w:r>
        <w:t>本書</w:t>
      </w:r>
      <w:r w:rsidR="00371914" w:rsidRPr="00371914">
        <w:t>のサンプルコードは</w:t>
      </w:r>
      <w:r w:rsidR="00371914" w:rsidRPr="00371914">
        <w:t xml:space="preserve"> Open MPI-1.6.5 </w:t>
      </w:r>
      <w:r w:rsidR="008A20E1">
        <w:rPr>
          <w:rFonts w:hint="eastAsia"/>
        </w:rPr>
        <w:t>で</w:t>
      </w:r>
      <w:r w:rsidR="005B7187">
        <w:t>動作</w:t>
      </w:r>
      <w:r w:rsidR="008A20E1">
        <w:rPr>
          <w:rFonts w:hint="eastAsia"/>
        </w:rPr>
        <w:t>を</w:t>
      </w:r>
      <w:r w:rsidR="008A20E1">
        <w:t>確認</w:t>
      </w:r>
      <w:r w:rsidR="008A20E1">
        <w:rPr>
          <w:rFonts w:hint="eastAsia"/>
        </w:rPr>
        <w:t>しました</w:t>
      </w:r>
      <w:r w:rsidR="00371914" w:rsidRPr="00371914">
        <w:t>。</w:t>
      </w:r>
    </w:p>
    <w:p w:rsidR="0087473C" w:rsidRDefault="0087473C" w:rsidP="00371914"/>
    <w:p w:rsidR="00D367A2" w:rsidRPr="00D367A2" w:rsidRDefault="00371914" w:rsidP="00D367A2">
      <w:pPr>
        <w:pStyle w:val="2"/>
      </w:pPr>
      <w:bookmarkStart w:id="20" w:name="h.6iqw67fz8bi7" w:colFirst="0" w:colLast="0"/>
      <w:bookmarkStart w:id="21" w:name="_Toc381439045"/>
      <w:bookmarkEnd w:id="20"/>
      <w:r w:rsidRPr="00371914">
        <w:t>3.1 Hello World</w:t>
      </w:r>
      <w:bookmarkEnd w:id="21"/>
    </w:p>
    <w:p w:rsidR="00371914" w:rsidRPr="00371914" w:rsidRDefault="00371914" w:rsidP="00371914">
      <w:r w:rsidRPr="00371914">
        <w:t>本節では、</w:t>
      </w:r>
      <w:r w:rsidR="009C0CA7">
        <w:rPr>
          <w:rFonts w:hint="eastAsia"/>
        </w:rPr>
        <w:t>簡単な</w:t>
      </w:r>
      <w:r w:rsidRPr="00371914">
        <w:t>MPI</w:t>
      </w:r>
      <w:r w:rsidR="008A20E1">
        <w:rPr>
          <w:rFonts w:hint="eastAsia"/>
        </w:rPr>
        <w:t>プログラム</w:t>
      </w:r>
      <w:r w:rsidR="009C0CA7">
        <w:rPr>
          <w:rFonts w:hint="eastAsia"/>
        </w:rPr>
        <w:t>の</w:t>
      </w:r>
      <w:r w:rsidRPr="00371914">
        <w:t>ビルド、実行の方法について紹介します。</w:t>
      </w:r>
    </w:p>
    <w:p w:rsidR="00371914" w:rsidRPr="009C0CA7" w:rsidRDefault="00371914" w:rsidP="00371914"/>
    <w:p w:rsidR="00371914" w:rsidRDefault="00371914" w:rsidP="00371914">
      <w:pPr>
        <w:rPr>
          <w:b/>
        </w:rPr>
      </w:pPr>
      <w:r w:rsidRPr="00371914">
        <w:rPr>
          <w:b/>
        </w:rPr>
        <w:t>mpi_hello.c</w:t>
      </w:r>
    </w:p>
    <w:p w:rsidR="007A529D" w:rsidRPr="00371914" w:rsidRDefault="007A529D" w:rsidP="00371914"/>
    <w:tbl>
      <w:tblPr>
        <w:tblStyle w:val="af"/>
        <w:tblW w:w="0" w:type="auto"/>
        <w:tblLook w:val="04A0"/>
      </w:tblPr>
      <w:tblGrid>
        <w:gridCol w:w="8702"/>
      </w:tblGrid>
      <w:tr w:rsidR="002F2C5A" w:rsidRPr="00112947" w:rsidTr="002F2C5A">
        <w:tc>
          <w:tcPr>
            <w:tcW w:w="8702" w:type="dxa"/>
          </w:tcPr>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t>1  : #include &lt;stdio.h&gt;</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t>2  : #include &lt;mpi.h&gt;</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t xml:space="preserve">3  : </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t>4  : int main(int argc, char *argv[])</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t>5  : {</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t>6  :         int rank, size;</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t>7  :         int ret;</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t xml:space="preserve">8  : </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hint="eastAsia"/>
              </w:rPr>
              <w:t>9  :         /* MPI実行環境の初期化処理 */</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t>10 :         ret = MPI_Init(&amp;argc, &amp;argv);</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t>11 :         if (ret != MPI_SUCCESS) {</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t>12 :                 printf("Error: MPI_Init(): %d\n", ret);</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t>13 :         }</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t xml:space="preserve">14 : </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hint="eastAsia"/>
              </w:rPr>
              <w:t>15 :         /* ランク番号の取得 */</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t>16 :         ret = MPI_Comm_rank(MPI_COMM_WORLD, &amp;rank);</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t>17 :         if (ret != MPI_SUCCESS) {</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t>18 :                 printf("Error: MPI_Comm_rank(): %d\n", ret);</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t>19 :         }</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t xml:space="preserve">20 : </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hint="eastAsia"/>
              </w:rPr>
              <w:t>21 :         /* サイズの取得 */</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t>22 :         ret = MPI_Comm_size(MPI_COMM_WORLD, &amp;size);</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t>23 :         if (ret != MPI_SUCCESS) {</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t>24 :                 printf("Error: MPI_Comm_size(): %d\n", ret);</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lastRenderedPageBreak/>
              <w:t>25 :         }</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t xml:space="preserve">26 : </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t>27 :         printf("[rank%d,size%d] Hello World!!\n", rank, size);</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t xml:space="preserve">28 : </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hint="eastAsia"/>
              </w:rPr>
              <w:t>29 :         /* MPI実行環境の終了処理 */</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t>30 :         MPI_Finalize();</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t xml:space="preserve">31 : </w:t>
            </w:r>
          </w:p>
          <w:p w:rsidR="001C6BD6" w:rsidRPr="001C6BD6" w:rsidRDefault="001C6BD6" w:rsidP="001C6BD6">
            <w:pPr>
              <w:rPr>
                <w:rFonts w:asciiTheme="majorEastAsia" w:eastAsiaTheme="majorEastAsia" w:hAnsiTheme="majorEastAsia"/>
              </w:rPr>
            </w:pPr>
            <w:r w:rsidRPr="001C6BD6">
              <w:rPr>
                <w:rFonts w:asciiTheme="majorEastAsia" w:eastAsiaTheme="majorEastAsia" w:hAnsiTheme="majorEastAsia"/>
              </w:rPr>
              <w:t>32 :         return 0;</w:t>
            </w:r>
          </w:p>
          <w:p w:rsidR="002F2C5A" w:rsidRPr="00112947" w:rsidRDefault="001C6BD6" w:rsidP="001C6BD6">
            <w:pPr>
              <w:rPr>
                <w:rFonts w:asciiTheme="majorEastAsia" w:eastAsiaTheme="majorEastAsia" w:hAnsiTheme="majorEastAsia"/>
              </w:rPr>
            </w:pPr>
            <w:r w:rsidRPr="001C6BD6">
              <w:rPr>
                <w:rFonts w:asciiTheme="majorEastAsia" w:eastAsiaTheme="majorEastAsia" w:hAnsiTheme="majorEastAsia"/>
              </w:rPr>
              <w:t>33 : }</w:t>
            </w:r>
          </w:p>
        </w:tc>
      </w:tr>
    </w:tbl>
    <w:p w:rsidR="00371914" w:rsidRPr="00371914" w:rsidRDefault="00371914" w:rsidP="00371914"/>
    <w:p w:rsidR="00371914" w:rsidRPr="00371914" w:rsidRDefault="00371914" w:rsidP="00371914">
      <w:r w:rsidRPr="00371914">
        <w:rPr>
          <w:b/>
        </w:rPr>
        <w:t>10</w:t>
      </w:r>
      <w:r w:rsidRPr="00371914">
        <w:rPr>
          <w:b/>
        </w:rPr>
        <w:t>行目</w:t>
      </w:r>
      <w:r w:rsidRPr="00371914">
        <w:rPr>
          <w:b/>
        </w:rPr>
        <w:t xml:space="preserve"> MPI_Init()</w:t>
      </w:r>
    </w:p>
    <w:p w:rsidR="00371914" w:rsidRPr="00371914" w:rsidRDefault="00371914" w:rsidP="00371914">
      <w:r w:rsidRPr="00371914">
        <w:t xml:space="preserve">MPI </w:t>
      </w:r>
      <w:r w:rsidRPr="00371914">
        <w:t>実行環境の初期化処理を行います。</w:t>
      </w:r>
      <w:r w:rsidRPr="00371914">
        <w:t>MPI_Comm_rank(),MPI_Comm_size()</w:t>
      </w:r>
      <w:r w:rsidRPr="00371914">
        <w:t>などを使用するために必要となります。</w:t>
      </w:r>
    </w:p>
    <w:p w:rsidR="00371914" w:rsidRPr="00371914" w:rsidRDefault="00371914" w:rsidP="00371914"/>
    <w:p w:rsidR="00371914" w:rsidRPr="00371914" w:rsidRDefault="00371914" w:rsidP="00371914">
      <w:r w:rsidRPr="00371914">
        <w:rPr>
          <w:b/>
        </w:rPr>
        <w:t>16</w:t>
      </w:r>
      <w:r w:rsidRPr="00371914">
        <w:rPr>
          <w:b/>
        </w:rPr>
        <w:t>行目</w:t>
      </w:r>
      <w:r w:rsidRPr="00371914">
        <w:rPr>
          <w:b/>
        </w:rPr>
        <w:t xml:space="preserve"> MPI_Comm_rank()</w:t>
      </w:r>
    </w:p>
    <w:p w:rsidR="00371914" w:rsidRPr="00371914" w:rsidRDefault="00371914" w:rsidP="00371914">
      <w:r w:rsidRPr="00371914">
        <w:t xml:space="preserve">mpirun -np 10 </w:t>
      </w:r>
      <w:r w:rsidRPr="00371914">
        <w:t>で生成された全てのプロセス群を対象</w:t>
      </w:r>
      <w:r w:rsidR="003F53D8">
        <w:rPr>
          <w:rFonts w:hint="eastAsia"/>
        </w:rPr>
        <w:t>(MPI_COMM_WORLD)</w:t>
      </w:r>
      <w:r w:rsidRPr="00371914">
        <w:t>に、ランク番号を取得します。</w:t>
      </w:r>
    </w:p>
    <w:p w:rsidR="00371914" w:rsidRPr="00371914" w:rsidRDefault="00371914" w:rsidP="00371914">
      <w:r w:rsidRPr="00371914">
        <w:t>ランク番号はプロセス毎に異なる値を持ちます。</w:t>
      </w:r>
      <w:r w:rsidRPr="00371914">
        <w:t>"mpirun -np 10"</w:t>
      </w:r>
      <w:r w:rsidR="00863D97">
        <w:rPr>
          <w:rFonts w:hint="eastAsia"/>
        </w:rPr>
        <w:t>で実行</w:t>
      </w:r>
      <w:r w:rsidR="0084129E">
        <w:rPr>
          <w:rFonts w:hint="eastAsia"/>
        </w:rPr>
        <w:t>した</w:t>
      </w:r>
      <w:r w:rsidRPr="00371914">
        <w:t>場合、</w:t>
      </w:r>
      <w:r w:rsidR="00863D97">
        <w:rPr>
          <w:rFonts w:hint="eastAsia"/>
        </w:rPr>
        <w:t>ランク番号は</w:t>
      </w:r>
      <w:r w:rsidRPr="00371914">
        <w:t>0</w:t>
      </w:r>
      <w:r w:rsidRPr="00371914">
        <w:t>〜</w:t>
      </w:r>
      <w:r w:rsidRPr="00371914">
        <w:t>9</w:t>
      </w:r>
      <w:r w:rsidRPr="00371914">
        <w:t>のいずれかの値となります。</w:t>
      </w:r>
    </w:p>
    <w:p w:rsidR="00371914" w:rsidRPr="00863D97" w:rsidRDefault="00371914" w:rsidP="00371914"/>
    <w:p w:rsidR="00371914" w:rsidRPr="00371914" w:rsidRDefault="00371914" w:rsidP="00371914">
      <w:r w:rsidRPr="00371914">
        <w:rPr>
          <w:b/>
        </w:rPr>
        <w:t>22</w:t>
      </w:r>
      <w:r w:rsidRPr="00371914">
        <w:rPr>
          <w:b/>
        </w:rPr>
        <w:t>行目</w:t>
      </w:r>
      <w:r w:rsidRPr="00371914">
        <w:rPr>
          <w:b/>
        </w:rPr>
        <w:t xml:space="preserve"> MPI_Comm_size()</w:t>
      </w:r>
    </w:p>
    <w:p w:rsidR="00371914" w:rsidRPr="00371914" w:rsidRDefault="00371914" w:rsidP="00371914">
      <w:r w:rsidRPr="00371914">
        <w:t>サイズ</w:t>
      </w:r>
      <w:r w:rsidRPr="00371914">
        <w:t>(</w:t>
      </w:r>
      <w:r w:rsidRPr="00371914">
        <w:t>プロセス数</w:t>
      </w:r>
      <w:r w:rsidRPr="00371914">
        <w:t>)</w:t>
      </w:r>
      <w:r w:rsidRPr="00371914">
        <w:t>を取得します。</w:t>
      </w:r>
      <w:r w:rsidRPr="00371914">
        <w:t>"mpirun -np 10"</w:t>
      </w:r>
      <w:r w:rsidRPr="00371914">
        <w:t>の場合、</w:t>
      </w:r>
      <w:r w:rsidRPr="00371914">
        <w:t>10</w:t>
      </w:r>
      <w:r w:rsidRPr="00371914">
        <w:t>となります。</w:t>
      </w:r>
    </w:p>
    <w:p w:rsidR="00371914" w:rsidRPr="00371914" w:rsidRDefault="00371914" w:rsidP="00371914"/>
    <w:p w:rsidR="00371914" w:rsidRPr="00371914" w:rsidRDefault="00371914" w:rsidP="00371914">
      <w:r w:rsidRPr="00371914">
        <w:rPr>
          <w:b/>
        </w:rPr>
        <w:t>30</w:t>
      </w:r>
      <w:r w:rsidRPr="00371914">
        <w:rPr>
          <w:b/>
        </w:rPr>
        <w:t>行目</w:t>
      </w:r>
      <w:r w:rsidRPr="00371914">
        <w:rPr>
          <w:b/>
        </w:rPr>
        <w:t xml:space="preserve"> MPI_Finalize()</w:t>
      </w:r>
    </w:p>
    <w:p w:rsidR="00371914" w:rsidRPr="00371914" w:rsidRDefault="00371914" w:rsidP="00371914">
      <w:r w:rsidRPr="00371914">
        <w:t>MPI</w:t>
      </w:r>
      <w:r w:rsidRPr="00371914">
        <w:t>実行環境の終了処理を行います。</w:t>
      </w:r>
    </w:p>
    <w:p w:rsidR="00371914" w:rsidRPr="00371914" w:rsidRDefault="00371914" w:rsidP="00371914"/>
    <w:p w:rsidR="00371914" w:rsidRDefault="00371914" w:rsidP="00371914">
      <w:pPr>
        <w:rPr>
          <w:b/>
        </w:rPr>
      </w:pPr>
      <w:r w:rsidRPr="00371914">
        <w:rPr>
          <w:b/>
        </w:rPr>
        <w:t>ビルド方法</w:t>
      </w:r>
    </w:p>
    <w:p w:rsidR="007A529D" w:rsidRPr="00371914" w:rsidRDefault="007A529D" w:rsidP="00371914"/>
    <w:tbl>
      <w:tblPr>
        <w:tblStyle w:val="af"/>
        <w:tblW w:w="0" w:type="auto"/>
        <w:tblLook w:val="04A0"/>
      </w:tblPr>
      <w:tblGrid>
        <w:gridCol w:w="8702"/>
      </w:tblGrid>
      <w:tr w:rsidR="002F2C5A" w:rsidRPr="00034DE4" w:rsidTr="002F2C5A">
        <w:tc>
          <w:tcPr>
            <w:tcW w:w="8702" w:type="dxa"/>
          </w:tcPr>
          <w:p w:rsidR="002F2C5A" w:rsidRPr="00112947" w:rsidRDefault="005F5550" w:rsidP="002F2C5A">
            <w:pPr>
              <w:rPr>
                <w:rFonts w:asciiTheme="majorEastAsia" w:eastAsiaTheme="majorEastAsia" w:hAnsiTheme="majorEastAsia"/>
                <w:sz w:val="20"/>
                <w:szCs w:val="20"/>
              </w:rPr>
            </w:pPr>
            <w:r w:rsidRPr="00112947">
              <w:rPr>
                <w:rFonts w:asciiTheme="majorEastAsia" w:eastAsiaTheme="majorEastAsia" w:hAnsiTheme="majorEastAsia"/>
              </w:rPr>
              <w:t>$ mpicc -o mpi_hello mpi_hello.c</w:t>
            </w:r>
          </w:p>
        </w:tc>
      </w:tr>
    </w:tbl>
    <w:p w:rsidR="00371914" w:rsidRPr="00371914" w:rsidRDefault="00371914" w:rsidP="00371914">
      <w:r w:rsidRPr="00371914">
        <w:t xml:space="preserve">mpicc </w:t>
      </w:r>
      <w:r w:rsidRPr="00371914">
        <w:t>のオプションについては付録を参照して下さい。</w:t>
      </w:r>
    </w:p>
    <w:p w:rsidR="00371914" w:rsidRPr="005F5550" w:rsidRDefault="00371914" w:rsidP="00371914"/>
    <w:p w:rsidR="00371914" w:rsidRDefault="00371914" w:rsidP="00371914">
      <w:pPr>
        <w:rPr>
          <w:b/>
        </w:rPr>
      </w:pPr>
      <w:r w:rsidRPr="00371914">
        <w:rPr>
          <w:b/>
        </w:rPr>
        <w:t>実行方法</w:t>
      </w:r>
    </w:p>
    <w:p w:rsidR="007A529D" w:rsidRPr="00371914" w:rsidRDefault="007A529D" w:rsidP="00371914"/>
    <w:tbl>
      <w:tblPr>
        <w:tblStyle w:val="af"/>
        <w:tblW w:w="0" w:type="auto"/>
        <w:tblLook w:val="04A0"/>
      </w:tblPr>
      <w:tblGrid>
        <w:gridCol w:w="8702"/>
      </w:tblGrid>
      <w:tr w:rsidR="002F2C5A" w:rsidRPr="00034DE4" w:rsidTr="002F2C5A">
        <w:tc>
          <w:tcPr>
            <w:tcW w:w="8702" w:type="dxa"/>
          </w:tcPr>
          <w:p w:rsidR="002F2C5A" w:rsidRPr="00112947" w:rsidRDefault="005F5550" w:rsidP="002F2C5A">
            <w:pPr>
              <w:rPr>
                <w:rFonts w:asciiTheme="majorEastAsia" w:eastAsiaTheme="majorEastAsia" w:hAnsiTheme="majorEastAsia"/>
              </w:rPr>
            </w:pPr>
            <w:r w:rsidRPr="00112947">
              <w:rPr>
                <w:rFonts w:asciiTheme="majorEastAsia" w:eastAsiaTheme="majorEastAsia" w:hAnsiTheme="majorEastAsia"/>
              </w:rPr>
              <w:t xml:space="preserve">$ mpirun -np 10 </w:t>
            </w:r>
            <w:r w:rsidR="00C829F5">
              <w:rPr>
                <w:rFonts w:asciiTheme="majorEastAsia" w:eastAsiaTheme="majorEastAsia" w:hAnsiTheme="majorEastAsia" w:hint="eastAsia"/>
              </w:rPr>
              <w:t>./</w:t>
            </w:r>
            <w:r w:rsidRPr="00112947">
              <w:rPr>
                <w:rFonts w:asciiTheme="majorEastAsia" w:eastAsiaTheme="majorEastAsia" w:hAnsiTheme="majorEastAsia"/>
              </w:rPr>
              <w:t>mpi_hello</w:t>
            </w:r>
          </w:p>
        </w:tc>
      </w:tr>
    </w:tbl>
    <w:p w:rsidR="00371914" w:rsidRPr="00371914" w:rsidRDefault="00371914" w:rsidP="00371914">
      <w:r w:rsidRPr="00371914">
        <w:t xml:space="preserve">mpirun </w:t>
      </w:r>
      <w:r w:rsidR="005F5550">
        <w:t>–</w:t>
      </w:r>
      <w:r w:rsidR="005F5550">
        <w:rPr>
          <w:rFonts w:hint="eastAsia"/>
        </w:rPr>
        <w:t xml:space="preserve">np 10 </w:t>
      </w:r>
      <w:r w:rsidRPr="00371914">
        <w:t>によって</w:t>
      </w:r>
      <w:r w:rsidRPr="00371914">
        <w:t xml:space="preserve"> 10</w:t>
      </w:r>
      <w:r w:rsidRPr="00371914">
        <w:t>個のプロセスが生成されます。</w:t>
      </w:r>
    </w:p>
    <w:p w:rsidR="00371914" w:rsidRPr="00371914" w:rsidRDefault="00371914" w:rsidP="00371914">
      <w:r w:rsidRPr="00371914">
        <w:t xml:space="preserve">mpirun </w:t>
      </w:r>
      <w:r w:rsidRPr="00371914">
        <w:t>のオプションについては付録を参照して下さい。</w:t>
      </w:r>
    </w:p>
    <w:p w:rsidR="00371914" w:rsidRPr="00371914" w:rsidRDefault="00371914" w:rsidP="00371914"/>
    <w:p w:rsidR="00371914" w:rsidRPr="00371914" w:rsidRDefault="00D021E1" w:rsidP="00E9658C">
      <w:pPr>
        <w:jc w:val="center"/>
      </w:pPr>
      <w:r>
        <w:rPr>
          <w:noProof/>
        </w:rPr>
        <w:drawing>
          <wp:inline distT="0" distB="0" distL="0" distR="0">
            <wp:extent cx="3903448" cy="3600000"/>
            <wp:effectExtent l="19050" t="0" r="1802" b="0"/>
            <wp:docPr id="21"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3903448" cy="3600000"/>
                    </a:xfrm>
                    <a:prstGeom prst="rect">
                      <a:avLst/>
                    </a:prstGeom>
                    <a:noFill/>
                    <a:ln w="9525">
                      <a:noFill/>
                      <a:miter lim="800000"/>
                      <a:headEnd/>
                      <a:tailEnd/>
                    </a:ln>
                  </pic:spPr>
                </pic:pic>
              </a:graphicData>
            </a:graphic>
          </wp:inline>
        </w:drawing>
      </w:r>
    </w:p>
    <w:p w:rsidR="00371914" w:rsidRPr="00371914" w:rsidRDefault="00E9658C" w:rsidP="00E9658C">
      <w:pPr>
        <w:pStyle w:val="ae"/>
        <w:jc w:val="center"/>
      </w:pPr>
      <w:r>
        <w:rPr>
          <w:rFonts w:hint="eastAsia"/>
        </w:rPr>
        <w:t>図</w:t>
      </w:r>
      <w:r>
        <w:rPr>
          <w:rFonts w:hint="eastAsia"/>
        </w:rPr>
        <w:t xml:space="preserve"> </w:t>
      </w:r>
      <w:r w:rsidR="00EB706D">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EB706D">
        <w:fldChar w:fldCharType="separate"/>
      </w:r>
      <w:r>
        <w:rPr>
          <w:noProof/>
        </w:rPr>
        <w:t>8</w:t>
      </w:r>
      <w:r w:rsidR="00EB706D">
        <w:fldChar w:fldCharType="end"/>
      </w:r>
      <w:r w:rsidR="00371914" w:rsidRPr="00371914">
        <w:t xml:space="preserve"> MPI(Hello World)</w:t>
      </w:r>
      <w:r w:rsidR="001B3A51">
        <w:rPr>
          <w:rFonts w:hint="eastAsia"/>
        </w:rPr>
        <w:t>の実行例</w:t>
      </w:r>
      <w:r w:rsidR="00542C0A">
        <w:rPr>
          <w:rFonts w:hint="eastAsia"/>
        </w:rPr>
        <w:t>(</w:t>
      </w:r>
      <w:r w:rsidR="00542C0A">
        <w:rPr>
          <w:rFonts w:hint="eastAsia"/>
        </w:rPr>
        <w:t>プロセス数</w:t>
      </w:r>
      <w:r w:rsidR="00542C0A">
        <w:rPr>
          <w:rFonts w:hint="eastAsia"/>
        </w:rPr>
        <w:t>4)</w:t>
      </w:r>
    </w:p>
    <w:p w:rsidR="00371914" w:rsidRPr="00371914" w:rsidRDefault="00371914" w:rsidP="00371914"/>
    <w:p w:rsidR="00371914" w:rsidRDefault="00371914" w:rsidP="00371914">
      <w:pPr>
        <w:rPr>
          <w:b/>
        </w:rPr>
      </w:pPr>
      <w:r w:rsidRPr="00371914">
        <w:rPr>
          <w:b/>
        </w:rPr>
        <w:t>実行結果</w:t>
      </w:r>
    </w:p>
    <w:p w:rsidR="007A529D" w:rsidRPr="00371914" w:rsidRDefault="007A529D" w:rsidP="00371914"/>
    <w:tbl>
      <w:tblPr>
        <w:tblStyle w:val="af"/>
        <w:tblW w:w="0" w:type="auto"/>
        <w:tblLook w:val="04A0"/>
      </w:tblPr>
      <w:tblGrid>
        <w:gridCol w:w="8702"/>
      </w:tblGrid>
      <w:tr w:rsidR="002F2C5A" w:rsidRPr="00112947" w:rsidTr="002F2C5A">
        <w:tc>
          <w:tcPr>
            <w:tcW w:w="8702" w:type="dxa"/>
          </w:tcPr>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[rank0,size10] Hello World!!</w:t>
            </w:r>
          </w:p>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[rank2,size10] Hello World!!</w:t>
            </w:r>
          </w:p>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[rank3,size10] Hello World!!</w:t>
            </w:r>
          </w:p>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[rank4,size10] Hello World!!</w:t>
            </w:r>
          </w:p>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[rank5,size10] Hello World!!</w:t>
            </w:r>
          </w:p>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[rank6,size10] Hello World!!</w:t>
            </w:r>
          </w:p>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[rank9,size10] Hello World!!</w:t>
            </w:r>
          </w:p>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[rank8,size10] Hello World!!</w:t>
            </w:r>
          </w:p>
          <w:p w:rsidR="005F5550" w:rsidRPr="00112947" w:rsidRDefault="005F5550" w:rsidP="005F5550">
            <w:pPr>
              <w:rPr>
                <w:rFonts w:asciiTheme="majorEastAsia" w:eastAsiaTheme="majorEastAsia" w:hAnsiTheme="majorEastAsia"/>
              </w:rPr>
            </w:pPr>
            <w:r w:rsidRPr="00112947">
              <w:rPr>
                <w:rFonts w:asciiTheme="majorEastAsia" w:eastAsiaTheme="majorEastAsia" w:hAnsiTheme="majorEastAsia"/>
              </w:rPr>
              <w:t>[rank1,size10] Hello World!!</w:t>
            </w:r>
          </w:p>
          <w:p w:rsidR="002F2C5A" w:rsidRPr="00112947" w:rsidRDefault="005F5550" w:rsidP="002F2C5A">
            <w:pPr>
              <w:rPr>
                <w:rFonts w:asciiTheme="majorEastAsia" w:eastAsiaTheme="majorEastAsia" w:hAnsiTheme="majorEastAsia"/>
              </w:rPr>
            </w:pPr>
            <w:r w:rsidRPr="00112947">
              <w:rPr>
                <w:rFonts w:asciiTheme="majorEastAsia" w:eastAsiaTheme="majorEastAsia" w:hAnsiTheme="majorEastAsia"/>
              </w:rPr>
              <w:t>[rank7,size10] Hello World!!</w:t>
            </w:r>
          </w:p>
        </w:tc>
      </w:tr>
    </w:tbl>
    <w:p w:rsidR="00371914" w:rsidRPr="00371914" w:rsidRDefault="00371914" w:rsidP="00371914"/>
    <w:p w:rsidR="00371914" w:rsidRDefault="00542C0A" w:rsidP="00371914">
      <w:r w:rsidRPr="0091114B">
        <w:t>ランク番号の異なる</w:t>
      </w:r>
      <w:r w:rsidRPr="0091114B">
        <w:rPr>
          <w:rFonts w:hint="eastAsia"/>
        </w:rPr>
        <w:t>10</w:t>
      </w:r>
      <w:r w:rsidRPr="0091114B">
        <w:rPr>
          <w:rFonts w:hint="eastAsia"/>
        </w:rPr>
        <w:t>の出力</w:t>
      </w:r>
      <w:r w:rsidRPr="0091114B">
        <w:t>が</w:t>
      </w:r>
      <w:r w:rsidR="00371914" w:rsidRPr="0091114B">
        <w:t>確認できます。</w:t>
      </w:r>
    </w:p>
    <w:p w:rsidR="00344B46" w:rsidRPr="00631256" w:rsidRDefault="00793F0B" w:rsidP="00344B46">
      <w:r>
        <w:rPr>
          <w:rFonts w:hint="eastAsia"/>
        </w:rPr>
        <w:t>なお、</w:t>
      </w:r>
      <w:r w:rsidR="00344B46" w:rsidRPr="00631256">
        <w:rPr>
          <w:rFonts w:hint="eastAsia"/>
        </w:rPr>
        <w:t>実行結果は環境によって異なります。</w:t>
      </w:r>
    </w:p>
    <w:p w:rsidR="00344B46" w:rsidRPr="00344B46" w:rsidRDefault="00344B46" w:rsidP="00371914"/>
    <w:p w:rsidR="00371914" w:rsidRPr="00371914" w:rsidRDefault="00371914" w:rsidP="00371914"/>
    <w:p w:rsidR="00371914" w:rsidRPr="00371914" w:rsidRDefault="00371914" w:rsidP="00371914">
      <w:r w:rsidRPr="00371914">
        <w:rPr>
          <w:b/>
        </w:rPr>
        <w:lastRenderedPageBreak/>
        <w:t>練習問題</w:t>
      </w:r>
    </w:p>
    <w:p w:rsidR="00371914" w:rsidRPr="00371914" w:rsidRDefault="00371914" w:rsidP="00371914"/>
    <w:p w:rsidR="00371914" w:rsidRPr="00371914" w:rsidRDefault="00371914" w:rsidP="00371914">
      <w:r w:rsidRPr="00371914">
        <w:t xml:space="preserve">1. </w:t>
      </w:r>
      <w:r w:rsidRPr="00371914">
        <w:t>ランク番号が偶数のプロセスだけ</w:t>
      </w:r>
      <w:r w:rsidRPr="00371914">
        <w:t>"Hello World!!"</w:t>
      </w:r>
      <w:r w:rsidRPr="00371914">
        <w:t>を表示するように修正して下さい。</w:t>
      </w:r>
    </w:p>
    <w:p w:rsidR="00371914" w:rsidRPr="00371914" w:rsidRDefault="00371914" w:rsidP="00371914"/>
    <w:p w:rsidR="00371914" w:rsidRPr="00371914" w:rsidRDefault="00371914" w:rsidP="005F5550">
      <w:pPr>
        <w:pStyle w:val="2"/>
      </w:pPr>
      <w:bookmarkStart w:id="22" w:name="h.irwxhnnunq3i" w:colFirst="0" w:colLast="0"/>
      <w:bookmarkStart w:id="23" w:name="_Toc381439046"/>
      <w:bookmarkEnd w:id="22"/>
      <w:r w:rsidRPr="00371914">
        <w:t xml:space="preserve">3.2 </w:t>
      </w:r>
      <w:r w:rsidR="00EF1B63">
        <w:rPr>
          <w:rFonts w:hint="eastAsia"/>
        </w:rPr>
        <w:t>メッセージ通信</w:t>
      </w:r>
      <w:bookmarkEnd w:id="23"/>
    </w:p>
    <w:p w:rsidR="00371914" w:rsidRDefault="0091114B" w:rsidP="00371914">
      <w:r>
        <w:t>本節では、</w:t>
      </w:r>
      <w:r w:rsidR="00371914" w:rsidRPr="00371914">
        <w:t>メッセージ</w:t>
      </w:r>
      <w:r w:rsidR="00EF1B63">
        <w:rPr>
          <w:rFonts w:hint="eastAsia"/>
        </w:rPr>
        <w:t>通信</w:t>
      </w:r>
      <w:r w:rsidR="00371914" w:rsidRPr="00371914">
        <w:t>について紹介します。</w:t>
      </w:r>
    </w:p>
    <w:p w:rsidR="0087473C" w:rsidRDefault="0087473C" w:rsidP="00371914"/>
    <w:p w:rsidR="00AF37DB" w:rsidRDefault="00AF37DB" w:rsidP="00AF37DB">
      <w:r>
        <w:rPr>
          <w:rFonts w:hint="eastAsia"/>
        </w:rPr>
        <w:t>下記に</w:t>
      </w:r>
      <w:r>
        <w:rPr>
          <w:rFonts w:hint="eastAsia"/>
        </w:rPr>
        <w:t>MPI</w:t>
      </w:r>
      <w:r>
        <w:rPr>
          <w:rFonts w:hint="eastAsia"/>
        </w:rPr>
        <w:t>プログラムの定石を記します。</w:t>
      </w:r>
    </w:p>
    <w:p w:rsidR="00AF37DB" w:rsidRPr="008A20E1" w:rsidRDefault="00AF37DB" w:rsidP="00AF37DB"/>
    <w:p w:rsidR="00AF37DB" w:rsidRDefault="00AF37DB" w:rsidP="00AF37DB">
      <w:pPr>
        <w:ind w:leftChars="202" w:left="424"/>
      </w:pPr>
      <w:r>
        <w:rPr>
          <w:rFonts w:hint="eastAsia"/>
        </w:rPr>
        <w:t xml:space="preserve">- </w:t>
      </w:r>
      <w:r w:rsidRPr="008A20E1">
        <w:rPr>
          <w:rFonts w:hint="eastAsia"/>
        </w:rPr>
        <w:t>通常はすべてのランクで同一の実行ファイルを使用ことが多い</w:t>
      </w:r>
    </w:p>
    <w:p w:rsidR="00AF37DB" w:rsidRDefault="00AF37DB" w:rsidP="00AF37DB">
      <w:pPr>
        <w:ind w:leftChars="202" w:left="424"/>
      </w:pPr>
      <w:r>
        <w:rPr>
          <w:rFonts w:hint="eastAsia"/>
        </w:rPr>
        <w:t xml:space="preserve">- </w:t>
      </w:r>
      <w:r w:rsidRPr="008A20E1">
        <w:rPr>
          <w:rFonts w:hint="eastAsia"/>
        </w:rPr>
        <w:t>通常はランク</w:t>
      </w:r>
      <w:r w:rsidRPr="008A20E1">
        <w:rPr>
          <w:rFonts w:hint="eastAsia"/>
        </w:rPr>
        <w:t>0</w:t>
      </w:r>
      <w:r w:rsidRPr="008A20E1">
        <w:rPr>
          <w:rFonts w:hint="eastAsia"/>
        </w:rPr>
        <w:t>を特別扱いすることが多い</w:t>
      </w:r>
    </w:p>
    <w:p w:rsidR="00AF37DB" w:rsidRPr="00AF37DB" w:rsidRDefault="00AF37DB" w:rsidP="00371914"/>
    <w:p w:rsidR="00371914" w:rsidRDefault="00371914" w:rsidP="00371914">
      <w:pPr>
        <w:rPr>
          <w:b/>
        </w:rPr>
      </w:pPr>
      <w:bookmarkStart w:id="24" w:name="h.dfn2wwg2qqvj" w:colFirst="0" w:colLast="0"/>
      <w:bookmarkEnd w:id="24"/>
      <w:r w:rsidRPr="00371914">
        <w:rPr>
          <w:b/>
        </w:rPr>
        <w:t>Send/Recv</w:t>
      </w:r>
    </w:p>
    <w:p w:rsidR="007A529D" w:rsidRPr="0087473C" w:rsidRDefault="007A529D" w:rsidP="00371914">
      <w:pPr>
        <w:rPr>
          <w:b/>
        </w:rPr>
      </w:pPr>
    </w:p>
    <w:p w:rsidR="00371914" w:rsidRPr="00371914" w:rsidRDefault="00371914" w:rsidP="00371914">
      <w:r w:rsidRPr="00371914">
        <w:t>Send/Recv</w:t>
      </w:r>
      <w:r w:rsidR="00EF1B63">
        <w:t>を使った</w:t>
      </w:r>
      <w:r w:rsidRPr="00371914">
        <w:t>1</w:t>
      </w:r>
      <w:r w:rsidRPr="00371914">
        <w:t>対</w:t>
      </w:r>
      <w:r w:rsidRPr="00371914">
        <w:t>1</w:t>
      </w:r>
      <w:r w:rsidR="00EF1B63">
        <w:rPr>
          <w:rFonts w:hint="eastAsia"/>
        </w:rPr>
        <w:t>の</w:t>
      </w:r>
      <w:r w:rsidRPr="00371914">
        <w:t>メッセージ通信を紹介します。</w:t>
      </w:r>
    </w:p>
    <w:p w:rsidR="00371914" w:rsidRPr="00371914" w:rsidRDefault="00371914" w:rsidP="00371914"/>
    <w:p w:rsidR="00371914" w:rsidRDefault="00371914" w:rsidP="00371914">
      <w:pPr>
        <w:rPr>
          <w:b/>
        </w:rPr>
      </w:pPr>
      <w:r w:rsidRPr="00371914">
        <w:rPr>
          <w:b/>
        </w:rPr>
        <w:t>mpi_send_recv.c</w:t>
      </w:r>
    </w:p>
    <w:p w:rsidR="007A529D" w:rsidRPr="00371914" w:rsidRDefault="007A529D" w:rsidP="00371914"/>
    <w:tbl>
      <w:tblPr>
        <w:tblStyle w:val="af"/>
        <w:tblW w:w="0" w:type="auto"/>
        <w:tblLook w:val="04A0"/>
      </w:tblPr>
      <w:tblGrid>
        <w:gridCol w:w="8702"/>
      </w:tblGrid>
      <w:tr w:rsidR="002F2C5A" w:rsidRPr="00034DE4" w:rsidTr="002F2C5A">
        <w:tc>
          <w:tcPr>
            <w:tcW w:w="8702" w:type="dxa"/>
          </w:tcPr>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1  : #include &lt;stdio.h&gt;</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2  : #include &lt;mpi.h&gt;</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3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hint="eastAsia"/>
              </w:rPr>
              <w:t>4  : #define DATA_NUM  (3)  /* データ数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hint="eastAsia"/>
              </w:rPr>
              <w:t>5  : #define TAG       (0)  /* タグ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6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7  : static void setData(long* data, int num, int rank)</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8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9  :         int i;</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10 :         for (i=0; i&lt;num; i++)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11 :                 data[i] = rank;</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12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13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14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15 : static void printData(const long* data, int num)</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16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17 :         int i,ret;</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lastRenderedPageBreak/>
              <w:t>18 :         int rank;</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19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20 :         ret = MPI_Comm_rank(MPI_COMM_WORLD, &amp;rank);</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21 :         if (ret != MPI_SUCCESS)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22 :                 printf("Error: MPI_Comm_rank(): %d\n", ret);</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23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24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25 :         for (i=0; i&lt;num; i++)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26 :                 printf("rank%d: %ld\n", rank, data[i]);</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27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28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29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30 : static void sendTo(int toRank)</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31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32 :         int ret;</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33 :         long data[DATA_NUM];</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34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hint="eastAsia"/>
              </w:rPr>
              <w:t>35 :         /* data[]をtoRankで埋める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36 :         setData(data, DATA_NUM, toRank);</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37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hint="eastAsia"/>
              </w:rPr>
              <w:t>38 :         /* toRankランクのプロセスへ、dataの送信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39 :         ret = MPI_Send(data, DATA_NUM, MPI_LONG, toRank, TAG,</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40 :                        MPI_COMM_WORLD);</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41 :         if (ret != MPI_SUCCESS)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42 :                 printf("Error: MPI_Send(): %d\n", ret);</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43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44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45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46 : static void recvFrom(int fromRank)</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47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48 :         int ret;</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49 :         long data[DATA_NUM];</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50 :         MPI_Status s;</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51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hint="eastAsia"/>
              </w:rPr>
              <w:t>52 :         /* fromRankランクのプロセスから、dataの受信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53 :         ret = MPI_Recv(data, DATA_NUM, MPI_LONG, fromRank, TAG,</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lastRenderedPageBreak/>
              <w:t>54 :                        MPI_COMM_WORLD, &amp;s);</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55 :         if (ret != MPI_SUCCESS)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56 :                 printf("Error: MPI_Recv(): %d\n", ret);</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57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58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hint="eastAsia"/>
              </w:rPr>
              <w:t>59 :         /* data[]を表示する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60 :         printData(data, DATA_NUM);</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61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62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63 : int main(int argc, char *argv[])</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64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65 :         int rank;</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66 :         int ret;</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67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68 :         ret = MPI_Init(&amp;argc, &amp;argv);</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69 :         if (ret != MPI_SUCCESS)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70 :                 printf("Error: MPI_Init(): %d\n", ret);</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71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72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73 :         ret = MPI_Comm_rank(MPI_COMM_WORLD, &amp;rank);</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74 :         if (ret != MPI_SUCCESS)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75 :                 printf("Error: MPI_Comm_rank(): %d\n", ret);</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76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77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hint="eastAsia"/>
              </w:rPr>
              <w:t>78 :         /* rank0のプロセスからそれ以外のプロセスへデータを送信する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79 :         if (rank == 0)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hint="eastAsia"/>
              </w:rPr>
              <w:t>80 :                 /* rank0のプロセスは下記を実行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81 :                 int size;</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82 :                 int i;</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83 :                 ret = MPI_Comm_size(MPI_COMM_WORLD, &amp;size);</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84 :                 if (ret != MPI_SUCCESS)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85 :                         printf("Error: MPI_Comm_size(): %d\n", ret);</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86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87 :                 for (i=1; i&lt;size; i++)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88 :                         sendTo(i);</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89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lastRenderedPageBreak/>
              <w:t>90 :         } else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hint="eastAsia"/>
              </w:rPr>
              <w:t>91 :                 /* rank0以外のプロセスは下記を実行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92 :                 recvFrom(0);</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93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94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95 :         MPI_Finalize();</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96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97 :         return 0;</w:t>
            </w:r>
          </w:p>
          <w:p w:rsidR="002F2C5A" w:rsidRPr="00112947" w:rsidRDefault="00F65866" w:rsidP="00F65866">
            <w:pPr>
              <w:rPr>
                <w:rFonts w:asciiTheme="majorEastAsia" w:eastAsiaTheme="majorEastAsia" w:hAnsiTheme="majorEastAsia"/>
              </w:rPr>
            </w:pPr>
            <w:r w:rsidRPr="00F65866">
              <w:rPr>
                <w:rFonts w:asciiTheme="majorEastAsia" w:eastAsiaTheme="majorEastAsia" w:hAnsiTheme="majorEastAsia"/>
              </w:rPr>
              <w:t>98 : }</w:t>
            </w:r>
          </w:p>
        </w:tc>
      </w:tr>
    </w:tbl>
    <w:p w:rsidR="00371914" w:rsidRPr="00371914" w:rsidRDefault="00371914" w:rsidP="00371914"/>
    <w:p w:rsidR="00371914" w:rsidRPr="00371914" w:rsidRDefault="00371914" w:rsidP="00371914"/>
    <w:p w:rsidR="00371914" w:rsidRPr="00371914" w:rsidRDefault="00D021E1" w:rsidP="006C71B4">
      <w:pPr>
        <w:jc w:val="center"/>
      </w:pPr>
      <w:r>
        <w:rPr>
          <w:noProof/>
        </w:rPr>
        <w:drawing>
          <wp:inline distT="0" distB="0" distL="0" distR="0">
            <wp:extent cx="5142857" cy="3600000"/>
            <wp:effectExtent l="19050" t="0" r="643" b="0"/>
            <wp:docPr id="23"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5142857" cy="3600000"/>
                    </a:xfrm>
                    <a:prstGeom prst="rect">
                      <a:avLst/>
                    </a:prstGeom>
                    <a:noFill/>
                    <a:ln w="9525">
                      <a:noFill/>
                      <a:miter lim="800000"/>
                      <a:headEnd/>
                      <a:tailEnd/>
                    </a:ln>
                  </pic:spPr>
                </pic:pic>
              </a:graphicData>
            </a:graphic>
          </wp:inline>
        </w:drawing>
      </w:r>
    </w:p>
    <w:p w:rsidR="00371914" w:rsidRPr="00371914" w:rsidRDefault="006C71B4" w:rsidP="006C71B4">
      <w:pPr>
        <w:pStyle w:val="ae"/>
        <w:jc w:val="center"/>
      </w:pPr>
      <w:r>
        <w:rPr>
          <w:rFonts w:hint="eastAsia"/>
        </w:rPr>
        <w:t>図</w:t>
      </w:r>
      <w:r>
        <w:rPr>
          <w:rFonts w:hint="eastAsia"/>
        </w:rPr>
        <w:t xml:space="preserve"> </w:t>
      </w:r>
      <w:r w:rsidR="00EB706D">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EB706D">
        <w:fldChar w:fldCharType="separate"/>
      </w:r>
      <w:r>
        <w:rPr>
          <w:noProof/>
        </w:rPr>
        <w:t>9</w:t>
      </w:r>
      <w:r w:rsidR="00EB706D">
        <w:fldChar w:fldCharType="end"/>
      </w:r>
      <w:r w:rsidR="0087473C">
        <w:t xml:space="preserve"> MPI(Send/Recv)</w:t>
      </w:r>
      <w:r w:rsidR="001B3A51">
        <w:rPr>
          <w:rFonts w:hint="eastAsia"/>
        </w:rPr>
        <w:t xml:space="preserve"> </w:t>
      </w:r>
      <w:r w:rsidR="001B3A51">
        <w:rPr>
          <w:rFonts w:hint="eastAsia"/>
        </w:rPr>
        <w:t>の実行例</w:t>
      </w:r>
      <w:r w:rsidR="001B3A51">
        <w:rPr>
          <w:rFonts w:hint="eastAsia"/>
        </w:rPr>
        <w:t>1</w:t>
      </w:r>
    </w:p>
    <w:p w:rsidR="00371914" w:rsidRPr="00371914" w:rsidRDefault="00371914" w:rsidP="00371914"/>
    <w:p w:rsidR="00371914" w:rsidRPr="00371914" w:rsidRDefault="00F65866" w:rsidP="00371914">
      <w:r>
        <w:rPr>
          <w:b/>
        </w:rPr>
        <w:t>3</w:t>
      </w:r>
      <w:r>
        <w:rPr>
          <w:rFonts w:hint="eastAsia"/>
          <w:b/>
        </w:rPr>
        <w:t>9</w:t>
      </w:r>
      <w:r w:rsidR="00371914" w:rsidRPr="00371914">
        <w:rPr>
          <w:b/>
        </w:rPr>
        <w:t>行目</w:t>
      </w:r>
      <w:r w:rsidR="00371914" w:rsidRPr="00371914">
        <w:rPr>
          <w:b/>
        </w:rPr>
        <w:t xml:space="preserve"> MPI_Send()</w:t>
      </w:r>
    </w:p>
    <w:p w:rsidR="00371914" w:rsidRPr="00371914" w:rsidRDefault="00371914" w:rsidP="00371914">
      <w:r w:rsidRPr="00371914">
        <w:t>MPI_Send(data, DATA_NUM, MPI_LONG, toRank, TAG,</w:t>
      </w:r>
    </w:p>
    <w:p w:rsidR="00371914" w:rsidRPr="00371914" w:rsidRDefault="00371914" w:rsidP="00371914">
      <w:r w:rsidRPr="00371914">
        <w:t xml:space="preserve">         MPI_COMM_WORLD);</w:t>
      </w:r>
    </w:p>
    <w:p w:rsidR="00371914" w:rsidRPr="00371914" w:rsidRDefault="00371914" w:rsidP="00371914"/>
    <w:p w:rsidR="00371914" w:rsidRPr="00371914" w:rsidRDefault="00371914" w:rsidP="00371914">
      <w:r w:rsidRPr="00371914">
        <w:t>toRank</w:t>
      </w:r>
      <w:r w:rsidRPr="00371914">
        <w:t>ランクのプロセスへ、</w:t>
      </w:r>
      <w:r w:rsidRPr="00371914">
        <w:t>data</w:t>
      </w:r>
      <w:r w:rsidRPr="00371914">
        <w:t>アドレスから始まる</w:t>
      </w:r>
      <w:r w:rsidRPr="00371914">
        <w:t>DATA_NUM</w:t>
      </w:r>
      <w:r w:rsidRPr="00371914">
        <w:t>個の</w:t>
      </w:r>
      <w:r w:rsidR="00EF1B63">
        <w:rPr>
          <w:rFonts w:hint="eastAsia"/>
        </w:rPr>
        <w:t>long</w:t>
      </w:r>
      <w:r w:rsidRPr="00371914">
        <w:t>型データを送信します。</w:t>
      </w:r>
    </w:p>
    <w:p w:rsidR="00371914" w:rsidRPr="00371914" w:rsidRDefault="00EF1B63" w:rsidP="00371914">
      <w:r>
        <w:rPr>
          <w:rFonts w:hint="eastAsia"/>
        </w:rPr>
        <w:t>送信メッセージ</w:t>
      </w:r>
      <w:r w:rsidR="00371914" w:rsidRPr="00371914">
        <w:t>には</w:t>
      </w:r>
      <w:r w:rsidR="00371914" w:rsidRPr="00371914">
        <w:t>TAG</w:t>
      </w:r>
      <w:r>
        <w:t>を関連付け</w:t>
      </w:r>
      <w:r>
        <w:rPr>
          <w:rFonts w:hint="eastAsia"/>
        </w:rPr>
        <w:t>ます</w:t>
      </w:r>
      <w:r w:rsidR="00371914" w:rsidRPr="00371914">
        <w:t>。</w:t>
      </w:r>
    </w:p>
    <w:p w:rsidR="00371914" w:rsidRPr="00371914" w:rsidRDefault="00371914" w:rsidP="00371914"/>
    <w:p w:rsidR="00371914" w:rsidRPr="00371914" w:rsidRDefault="00F65866" w:rsidP="00371914">
      <w:r>
        <w:rPr>
          <w:rFonts w:hint="eastAsia"/>
          <w:b/>
        </w:rPr>
        <w:t>53</w:t>
      </w:r>
      <w:r w:rsidR="00371914" w:rsidRPr="00371914">
        <w:rPr>
          <w:b/>
        </w:rPr>
        <w:t>行目</w:t>
      </w:r>
      <w:r w:rsidR="00371914" w:rsidRPr="00371914">
        <w:rPr>
          <w:b/>
        </w:rPr>
        <w:t xml:space="preserve"> MPI_Recv()</w:t>
      </w:r>
    </w:p>
    <w:p w:rsidR="00371914" w:rsidRPr="00371914" w:rsidRDefault="00371914" w:rsidP="00371914">
      <w:r w:rsidRPr="00371914">
        <w:t>MPI_Recv(data, DATA_NUM, MPI_LONG, fromRank, TAG,</w:t>
      </w:r>
    </w:p>
    <w:p w:rsidR="00371914" w:rsidRPr="00371914" w:rsidRDefault="00371914" w:rsidP="00371914">
      <w:r w:rsidRPr="00371914">
        <w:t xml:space="preserve">         MPI_COMM_WORLD, &amp;s);</w:t>
      </w:r>
    </w:p>
    <w:p w:rsidR="00371914" w:rsidRPr="00371914" w:rsidRDefault="00371914" w:rsidP="00371914"/>
    <w:p w:rsidR="00371914" w:rsidRPr="00371914" w:rsidRDefault="00371914" w:rsidP="00371914">
      <w:r w:rsidRPr="00371914">
        <w:t>fromRank</w:t>
      </w:r>
      <w:r w:rsidRPr="00371914">
        <w:t>ランクのプロセスから</w:t>
      </w:r>
      <w:r w:rsidRPr="00371914">
        <w:t>TAG</w:t>
      </w:r>
      <w:r w:rsidRPr="00371914">
        <w:t>に関連づけられた</w:t>
      </w:r>
      <w:r w:rsidRPr="00371914">
        <w:t>data</w:t>
      </w:r>
      <w:r w:rsidRPr="00371914">
        <w:t>アドレスから始まる</w:t>
      </w:r>
      <w:r w:rsidRPr="00371914">
        <w:t>DATA_NUM</w:t>
      </w:r>
      <w:r w:rsidR="00EF1B63">
        <w:t>個</w:t>
      </w:r>
      <w:r w:rsidR="00EF1B63">
        <w:rPr>
          <w:rFonts w:hint="eastAsia"/>
        </w:rPr>
        <w:t>の</w:t>
      </w:r>
      <w:r w:rsidR="00EF1B63">
        <w:rPr>
          <w:rFonts w:hint="eastAsia"/>
        </w:rPr>
        <w:t>long</w:t>
      </w:r>
      <w:r w:rsidRPr="00371914">
        <w:t>型データを受信します。</w:t>
      </w:r>
    </w:p>
    <w:p w:rsidR="00371914" w:rsidRPr="00371914" w:rsidRDefault="00371914" w:rsidP="00371914">
      <w:r w:rsidRPr="00371914">
        <w:t>受信情報</w:t>
      </w:r>
      <w:r w:rsidRPr="00371914">
        <w:t>(</w:t>
      </w:r>
      <w:r w:rsidRPr="00371914">
        <w:t>送信元</w:t>
      </w:r>
      <w:r w:rsidR="001155D6">
        <w:rPr>
          <w:rFonts w:hint="eastAsia"/>
        </w:rPr>
        <w:t>ランク番号</w:t>
      </w:r>
      <w:r w:rsidR="00E3619A">
        <w:t>、</w:t>
      </w:r>
      <w:r w:rsidR="00E3619A">
        <w:rPr>
          <w:rFonts w:hint="eastAsia"/>
        </w:rPr>
        <w:t>タグ</w:t>
      </w:r>
      <w:r w:rsidRPr="00371914">
        <w:t>、エラー</w:t>
      </w:r>
      <w:r w:rsidR="00E3619A">
        <w:rPr>
          <w:rFonts w:hint="eastAsia"/>
        </w:rPr>
        <w:t>コード</w:t>
      </w:r>
      <w:r w:rsidRPr="00371914">
        <w:t>など</w:t>
      </w:r>
      <w:r w:rsidRPr="00371914">
        <w:t>)</w:t>
      </w:r>
      <w:r w:rsidRPr="00371914">
        <w:t>は</w:t>
      </w:r>
      <w:r w:rsidRPr="00371914">
        <w:t>s</w:t>
      </w:r>
      <w:r w:rsidRPr="00371914">
        <w:t>に入ります。</w:t>
      </w:r>
    </w:p>
    <w:p w:rsidR="00371914" w:rsidRPr="00E3619A" w:rsidRDefault="00371914" w:rsidP="00371914"/>
    <w:p w:rsidR="00371914" w:rsidRPr="00371914" w:rsidRDefault="006D4C9C" w:rsidP="006C71B4">
      <w:pPr>
        <w:jc w:val="center"/>
      </w:pPr>
      <w:r>
        <w:rPr>
          <w:noProof/>
        </w:rPr>
        <w:drawing>
          <wp:inline distT="0" distB="0" distL="0" distR="0">
            <wp:extent cx="5466686" cy="3168000"/>
            <wp:effectExtent l="19050" t="0" r="664" b="0"/>
            <wp:docPr id="36"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5466686" cy="3168000"/>
                    </a:xfrm>
                    <a:prstGeom prst="rect">
                      <a:avLst/>
                    </a:prstGeom>
                    <a:noFill/>
                    <a:ln w="9525">
                      <a:noFill/>
                      <a:miter lim="800000"/>
                      <a:headEnd/>
                      <a:tailEnd/>
                    </a:ln>
                  </pic:spPr>
                </pic:pic>
              </a:graphicData>
            </a:graphic>
          </wp:inline>
        </w:drawing>
      </w:r>
    </w:p>
    <w:p w:rsidR="00371914" w:rsidRPr="00371914" w:rsidRDefault="006C71B4" w:rsidP="006C71B4">
      <w:pPr>
        <w:pStyle w:val="ae"/>
        <w:jc w:val="center"/>
      </w:pPr>
      <w:r>
        <w:rPr>
          <w:rFonts w:hint="eastAsia"/>
        </w:rPr>
        <w:t>図</w:t>
      </w:r>
      <w:r>
        <w:rPr>
          <w:rFonts w:hint="eastAsia"/>
        </w:rPr>
        <w:t xml:space="preserve"> </w:t>
      </w:r>
      <w:r w:rsidR="00EB706D">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EB706D">
        <w:fldChar w:fldCharType="separate"/>
      </w:r>
      <w:r>
        <w:rPr>
          <w:noProof/>
        </w:rPr>
        <w:t>10</w:t>
      </w:r>
      <w:r w:rsidR="00EB706D">
        <w:fldChar w:fldCharType="end"/>
      </w:r>
      <w:r w:rsidR="001B3A51">
        <w:t xml:space="preserve"> MPI(Send/Recv) </w:t>
      </w:r>
      <w:r w:rsidR="001B3A51">
        <w:rPr>
          <w:rFonts w:hint="eastAsia"/>
        </w:rPr>
        <w:t>の実行例</w:t>
      </w:r>
      <w:r w:rsidR="001B3A51">
        <w:rPr>
          <w:rFonts w:hint="eastAsia"/>
        </w:rPr>
        <w:t>2</w:t>
      </w:r>
    </w:p>
    <w:p w:rsidR="00371914" w:rsidRPr="00371914" w:rsidRDefault="00371914" w:rsidP="00371914"/>
    <w:p w:rsidR="00371914" w:rsidRPr="00371914" w:rsidRDefault="00371914" w:rsidP="00371914"/>
    <w:p w:rsidR="00371914" w:rsidRDefault="00371914" w:rsidP="00371914">
      <w:pPr>
        <w:rPr>
          <w:b/>
        </w:rPr>
      </w:pPr>
      <w:r w:rsidRPr="00371914">
        <w:rPr>
          <w:b/>
        </w:rPr>
        <w:t>ビルド方法</w:t>
      </w:r>
    </w:p>
    <w:p w:rsidR="007A529D" w:rsidRPr="00371914" w:rsidRDefault="007A529D" w:rsidP="00371914"/>
    <w:tbl>
      <w:tblPr>
        <w:tblStyle w:val="af"/>
        <w:tblW w:w="0" w:type="auto"/>
        <w:tblLook w:val="04A0"/>
      </w:tblPr>
      <w:tblGrid>
        <w:gridCol w:w="8702"/>
      </w:tblGrid>
      <w:tr w:rsidR="00533F6D" w:rsidRPr="00034DE4" w:rsidTr="00014F4E">
        <w:tc>
          <w:tcPr>
            <w:tcW w:w="8702" w:type="dxa"/>
          </w:tcPr>
          <w:p w:rsidR="00533F6D" w:rsidRPr="00112947" w:rsidRDefault="00DC6859" w:rsidP="00014F4E">
            <w:pPr>
              <w:rPr>
                <w:rFonts w:asciiTheme="majorEastAsia" w:eastAsiaTheme="majorEastAsia" w:hAnsiTheme="majorEastAsia"/>
              </w:rPr>
            </w:pPr>
            <w:r w:rsidRPr="00112947">
              <w:rPr>
                <w:rFonts w:asciiTheme="majorEastAsia" w:eastAsiaTheme="majorEastAsia" w:hAnsiTheme="majorEastAsia" w:hint="eastAsia"/>
              </w:rPr>
              <w:t xml:space="preserve">$ </w:t>
            </w:r>
            <w:r w:rsidR="00014F4E" w:rsidRPr="00112947">
              <w:rPr>
                <w:rFonts w:asciiTheme="majorEastAsia" w:eastAsiaTheme="majorEastAsia" w:hAnsiTheme="majorEastAsia"/>
              </w:rPr>
              <w:t>mpicc -o mpi_send_recv mpi_send_recv.c</w:t>
            </w:r>
          </w:p>
        </w:tc>
      </w:tr>
    </w:tbl>
    <w:p w:rsidR="00533F6D" w:rsidRDefault="00533F6D" w:rsidP="00371914"/>
    <w:p w:rsidR="00371914" w:rsidRDefault="00371914" w:rsidP="00371914">
      <w:pPr>
        <w:rPr>
          <w:b/>
        </w:rPr>
      </w:pPr>
      <w:r w:rsidRPr="00371914">
        <w:rPr>
          <w:b/>
        </w:rPr>
        <w:t>実行方法</w:t>
      </w:r>
    </w:p>
    <w:p w:rsidR="007A529D" w:rsidRPr="00371914" w:rsidRDefault="007A529D" w:rsidP="00371914"/>
    <w:tbl>
      <w:tblPr>
        <w:tblStyle w:val="af"/>
        <w:tblW w:w="0" w:type="auto"/>
        <w:tblLook w:val="04A0"/>
      </w:tblPr>
      <w:tblGrid>
        <w:gridCol w:w="8702"/>
      </w:tblGrid>
      <w:tr w:rsidR="00533F6D" w:rsidRPr="00034DE4" w:rsidTr="00014F4E">
        <w:tc>
          <w:tcPr>
            <w:tcW w:w="8702" w:type="dxa"/>
          </w:tcPr>
          <w:p w:rsidR="00533F6D" w:rsidRPr="00112947" w:rsidRDefault="00DC6859" w:rsidP="00014F4E">
            <w:pPr>
              <w:rPr>
                <w:rFonts w:asciiTheme="majorEastAsia" w:eastAsiaTheme="majorEastAsia" w:hAnsiTheme="majorEastAsia"/>
              </w:rPr>
            </w:pPr>
            <w:r w:rsidRPr="00112947">
              <w:rPr>
                <w:rFonts w:asciiTheme="majorEastAsia" w:eastAsiaTheme="majorEastAsia" w:hAnsiTheme="majorEastAsia" w:hint="eastAsia"/>
              </w:rPr>
              <w:t xml:space="preserve">$ </w:t>
            </w:r>
            <w:r w:rsidR="004A1D11">
              <w:rPr>
                <w:rFonts w:asciiTheme="majorEastAsia" w:eastAsiaTheme="majorEastAsia" w:hAnsiTheme="majorEastAsia"/>
              </w:rPr>
              <w:t xml:space="preserve">mpirun -np 10 </w:t>
            </w:r>
            <w:r w:rsidR="00D021E1">
              <w:rPr>
                <w:rFonts w:asciiTheme="majorEastAsia" w:eastAsiaTheme="majorEastAsia" w:hAnsiTheme="majorEastAsia" w:hint="eastAsia"/>
              </w:rPr>
              <w:t>./</w:t>
            </w:r>
            <w:r w:rsidR="00014F4E" w:rsidRPr="00112947">
              <w:rPr>
                <w:rFonts w:asciiTheme="majorEastAsia" w:eastAsiaTheme="majorEastAsia" w:hAnsiTheme="majorEastAsia"/>
              </w:rPr>
              <w:t>mpi_send_recv</w:t>
            </w:r>
          </w:p>
        </w:tc>
      </w:tr>
    </w:tbl>
    <w:p w:rsidR="00533F6D" w:rsidRDefault="00533F6D" w:rsidP="00371914"/>
    <w:p w:rsidR="00371914" w:rsidRDefault="00371914" w:rsidP="00371914">
      <w:pPr>
        <w:rPr>
          <w:b/>
        </w:rPr>
      </w:pPr>
      <w:r w:rsidRPr="00371914">
        <w:rPr>
          <w:b/>
        </w:rPr>
        <w:t>実行結果</w:t>
      </w:r>
    </w:p>
    <w:p w:rsidR="007A529D" w:rsidRPr="00371914" w:rsidRDefault="007A529D" w:rsidP="00371914"/>
    <w:tbl>
      <w:tblPr>
        <w:tblStyle w:val="af"/>
        <w:tblW w:w="0" w:type="auto"/>
        <w:tblLook w:val="04A0"/>
      </w:tblPr>
      <w:tblGrid>
        <w:gridCol w:w="8702"/>
      </w:tblGrid>
      <w:tr w:rsidR="00533F6D" w:rsidRPr="00034DE4" w:rsidTr="00014F4E">
        <w:tc>
          <w:tcPr>
            <w:tcW w:w="8702" w:type="dxa"/>
          </w:tcPr>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lastRenderedPageBreak/>
              <w:t>rank7: 7</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rank7: 7</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rank7: 7</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rank4: 4</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rank4: 4</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rank4: 4</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rank5: 5</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rank5: 5</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rank5: 5</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rank9: 9</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rank9: 9</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rank9: 9</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rank8: 8</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rank8: 8</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rank8: 8</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rank6: 6</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rank6: 6</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rank6: 6</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rank2: 2</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rank2: 2</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rank2: 2</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rank1: 1</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rank1: 1</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rank1: 1</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rank3: 3</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rank3: 3</w:t>
            </w:r>
          </w:p>
          <w:p w:rsidR="00533F6D" w:rsidRPr="00112947" w:rsidRDefault="00F65866" w:rsidP="00F65866">
            <w:pPr>
              <w:rPr>
                <w:rFonts w:asciiTheme="majorEastAsia" w:eastAsiaTheme="majorEastAsia" w:hAnsiTheme="majorEastAsia"/>
              </w:rPr>
            </w:pPr>
            <w:r w:rsidRPr="00F65866">
              <w:rPr>
                <w:rFonts w:asciiTheme="majorEastAsia" w:eastAsiaTheme="majorEastAsia" w:hAnsiTheme="majorEastAsia"/>
              </w:rPr>
              <w:t>rank3: 3</w:t>
            </w:r>
          </w:p>
        </w:tc>
      </w:tr>
    </w:tbl>
    <w:p w:rsidR="00371914" w:rsidRPr="00371914" w:rsidRDefault="00371914" w:rsidP="00371914"/>
    <w:p w:rsidR="00371914" w:rsidRPr="0004720C" w:rsidRDefault="00371914" w:rsidP="00371914">
      <w:r w:rsidRPr="0004720C">
        <w:t>rank0</w:t>
      </w:r>
      <w:r w:rsidRPr="0004720C">
        <w:t>以外のプロセス</w:t>
      </w:r>
      <w:r w:rsidR="0004720C" w:rsidRPr="0004720C">
        <w:rPr>
          <w:rFonts w:hint="eastAsia"/>
        </w:rPr>
        <w:t>が</w:t>
      </w:r>
      <w:r w:rsidR="0004720C" w:rsidRPr="0004720C">
        <w:rPr>
          <w:rFonts w:hint="eastAsia"/>
        </w:rPr>
        <w:t>rank0</w:t>
      </w:r>
      <w:r w:rsidR="0004720C" w:rsidRPr="0004720C">
        <w:rPr>
          <w:rFonts w:hint="eastAsia"/>
        </w:rPr>
        <w:t>のプロセスから</w:t>
      </w:r>
      <w:r w:rsidR="0004720C" w:rsidRPr="0004720C">
        <w:t>データを</w:t>
      </w:r>
      <w:r w:rsidR="0004720C" w:rsidRPr="0004720C">
        <w:rPr>
          <w:rFonts w:hint="eastAsia"/>
        </w:rPr>
        <w:t>受信</w:t>
      </w:r>
      <w:r w:rsidR="00407D22">
        <w:rPr>
          <w:rFonts w:hint="eastAsia"/>
        </w:rPr>
        <w:t>する</w:t>
      </w:r>
      <w:r w:rsidRPr="0004720C">
        <w:t>ことが確認できます。</w:t>
      </w:r>
    </w:p>
    <w:p w:rsidR="00344B46" w:rsidRPr="00631256" w:rsidRDefault="00E3619A" w:rsidP="00344B46">
      <w:r>
        <w:rPr>
          <w:rFonts w:hint="eastAsia"/>
        </w:rPr>
        <w:t>なお、</w:t>
      </w:r>
      <w:r w:rsidR="00344B46" w:rsidRPr="00631256">
        <w:rPr>
          <w:rFonts w:hint="eastAsia"/>
        </w:rPr>
        <w:t>実行結果は環境によって異なります。</w:t>
      </w:r>
    </w:p>
    <w:p w:rsidR="00371914" w:rsidRPr="00344B46" w:rsidRDefault="00371914" w:rsidP="00371914"/>
    <w:p w:rsidR="00371914" w:rsidRDefault="00371914" w:rsidP="00371914">
      <w:pPr>
        <w:rPr>
          <w:b/>
        </w:rPr>
      </w:pPr>
      <w:r w:rsidRPr="00371914">
        <w:rPr>
          <w:b/>
        </w:rPr>
        <w:t>練習問題</w:t>
      </w:r>
    </w:p>
    <w:p w:rsidR="007A529D" w:rsidRPr="00371914" w:rsidRDefault="007A529D" w:rsidP="00371914"/>
    <w:p w:rsidR="00371914" w:rsidRPr="00371914" w:rsidRDefault="00371914" w:rsidP="00371914">
      <w:r w:rsidRPr="00371914">
        <w:t>1. double</w:t>
      </w:r>
      <w:r w:rsidRPr="00371914">
        <w:t>型のデータを送受信するように修正して下さい。</w:t>
      </w:r>
    </w:p>
    <w:p w:rsidR="00371914" w:rsidRPr="00371914" w:rsidRDefault="00371914" w:rsidP="00371914"/>
    <w:p w:rsidR="00371914" w:rsidRPr="00371914" w:rsidRDefault="00371914" w:rsidP="00371914">
      <w:r w:rsidRPr="00371914">
        <w:t>2. MPI_Send()</w:t>
      </w:r>
      <w:r w:rsidRPr="00371914">
        <w:t>と</w:t>
      </w:r>
      <w:r w:rsidRPr="00371914">
        <w:t>MPI_Recv()</w:t>
      </w:r>
      <w:r w:rsidRPr="00371914">
        <w:t>で異なるタグを指定した場合、どのような動作になるかを確</w:t>
      </w:r>
      <w:r w:rsidRPr="00371914">
        <w:lastRenderedPageBreak/>
        <w:t>認して下さい。</w:t>
      </w:r>
    </w:p>
    <w:p w:rsidR="00371914" w:rsidRPr="00371914" w:rsidRDefault="00371914" w:rsidP="00371914"/>
    <w:p w:rsidR="00371914" w:rsidRPr="00371914" w:rsidRDefault="00371914" w:rsidP="00371914">
      <w:r w:rsidRPr="00371914">
        <w:t xml:space="preserve">3. </w:t>
      </w:r>
      <w:r w:rsidR="00407D22">
        <w:t>受信</w:t>
      </w:r>
      <w:r w:rsidR="00407D22">
        <w:rPr>
          <w:rFonts w:hint="eastAsia"/>
        </w:rPr>
        <w:t>データ数</w:t>
      </w:r>
      <w:r w:rsidRPr="00371914">
        <w:t>を</w:t>
      </w:r>
      <w:r w:rsidRPr="00371914">
        <w:t xml:space="preserve"> MPI_Get_count()</w:t>
      </w:r>
      <w:r w:rsidRPr="00371914">
        <w:t>を用いて取得して下さい。</w:t>
      </w:r>
    </w:p>
    <w:p w:rsidR="00371914" w:rsidRPr="00371914" w:rsidRDefault="00371914" w:rsidP="00371914"/>
    <w:p w:rsidR="00371914" w:rsidRPr="00371914" w:rsidRDefault="00371914" w:rsidP="00371914">
      <w:r w:rsidRPr="00371914">
        <w:t xml:space="preserve">4. </w:t>
      </w:r>
      <w:r w:rsidRPr="00371914">
        <w:t>送受信</w:t>
      </w:r>
      <w:r w:rsidR="00407D22">
        <w:rPr>
          <w:rFonts w:hint="eastAsia"/>
        </w:rPr>
        <w:t>する</w:t>
      </w:r>
      <w:r w:rsidRPr="00371914">
        <w:t>データ数を</w:t>
      </w:r>
      <w:r w:rsidRPr="00371914">
        <w:t>2</w:t>
      </w:r>
      <w:r w:rsidR="000A13C9">
        <w:t>個に修正して下さい。</w:t>
      </w:r>
      <w:r w:rsidR="00E3619A">
        <w:rPr>
          <w:rFonts w:hint="eastAsia"/>
        </w:rPr>
        <w:t>受信する</w:t>
      </w:r>
      <w:r w:rsidRPr="00371914">
        <w:t>バイト数を計算して下さい。</w:t>
      </w:r>
    </w:p>
    <w:p w:rsidR="00371914" w:rsidRPr="00371914" w:rsidRDefault="00371914" w:rsidP="00371914"/>
    <w:p w:rsidR="00371914" w:rsidRDefault="00371914" w:rsidP="00371914">
      <w:pPr>
        <w:rPr>
          <w:b/>
        </w:rPr>
      </w:pPr>
      <w:bookmarkStart w:id="25" w:name="h.u0b7w2bxzozi" w:colFirst="0" w:colLast="0"/>
      <w:bookmarkEnd w:id="25"/>
      <w:r w:rsidRPr="00371914">
        <w:rPr>
          <w:b/>
        </w:rPr>
        <w:t>Scatter</w:t>
      </w:r>
    </w:p>
    <w:p w:rsidR="007A529D" w:rsidRPr="00371914" w:rsidRDefault="007A529D" w:rsidP="00371914">
      <w:pPr>
        <w:rPr>
          <w:b/>
        </w:rPr>
      </w:pPr>
    </w:p>
    <w:p w:rsidR="00371914" w:rsidRPr="00371914" w:rsidRDefault="00371914" w:rsidP="00371914">
      <w:r w:rsidRPr="00371914">
        <w:t>Scatter</w:t>
      </w:r>
      <w:r w:rsidR="001758BD">
        <w:t>関数を使うと、あるプロセスから全プロセスに</w:t>
      </w:r>
      <w:r w:rsidRPr="00371914">
        <w:t>メッセージを送信することができます。</w:t>
      </w:r>
    </w:p>
    <w:p w:rsidR="00371914" w:rsidRPr="00371914" w:rsidRDefault="00371914" w:rsidP="00371914"/>
    <w:p w:rsidR="00371914" w:rsidRDefault="00371914" w:rsidP="00371914">
      <w:pPr>
        <w:rPr>
          <w:b/>
        </w:rPr>
      </w:pPr>
      <w:r w:rsidRPr="00371914">
        <w:rPr>
          <w:b/>
        </w:rPr>
        <w:t>mpi_scatter.c</w:t>
      </w:r>
    </w:p>
    <w:p w:rsidR="007A529D" w:rsidRPr="00371914" w:rsidRDefault="007A529D" w:rsidP="00371914"/>
    <w:tbl>
      <w:tblPr>
        <w:tblStyle w:val="af"/>
        <w:tblW w:w="0" w:type="auto"/>
        <w:tblLook w:val="04A0"/>
      </w:tblPr>
      <w:tblGrid>
        <w:gridCol w:w="8702"/>
      </w:tblGrid>
      <w:tr w:rsidR="00533F6D" w:rsidRPr="00034DE4" w:rsidTr="00014F4E">
        <w:tc>
          <w:tcPr>
            <w:tcW w:w="8702" w:type="dxa"/>
          </w:tcPr>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1  : #include &lt;stdio.h&gt;</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2  : #include &lt;stdlib.h&gt;</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3  : #include &lt;mpi.h&gt;</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4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hint="eastAsia"/>
              </w:rPr>
              <w:t>5  : #define PROC_NUM  (3)  /* プロセス数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hint="eastAsia"/>
              </w:rPr>
              <w:t>6  : #define DATA_NUM  (3)  /* データ数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hint="eastAsia"/>
              </w:rPr>
              <w:t>7  : #define FROM_RANK (0)  /* 送信を行うプロセスのランク番号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8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hint="eastAsia"/>
              </w:rPr>
              <w:t>9  : static long sendData[DATA_NUM*PROC_NUM]; /* FROM_RANK プロセスで使用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10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11 : static void setData(long* data, int num)</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12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13 :         int i;</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14 :         for (i=0; i&lt;num; i++)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15 :                 data[i] = i;</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16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17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18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19 : static void printData(int rank, const long* data, int num)</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20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21 :         int i;</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22 :         for (i=0; i&lt;num; i++)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23 :                 printf("rank%d: %ld\n",rank, data[i]);</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lastRenderedPageBreak/>
              <w:t>24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25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26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27 : static void prepareSendData(long *data)</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28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29 :         int size;</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30 :         int i, ret;</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31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32 :         ret = MPI_Comm_size(MPI_COMM_WORLD, &amp;size);</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33 :         if (ret != MPI_SUCCESS)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34 :                 printf("Error: MPI_Comm_size(): %d\n", ret);</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35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36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37 :         for (i=0; i&lt;size; i++)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38 :                 setData(data+i*DATA_NUM, DATA_NUM);</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39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40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41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42 : static void scatter(void)</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43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44 :         int ret;</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45 :         int rank;</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hint="eastAsia"/>
              </w:rPr>
              <w:t>46 :         long recvData[DATA_NUM] = {}; /* 全てのプロセスで使用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47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48 :         ret = MPI_Comm_rank(MPI_COMM_WORLD, &amp;rank);</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49 :         if (ret != MPI_SUCCESS)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50 :                 printf("Error: MPI_Comm_rank(): %d\n", ret);</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51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52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53 :         if (rank == FROM_RANK)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hint="eastAsia"/>
              </w:rPr>
              <w:t>54 :                 /* sendData[]を埋める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55 :                 prepareSendData(sendData);</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56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57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hint="eastAsia"/>
              </w:rPr>
              <w:t>58 :         /* FROM_RANKプロセスのsendDataを、全てのプロセスの</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hint="eastAsia"/>
              </w:rPr>
              <w:t>59 :          * recvDataへばらまく(scatter)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lastRenderedPageBreak/>
              <w:t>60 :         ret = MPI_Scatter(sendData, DATA_NUM, MPI_LONG,</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61 :                           recvData, DATA_NUM, MPI_LONG,</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62 :                           FROM_RANK, MPI_COMM_WORLD);</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63 :         if (ret != MPI_SUCCESS)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64 :                 printf("Error: MPI_Scatter(): %d\n", ret);</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65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66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67 :         printData(rank, recvData, DATA_NUM);</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68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69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70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71 : int main(int argc, char *argv[])</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72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73 :         int ret;</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74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75 :         ret = MPI_Init(&amp;argc, &amp;argv);</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76 :         if (ret != MPI_SUCCESS)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77 :                 printf("Error: MPI_Init(): %d\n", ret);</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78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79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hint="eastAsia"/>
              </w:rPr>
              <w:t xml:space="preserve">80 :         /* FROM_RANK </w:t>
            </w:r>
            <w:r w:rsidR="0085590C">
              <w:rPr>
                <w:rFonts w:asciiTheme="majorEastAsia" w:eastAsiaTheme="majorEastAsia" w:hAnsiTheme="majorEastAsia" w:hint="eastAsia"/>
              </w:rPr>
              <w:t>プロセスから全て</w:t>
            </w:r>
            <w:r w:rsidRPr="00F65866">
              <w:rPr>
                <w:rFonts w:asciiTheme="majorEastAsia" w:eastAsiaTheme="majorEastAsia" w:hAnsiTheme="majorEastAsia" w:hint="eastAsia"/>
              </w:rPr>
              <w:t>のプロセスへデータを送信する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81 :         scatter();</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82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83 :         MPI_Finalize();</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 xml:space="preserve">84 : </w:t>
            </w:r>
          </w:p>
          <w:p w:rsidR="00F65866" w:rsidRPr="00F65866" w:rsidRDefault="00F65866" w:rsidP="00F65866">
            <w:pPr>
              <w:rPr>
                <w:rFonts w:asciiTheme="majorEastAsia" w:eastAsiaTheme="majorEastAsia" w:hAnsiTheme="majorEastAsia"/>
              </w:rPr>
            </w:pPr>
            <w:r w:rsidRPr="00F65866">
              <w:rPr>
                <w:rFonts w:asciiTheme="majorEastAsia" w:eastAsiaTheme="majorEastAsia" w:hAnsiTheme="majorEastAsia"/>
              </w:rPr>
              <w:t>85 :   return 0;</w:t>
            </w:r>
          </w:p>
          <w:p w:rsidR="00533F6D" w:rsidRPr="00112947" w:rsidRDefault="00F65866" w:rsidP="00F65866">
            <w:pPr>
              <w:rPr>
                <w:rFonts w:asciiTheme="majorEastAsia" w:eastAsiaTheme="majorEastAsia" w:hAnsiTheme="majorEastAsia"/>
              </w:rPr>
            </w:pPr>
            <w:r w:rsidRPr="00F65866">
              <w:rPr>
                <w:rFonts w:asciiTheme="majorEastAsia" w:eastAsiaTheme="majorEastAsia" w:hAnsiTheme="majorEastAsia"/>
              </w:rPr>
              <w:t>86 : }</w:t>
            </w:r>
          </w:p>
        </w:tc>
      </w:tr>
    </w:tbl>
    <w:p w:rsidR="00371914" w:rsidRPr="00371914" w:rsidRDefault="00371914" w:rsidP="00371914"/>
    <w:p w:rsidR="00371914" w:rsidRPr="00371914" w:rsidRDefault="00F65866" w:rsidP="00371914">
      <w:r>
        <w:rPr>
          <w:b/>
        </w:rPr>
        <w:t>6</w:t>
      </w:r>
      <w:r>
        <w:rPr>
          <w:rFonts w:hint="eastAsia"/>
          <w:b/>
        </w:rPr>
        <w:t>0</w:t>
      </w:r>
      <w:r w:rsidR="00371914" w:rsidRPr="00371914">
        <w:rPr>
          <w:b/>
        </w:rPr>
        <w:t>行目</w:t>
      </w:r>
      <w:r w:rsidR="00371914" w:rsidRPr="00371914">
        <w:rPr>
          <w:b/>
        </w:rPr>
        <w:t xml:space="preserve"> MPI_Scatter()</w:t>
      </w:r>
    </w:p>
    <w:p w:rsidR="00371914" w:rsidRPr="00371914" w:rsidRDefault="00371914" w:rsidP="00371914">
      <w:r w:rsidRPr="00371914">
        <w:t>MPI_Scatter(sendData, DATA_NUM, MPI_LONG,</w:t>
      </w:r>
    </w:p>
    <w:p w:rsidR="00371914" w:rsidRPr="00371914" w:rsidRDefault="00371914" w:rsidP="00371914">
      <w:r w:rsidRPr="00371914">
        <w:t xml:space="preserve">            recvData, DATA_NUM, MPI_LONG,</w:t>
      </w:r>
    </w:p>
    <w:p w:rsidR="00371914" w:rsidRPr="00371914" w:rsidRDefault="00F65866" w:rsidP="00371914">
      <w:r>
        <w:t xml:space="preserve">            </w:t>
      </w:r>
      <w:r>
        <w:rPr>
          <w:rFonts w:hint="eastAsia"/>
        </w:rPr>
        <w:t>FROM_RANK</w:t>
      </w:r>
      <w:r w:rsidR="00371914" w:rsidRPr="00371914">
        <w:t>, MPI_COMM_WORLD);</w:t>
      </w:r>
    </w:p>
    <w:p w:rsidR="00371914" w:rsidRPr="00371914" w:rsidRDefault="00371914" w:rsidP="00371914"/>
    <w:p w:rsidR="00371914" w:rsidRDefault="00F65866" w:rsidP="00371914">
      <w:r>
        <w:rPr>
          <w:rFonts w:hint="eastAsia"/>
        </w:rPr>
        <w:t>FROM_RANK</w:t>
      </w:r>
      <w:r w:rsidR="00371914" w:rsidRPr="00371914">
        <w:t>プロセスの</w:t>
      </w:r>
      <w:r w:rsidR="00371914" w:rsidRPr="00371914">
        <w:t>sendData</w:t>
      </w:r>
      <w:r w:rsidR="00371914" w:rsidRPr="00371914">
        <w:t>を、全てのプロセスの</w:t>
      </w:r>
      <w:r w:rsidR="00371914" w:rsidRPr="00371914">
        <w:t>recvData</w:t>
      </w:r>
      <w:r w:rsidR="00371914" w:rsidRPr="00371914">
        <w:t>へばらまきます</w:t>
      </w:r>
      <w:r w:rsidR="00371914" w:rsidRPr="00371914">
        <w:t>(scatter)</w:t>
      </w:r>
      <w:r w:rsidR="00371914" w:rsidRPr="00371914">
        <w:t>。</w:t>
      </w:r>
    </w:p>
    <w:p w:rsidR="00371914" w:rsidRPr="00371914" w:rsidRDefault="00371914" w:rsidP="00371914">
      <w:r w:rsidRPr="00371914">
        <w:t>この関数一つで、送受信両方の動作を行います。送受信データは</w:t>
      </w:r>
      <w:r w:rsidRPr="00371914">
        <w:t>DATA_NUM</w:t>
      </w:r>
      <w:r w:rsidRPr="00371914">
        <w:t>個の</w:t>
      </w:r>
      <w:r w:rsidR="00407D22">
        <w:rPr>
          <w:rFonts w:hint="eastAsia"/>
        </w:rPr>
        <w:t>long</w:t>
      </w:r>
      <w:r w:rsidRPr="00371914">
        <w:t>型</w:t>
      </w:r>
      <w:r w:rsidRPr="00371914">
        <w:lastRenderedPageBreak/>
        <w:t>データとなります。</w:t>
      </w:r>
    </w:p>
    <w:p w:rsidR="001758BD" w:rsidRDefault="001758BD" w:rsidP="00371914">
      <w:r>
        <w:rPr>
          <w:rFonts w:hint="eastAsia"/>
        </w:rPr>
        <w:t>FROM_RANK</w:t>
      </w:r>
      <w:r w:rsidR="00AF4263">
        <w:rPr>
          <w:rFonts w:hint="eastAsia"/>
        </w:rPr>
        <w:t>プロセスは、各プロセス</w:t>
      </w:r>
      <w:r>
        <w:rPr>
          <w:rFonts w:hint="eastAsia"/>
        </w:rPr>
        <w:t>に異なるデータを送信します。</w:t>
      </w:r>
    </w:p>
    <w:p w:rsidR="0041505D" w:rsidRDefault="0041505D" w:rsidP="00371914"/>
    <w:p w:rsidR="0041505D" w:rsidRPr="00371914" w:rsidRDefault="0041505D" w:rsidP="00371914"/>
    <w:p w:rsidR="00371914" w:rsidRPr="00371914" w:rsidRDefault="000202A3" w:rsidP="006C71B4">
      <w:pPr>
        <w:jc w:val="center"/>
      </w:pPr>
      <w:r>
        <w:rPr>
          <w:noProof/>
        </w:rPr>
        <w:drawing>
          <wp:inline distT="0" distB="0" distL="0" distR="0">
            <wp:extent cx="5361141" cy="4320000"/>
            <wp:effectExtent l="19050" t="0" r="0" b="0"/>
            <wp:docPr id="15"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5361141" cy="4320000"/>
                    </a:xfrm>
                    <a:prstGeom prst="rect">
                      <a:avLst/>
                    </a:prstGeom>
                    <a:noFill/>
                    <a:ln w="9525">
                      <a:noFill/>
                      <a:miter lim="800000"/>
                      <a:headEnd/>
                      <a:tailEnd/>
                    </a:ln>
                  </pic:spPr>
                </pic:pic>
              </a:graphicData>
            </a:graphic>
          </wp:inline>
        </w:drawing>
      </w:r>
    </w:p>
    <w:p w:rsidR="00371914" w:rsidRPr="00371914" w:rsidRDefault="006C71B4" w:rsidP="006C71B4">
      <w:pPr>
        <w:pStyle w:val="ae"/>
        <w:jc w:val="center"/>
      </w:pPr>
      <w:r>
        <w:rPr>
          <w:rFonts w:hint="eastAsia"/>
        </w:rPr>
        <w:t>図</w:t>
      </w:r>
      <w:r>
        <w:rPr>
          <w:rFonts w:hint="eastAsia"/>
        </w:rPr>
        <w:t xml:space="preserve"> </w:t>
      </w:r>
      <w:r w:rsidR="00EB706D">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EB706D">
        <w:fldChar w:fldCharType="separate"/>
      </w:r>
      <w:r>
        <w:rPr>
          <w:noProof/>
        </w:rPr>
        <w:t>11</w:t>
      </w:r>
      <w:r w:rsidR="00EB706D">
        <w:fldChar w:fldCharType="end"/>
      </w:r>
      <w:r w:rsidR="00371914" w:rsidRPr="00371914">
        <w:t xml:space="preserve"> MPI(Scatter)</w:t>
      </w:r>
      <w:r w:rsidR="001B3A51">
        <w:rPr>
          <w:rFonts w:hint="eastAsia"/>
        </w:rPr>
        <w:t>の実行例</w:t>
      </w:r>
    </w:p>
    <w:p w:rsidR="00371914" w:rsidRPr="00371914" w:rsidRDefault="00371914" w:rsidP="00371914"/>
    <w:p w:rsidR="00371914" w:rsidRDefault="00371914" w:rsidP="00371914">
      <w:pPr>
        <w:rPr>
          <w:b/>
        </w:rPr>
      </w:pPr>
      <w:r w:rsidRPr="00371914">
        <w:rPr>
          <w:b/>
        </w:rPr>
        <w:t>ビルド方法</w:t>
      </w:r>
    </w:p>
    <w:p w:rsidR="007A529D" w:rsidRPr="00371914" w:rsidRDefault="007A529D" w:rsidP="00371914"/>
    <w:tbl>
      <w:tblPr>
        <w:tblStyle w:val="af"/>
        <w:tblW w:w="0" w:type="auto"/>
        <w:tblLook w:val="04A0"/>
      </w:tblPr>
      <w:tblGrid>
        <w:gridCol w:w="8702"/>
      </w:tblGrid>
      <w:tr w:rsidR="00533F6D" w:rsidRPr="00034DE4" w:rsidTr="00014F4E">
        <w:tc>
          <w:tcPr>
            <w:tcW w:w="8702" w:type="dxa"/>
          </w:tcPr>
          <w:p w:rsidR="00533F6D" w:rsidRPr="00112947" w:rsidRDefault="00DC6859" w:rsidP="00014F4E">
            <w:pPr>
              <w:rPr>
                <w:rFonts w:asciiTheme="majorEastAsia" w:eastAsiaTheme="majorEastAsia" w:hAnsiTheme="majorEastAsia"/>
              </w:rPr>
            </w:pPr>
            <w:r w:rsidRPr="00112947">
              <w:rPr>
                <w:rFonts w:asciiTheme="majorEastAsia" w:eastAsiaTheme="majorEastAsia" w:hAnsiTheme="majorEastAsia" w:hint="eastAsia"/>
              </w:rPr>
              <w:t xml:space="preserve">$ </w:t>
            </w:r>
            <w:r w:rsidR="00014F4E" w:rsidRPr="00112947">
              <w:rPr>
                <w:rFonts w:asciiTheme="majorEastAsia" w:eastAsiaTheme="majorEastAsia" w:hAnsiTheme="majorEastAsia"/>
              </w:rPr>
              <w:t>mpicc -o mpi_scatter mpi_scatter.c</w:t>
            </w:r>
          </w:p>
        </w:tc>
      </w:tr>
    </w:tbl>
    <w:p w:rsidR="00371914" w:rsidRPr="00371914" w:rsidRDefault="00371914" w:rsidP="00371914"/>
    <w:p w:rsidR="00371914" w:rsidRDefault="00371914" w:rsidP="00371914">
      <w:pPr>
        <w:rPr>
          <w:b/>
        </w:rPr>
      </w:pPr>
      <w:r w:rsidRPr="00371914">
        <w:rPr>
          <w:b/>
        </w:rPr>
        <w:t>実行方法</w:t>
      </w:r>
    </w:p>
    <w:p w:rsidR="007A529D" w:rsidRPr="00371914" w:rsidRDefault="007A529D" w:rsidP="00371914"/>
    <w:tbl>
      <w:tblPr>
        <w:tblStyle w:val="af"/>
        <w:tblW w:w="0" w:type="auto"/>
        <w:tblLook w:val="04A0"/>
      </w:tblPr>
      <w:tblGrid>
        <w:gridCol w:w="8702"/>
      </w:tblGrid>
      <w:tr w:rsidR="00533F6D" w:rsidRPr="00034DE4" w:rsidTr="00014F4E">
        <w:tc>
          <w:tcPr>
            <w:tcW w:w="8702" w:type="dxa"/>
          </w:tcPr>
          <w:p w:rsidR="00533F6D" w:rsidRPr="00112947" w:rsidRDefault="00DC6859" w:rsidP="00014F4E">
            <w:pPr>
              <w:rPr>
                <w:rFonts w:asciiTheme="majorEastAsia" w:eastAsiaTheme="majorEastAsia" w:hAnsiTheme="majorEastAsia"/>
              </w:rPr>
            </w:pPr>
            <w:r w:rsidRPr="00112947">
              <w:rPr>
                <w:rFonts w:asciiTheme="majorEastAsia" w:eastAsiaTheme="majorEastAsia" w:hAnsiTheme="majorEastAsia" w:hint="eastAsia"/>
              </w:rPr>
              <w:t xml:space="preserve">$ </w:t>
            </w:r>
            <w:r w:rsidR="007925FE">
              <w:rPr>
                <w:rFonts w:asciiTheme="majorEastAsia" w:eastAsiaTheme="majorEastAsia" w:hAnsiTheme="majorEastAsia"/>
              </w:rPr>
              <w:t xml:space="preserve">mpirun -np 10 </w:t>
            </w:r>
            <w:r w:rsidR="00D021E1">
              <w:rPr>
                <w:rFonts w:asciiTheme="majorEastAsia" w:eastAsiaTheme="majorEastAsia" w:hAnsiTheme="majorEastAsia" w:hint="eastAsia"/>
              </w:rPr>
              <w:t>./</w:t>
            </w:r>
            <w:r w:rsidR="00014F4E" w:rsidRPr="00112947">
              <w:rPr>
                <w:rFonts w:asciiTheme="majorEastAsia" w:eastAsiaTheme="majorEastAsia" w:hAnsiTheme="majorEastAsia"/>
              </w:rPr>
              <w:t>mpi_scatter</w:t>
            </w:r>
          </w:p>
        </w:tc>
      </w:tr>
    </w:tbl>
    <w:p w:rsidR="00533F6D" w:rsidRDefault="00533F6D" w:rsidP="00371914"/>
    <w:p w:rsidR="00371914" w:rsidRDefault="00371914" w:rsidP="00371914">
      <w:pPr>
        <w:rPr>
          <w:b/>
        </w:rPr>
      </w:pPr>
      <w:r w:rsidRPr="00371914">
        <w:rPr>
          <w:b/>
        </w:rPr>
        <w:t>実行結果</w:t>
      </w:r>
    </w:p>
    <w:p w:rsidR="007A529D" w:rsidRPr="00371914" w:rsidRDefault="007A529D" w:rsidP="00371914"/>
    <w:tbl>
      <w:tblPr>
        <w:tblStyle w:val="af"/>
        <w:tblW w:w="0" w:type="auto"/>
        <w:tblLook w:val="04A0"/>
      </w:tblPr>
      <w:tblGrid>
        <w:gridCol w:w="8702"/>
      </w:tblGrid>
      <w:tr w:rsidR="00533F6D" w:rsidRPr="00034DE4" w:rsidTr="00014F4E">
        <w:tc>
          <w:tcPr>
            <w:tcW w:w="8702" w:type="dxa"/>
          </w:tcPr>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rank0: 0</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lastRenderedPageBreak/>
              <w:t>rank0: 1</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rank0: 2</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rank1: 0</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rank1: 1</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rank1: 2</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rank4: 0</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rank4: 1</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rank4: 2</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rank2: 0</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rank2: 1</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rank2: 2</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rank5: 0</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rank5: 1</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rank5: 2</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rank8: 0</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rank8: 1</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rank8: 2</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rank6: 0</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rank6: 1</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rank6: 2</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rank3: 0</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rank3: 1</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rank3: 2</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rank9: 0</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rank9: 1</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rank9: 2</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rank7: 0</w:t>
            </w:r>
          </w:p>
          <w:p w:rsidR="007925FE" w:rsidRPr="007925FE" w:rsidRDefault="007925FE" w:rsidP="007925FE">
            <w:pPr>
              <w:rPr>
                <w:rFonts w:asciiTheme="majorEastAsia" w:eastAsiaTheme="majorEastAsia" w:hAnsiTheme="majorEastAsia"/>
              </w:rPr>
            </w:pPr>
            <w:r w:rsidRPr="007925FE">
              <w:rPr>
                <w:rFonts w:asciiTheme="majorEastAsia" w:eastAsiaTheme="majorEastAsia" w:hAnsiTheme="majorEastAsia"/>
              </w:rPr>
              <w:t>rank7: 1</w:t>
            </w:r>
          </w:p>
          <w:p w:rsidR="00533F6D" w:rsidRPr="00112947" w:rsidRDefault="007925FE" w:rsidP="007925FE">
            <w:pPr>
              <w:rPr>
                <w:rFonts w:asciiTheme="majorEastAsia" w:eastAsiaTheme="majorEastAsia" w:hAnsiTheme="majorEastAsia"/>
              </w:rPr>
            </w:pPr>
            <w:r w:rsidRPr="007925FE">
              <w:rPr>
                <w:rFonts w:asciiTheme="majorEastAsia" w:eastAsiaTheme="majorEastAsia" w:hAnsiTheme="majorEastAsia"/>
              </w:rPr>
              <w:t>rank7: 2</w:t>
            </w:r>
          </w:p>
        </w:tc>
      </w:tr>
    </w:tbl>
    <w:p w:rsidR="00533F6D" w:rsidRDefault="00533F6D" w:rsidP="00371914"/>
    <w:p w:rsidR="00371914" w:rsidRPr="00407D22" w:rsidRDefault="00371914" w:rsidP="00371914">
      <w:r w:rsidRPr="00407D22">
        <w:t>rank0</w:t>
      </w:r>
      <w:r w:rsidR="002E1C4C" w:rsidRPr="00407D22">
        <w:t>のプロセスから</w:t>
      </w:r>
      <w:r w:rsidR="002E1C4C" w:rsidRPr="00407D22">
        <w:rPr>
          <w:rFonts w:hint="eastAsia"/>
        </w:rPr>
        <w:t>全て</w:t>
      </w:r>
      <w:r w:rsidR="00407D22" w:rsidRPr="00407D22">
        <w:t>のプロセスへデータを送信</w:t>
      </w:r>
      <w:r w:rsidR="00407D22" w:rsidRPr="00407D22">
        <w:rPr>
          <w:rFonts w:hint="eastAsia"/>
        </w:rPr>
        <w:t>する</w:t>
      </w:r>
      <w:r w:rsidRPr="00407D22">
        <w:t>ことが確認できます。</w:t>
      </w:r>
    </w:p>
    <w:p w:rsidR="00344B46" w:rsidRPr="00631256" w:rsidRDefault="0041505D" w:rsidP="00344B46">
      <w:r>
        <w:rPr>
          <w:rFonts w:hint="eastAsia"/>
        </w:rPr>
        <w:t>なお、表示される</w:t>
      </w:r>
      <w:r>
        <w:rPr>
          <w:rFonts w:hint="eastAsia"/>
        </w:rPr>
        <w:t>rank</w:t>
      </w:r>
      <w:r>
        <w:rPr>
          <w:rFonts w:hint="eastAsia"/>
        </w:rPr>
        <w:t>番号の順番は</w:t>
      </w:r>
      <w:r w:rsidR="00344B46" w:rsidRPr="00631256">
        <w:rPr>
          <w:rFonts w:hint="eastAsia"/>
        </w:rPr>
        <w:t>環境によって異なります。</w:t>
      </w:r>
    </w:p>
    <w:p w:rsidR="00371914" w:rsidRPr="0041505D" w:rsidRDefault="00371914" w:rsidP="00371914"/>
    <w:p w:rsidR="00371914" w:rsidRDefault="00371914" w:rsidP="00371914">
      <w:pPr>
        <w:rPr>
          <w:b/>
        </w:rPr>
      </w:pPr>
      <w:r w:rsidRPr="00371914">
        <w:rPr>
          <w:b/>
        </w:rPr>
        <w:t>練習問題</w:t>
      </w:r>
    </w:p>
    <w:p w:rsidR="007A529D" w:rsidRPr="00371914" w:rsidRDefault="007A529D" w:rsidP="00371914"/>
    <w:p w:rsidR="00371914" w:rsidRPr="00371914" w:rsidRDefault="00371914" w:rsidP="00371914">
      <w:r w:rsidRPr="00371914">
        <w:t xml:space="preserve">1. </w:t>
      </w:r>
      <w:r w:rsidRPr="00371914">
        <w:t>ランク番号</w:t>
      </w:r>
      <w:r w:rsidRPr="00371914">
        <w:t>3</w:t>
      </w:r>
      <w:r w:rsidR="002E1C4C">
        <w:t>のプロセスから</w:t>
      </w:r>
      <w:r w:rsidR="002E1C4C">
        <w:rPr>
          <w:rFonts w:hint="eastAsia"/>
        </w:rPr>
        <w:t>全ての</w:t>
      </w:r>
      <w:r w:rsidRPr="00371914">
        <w:t>プロセスへデータを送信するように修正して下さい。</w:t>
      </w:r>
    </w:p>
    <w:p w:rsidR="00371914" w:rsidRPr="00371914" w:rsidRDefault="00371914" w:rsidP="00371914"/>
    <w:p w:rsidR="00371914" w:rsidRPr="00371914" w:rsidRDefault="00371914" w:rsidP="00371914">
      <w:r w:rsidRPr="00371914">
        <w:t xml:space="preserve">2. </w:t>
      </w:r>
      <w:r w:rsidRPr="00371914">
        <w:t>ランク番号</w:t>
      </w:r>
      <w:r w:rsidRPr="00371914">
        <w:t>1</w:t>
      </w:r>
      <w:r w:rsidRPr="00371914">
        <w:t>のプロセスが</w:t>
      </w:r>
      <w:r w:rsidRPr="00371914">
        <w:t>MPI_Scatter()</w:t>
      </w:r>
      <w:r w:rsidRPr="00371914">
        <w:t>を行わないようにした場合、全体としてどのような動作となるか確認して下さい。</w:t>
      </w:r>
    </w:p>
    <w:p w:rsidR="00371914" w:rsidRPr="00371914" w:rsidRDefault="00371914" w:rsidP="00371914"/>
    <w:p w:rsidR="00371914" w:rsidRDefault="00371914" w:rsidP="00371914">
      <w:pPr>
        <w:rPr>
          <w:b/>
        </w:rPr>
      </w:pPr>
      <w:bookmarkStart w:id="26" w:name="h.rxfftbcwhis4" w:colFirst="0" w:colLast="0"/>
      <w:bookmarkEnd w:id="26"/>
      <w:r w:rsidRPr="00371914">
        <w:rPr>
          <w:b/>
        </w:rPr>
        <w:t>Gather</w:t>
      </w:r>
    </w:p>
    <w:p w:rsidR="007A529D" w:rsidRPr="0087473C" w:rsidRDefault="007A529D" w:rsidP="00371914">
      <w:pPr>
        <w:rPr>
          <w:b/>
        </w:rPr>
      </w:pPr>
    </w:p>
    <w:p w:rsidR="00371914" w:rsidRPr="00371914" w:rsidRDefault="00371914" w:rsidP="00371914">
      <w:r w:rsidRPr="00371914">
        <w:t>Gather</w:t>
      </w:r>
      <w:r w:rsidRPr="00371914">
        <w:t>関数を使うと、全プロセスから</w:t>
      </w:r>
      <w:r w:rsidR="00407D22">
        <w:rPr>
          <w:rFonts w:hint="eastAsia"/>
        </w:rPr>
        <w:t>、</w:t>
      </w:r>
      <w:r w:rsidR="001758BD">
        <w:t>あるプロセスに</w:t>
      </w:r>
      <w:r w:rsidRPr="00371914">
        <w:t>メッセージを送信することができます。</w:t>
      </w:r>
    </w:p>
    <w:p w:rsidR="00371914" w:rsidRPr="00407D22" w:rsidRDefault="00371914" w:rsidP="00371914"/>
    <w:p w:rsidR="00371914" w:rsidRDefault="00371914" w:rsidP="00371914">
      <w:pPr>
        <w:rPr>
          <w:b/>
        </w:rPr>
      </w:pPr>
      <w:r w:rsidRPr="00371914">
        <w:rPr>
          <w:b/>
        </w:rPr>
        <w:t>mpi_gather.c</w:t>
      </w:r>
    </w:p>
    <w:p w:rsidR="007A529D" w:rsidRPr="00371914" w:rsidRDefault="007A529D" w:rsidP="00371914"/>
    <w:tbl>
      <w:tblPr>
        <w:tblStyle w:val="af"/>
        <w:tblW w:w="0" w:type="auto"/>
        <w:tblLook w:val="04A0"/>
      </w:tblPr>
      <w:tblGrid>
        <w:gridCol w:w="8702"/>
      </w:tblGrid>
      <w:tr w:rsidR="00533F6D" w:rsidRPr="00034DE4" w:rsidTr="00014F4E">
        <w:tc>
          <w:tcPr>
            <w:tcW w:w="8702" w:type="dxa"/>
          </w:tcPr>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1  : #include &lt;stdio.h&gt;</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2  : #include &lt;stdlib.h&gt;</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3  : #include &lt;mpi.h&gt;</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 xml:space="preserve">4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hint="eastAsia"/>
              </w:rPr>
              <w:t>5  : #define PROC_NUM  (3)  /* プロセス数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hint="eastAsia"/>
              </w:rPr>
              <w:t>6  : #define DATA_NUM  (3)  /* データ数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hint="eastAsia"/>
              </w:rPr>
              <w:t>7  : #define TO_RANK   (0)  /* 受信を行うプロセスのランク番号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 xml:space="preserve">8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hint="eastAsia"/>
              </w:rPr>
              <w:t>9  : static long recvData[DATA_NUM*PROC_NUM]; /* TO_RANK プロセスで使用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 xml:space="preserve">10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11 : static void setData(long* data, int num)</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12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13 :         int i;</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14 :         int rank;</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 xml:space="preserve">15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16 :         MPI_Comm_rank(MPI_COMM_WORLD, &amp;rank);</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17 :         for (i=0; i&lt;num; i++)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18 :                 data[i] = rank;</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19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20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 xml:space="preserve">21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22 : static void printData(int rank, const long* data, int num)</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23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24 :         int i;</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25 :         for (i=0; i&lt;num; i++)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lastRenderedPageBreak/>
              <w:t>26 :                 printf("rank%d: %ld\n",rank, data[i]);</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27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28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 xml:space="preserve">29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30 : static void freeSendData(long *sendData)</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31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32 :         free(sendData);</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33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 xml:space="preserve">34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35 : static void gather(void)</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36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37 :         int ret;</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38 :         int rank;</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hint="eastAsia"/>
              </w:rPr>
              <w:t>39 :         long sendData[DATA_NUM] = {}; /* 全てのプロセスで使用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 xml:space="preserve">40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41 :         ret = MPI_Comm_rank(MPI_COMM_WORLD, &amp;rank);</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42 :         if (ret != MPI_SUCCESS)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43 :                 printf("error: mpi_comm_rank(): %d\n", ret);</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44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 xml:space="preserve">45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hint="eastAsia"/>
              </w:rPr>
              <w:t>46 :         /* sendData[]を埋める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47 :         setData(sendData, DATA_NUM);</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 xml:space="preserve">48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hint="eastAsia"/>
              </w:rPr>
              <w:t>49 :         /* 全てのプロセスのsendDataを、TO_RANKプロセスの</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hint="eastAsia"/>
              </w:rPr>
              <w:t>50 :          * recvDataへ集める</w:t>
            </w:r>
            <w:r w:rsidR="007D038D">
              <w:rPr>
                <w:rFonts w:asciiTheme="majorEastAsia" w:eastAsiaTheme="majorEastAsia" w:hAnsiTheme="majorEastAsia" w:hint="eastAsia"/>
              </w:rPr>
              <w:t>(gat</w:t>
            </w:r>
            <w:r w:rsidRPr="00EE114B">
              <w:rPr>
                <w:rFonts w:asciiTheme="majorEastAsia" w:eastAsiaTheme="majorEastAsia" w:hAnsiTheme="majorEastAsia" w:hint="eastAsia"/>
              </w:rPr>
              <w:t>h</w:t>
            </w:r>
            <w:r w:rsidR="007D038D">
              <w:rPr>
                <w:rFonts w:asciiTheme="majorEastAsia" w:eastAsiaTheme="majorEastAsia" w:hAnsiTheme="majorEastAsia" w:hint="eastAsia"/>
              </w:rPr>
              <w:t>e</w:t>
            </w:r>
            <w:r w:rsidRPr="00EE114B">
              <w:rPr>
                <w:rFonts w:asciiTheme="majorEastAsia" w:eastAsiaTheme="majorEastAsia" w:hAnsiTheme="majorEastAsia" w:hint="eastAsia"/>
              </w:rPr>
              <w:t>r)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51 :         ret = MPI_Gather(sendData, DATA_NUM, MPI_LONG,</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52 :                          recvData, DATA_NUM, MPI_LONG,</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53 :                          TO_RANK, MPI_COMM_WORLD);</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54 :         if (ret != MPI_SUCCESS)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55 :                 printf("Error: MPI_Gather(): %d\n", ret);</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56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 xml:space="preserve">57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58 :         if (rank == TO_RANK)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59 :                 int size;</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60 :                 MPI_Comm_size(MPI_COMM_WORLD, &amp;size);</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61 :                 printData(rank, recvData, DATA_NUM*size);</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lastRenderedPageBreak/>
              <w:t>62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63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 xml:space="preserve">64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65 : int main(int argc, char *argv[])</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66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67 :       int ret;</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 xml:space="preserve">68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69 :         ret = MPI_Init(&amp;argc, &amp;argv);</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70 :         if (ret != MPI_SUCCESS)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71 :                 printf("Error: MPI_Init(): %d\n", ret);</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72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 xml:space="preserve">73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hint="eastAsia"/>
              </w:rPr>
              <w:t xml:space="preserve">74 :         /* </w:t>
            </w:r>
            <w:r w:rsidR="00495B20">
              <w:rPr>
                <w:rFonts w:asciiTheme="majorEastAsia" w:eastAsiaTheme="majorEastAsia" w:hAnsiTheme="majorEastAsia" w:hint="eastAsia"/>
              </w:rPr>
              <w:t>全てのプロセスから</w:t>
            </w:r>
            <w:r w:rsidRPr="00EE114B">
              <w:rPr>
                <w:rFonts w:asciiTheme="majorEastAsia" w:eastAsiaTheme="majorEastAsia" w:hAnsiTheme="majorEastAsia" w:hint="eastAsia"/>
              </w:rPr>
              <w:t xml:space="preserve">TO_RANK </w:t>
            </w:r>
            <w:r w:rsidR="00495B20">
              <w:rPr>
                <w:rFonts w:asciiTheme="majorEastAsia" w:eastAsiaTheme="majorEastAsia" w:hAnsiTheme="majorEastAsia" w:hint="eastAsia"/>
              </w:rPr>
              <w:t>プロセスへ</w:t>
            </w:r>
            <w:r w:rsidRPr="00EE114B">
              <w:rPr>
                <w:rFonts w:asciiTheme="majorEastAsia" w:eastAsiaTheme="majorEastAsia" w:hAnsiTheme="majorEastAsia" w:hint="eastAsia"/>
              </w:rPr>
              <w:t>データを送信する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75 :         gather();</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 xml:space="preserve">76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77 :         MPI_Finalize();</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 xml:space="preserve">78 : </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79 :         return 0;</w:t>
            </w:r>
          </w:p>
          <w:p w:rsidR="00533F6D" w:rsidRPr="00112947" w:rsidRDefault="00EE114B" w:rsidP="00EE114B">
            <w:pPr>
              <w:rPr>
                <w:rFonts w:asciiTheme="majorEastAsia" w:eastAsiaTheme="majorEastAsia" w:hAnsiTheme="majorEastAsia"/>
              </w:rPr>
            </w:pPr>
            <w:r w:rsidRPr="00EE114B">
              <w:rPr>
                <w:rFonts w:asciiTheme="majorEastAsia" w:eastAsiaTheme="majorEastAsia" w:hAnsiTheme="majorEastAsia"/>
              </w:rPr>
              <w:t>80 : }</w:t>
            </w:r>
          </w:p>
        </w:tc>
      </w:tr>
    </w:tbl>
    <w:p w:rsidR="00371914" w:rsidRPr="00371914" w:rsidRDefault="00371914" w:rsidP="00371914"/>
    <w:p w:rsidR="00371914" w:rsidRDefault="00371914" w:rsidP="00371914">
      <w:pPr>
        <w:rPr>
          <w:b/>
        </w:rPr>
      </w:pPr>
      <w:r w:rsidRPr="00371914">
        <w:rPr>
          <w:b/>
        </w:rPr>
        <w:t>ビルド方法</w:t>
      </w:r>
    </w:p>
    <w:p w:rsidR="007A529D" w:rsidRPr="00371914" w:rsidRDefault="007A529D" w:rsidP="00371914"/>
    <w:tbl>
      <w:tblPr>
        <w:tblStyle w:val="af"/>
        <w:tblW w:w="0" w:type="auto"/>
        <w:tblLook w:val="04A0"/>
      </w:tblPr>
      <w:tblGrid>
        <w:gridCol w:w="8702"/>
      </w:tblGrid>
      <w:tr w:rsidR="00533F6D" w:rsidRPr="00034DE4" w:rsidTr="00014F4E">
        <w:tc>
          <w:tcPr>
            <w:tcW w:w="8702" w:type="dxa"/>
          </w:tcPr>
          <w:p w:rsidR="00533F6D" w:rsidRPr="00112947" w:rsidRDefault="00DC6859" w:rsidP="00014F4E">
            <w:pPr>
              <w:rPr>
                <w:rFonts w:asciiTheme="majorEastAsia" w:eastAsiaTheme="majorEastAsia" w:hAnsiTheme="majorEastAsia"/>
              </w:rPr>
            </w:pPr>
            <w:r w:rsidRPr="00112947">
              <w:rPr>
                <w:rFonts w:asciiTheme="majorEastAsia" w:eastAsiaTheme="majorEastAsia" w:hAnsiTheme="majorEastAsia" w:hint="eastAsia"/>
              </w:rPr>
              <w:t xml:space="preserve">$ </w:t>
            </w:r>
            <w:r w:rsidR="00014F4E" w:rsidRPr="00112947">
              <w:rPr>
                <w:rFonts w:asciiTheme="majorEastAsia" w:eastAsiaTheme="majorEastAsia" w:hAnsiTheme="majorEastAsia"/>
              </w:rPr>
              <w:t>mpicc -o mpi_gather mpi_gather.c</w:t>
            </w:r>
          </w:p>
        </w:tc>
      </w:tr>
    </w:tbl>
    <w:p w:rsidR="00371914" w:rsidRPr="00371914" w:rsidRDefault="00371914" w:rsidP="00371914"/>
    <w:p w:rsidR="00371914" w:rsidRDefault="00371914" w:rsidP="00371914">
      <w:pPr>
        <w:rPr>
          <w:b/>
        </w:rPr>
      </w:pPr>
      <w:r w:rsidRPr="00371914">
        <w:rPr>
          <w:b/>
        </w:rPr>
        <w:t>実行方法</w:t>
      </w:r>
    </w:p>
    <w:p w:rsidR="007A529D" w:rsidRPr="00371914" w:rsidRDefault="007A529D" w:rsidP="00371914"/>
    <w:tbl>
      <w:tblPr>
        <w:tblStyle w:val="af"/>
        <w:tblW w:w="0" w:type="auto"/>
        <w:tblLook w:val="04A0"/>
      </w:tblPr>
      <w:tblGrid>
        <w:gridCol w:w="8702"/>
      </w:tblGrid>
      <w:tr w:rsidR="00533F6D" w:rsidRPr="00034DE4" w:rsidTr="00014F4E">
        <w:tc>
          <w:tcPr>
            <w:tcW w:w="8702" w:type="dxa"/>
          </w:tcPr>
          <w:p w:rsidR="00533F6D" w:rsidRPr="00112947" w:rsidRDefault="00DC6859" w:rsidP="00014F4E">
            <w:pPr>
              <w:rPr>
                <w:rFonts w:asciiTheme="majorEastAsia" w:eastAsiaTheme="majorEastAsia" w:hAnsiTheme="majorEastAsia"/>
              </w:rPr>
            </w:pPr>
            <w:r w:rsidRPr="00112947">
              <w:rPr>
                <w:rFonts w:asciiTheme="majorEastAsia" w:eastAsiaTheme="majorEastAsia" w:hAnsiTheme="majorEastAsia" w:hint="eastAsia"/>
              </w:rPr>
              <w:t xml:space="preserve">$ </w:t>
            </w:r>
            <w:r w:rsidR="002E1C4C">
              <w:rPr>
                <w:rFonts w:asciiTheme="majorEastAsia" w:eastAsiaTheme="majorEastAsia" w:hAnsiTheme="majorEastAsia"/>
              </w:rPr>
              <w:t xml:space="preserve">mpirun -np 10 </w:t>
            </w:r>
            <w:r w:rsidR="00F975E3">
              <w:rPr>
                <w:rFonts w:asciiTheme="majorEastAsia" w:eastAsiaTheme="majorEastAsia" w:hAnsiTheme="majorEastAsia" w:hint="eastAsia"/>
              </w:rPr>
              <w:t>./</w:t>
            </w:r>
            <w:r w:rsidR="00014F4E" w:rsidRPr="00112947">
              <w:rPr>
                <w:rFonts w:asciiTheme="majorEastAsia" w:eastAsiaTheme="majorEastAsia" w:hAnsiTheme="majorEastAsia"/>
              </w:rPr>
              <w:t>mpi_gather</w:t>
            </w:r>
          </w:p>
        </w:tc>
      </w:tr>
    </w:tbl>
    <w:p w:rsidR="00371914" w:rsidRPr="00371914" w:rsidRDefault="00371914" w:rsidP="00371914"/>
    <w:p w:rsidR="00371914" w:rsidRPr="00371914" w:rsidRDefault="00371914" w:rsidP="00371914">
      <w:r w:rsidRPr="00371914">
        <w:rPr>
          <w:b/>
        </w:rPr>
        <w:t>MPI_Gather()</w:t>
      </w:r>
    </w:p>
    <w:p w:rsidR="00371914" w:rsidRPr="00371914" w:rsidRDefault="00371914" w:rsidP="00371914">
      <w:r w:rsidRPr="00371914">
        <w:t>MPI_Gather(sendData, DATA_NUM, MPI_LONG,</w:t>
      </w:r>
    </w:p>
    <w:p w:rsidR="00371914" w:rsidRPr="00371914" w:rsidRDefault="00371914" w:rsidP="00371914">
      <w:r w:rsidRPr="00371914">
        <w:t xml:space="preserve">           recvData, DATA_NUM, MPI_LONG,</w:t>
      </w:r>
    </w:p>
    <w:p w:rsidR="00371914" w:rsidRPr="00371914" w:rsidRDefault="002E1C4C" w:rsidP="00371914">
      <w:r>
        <w:t xml:space="preserve">           </w:t>
      </w:r>
      <w:r>
        <w:rPr>
          <w:rFonts w:hint="eastAsia"/>
        </w:rPr>
        <w:t>TO_RANK</w:t>
      </w:r>
      <w:r w:rsidR="00371914" w:rsidRPr="00371914">
        <w:t>, MPI_COMM_WORLD)</w:t>
      </w:r>
    </w:p>
    <w:p w:rsidR="00371914" w:rsidRPr="00371914" w:rsidRDefault="002E1C4C" w:rsidP="00371914">
      <w:r>
        <w:rPr>
          <w:rFonts w:hint="eastAsia"/>
        </w:rPr>
        <w:t>全</w:t>
      </w:r>
      <w:r>
        <w:t>プロセス</w:t>
      </w:r>
      <w:r w:rsidR="00371914" w:rsidRPr="00371914">
        <w:t>の</w:t>
      </w:r>
      <w:r w:rsidR="00371914" w:rsidRPr="00371914">
        <w:t>sendData</w:t>
      </w:r>
      <w:r w:rsidR="00371914" w:rsidRPr="00371914">
        <w:t>を、</w:t>
      </w:r>
      <w:r>
        <w:rPr>
          <w:rFonts w:hint="eastAsia"/>
        </w:rPr>
        <w:t>TO_RANK</w:t>
      </w:r>
      <w:r w:rsidR="00371914" w:rsidRPr="00371914">
        <w:t>のプロセスの</w:t>
      </w:r>
      <w:r w:rsidR="00371914" w:rsidRPr="00371914">
        <w:t>recvData</w:t>
      </w:r>
      <w:r w:rsidR="00371914" w:rsidRPr="00371914">
        <w:t>へ集めます</w:t>
      </w:r>
      <w:r w:rsidR="007D038D">
        <w:t>(gat</w:t>
      </w:r>
      <w:r w:rsidR="00371914" w:rsidRPr="00371914">
        <w:t>h</w:t>
      </w:r>
      <w:r w:rsidR="007D038D">
        <w:rPr>
          <w:rFonts w:hint="eastAsia"/>
        </w:rPr>
        <w:t>e</w:t>
      </w:r>
      <w:r w:rsidR="00371914" w:rsidRPr="00371914">
        <w:t>r)</w:t>
      </w:r>
      <w:r w:rsidR="00371914" w:rsidRPr="00371914">
        <w:t>。</w:t>
      </w:r>
    </w:p>
    <w:p w:rsidR="00371914" w:rsidRPr="00371914" w:rsidRDefault="00371914" w:rsidP="00371914">
      <w:r w:rsidRPr="00371914">
        <w:t>この関数一つで、送受信両方の動作を行います。</w:t>
      </w:r>
    </w:p>
    <w:p w:rsidR="00371914" w:rsidRPr="00371914" w:rsidRDefault="00371914" w:rsidP="00371914">
      <w:r w:rsidRPr="00371914">
        <w:t>送受信データは</w:t>
      </w:r>
      <w:r w:rsidRPr="00371914">
        <w:t>DATA_NUM</w:t>
      </w:r>
      <w:r w:rsidRPr="00371914">
        <w:t>個の</w:t>
      </w:r>
      <w:r w:rsidRPr="00371914">
        <w:t>long</w:t>
      </w:r>
      <w:r w:rsidRPr="00371914">
        <w:t>型データとなります。</w:t>
      </w:r>
    </w:p>
    <w:p w:rsidR="00371914" w:rsidRPr="00371914" w:rsidRDefault="00371914" w:rsidP="00371914"/>
    <w:p w:rsidR="00371914" w:rsidRPr="00371914" w:rsidRDefault="00F975E3" w:rsidP="006C71B4">
      <w:pPr>
        <w:jc w:val="center"/>
      </w:pPr>
      <w:r>
        <w:rPr>
          <w:noProof/>
        </w:rPr>
        <w:lastRenderedPageBreak/>
        <w:drawing>
          <wp:inline distT="0" distB="0" distL="0" distR="0">
            <wp:extent cx="5374038" cy="4140000"/>
            <wp:effectExtent l="19050" t="0" r="0" b="0"/>
            <wp:docPr id="18"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5374038" cy="4140000"/>
                    </a:xfrm>
                    <a:prstGeom prst="rect">
                      <a:avLst/>
                    </a:prstGeom>
                    <a:noFill/>
                    <a:ln w="9525">
                      <a:noFill/>
                      <a:miter lim="800000"/>
                      <a:headEnd/>
                      <a:tailEnd/>
                    </a:ln>
                  </pic:spPr>
                </pic:pic>
              </a:graphicData>
            </a:graphic>
          </wp:inline>
        </w:drawing>
      </w:r>
    </w:p>
    <w:p w:rsidR="00371914" w:rsidRPr="00371914" w:rsidRDefault="006C71B4" w:rsidP="006C71B4">
      <w:pPr>
        <w:pStyle w:val="ae"/>
        <w:jc w:val="center"/>
      </w:pPr>
      <w:r>
        <w:rPr>
          <w:rFonts w:hint="eastAsia"/>
        </w:rPr>
        <w:t>図</w:t>
      </w:r>
      <w:r>
        <w:rPr>
          <w:rFonts w:hint="eastAsia"/>
        </w:rPr>
        <w:t xml:space="preserve"> </w:t>
      </w:r>
      <w:r w:rsidR="00EB706D">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EB706D">
        <w:fldChar w:fldCharType="separate"/>
      </w:r>
      <w:r>
        <w:rPr>
          <w:noProof/>
        </w:rPr>
        <w:t>12</w:t>
      </w:r>
      <w:r w:rsidR="00EB706D">
        <w:fldChar w:fldCharType="end"/>
      </w:r>
      <w:r w:rsidR="00371914" w:rsidRPr="00371914">
        <w:t xml:space="preserve"> MPI(Gather)</w:t>
      </w:r>
      <w:r w:rsidR="001B3A51">
        <w:rPr>
          <w:rFonts w:hint="eastAsia"/>
        </w:rPr>
        <w:t>の実行例</w:t>
      </w:r>
    </w:p>
    <w:p w:rsidR="00371914" w:rsidRPr="00371914" w:rsidRDefault="00371914" w:rsidP="00371914"/>
    <w:p w:rsidR="00371914" w:rsidRDefault="00371914" w:rsidP="00371914">
      <w:pPr>
        <w:rPr>
          <w:b/>
        </w:rPr>
      </w:pPr>
      <w:r w:rsidRPr="00371914">
        <w:rPr>
          <w:b/>
        </w:rPr>
        <w:t>実行結果</w:t>
      </w:r>
    </w:p>
    <w:p w:rsidR="007A529D" w:rsidRPr="00371914" w:rsidRDefault="007A529D" w:rsidP="00371914"/>
    <w:tbl>
      <w:tblPr>
        <w:tblStyle w:val="af"/>
        <w:tblW w:w="0" w:type="auto"/>
        <w:tblLook w:val="04A0"/>
      </w:tblPr>
      <w:tblGrid>
        <w:gridCol w:w="8702"/>
      </w:tblGrid>
      <w:tr w:rsidR="00533F6D" w:rsidRPr="00034DE4" w:rsidTr="00014F4E">
        <w:tc>
          <w:tcPr>
            <w:tcW w:w="8702" w:type="dxa"/>
          </w:tcPr>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0</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0</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0</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1</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1</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1</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2</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2</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2</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3</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3</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3</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4</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lastRenderedPageBreak/>
              <w:t>rank0: 4</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4</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5</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5</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5</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6</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6</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6</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7</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7</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7</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8</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8</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8</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9</w:t>
            </w:r>
          </w:p>
          <w:p w:rsidR="00EE114B" w:rsidRPr="00EE114B" w:rsidRDefault="00EE114B" w:rsidP="00EE114B">
            <w:pPr>
              <w:rPr>
                <w:rFonts w:asciiTheme="majorEastAsia" w:eastAsiaTheme="majorEastAsia" w:hAnsiTheme="majorEastAsia"/>
              </w:rPr>
            </w:pPr>
            <w:r w:rsidRPr="00EE114B">
              <w:rPr>
                <w:rFonts w:asciiTheme="majorEastAsia" w:eastAsiaTheme="majorEastAsia" w:hAnsiTheme="majorEastAsia"/>
              </w:rPr>
              <w:t>rank0: 9</w:t>
            </w:r>
          </w:p>
          <w:p w:rsidR="00533F6D" w:rsidRPr="00112947" w:rsidRDefault="00EE114B" w:rsidP="00EE114B">
            <w:pPr>
              <w:rPr>
                <w:rFonts w:asciiTheme="majorEastAsia" w:eastAsiaTheme="majorEastAsia" w:hAnsiTheme="majorEastAsia"/>
              </w:rPr>
            </w:pPr>
            <w:r w:rsidRPr="00EE114B">
              <w:rPr>
                <w:rFonts w:asciiTheme="majorEastAsia" w:eastAsiaTheme="majorEastAsia" w:hAnsiTheme="majorEastAsia"/>
              </w:rPr>
              <w:t>rank0: 9</w:t>
            </w:r>
          </w:p>
        </w:tc>
      </w:tr>
    </w:tbl>
    <w:p w:rsidR="00371914" w:rsidRPr="00371914" w:rsidRDefault="00371914" w:rsidP="00371914"/>
    <w:p w:rsidR="00371914" w:rsidRPr="00407D22" w:rsidRDefault="002E1C4C" w:rsidP="00371914">
      <w:r w:rsidRPr="00407D22">
        <w:rPr>
          <w:rFonts w:hint="eastAsia"/>
        </w:rPr>
        <w:t>全ての</w:t>
      </w:r>
      <w:r w:rsidRPr="00407D22">
        <w:t>プロセスから</w:t>
      </w:r>
      <w:r w:rsidR="00407D22" w:rsidRPr="00407D22">
        <w:t>rank0</w:t>
      </w:r>
      <w:r w:rsidR="00407D22" w:rsidRPr="00407D22">
        <w:t>のプロセスへ</w:t>
      </w:r>
      <w:r w:rsidRPr="00407D22">
        <w:t>データ</w:t>
      </w:r>
      <w:r w:rsidR="00407D22" w:rsidRPr="00407D22">
        <w:rPr>
          <w:rFonts w:hint="eastAsia"/>
        </w:rPr>
        <w:t>を</w:t>
      </w:r>
      <w:r w:rsidR="00407D22" w:rsidRPr="00407D22">
        <w:t>送信</w:t>
      </w:r>
      <w:r w:rsidR="00407D22" w:rsidRPr="00407D22">
        <w:rPr>
          <w:rFonts w:hint="eastAsia"/>
        </w:rPr>
        <w:t>する</w:t>
      </w:r>
      <w:r w:rsidR="00371914" w:rsidRPr="00407D22">
        <w:t>ことが確認できます。</w:t>
      </w:r>
    </w:p>
    <w:p w:rsidR="00371914" w:rsidRPr="00344B46" w:rsidRDefault="00371914" w:rsidP="00371914"/>
    <w:p w:rsidR="00371914" w:rsidRDefault="00371914" w:rsidP="00371914">
      <w:pPr>
        <w:rPr>
          <w:b/>
        </w:rPr>
      </w:pPr>
      <w:r w:rsidRPr="00371914">
        <w:rPr>
          <w:b/>
        </w:rPr>
        <w:t>練習問題</w:t>
      </w:r>
    </w:p>
    <w:p w:rsidR="007A529D" w:rsidRPr="00371914" w:rsidRDefault="007A529D" w:rsidP="00371914"/>
    <w:p w:rsidR="00371914" w:rsidRPr="00371914" w:rsidRDefault="0041505D" w:rsidP="0041505D">
      <w:r>
        <w:rPr>
          <w:rFonts w:hint="eastAsia"/>
        </w:rPr>
        <w:t xml:space="preserve">1. </w:t>
      </w:r>
      <w:r w:rsidR="00BC263D">
        <w:rPr>
          <w:rFonts w:hint="eastAsia"/>
        </w:rPr>
        <w:t>全て</w:t>
      </w:r>
      <w:r w:rsidR="00371914" w:rsidRPr="00371914">
        <w:t>のプロセスから</w:t>
      </w:r>
      <w:r w:rsidRPr="00371914">
        <w:t>ランク番号</w:t>
      </w:r>
      <w:r w:rsidRPr="00371914">
        <w:t>5</w:t>
      </w:r>
      <w:r>
        <w:t>のプロセスへ</w:t>
      </w:r>
      <w:r w:rsidR="00371914" w:rsidRPr="00371914">
        <w:t>データを送信するように修正して下さい。</w:t>
      </w:r>
    </w:p>
    <w:p w:rsidR="00371914" w:rsidRPr="0041505D" w:rsidRDefault="00371914" w:rsidP="00371914"/>
    <w:p w:rsidR="0087473C" w:rsidRDefault="00371914" w:rsidP="00371914">
      <w:r w:rsidRPr="00371914">
        <w:t xml:space="preserve">2. </w:t>
      </w:r>
      <w:r w:rsidRPr="00371914">
        <w:t>ランク番号</w:t>
      </w:r>
      <w:r w:rsidRPr="00371914">
        <w:t>1</w:t>
      </w:r>
      <w:r w:rsidRPr="00371914">
        <w:t>のプロセスが</w:t>
      </w:r>
      <w:r w:rsidRPr="00371914">
        <w:t>MPI_Gather()</w:t>
      </w:r>
      <w:r w:rsidRPr="00371914">
        <w:t>を行わないようにした場合、全体としてどのような動作となるか確認して下さい。</w:t>
      </w:r>
      <w:bookmarkStart w:id="27" w:name="h.i2q21ua3q05t" w:colFirst="0" w:colLast="0"/>
      <w:bookmarkEnd w:id="27"/>
    </w:p>
    <w:p w:rsidR="0041505D" w:rsidRPr="0041505D" w:rsidRDefault="0041505D" w:rsidP="00371914"/>
    <w:p w:rsidR="00371914" w:rsidRPr="0087473C" w:rsidRDefault="0087473C" w:rsidP="00717315">
      <w:pPr>
        <w:pStyle w:val="2"/>
      </w:pPr>
      <w:bookmarkStart w:id="28" w:name="_Toc381439047"/>
      <w:r>
        <w:t>3.</w:t>
      </w:r>
      <w:r>
        <w:rPr>
          <w:rFonts w:hint="eastAsia"/>
        </w:rPr>
        <w:t>3</w:t>
      </w:r>
      <w:r w:rsidR="00371914" w:rsidRPr="00371914">
        <w:t xml:space="preserve"> </w:t>
      </w:r>
      <w:r w:rsidR="00371914" w:rsidRPr="00371914">
        <w:t>マルチホスト</w:t>
      </w:r>
      <w:bookmarkEnd w:id="28"/>
    </w:p>
    <w:p w:rsidR="00371914" w:rsidRPr="00371914" w:rsidRDefault="00371914" w:rsidP="00371914">
      <w:r w:rsidRPr="00371914">
        <w:t>本節では、複数のマシンで並列計算を行う方法について紹介します。</w:t>
      </w:r>
    </w:p>
    <w:p w:rsidR="00371914" w:rsidRDefault="003005D5" w:rsidP="00371914">
      <w:r>
        <w:rPr>
          <w:rFonts w:hint="eastAsia"/>
        </w:rPr>
        <w:t>この節で使用するコマンドは、</w:t>
      </w:r>
      <w:r>
        <w:rPr>
          <w:rFonts w:hint="eastAsia"/>
        </w:rPr>
        <w:t>Open MPI 1.6.5</w:t>
      </w:r>
      <w:r>
        <w:rPr>
          <w:rFonts w:hint="eastAsia"/>
        </w:rPr>
        <w:t>、</w:t>
      </w:r>
      <w:r>
        <w:rPr>
          <w:rFonts w:hint="eastAsia"/>
        </w:rPr>
        <w:t xml:space="preserve">MPICH2 1.5 </w:t>
      </w:r>
      <w:r>
        <w:rPr>
          <w:rFonts w:hint="eastAsia"/>
        </w:rPr>
        <w:t>で動作を確認しました。</w:t>
      </w:r>
    </w:p>
    <w:p w:rsidR="003005D5" w:rsidRPr="00D367A2" w:rsidRDefault="003005D5" w:rsidP="00371914"/>
    <w:p w:rsidR="00371914" w:rsidRDefault="00371914" w:rsidP="00371914">
      <w:pPr>
        <w:rPr>
          <w:b/>
        </w:rPr>
      </w:pPr>
      <w:r w:rsidRPr="00371914">
        <w:rPr>
          <w:b/>
        </w:rPr>
        <w:t>準備</w:t>
      </w:r>
    </w:p>
    <w:p w:rsidR="007A529D" w:rsidRPr="00371914" w:rsidRDefault="007A529D" w:rsidP="00371914"/>
    <w:p w:rsidR="00371914" w:rsidRPr="00371914" w:rsidRDefault="00371914" w:rsidP="00371914">
      <w:r w:rsidRPr="00371914">
        <w:t>プログラムを実行したいサーバへ</w:t>
      </w:r>
      <w:r w:rsidR="005C4F39">
        <w:rPr>
          <w:rFonts w:hint="eastAsia"/>
        </w:rPr>
        <w:t>、</w:t>
      </w:r>
      <w:r w:rsidRPr="00371914">
        <w:t>パスワード無しで</w:t>
      </w:r>
      <w:r w:rsidRPr="00371914">
        <w:t xml:space="preserve"> ssh </w:t>
      </w:r>
      <w:r w:rsidRPr="00371914">
        <w:t>接続できるように準備します。</w:t>
      </w:r>
    </w:p>
    <w:p w:rsidR="00371914" w:rsidRDefault="0041505D" w:rsidP="00371914">
      <w:r>
        <w:t>これについては本書の範囲を外れるため</w:t>
      </w:r>
      <w:r>
        <w:rPr>
          <w:rFonts w:hint="eastAsia"/>
        </w:rPr>
        <w:t>説明を省略</w:t>
      </w:r>
      <w:r w:rsidR="00371914" w:rsidRPr="00371914">
        <w:t>します。</w:t>
      </w:r>
    </w:p>
    <w:p w:rsidR="00D367A2" w:rsidRDefault="00D367A2" w:rsidP="00371914">
      <w:r>
        <w:rPr>
          <w:rFonts w:hint="eastAsia"/>
        </w:rPr>
        <w:lastRenderedPageBreak/>
        <w:t>また、ローカルホストとサーバで同じ</w:t>
      </w:r>
      <w:r>
        <w:rPr>
          <w:rFonts w:hint="eastAsia"/>
        </w:rPr>
        <w:t>MPI</w:t>
      </w:r>
      <w:r>
        <w:rPr>
          <w:rFonts w:hint="eastAsia"/>
        </w:rPr>
        <w:t>ライブラリを使用する必要があります。</w:t>
      </w:r>
      <w:r w:rsidR="004A456A">
        <w:rPr>
          <w:rFonts w:hint="eastAsia"/>
        </w:rPr>
        <w:t>MPI</w:t>
      </w:r>
      <w:r w:rsidR="004A456A">
        <w:rPr>
          <w:rFonts w:hint="eastAsia"/>
        </w:rPr>
        <w:t>ライブラリのバージョンが異なると問題が発生する場合があります。</w:t>
      </w:r>
    </w:p>
    <w:p w:rsidR="00722293" w:rsidRPr="00371914" w:rsidRDefault="00722293" w:rsidP="00371914">
      <w:r>
        <w:rPr>
          <w:rFonts w:hint="eastAsia"/>
        </w:rPr>
        <w:t>そのほかに、ファイアウォールが通信を妨げることがあるので、注意が必要です。</w:t>
      </w:r>
    </w:p>
    <w:p w:rsidR="00371914" w:rsidRPr="00371914" w:rsidRDefault="00371914" w:rsidP="00371914"/>
    <w:p w:rsidR="00371914" w:rsidRPr="00371914" w:rsidRDefault="00631499" w:rsidP="00371914">
      <w:r>
        <w:t>ローカルホストと</w:t>
      </w:r>
      <w:r w:rsidR="005F747D">
        <w:t>サーバでユーザ名が異なる場合</w:t>
      </w:r>
      <w:r w:rsidR="005F747D">
        <w:rPr>
          <w:rFonts w:hint="eastAsia"/>
        </w:rPr>
        <w:t>や</w:t>
      </w:r>
      <w:r w:rsidR="005F747D">
        <w:rPr>
          <w:rFonts w:hint="eastAsia"/>
        </w:rPr>
        <w:t>sshd</w:t>
      </w:r>
      <w:r w:rsidR="005F747D">
        <w:rPr>
          <w:rFonts w:hint="eastAsia"/>
        </w:rPr>
        <w:t>のポート番号がデフォルトの</w:t>
      </w:r>
      <w:r w:rsidR="005F747D">
        <w:rPr>
          <w:rFonts w:hint="eastAsia"/>
        </w:rPr>
        <w:t>22</w:t>
      </w:r>
      <w:r w:rsidR="005F747D">
        <w:rPr>
          <w:rFonts w:hint="eastAsia"/>
        </w:rPr>
        <w:t>で</w:t>
      </w:r>
      <w:r w:rsidR="00DD2704">
        <w:rPr>
          <w:rFonts w:hint="eastAsia"/>
        </w:rPr>
        <w:t>は</w:t>
      </w:r>
      <w:r w:rsidR="005F747D">
        <w:rPr>
          <w:rFonts w:hint="eastAsia"/>
        </w:rPr>
        <w:t>ない場合は</w:t>
      </w:r>
      <w:r w:rsidR="00371914" w:rsidRPr="00371914">
        <w:t>、</w:t>
      </w:r>
      <w:r w:rsidR="00371914" w:rsidRPr="00371914">
        <w:t xml:space="preserve">~/.ssh/config </w:t>
      </w:r>
      <w:r w:rsidR="00371914" w:rsidRPr="00371914">
        <w:t>へ下記を追加する必要があります。</w:t>
      </w:r>
    </w:p>
    <w:tbl>
      <w:tblPr>
        <w:tblStyle w:val="af"/>
        <w:tblW w:w="0" w:type="auto"/>
        <w:tblLook w:val="04A0"/>
      </w:tblPr>
      <w:tblGrid>
        <w:gridCol w:w="8702"/>
      </w:tblGrid>
      <w:tr w:rsidR="00533F6D" w:rsidRPr="00034DE4" w:rsidTr="00014F4E">
        <w:tc>
          <w:tcPr>
            <w:tcW w:w="8702" w:type="dxa"/>
          </w:tcPr>
          <w:p w:rsidR="00014F4E" w:rsidRPr="00112947" w:rsidRDefault="00014F4E" w:rsidP="00014F4E">
            <w:pPr>
              <w:rPr>
                <w:rFonts w:asciiTheme="majorEastAsia" w:eastAsiaTheme="majorEastAsia" w:hAnsiTheme="majorEastAsia"/>
              </w:rPr>
            </w:pPr>
            <w:r w:rsidRPr="00112947">
              <w:rPr>
                <w:rFonts w:asciiTheme="majorEastAsia" w:eastAsiaTheme="majorEastAsia" w:hAnsiTheme="majorEastAsia"/>
              </w:rPr>
              <w:t>Host サーバ名</w:t>
            </w:r>
          </w:p>
          <w:p w:rsidR="00533F6D" w:rsidRDefault="00014F4E" w:rsidP="00014F4E">
            <w:pPr>
              <w:rPr>
                <w:rFonts w:asciiTheme="majorEastAsia" w:eastAsiaTheme="majorEastAsia" w:hAnsiTheme="majorEastAsia"/>
              </w:rPr>
            </w:pPr>
            <w:r w:rsidRPr="00112947">
              <w:rPr>
                <w:rFonts w:asciiTheme="majorEastAsia" w:eastAsiaTheme="majorEastAsia" w:hAnsiTheme="majorEastAsia"/>
              </w:rPr>
              <w:t xml:space="preserve">  User ユーザ</w:t>
            </w:r>
          </w:p>
          <w:p w:rsidR="005F747D" w:rsidRPr="00112947" w:rsidRDefault="005F747D" w:rsidP="00014F4E">
            <w:pPr>
              <w:rPr>
                <w:rFonts w:asciiTheme="majorEastAsia" w:eastAsiaTheme="majorEastAsia" w:hAnsiTheme="majorEastAsia"/>
              </w:rPr>
            </w:pPr>
            <w:r>
              <w:rPr>
                <w:rFonts w:asciiTheme="majorEastAsia" w:eastAsiaTheme="majorEastAsia" w:hAnsiTheme="majorEastAsia" w:hint="eastAsia"/>
              </w:rPr>
              <w:t xml:space="preserve">  Port ポート番号</w:t>
            </w:r>
          </w:p>
        </w:tc>
      </w:tr>
    </w:tbl>
    <w:p w:rsidR="00371914" w:rsidRPr="00371914" w:rsidRDefault="00371914" w:rsidP="00371914"/>
    <w:p w:rsidR="00371914" w:rsidRPr="00371914" w:rsidRDefault="004A456A" w:rsidP="00371914">
      <w:r>
        <w:t>準備ができたら、下記を実行してパスワード</w:t>
      </w:r>
      <w:r>
        <w:rPr>
          <w:rFonts w:hint="eastAsia"/>
        </w:rPr>
        <w:t>入力無しで</w:t>
      </w:r>
      <w:r w:rsidR="00371914" w:rsidRPr="00371914">
        <w:t>サーバにログインできることを確認して下さい。</w:t>
      </w:r>
    </w:p>
    <w:tbl>
      <w:tblPr>
        <w:tblStyle w:val="af"/>
        <w:tblW w:w="0" w:type="auto"/>
        <w:tblLook w:val="04A0"/>
      </w:tblPr>
      <w:tblGrid>
        <w:gridCol w:w="8702"/>
      </w:tblGrid>
      <w:tr w:rsidR="00533F6D" w:rsidRPr="00034DE4" w:rsidTr="00014F4E">
        <w:tc>
          <w:tcPr>
            <w:tcW w:w="8702" w:type="dxa"/>
          </w:tcPr>
          <w:p w:rsidR="00533F6D" w:rsidRPr="00112947" w:rsidRDefault="00014F4E" w:rsidP="00014F4E">
            <w:pPr>
              <w:rPr>
                <w:rFonts w:asciiTheme="majorEastAsia" w:eastAsiaTheme="majorEastAsia" w:hAnsiTheme="majorEastAsia"/>
              </w:rPr>
            </w:pPr>
            <w:r w:rsidRPr="00112947">
              <w:rPr>
                <w:rFonts w:asciiTheme="majorEastAsia" w:eastAsiaTheme="majorEastAsia" w:hAnsiTheme="majorEastAsia" w:hint="eastAsia"/>
                <w:sz w:val="20"/>
                <w:szCs w:val="20"/>
              </w:rPr>
              <w:t xml:space="preserve">$ </w:t>
            </w:r>
            <w:r w:rsidRPr="00112947">
              <w:rPr>
                <w:rFonts w:asciiTheme="majorEastAsia" w:eastAsiaTheme="majorEastAsia" w:hAnsiTheme="majorEastAsia"/>
              </w:rPr>
              <w:t>ssh サーバ名</w:t>
            </w:r>
          </w:p>
        </w:tc>
      </w:tr>
    </w:tbl>
    <w:p w:rsidR="00371914" w:rsidRPr="00014F4E" w:rsidRDefault="00371914" w:rsidP="00371914"/>
    <w:p w:rsidR="00371914" w:rsidRDefault="00371914" w:rsidP="00371914">
      <w:pPr>
        <w:rPr>
          <w:b/>
        </w:rPr>
      </w:pPr>
      <w:r w:rsidRPr="00371914">
        <w:rPr>
          <w:b/>
        </w:rPr>
        <w:t>ビルド方法</w:t>
      </w:r>
    </w:p>
    <w:p w:rsidR="007A529D" w:rsidRDefault="007A529D" w:rsidP="00371914"/>
    <w:p w:rsidR="004A456A" w:rsidRPr="00371914" w:rsidRDefault="004A456A" w:rsidP="00371914">
      <w:r>
        <w:rPr>
          <w:rFonts w:hint="eastAsia"/>
        </w:rPr>
        <w:t>以下は、ローカスホストで行います。</w:t>
      </w:r>
    </w:p>
    <w:tbl>
      <w:tblPr>
        <w:tblStyle w:val="af"/>
        <w:tblW w:w="0" w:type="auto"/>
        <w:tblLook w:val="04A0"/>
      </w:tblPr>
      <w:tblGrid>
        <w:gridCol w:w="8702"/>
      </w:tblGrid>
      <w:tr w:rsidR="00533F6D" w:rsidRPr="00034DE4" w:rsidTr="00014F4E">
        <w:tc>
          <w:tcPr>
            <w:tcW w:w="8702" w:type="dxa"/>
          </w:tcPr>
          <w:p w:rsidR="00533F6D" w:rsidRPr="00112947" w:rsidRDefault="008479F0" w:rsidP="00014F4E">
            <w:pPr>
              <w:rPr>
                <w:rFonts w:asciiTheme="majorEastAsia" w:eastAsiaTheme="majorEastAsia" w:hAnsiTheme="majorEastAsia"/>
              </w:rPr>
            </w:pPr>
            <w:r w:rsidRPr="00112947">
              <w:rPr>
                <w:rFonts w:asciiTheme="majorEastAsia" w:eastAsiaTheme="majorEastAsia" w:hAnsiTheme="majorEastAsia" w:hint="eastAsia"/>
                <w:sz w:val="20"/>
                <w:szCs w:val="20"/>
              </w:rPr>
              <w:t xml:space="preserve">$ </w:t>
            </w:r>
            <w:r w:rsidRPr="00112947">
              <w:rPr>
                <w:rFonts w:asciiTheme="majorEastAsia" w:eastAsiaTheme="majorEastAsia" w:hAnsiTheme="majorEastAsia"/>
              </w:rPr>
              <w:t>mpicc -o mpi_sample mpi_sample.c</w:t>
            </w:r>
          </w:p>
        </w:tc>
      </w:tr>
    </w:tbl>
    <w:p w:rsidR="00371914" w:rsidRPr="00371914" w:rsidRDefault="00371914" w:rsidP="00371914"/>
    <w:p w:rsidR="00371914" w:rsidRDefault="00371914" w:rsidP="00371914">
      <w:pPr>
        <w:rPr>
          <w:b/>
        </w:rPr>
      </w:pPr>
      <w:r w:rsidRPr="00371914">
        <w:rPr>
          <w:b/>
        </w:rPr>
        <w:t>実行方法</w:t>
      </w:r>
    </w:p>
    <w:p w:rsidR="007A529D" w:rsidRDefault="007A529D" w:rsidP="00371914"/>
    <w:p w:rsidR="00D367A2" w:rsidRDefault="00AF6A31" w:rsidP="00371914">
      <w:r>
        <w:rPr>
          <w:rFonts w:hint="eastAsia"/>
        </w:rPr>
        <w:t>まず、ローカルホストとサーバでプログラムを共有</w:t>
      </w:r>
      <w:r w:rsidR="00D367A2">
        <w:rPr>
          <w:rFonts w:hint="eastAsia"/>
        </w:rPr>
        <w:t>します。</w:t>
      </w:r>
    </w:p>
    <w:p w:rsidR="00520B59" w:rsidRDefault="00722293" w:rsidP="00371914">
      <w:r>
        <w:rPr>
          <w:rFonts w:hint="eastAsia"/>
        </w:rPr>
        <w:t>4</w:t>
      </w:r>
      <w:r w:rsidR="00520B59">
        <w:rPr>
          <w:rFonts w:hint="eastAsia"/>
        </w:rPr>
        <w:t>つの方法がよく使われます。</w:t>
      </w:r>
    </w:p>
    <w:p w:rsidR="00AF6A31" w:rsidRDefault="00AF6A31" w:rsidP="00371914"/>
    <w:p w:rsidR="00B47D72" w:rsidRDefault="00520B59" w:rsidP="00520B59">
      <w:pPr>
        <w:ind w:leftChars="202" w:left="424"/>
      </w:pPr>
      <w:r>
        <w:rPr>
          <w:rFonts w:hint="eastAsia"/>
        </w:rPr>
        <w:t xml:space="preserve">1. </w:t>
      </w:r>
      <w:r w:rsidR="00B47D72">
        <w:rPr>
          <w:rFonts w:hint="eastAsia"/>
        </w:rPr>
        <w:t>mpi_sample</w:t>
      </w:r>
      <w:r w:rsidR="00B47D72">
        <w:rPr>
          <w:rFonts w:hint="eastAsia"/>
        </w:rPr>
        <w:t>を</w:t>
      </w:r>
      <w:r w:rsidR="00B47D72">
        <w:rPr>
          <w:rFonts w:hint="eastAsia"/>
        </w:rPr>
        <w:t>NFS</w:t>
      </w:r>
      <w:r w:rsidR="00B47D72">
        <w:rPr>
          <w:rFonts w:hint="eastAsia"/>
        </w:rPr>
        <w:t>で共有する</w:t>
      </w:r>
    </w:p>
    <w:p w:rsidR="00AF6A31" w:rsidRDefault="00AF6A31" w:rsidP="00520B59">
      <w:pPr>
        <w:ind w:leftChars="202" w:left="424"/>
      </w:pPr>
    </w:p>
    <w:p w:rsidR="00520B59" w:rsidRPr="00371914" w:rsidRDefault="00520B59" w:rsidP="00520B59">
      <w:pPr>
        <w:ind w:leftChars="202" w:left="424"/>
      </w:pPr>
      <w:r>
        <w:rPr>
          <w:rFonts w:hint="eastAsia"/>
        </w:rPr>
        <w:t>2. scp</w:t>
      </w:r>
      <w:r>
        <w:rPr>
          <w:rFonts w:hint="eastAsia"/>
        </w:rPr>
        <w:t>などで</w:t>
      </w:r>
      <w:r w:rsidR="00AF6A31">
        <w:rPr>
          <w:rFonts w:hint="eastAsia"/>
        </w:rPr>
        <w:t>転送する</w:t>
      </w:r>
    </w:p>
    <w:tbl>
      <w:tblPr>
        <w:tblStyle w:val="af"/>
        <w:tblW w:w="0" w:type="auto"/>
        <w:tblInd w:w="534" w:type="dxa"/>
        <w:tblLook w:val="04A0"/>
      </w:tblPr>
      <w:tblGrid>
        <w:gridCol w:w="8168"/>
      </w:tblGrid>
      <w:tr w:rsidR="00533F6D" w:rsidRPr="00034DE4" w:rsidTr="00520B59">
        <w:tc>
          <w:tcPr>
            <w:tcW w:w="8168" w:type="dxa"/>
          </w:tcPr>
          <w:p w:rsidR="00533F6D" w:rsidRPr="00112947" w:rsidRDefault="008479F0" w:rsidP="00520B59">
            <w:pPr>
              <w:rPr>
                <w:rFonts w:asciiTheme="majorEastAsia" w:eastAsiaTheme="majorEastAsia" w:hAnsiTheme="majorEastAsia"/>
              </w:rPr>
            </w:pPr>
            <w:r w:rsidRPr="00112947">
              <w:rPr>
                <w:rFonts w:asciiTheme="majorEastAsia" w:eastAsiaTheme="majorEastAsia" w:hAnsiTheme="majorEastAsia" w:hint="eastAsia"/>
                <w:sz w:val="20"/>
                <w:szCs w:val="20"/>
              </w:rPr>
              <w:t xml:space="preserve">$ </w:t>
            </w:r>
            <w:r w:rsidRPr="00112947">
              <w:rPr>
                <w:rFonts w:asciiTheme="majorEastAsia" w:eastAsiaTheme="majorEastAsia" w:hAnsiTheme="majorEastAsia"/>
              </w:rPr>
              <w:t>scp mpi_sample &lt;サーバ名&gt;:</w:t>
            </w:r>
          </w:p>
        </w:tc>
      </w:tr>
    </w:tbl>
    <w:p w:rsidR="00B47D72" w:rsidRDefault="00B47D72" w:rsidP="00AF6A31">
      <w:pPr>
        <w:ind w:leftChars="202" w:left="424"/>
      </w:pPr>
    </w:p>
    <w:p w:rsidR="00722293" w:rsidRDefault="00722293" w:rsidP="00AF6A31">
      <w:pPr>
        <w:ind w:leftChars="202" w:left="424"/>
      </w:pPr>
      <w:r>
        <w:rPr>
          <w:rFonts w:hint="eastAsia"/>
        </w:rPr>
        <w:t xml:space="preserve">3. </w:t>
      </w:r>
      <w:r>
        <w:rPr>
          <w:rFonts w:hint="eastAsia"/>
        </w:rPr>
        <w:t>それぞれのホストでコンパイルを行う</w:t>
      </w:r>
    </w:p>
    <w:p w:rsidR="00722293" w:rsidRDefault="00722293" w:rsidP="00AF6A31">
      <w:pPr>
        <w:ind w:leftChars="202" w:left="424"/>
      </w:pPr>
    </w:p>
    <w:p w:rsidR="00FA76EA" w:rsidRDefault="00722293" w:rsidP="00AF6A31">
      <w:pPr>
        <w:ind w:leftChars="202" w:left="424"/>
      </w:pPr>
      <w:r>
        <w:rPr>
          <w:rFonts w:hint="eastAsia"/>
        </w:rPr>
        <w:t>4</w:t>
      </w:r>
      <w:r w:rsidR="00AF6A31">
        <w:rPr>
          <w:rFonts w:hint="eastAsia"/>
        </w:rPr>
        <w:t>. mpirun</w:t>
      </w:r>
      <w:r w:rsidR="00AF6A31">
        <w:rPr>
          <w:rFonts w:hint="eastAsia"/>
        </w:rPr>
        <w:t>実行時に転送する</w:t>
      </w:r>
    </w:p>
    <w:p w:rsidR="00AF6A31" w:rsidRDefault="00AF6A31" w:rsidP="00FA76EA">
      <w:pPr>
        <w:ind w:leftChars="202" w:left="424" w:firstLineChars="100" w:firstLine="210"/>
      </w:pPr>
      <w:r>
        <w:rPr>
          <w:rFonts w:hint="eastAsia"/>
        </w:rPr>
        <w:t>(</w:t>
      </w:r>
      <w:r w:rsidRPr="00AF6A31">
        <w:t>--preload-binary</w:t>
      </w:r>
      <w:r w:rsidR="00FA76EA">
        <w:rPr>
          <w:rFonts w:hint="eastAsia"/>
        </w:rPr>
        <w:t>オプションは</w:t>
      </w:r>
      <w:r w:rsidR="00FA76EA">
        <w:rPr>
          <w:rFonts w:hint="eastAsia"/>
        </w:rPr>
        <w:t>Open MPI</w:t>
      </w:r>
      <w:r w:rsidR="00FA76EA">
        <w:rPr>
          <w:rFonts w:hint="eastAsia"/>
        </w:rPr>
        <w:t>で使用可能です</w:t>
      </w:r>
      <w:r>
        <w:rPr>
          <w:rFonts w:hint="eastAsia"/>
        </w:rPr>
        <w:t>)</w:t>
      </w:r>
    </w:p>
    <w:tbl>
      <w:tblPr>
        <w:tblStyle w:val="af"/>
        <w:tblW w:w="0" w:type="auto"/>
        <w:tblInd w:w="534" w:type="dxa"/>
        <w:tblLook w:val="04A0"/>
      </w:tblPr>
      <w:tblGrid>
        <w:gridCol w:w="8168"/>
      </w:tblGrid>
      <w:tr w:rsidR="00AF6A31" w:rsidRPr="00034DE4" w:rsidTr="00305492">
        <w:tc>
          <w:tcPr>
            <w:tcW w:w="8168" w:type="dxa"/>
          </w:tcPr>
          <w:p w:rsidR="00AF6A31" w:rsidRPr="00C72857" w:rsidRDefault="00AF6A31" w:rsidP="00305492">
            <w:pPr>
              <w:rPr>
                <w:rFonts w:asciiTheme="majorEastAsia" w:eastAsiaTheme="majorEastAsia" w:hAnsiTheme="majorEastAsia"/>
              </w:rPr>
            </w:pPr>
            <w:r w:rsidRPr="00C72857">
              <w:rPr>
                <w:rFonts w:asciiTheme="majorEastAsia" w:eastAsiaTheme="majorEastAsia" w:hAnsiTheme="majorEastAsia" w:hint="eastAsia"/>
                <w:sz w:val="20"/>
                <w:szCs w:val="20"/>
              </w:rPr>
              <w:t xml:space="preserve">$ </w:t>
            </w:r>
            <w:r w:rsidRPr="00C72857">
              <w:rPr>
                <w:rFonts w:asciiTheme="majorEastAsia" w:eastAsiaTheme="majorEastAsia" w:hAnsiTheme="majorEastAsia"/>
              </w:rPr>
              <w:t>mpirun</w:t>
            </w:r>
            <w:r w:rsidRPr="00C72857">
              <w:rPr>
                <w:rFonts w:asciiTheme="majorEastAsia" w:eastAsiaTheme="majorEastAsia" w:hAnsiTheme="majorEastAsia" w:hint="eastAsia"/>
              </w:rPr>
              <w:t xml:space="preserve"> </w:t>
            </w:r>
            <w:r w:rsidRPr="00C72857">
              <w:rPr>
                <w:rFonts w:asciiTheme="majorEastAsia" w:eastAsiaTheme="majorEastAsia" w:hAnsiTheme="majorEastAsia"/>
              </w:rPr>
              <w:t xml:space="preserve">--preload-binary </w:t>
            </w:r>
            <w:r w:rsidR="0020366C" w:rsidRPr="00C72857">
              <w:rPr>
                <w:rFonts w:asciiTheme="majorEastAsia" w:eastAsiaTheme="majorEastAsia" w:hAnsiTheme="majorEastAsia"/>
              </w:rPr>
              <w:t>-</w:t>
            </w:r>
            <w:r w:rsidRPr="00C72857">
              <w:rPr>
                <w:rFonts w:asciiTheme="majorEastAsia" w:eastAsiaTheme="majorEastAsia" w:hAnsiTheme="majorEastAsia" w:hint="eastAsia"/>
              </w:rPr>
              <w:t xml:space="preserve">np 10 </w:t>
            </w:r>
            <w:r w:rsidRPr="00C72857">
              <w:rPr>
                <w:rFonts w:asciiTheme="majorEastAsia" w:eastAsiaTheme="majorEastAsia" w:hAnsiTheme="majorEastAsia"/>
              </w:rPr>
              <w:t>-</w:t>
            </w:r>
            <w:r w:rsidRPr="00C72857">
              <w:rPr>
                <w:rFonts w:asciiTheme="majorEastAsia" w:eastAsiaTheme="majorEastAsia" w:hAnsiTheme="majorEastAsia" w:hint="eastAsia"/>
              </w:rPr>
              <w:t>host</w:t>
            </w:r>
            <w:r w:rsidRPr="00C72857">
              <w:rPr>
                <w:rFonts w:asciiTheme="majorEastAsia" w:eastAsiaTheme="majorEastAsia" w:hAnsiTheme="majorEastAsia"/>
              </w:rPr>
              <w:t xml:space="preserve"> &lt;サーバ名&gt; </w:t>
            </w:r>
            <w:r w:rsidRPr="00C72857">
              <w:rPr>
                <w:rFonts w:asciiTheme="majorEastAsia" w:eastAsiaTheme="majorEastAsia" w:hAnsiTheme="majorEastAsia" w:hint="eastAsia"/>
              </w:rPr>
              <w:t>./</w:t>
            </w:r>
            <w:r w:rsidRPr="00C72857">
              <w:rPr>
                <w:rFonts w:asciiTheme="majorEastAsia" w:eastAsiaTheme="majorEastAsia" w:hAnsiTheme="majorEastAsia"/>
              </w:rPr>
              <w:t>mpi_sample</w:t>
            </w:r>
          </w:p>
        </w:tc>
      </w:tr>
    </w:tbl>
    <w:p w:rsidR="00AF6A31" w:rsidRDefault="00AF6A31" w:rsidP="00520B59">
      <w:pPr>
        <w:ind w:firstLineChars="100" w:firstLine="210"/>
      </w:pPr>
    </w:p>
    <w:p w:rsidR="00AF6A31" w:rsidRDefault="00AF6A31" w:rsidP="00371914">
      <w:r>
        <w:rPr>
          <w:rFonts w:hint="eastAsia"/>
        </w:rPr>
        <w:t>次に、プログラムを実行します。</w:t>
      </w:r>
    </w:p>
    <w:tbl>
      <w:tblPr>
        <w:tblStyle w:val="af"/>
        <w:tblW w:w="0" w:type="auto"/>
        <w:tblLook w:val="04A0"/>
      </w:tblPr>
      <w:tblGrid>
        <w:gridCol w:w="8702"/>
      </w:tblGrid>
      <w:tr w:rsidR="0085459E" w:rsidRPr="00034DE4" w:rsidTr="00CC044D">
        <w:tc>
          <w:tcPr>
            <w:tcW w:w="8702" w:type="dxa"/>
          </w:tcPr>
          <w:p w:rsidR="0085459E" w:rsidRPr="00112947" w:rsidRDefault="0085459E" w:rsidP="00CC044D">
            <w:pPr>
              <w:rPr>
                <w:rFonts w:asciiTheme="majorEastAsia" w:eastAsiaTheme="majorEastAsia" w:hAnsiTheme="majorEastAsia"/>
              </w:rPr>
            </w:pPr>
            <w:r w:rsidRPr="00112947">
              <w:rPr>
                <w:rFonts w:asciiTheme="majorEastAsia" w:eastAsiaTheme="majorEastAsia" w:hAnsiTheme="majorEastAsia" w:hint="eastAsia"/>
              </w:rPr>
              <w:lastRenderedPageBreak/>
              <w:t xml:space="preserve">$ </w:t>
            </w:r>
            <w:r>
              <w:rPr>
                <w:rFonts w:asciiTheme="majorEastAsia" w:eastAsiaTheme="majorEastAsia" w:hAnsiTheme="majorEastAsia"/>
              </w:rPr>
              <w:t>mpirun -np 10 -</w:t>
            </w:r>
            <w:r>
              <w:rPr>
                <w:rFonts w:asciiTheme="majorEastAsia" w:eastAsiaTheme="majorEastAsia" w:hAnsiTheme="majorEastAsia" w:hint="eastAsia"/>
              </w:rPr>
              <w:t>host</w:t>
            </w:r>
            <w:r w:rsidRPr="00112947">
              <w:rPr>
                <w:rFonts w:asciiTheme="majorEastAsia" w:eastAsiaTheme="majorEastAsia" w:hAnsiTheme="majorEastAsia"/>
              </w:rPr>
              <w:t xml:space="preserve"> &lt;サーバ名&gt;,localhost </w:t>
            </w:r>
            <w:r>
              <w:rPr>
                <w:rFonts w:asciiTheme="majorEastAsia" w:eastAsiaTheme="majorEastAsia" w:hAnsiTheme="majorEastAsia" w:hint="eastAsia"/>
              </w:rPr>
              <w:t>./</w:t>
            </w:r>
            <w:r w:rsidRPr="00112947">
              <w:rPr>
                <w:rFonts w:asciiTheme="majorEastAsia" w:eastAsiaTheme="majorEastAsia" w:hAnsiTheme="majorEastAsia"/>
              </w:rPr>
              <w:t>mpi_sample</w:t>
            </w:r>
          </w:p>
        </w:tc>
      </w:tr>
    </w:tbl>
    <w:p w:rsidR="0085459E" w:rsidRPr="0085459E" w:rsidRDefault="0085459E" w:rsidP="00371914">
      <w:r>
        <w:rPr>
          <w:rFonts w:hint="eastAsia"/>
        </w:rPr>
        <w:t>上記例では、サーバとローカルホストで合わせて</w:t>
      </w:r>
      <w:r>
        <w:rPr>
          <w:rFonts w:hint="eastAsia"/>
        </w:rPr>
        <w:t>10</w:t>
      </w:r>
      <w:r>
        <w:rPr>
          <w:rFonts w:hint="eastAsia"/>
        </w:rPr>
        <w:t>個のプロセスが動作します。サーバとローカルホストのそれぞれで動作するプロセス数については、マニュアルを参照下さい。</w:t>
      </w:r>
    </w:p>
    <w:p w:rsidR="0085459E" w:rsidRDefault="0085459E" w:rsidP="00371914"/>
    <w:p w:rsidR="00C72857" w:rsidRPr="00C72857" w:rsidRDefault="00C72857" w:rsidP="00371914">
      <w:pPr>
        <w:rPr>
          <w:b/>
        </w:rPr>
      </w:pPr>
      <w:r w:rsidRPr="00C72857">
        <w:rPr>
          <w:rFonts w:hint="eastAsia"/>
          <w:b/>
        </w:rPr>
        <w:t>設定ファイル</w:t>
      </w:r>
    </w:p>
    <w:p w:rsidR="00C72857" w:rsidRPr="00C0101D" w:rsidRDefault="00C72857" w:rsidP="00371914"/>
    <w:p w:rsidR="004634D6" w:rsidRDefault="00D2322C" w:rsidP="00371914">
      <w:r>
        <w:rPr>
          <w:rFonts w:hint="eastAsia"/>
        </w:rPr>
        <w:t>設定ファイル</w:t>
      </w:r>
      <w:r w:rsidR="00863806">
        <w:rPr>
          <w:rFonts w:hint="eastAsia"/>
        </w:rPr>
        <w:t>を使用</w:t>
      </w:r>
      <w:r w:rsidR="00185547">
        <w:rPr>
          <w:rFonts w:hint="eastAsia"/>
        </w:rPr>
        <w:t>して</w:t>
      </w:r>
      <w:r w:rsidR="002F727B">
        <w:rPr>
          <w:rFonts w:hint="eastAsia"/>
        </w:rPr>
        <w:t>、</w:t>
      </w:r>
      <w:r w:rsidR="00185547">
        <w:rPr>
          <w:rFonts w:hint="eastAsia"/>
        </w:rPr>
        <w:t>実行する</w:t>
      </w:r>
      <w:r w:rsidR="004634D6">
        <w:rPr>
          <w:rFonts w:hint="eastAsia"/>
        </w:rPr>
        <w:t>ホストを指定することもできます。</w:t>
      </w:r>
    </w:p>
    <w:p w:rsidR="002F727B" w:rsidRDefault="002F727B" w:rsidP="004634D6">
      <w:r>
        <w:rPr>
          <w:rFonts w:hint="eastAsia"/>
        </w:rPr>
        <w:t>Open MPI</w:t>
      </w:r>
      <w:r>
        <w:rPr>
          <w:rFonts w:hint="eastAsia"/>
        </w:rPr>
        <w:t>と</w:t>
      </w:r>
      <w:r>
        <w:rPr>
          <w:rFonts w:hint="eastAsia"/>
        </w:rPr>
        <w:t>MPICH2</w:t>
      </w:r>
      <w:r>
        <w:rPr>
          <w:rFonts w:hint="eastAsia"/>
        </w:rPr>
        <w:t>で設定ファイル</w:t>
      </w:r>
      <w:r w:rsidR="001E20AB">
        <w:rPr>
          <w:rFonts w:hint="eastAsia"/>
        </w:rPr>
        <w:t>の記述方法</w:t>
      </w:r>
      <w:r>
        <w:rPr>
          <w:rFonts w:hint="eastAsia"/>
        </w:rPr>
        <w:t>が異なるので注意が必要です。</w:t>
      </w:r>
    </w:p>
    <w:p w:rsidR="00C0101D" w:rsidRDefault="002F727B" w:rsidP="004634D6">
      <w:r>
        <w:rPr>
          <w:rFonts w:hint="eastAsia"/>
        </w:rPr>
        <w:t>下記にそれぞれの例を記します。</w:t>
      </w:r>
      <w:r w:rsidR="00C0101D">
        <w:rPr>
          <w:rFonts w:hint="eastAsia"/>
        </w:rPr>
        <w:t>詳細はマニュアルを参照下さい。</w:t>
      </w:r>
    </w:p>
    <w:p w:rsidR="007A4A30" w:rsidRPr="007A4A30" w:rsidRDefault="007A4A30" w:rsidP="004634D6"/>
    <w:p w:rsidR="005F747D" w:rsidRDefault="005F747D" w:rsidP="004634D6">
      <w:r>
        <w:rPr>
          <w:rFonts w:hint="eastAsia"/>
        </w:rPr>
        <w:t>Open MPI</w:t>
      </w:r>
      <w:r>
        <w:rPr>
          <w:rFonts w:hint="eastAsia"/>
        </w:rPr>
        <w:t>の場合</w:t>
      </w:r>
    </w:p>
    <w:tbl>
      <w:tblPr>
        <w:tblStyle w:val="af"/>
        <w:tblW w:w="0" w:type="auto"/>
        <w:tblLook w:val="04A0"/>
      </w:tblPr>
      <w:tblGrid>
        <w:gridCol w:w="8702"/>
      </w:tblGrid>
      <w:tr w:rsidR="00520B59" w:rsidRPr="00034DE4" w:rsidTr="00520B59">
        <w:tc>
          <w:tcPr>
            <w:tcW w:w="8702" w:type="dxa"/>
          </w:tcPr>
          <w:p w:rsidR="00305492" w:rsidRDefault="00520B59" w:rsidP="00520B59">
            <w:pPr>
              <w:rPr>
                <w:rFonts w:asciiTheme="majorEastAsia" w:eastAsiaTheme="majorEastAsia" w:hAnsiTheme="majorEastAsia"/>
              </w:rPr>
            </w:pPr>
            <w:r w:rsidRPr="00112947">
              <w:rPr>
                <w:rFonts w:asciiTheme="majorEastAsia" w:eastAsiaTheme="majorEastAsia" w:hAnsiTheme="majorEastAsia" w:hint="eastAsia"/>
              </w:rPr>
              <w:t xml:space="preserve">$ </w:t>
            </w:r>
            <w:r w:rsidR="00305492">
              <w:rPr>
                <w:rFonts w:asciiTheme="majorEastAsia" w:eastAsiaTheme="majorEastAsia" w:hAnsiTheme="majorEastAsia" w:hint="eastAsia"/>
              </w:rPr>
              <w:t>cat hosts</w:t>
            </w:r>
          </w:p>
          <w:p w:rsidR="00C0101D" w:rsidRDefault="007A4A30" w:rsidP="00520B59">
            <w:pPr>
              <w:rPr>
                <w:rFonts w:asciiTheme="majorEastAsia" w:eastAsiaTheme="majorEastAsia" w:hAnsiTheme="majorEastAsia"/>
              </w:rPr>
            </w:pPr>
            <w:r>
              <w:rPr>
                <w:rFonts w:asciiTheme="majorEastAsia" w:eastAsiaTheme="majorEastAsia" w:hAnsiTheme="majorEastAsia" w:hint="eastAsia"/>
              </w:rPr>
              <w:t>localhost slots=X</w:t>
            </w:r>
          </w:p>
          <w:p w:rsidR="00C0101D" w:rsidRDefault="00C0101D" w:rsidP="00520B59">
            <w:pPr>
              <w:rPr>
                <w:rFonts w:asciiTheme="majorEastAsia" w:eastAsiaTheme="majorEastAsia" w:hAnsiTheme="majorEastAsia"/>
              </w:rPr>
            </w:pPr>
            <w:r>
              <w:rPr>
                <w:rFonts w:asciiTheme="majorEastAsia" w:eastAsiaTheme="majorEastAsia" w:hAnsiTheme="majorEastAsia" w:hint="eastAsia"/>
              </w:rPr>
              <w:t>サーバ名</w:t>
            </w:r>
            <w:r w:rsidR="007A4A30">
              <w:rPr>
                <w:rFonts w:asciiTheme="majorEastAsia" w:eastAsiaTheme="majorEastAsia" w:hAnsiTheme="majorEastAsia" w:hint="eastAsia"/>
              </w:rPr>
              <w:t xml:space="preserve"> slots=Y</w:t>
            </w:r>
          </w:p>
          <w:p w:rsidR="00305492" w:rsidRPr="00112947" w:rsidRDefault="00C0101D" w:rsidP="00520B59">
            <w:pPr>
              <w:rPr>
                <w:rFonts w:asciiTheme="majorEastAsia" w:eastAsiaTheme="majorEastAsia" w:hAnsiTheme="majorEastAsia"/>
              </w:rPr>
            </w:pPr>
            <w:r>
              <w:rPr>
                <w:rFonts w:asciiTheme="majorEastAsia" w:eastAsiaTheme="majorEastAsia" w:hAnsiTheme="majorEastAsia" w:hint="eastAsia"/>
              </w:rPr>
              <w:t xml:space="preserve">$ </w:t>
            </w:r>
            <w:r w:rsidR="007A4A30">
              <w:rPr>
                <w:rFonts w:asciiTheme="majorEastAsia" w:eastAsiaTheme="majorEastAsia" w:hAnsiTheme="majorEastAsia"/>
              </w:rPr>
              <w:t xml:space="preserve">mpirun -np </w:t>
            </w:r>
            <w:r w:rsidR="007A4A30">
              <w:rPr>
                <w:rFonts w:asciiTheme="majorEastAsia" w:eastAsiaTheme="majorEastAsia" w:hAnsiTheme="majorEastAsia" w:hint="eastAsia"/>
              </w:rPr>
              <w:t>2</w:t>
            </w:r>
            <w:r>
              <w:rPr>
                <w:rFonts w:asciiTheme="majorEastAsia" w:eastAsiaTheme="majorEastAsia" w:hAnsiTheme="majorEastAsia"/>
              </w:rPr>
              <w:t>0 -</w:t>
            </w:r>
            <w:r>
              <w:rPr>
                <w:rFonts w:asciiTheme="majorEastAsia" w:eastAsiaTheme="majorEastAsia" w:hAnsiTheme="majorEastAsia" w:hint="eastAsia"/>
              </w:rPr>
              <w:t>hostfile</w:t>
            </w:r>
            <w:r>
              <w:rPr>
                <w:rFonts w:asciiTheme="majorEastAsia" w:eastAsiaTheme="majorEastAsia" w:hAnsiTheme="majorEastAsia"/>
              </w:rPr>
              <w:t xml:space="preserve"> </w:t>
            </w:r>
            <w:r>
              <w:rPr>
                <w:rFonts w:asciiTheme="majorEastAsia" w:eastAsiaTheme="majorEastAsia" w:hAnsiTheme="majorEastAsia" w:hint="eastAsia"/>
              </w:rPr>
              <w:t>hosts</w:t>
            </w:r>
            <w:r w:rsidRPr="00112947">
              <w:rPr>
                <w:rFonts w:asciiTheme="majorEastAsia" w:eastAsiaTheme="majorEastAsia" w:hAnsiTheme="majorEastAsia"/>
              </w:rPr>
              <w:t xml:space="preserve"> </w:t>
            </w:r>
            <w:r>
              <w:rPr>
                <w:rFonts w:asciiTheme="majorEastAsia" w:eastAsiaTheme="majorEastAsia" w:hAnsiTheme="majorEastAsia" w:hint="eastAsia"/>
              </w:rPr>
              <w:t>./</w:t>
            </w:r>
            <w:r w:rsidRPr="00112947">
              <w:rPr>
                <w:rFonts w:asciiTheme="majorEastAsia" w:eastAsiaTheme="majorEastAsia" w:hAnsiTheme="majorEastAsia"/>
              </w:rPr>
              <w:t>mpi_sample</w:t>
            </w:r>
          </w:p>
        </w:tc>
      </w:tr>
    </w:tbl>
    <w:p w:rsidR="00E44892" w:rsidRPr="007A4A30" w:rsidRDefault="00E44892" w:rsidP="004634D6"/>
    <w:p w:rsidR="005F747D" w:rsidRDefault="005F747D" w:rsidP="004634D6">
      <w:r>
        <w:rPr>
          <w:rFonts w:hint="eastAsia"/>
        </w:rPr>
        <w:t>MPICH2</w:t>
      </w:r>
      <w:r>
        <w:rPr>
          <w:rFonts w:hint="eastAsia"/>
        </w:rPr>
        <w:t>の場合</w:t>
      </w:r>
    </w:p>
    <w:tbl>
      <w:tblPr>
        <w:tblStyle w:val="af"/>
        <w:tblW w:w="0" w:type="auto"/>
        <w:tblLook w:val="04A0"/>
      </w:tblPr>
      <w:tblGrid>
        <w:gridCol w:w="8702"/>
      </w:tblGrid>
      <w:tr w:rsidR="00C0101D" w:rsidRPr="00034DE4" w:rsidTr="001E20AB">
        <w:tc>
          <w:tcPr>
            <w:tcW w:w="8702" w:type="dxa"/>
          </w:tcPr>
          <w:p w:rsidR="00C0101D" w:rsidRPr="00C72857" w:rsidRDefault="00C0101D" w:rsidP="001E20AB">
            <w:pPr>
              <w:rPr>
                <w:rFonts w:asciiTheme="majorEastAsia" w:eastAsiaTheme="majorEastAsia" w:hAnsiTheme="majorEastAsia"/>
              </w:rPr>
            </w:pPr>
            <w:r w:rsidRPr="00C72857">
              <w:rPr>
                <w:rFonts w:asciiTheme="majorEastAsia" w:eastAsiaTheme="majorEastAsia" w:hAnsiTheme="majorEastAsia" w:hint="eastAsia"/>
              </w:rPr>
              <w:t>$ cat hosts</w:t>
            </w:r>
          </w:p>
          <w:p w:rsidR="00C0101D" w:rsidRPr="00C72857" w:rsidRDefault="007A4A30" w:rsidP="001E20AB">
            <w:pPr>
              <w:rPr>
                <w:rFonts w:asciiTheme="majorEastAsia" w:eastAsiaTheme="majorEastAsia" w:hAnsiTheme="majorEastAsia"/>
              </w:rPr>
            </w:pPr>
            <w:r>
              <w:rPr>
                <w:rFonts w:asciiTheme="majorEastAsia" w:eastAsiaTheme="majorEastAsia" w:hAnsiTheme="majorEastAsia" w:hint="eastAsia"/>
              </w:rPr>
              <w:t>localhost:X</w:t>
            </w:r>
          </w:p>
          <w:p w:rsidR="00C0101D" w:rsidRPr="00C72857" w:rsidRDefault="00C0101D" w:rsidP="001E20AB">
            <w:pPr>
              <w:rPr>
                <w:rFonts w:asciiTheme="majorEastAsia" w:eastAsiaTheme="majorEastAsia" w:hAnsiTheme="majorEastAsia"/>
              </w:rPr>
            </w:pPr>
            <w:r w:rsidRPr="00C72857">
              <w:rPr>
                <w:rFonts w:asciiTheme="majorEastAsia" w:eastAsiaTheme="majorEastAsia" w:hAnsiTheme="majorEastAsia" w:hint="eastAsia"/>
              </w:rPr>
              <w:t>サーバ名</w:t>
            </w:r>
            <w:r w:rsidR="007A4A30">
              <w:rPr>
                <w:rFonts w:asciiTheme="majorEastAsia" w:eastAsiaTheme="majorEastAsia" w:hAnsiTheme="majorEastAsia" w:hint="eastAsia"/>
              </w:rPr>
              <w:t>:Y</w:t>
            </w:r>
          </w:p>
          <w:p w:rsidR="00C0101D" w:rsidRPr="00112947" w:rsidRDefault="00C0101D" w:rsidP="001E20AB">
            <w:pPr>
              <w:rPr>
                <w:rFonts w:asciiTheme="majorEastAsia" w:eastAsiaTheme="majorEastAsia" w:hAnsiTheme="majorEastAsia"/>
              </w:rPr>
            </w:pPr>
            <w:r w:rsidRPr="00C72857">
              <w:rPr>
                <w:rFonts w:asciiTheme="majorEastAsia" w:eastAsiaTheme="majorEastAsia" w:hAnsiTheme="majorEastAsia" w:hint="eastAsia"/>
              </w:rPr>
              <w:t xml:space="preserve">$ </w:t>
            </w:r>
            <w:r w:rsidR="007A4A30">
              <w:rPr>
                <w:rFonts w:asciiTheme="majorEastAsia" w:eastAsiaTheme="majorEastAsia" w:hAnsiTheme="majorEastAsia"/>
              </w:rPr>
              <w:t xml:space="preserve">mpirun -np </w:t>
            </w:r>
            <w:r w:rsidR="007A4A30">
              <w:rPr>
                <w:rFonts w:asciiTheme="majorEastAsia" w:eastAsiaTheme="majorEastAsia" w:hAnsiTheme="majorEastAsia" w:hint="eastAsia"/>
              </w:rPr>
              <w:t>2</w:t>
            </w:r>
            <w:r w:rsidRPr="00C72857">
              <w:rPr>
                <w:rFonts w:asciiTheme="majorEastAsia" w:eastAsiaTheme="majorEastAsia" w:hAnsiTheme="majorEastAsia"/>
              </w:rPr>
              <w:t>0 -</w:t>
            </w:r>
            <w:r w:rsidRPr="00C72857">
              <w:rPr>
                <w:rFonts w:asciiTheme="majorEastAsia" w:eastAsiaTheme="majorEastAsia" w:hAnsiTheme="majorEastAsia" w:hint="eastAsia"/>
              </w:rPr>
              <w:t>hostfile</w:t>
            </w:r>
            <w:r w:rsidRPr="00C72857">
              <w:rPr>
                <w:rFonts w:asciiTheme="majorEastAsia" w:eastAsiaTheme="majorEastAsia" w:hAnsiTheme="majorEastAsia"/>
              </w:rPr>
              <w:t xml:space="preserve"> </w:t>
            </w:r>
            <w:r w:rsidRPr="00C72857">
              <w:rPr>
                <w:rFonts w:asciiTheme="majorEastAsia" w:eastAsiaTheme="majorEastAsia" w:hAnsiTheme="majorEastAsia" w:hint="eastAsia"/>
              </w:rPr>
              <w:t>hosts</w:t>
            </w:r>
            <w:r w:rsidRPr="00C72857">
              <w:rPr>
                <w:rFonts w:asciiTheme="majorEastAsia" w:eastAsiaTheme="majorEastAsia" w:hAnsiTheme="majorEastAsia"/>
              </w:rPr>
              <w:t xml:space="preserve"> </w:t>
            </w:r>
            <w:r w:rsidRPr="00C72857">
              <w:rPr>
                <w:rFonts w:asciiTheme="majorEastAsia" w:eastAsiaTheme="majorEastAsia" w:hAnsiTheme="majorEastAsia" w:hint="eastAsia"/>
              </w:rPr>
              <w:t>./</w:t>
            </w:r>
            <w:r w:rsidRPr="00C72857">
              <w:rPr>
                <w:rFonts w:asciiTheme="majorEastAsia" w:eastAsiaTheme="majorEastAsia" w:hAnsiTheme="majorEastAsia"/>
              </w:rPr>
              <w:t>mpi_sample</w:t>
            </w:r>
          </w:p>
        </w:tc>
      </w:tr>
    </w:tbl>
    <w:p w:rsidR="007A4A30" w:rsidRDefault="007A4A30" w:rsidP="004634D6"/>
    <w:p w:rsidR="00E44892" w:rsidRPr="00642686" w:rsidRDefault="007A4A30" w:rsidP="00E44892">
      <w:r>
        <w:rPr>
          <w:rFonts w:hint="eastAsia"/>
        </w:rPr>
        <w:t>一般的に、</w:t>
      </w:r>
      <w:r>
        <w:rPr>
          <w:rFonts w:hint="eastAsia"/>
        </w:rPr>
        <w:t>X</w:t>
      </w:r>
      <w:r>
        <w:rPr>
          <w:rFonts w:hint="eastAsia"/>
        </w:rPr>
        <w:t>、</w:t>
      </w:r>
      <w:r>
        <w:rPr>
          <w:rFonts w:hint="eastAsia"/>
        </w:rPr>
        <w:t>Y</w:t>
      </w:r>
      <w:r>
        <w:rPr>
          <w:rFonts w:hint="eastAsia"/>
        </w:rPr>
        <w:t>にはホストのコア数を指定します。</w:t>
      </w:r>
    </w:p>
    <w:p w:rsidR="00E44892" w:rsidRDefault="00E44892" w:rsidP="00C0101D">
      <w:pPr>
        <w:rPr>
          <w:rFonts w:hint="eastAsia"/>
          <w:color w:val="FF0000"/>
        </w:rPr>
      </w:pPr>
    </w:p>
    <w:p w:rsidR="00AD3AA6" w:rsidRPr="00AD3AA6" w:rsidRDefault="00AD3AA6" w:rsidP="00C0101D">
      <w:pPr>
        <w:rPr>
          <w:rFonts w:hint="eastAsia"/>
          <w:b/>
        </w:rPr>
      </w:pPr>
      <w:r w:rsidRPr="00AD3AA6">
        <w:rPr>
          <w:rFonts w:hint="eastAsia"/>
          <w:b/>
        </w:rPr>
        <w:t>環境変数</w:t>
      </w:r>
    </w:p>
    <w:p w:rsidR="00AD3AA6" w:rsidRDefault="00AD3AA6" w:rsidP="00C0101D">
      <w:pPr>
        <w:rPr>
          <w:rFonts w:hint="eastAsia"/>
          <w:color w:val="FF0000"/>
        </w:rPr>
      </w:pPr>
    </w:p>
    <w:p w:rsidR="00AD3AA6" w:rsidRDefault="00AD3AA6" w:rsidP="00C0101D">
      <w:pPr>
        <w:rPr>
          <w:rFonts w:hint="eastAsia"/>
        </w:rPr>
      </w:pPr>
      <w:r w:rsidRPr="00AD3AA6">
        <w:rPr>
          <w:rFonts w:hint="eastAsia"/>
        </w:rPr>
        <w:t>実行時に</w:t>
      </w:r>
      <w:r>
        <w:rPr>
          <w:rFonts w:hint="eastAsia"/>
        </w:rPr>
        <w:t>影響を与える環境変数を記します。</w:t>
      </w:r>
    </w:p>
    <w:p w:rsidR="00AD3AA6" w:rsidRPr="00067F76" w:rsidRDefault="00AD3AA6" w:rsidP="00C0101D">
      <w:pPr>
        <w:rPr>
          <w:rFonts w:hint="eastAsia"/>
        </w:rPr>
      </w:pPr>
    </w:p>
    <w:p w:rsidR="00AD3AA6" w:rsidRDefault="00AD3AA6" w:rsidP="00AD3AA6">
      <w:pPr>
        <w:ind w:leftChars="202" w:left="424"/>
        <w:rPr>
          <w:rFonts w:hint="eastAsia"/>
        </w:rPr>
      </w:pPr>
      <w:r w:rsidRPr="00AD3AA6">
        <w:rPr>
          <w:rFonts w:hint="eastAsia"/>
        </w:rPr>
        <w:t>MPIEXEC_TIMEOUT</w:t>
      </w:r>
    </w:p>
    <w:p w:rsidR="009C2FBC" w:rsidRDefault="00AD3AA6" w:rsidP="009C2FBC">
      <w:pPr>
        <w:ind w:leftChars="202" w:left="424"/>
        <w:rPr>
          <w:rFonts w:hint="eastAsia"/>
        </w:rPr>
      </w:pPr>
      <w:r>
        <w:rPr>
          <w:rFonts w:hint="eastAsia"/>
        </w:rPr>
        <w:t xml:space="preserve">　</w:t>
      </w:r>
      <w:r w:rsidR="00067F76">
        <w:rPr>
          <w:rFonts w:hint="eastAsia"/>
        </w:rPr>
        <w:t>最大実行時間</w:t>
      </w:r>
      <w:r w:rsidR="00067F76">
        <w:rPr>
          <w:rFonts w:hint="eastAsia"/>
        </w:rPr>
        <w:t>(</w:t>
      </w:r>
      <w:r w:rsidR="00067F76">
        <w:rPr>
          <w:rFonts w:hint="eastAsia"/>
        </w:rPr>
        <w:t>秒で指定</w:t>
      </w:r>
      <w:r w:rsidR="00067F76">
        <w:rPr>
          <w:rFonts w:hint="eastAsia"/>
        </w:rPr>
        <w:t>)</w:t>
      </w:r>
      <w:r w:rsidR="00067F76">
        <w:rPr>
          <w:rFonts w:hint="eastAsia"/>
        </w:rPr>
        <w:t>。指定された</w:t>
      </w:r>
      <w:r w:rsidR="00067F76" w:rsidRPr="00067F76">
        <w:t>MPIEXEC_TIMEOUT</w:t>
      </w:r>
      <w:r w:rsidR="00067F76">
        <w:rPr>
          <w:rFonts w:hint="eastAsia"/>
        </w:rPr>
        <w:t>秒経過すると、プログラムを終了する。</w:t>
      </w:r>
      <w:r w:rsidR="009C2FBC" w:rsidRPr="00067F76">
        <w:t>MPIEXEC_TIMEOUT</w:t>
      </w:r>
      <w:r w:rsidR="009C2FBC">
        <w:rPr>
          <w:rFonts w:hint="eastAsia"/>
        </w:rPr>
        <w:t>を指定しない場合、タイムアウトしない。</w:t>
      </w:r>
    </w:p>
    <w:p w:rsidR="009C2FBC" w:rsidRDefault="009C2FBC" w:rsidP="009C2FBC">
      <w:pPr>
        <w:ind w:leftChars="202" w:left="424"/>
        <w:rPr>
          <w:rFonts w:hint="eastAsia"/>
        </w:rPr>
      </w:pPr>
    </w:p>
    <w:p w:rsidR="009C2FBC" w:rsidRDefault="009C2FBC" w:rsidP="009C2FBC">
      <w:pPr>
        <w:ind w:leftChars="202" w:left="424"/>
        <w:rPr>
          <w:rFonts w:hint="eastAsia"/>
        </w:rPr>
      </w:pPr>
      <w:r>
        <w:rPr>
          <w:rFonts w:hint="eastAsia"/>
        </w:rPr>
        <w:t xml:space="preserve">　例</w:t>
      </w:r>
      <w:r>
        <w:rPr>
          <w:rFonts w:hint="eastAsia"/>
        </w:rPr>
        <w:t>)</w:t>
      </w:r>
      <w:r w:rsidR="001908CB">
        <w:rPr>
          <w:rFonts w:hint="eastAsia"/>
        </w:rPr>
        <w:t xml:space="preserve"> 30</w:t>
      </w:r>
      <w:r w:rsidR="001908CB">
        <w:rPr>
          <w:rFonts w:hint="eastAsia"/>
        </w:rPr>
        <w:t>分</w:t>
      </w:r>
      <w:r>
        <w:rPr>
          <w:rFonts w:hint="eastAsia"/>
        </w:rPr>
        <w:t>でタイムアウトする場合</w:t>
      </w:r>
    </w:p>
    <w:p w:rsidR="009C2FBC" w:rsidRDefault="009C2FBC" w:rsidP="009C2FBC">
      <w:pPr>
        <w:ind w:leftChars="202" w:left="424"/>
        <w:rPr>
          <w:rFonts w:hint="eastAsia"/>
        </w:rPr>
      </w:pPr>
      <w:r>
        <w:rPr>
          <w:rFonts w:hint="eastAsia"/>
        </w:rPr>
        <w:t xml:space="preserve">　　</w:t>
      </w:r>
      <w:r w:rsidR="001908CB">
        <w:rPr>
          <w:rFonts w:hint="eastAsia"/>
        </w:rPr>
        <w:t>export MPIEXEC_TIMEOUT=18</w:t>
      </w:r>
      <w:r>
        <w:rPr>
          <w:rFonts w:hint="eastAsia"/>
        </w:rPr>
        <w:t>00</w:t>
      </w:r>
    </w:p>
    <w:p w:rsidR="00AD3AA6" w:rsidRDefault="00AD3AA6" w:rsidP="00AD3AA6">
      <w:pPr>
        <w:ind w:leftChars="202" w:left="424"/>
        <w:rPr>
          <w:rFonts w:hint="eastAsia"/>
        </w:rPr>
      </w:pPr>
    </w:p>
    <w:p w:rsidR="00AD3AA6" w:rsidRDefault="00AD3AA6" w:rsidP="00AD3AA6">
      <w:pPr>
        <w:ind w:leftChars="202" w:left="424"/>
        <w:rPr>
          <w:rFonts w:hint="eastAsia"/>
        </w:rPr>
      </w:pPr>
      <w:r w:rsidRPr="00AD3AA6">
        <w:t>MPIEXEC_PORT_RANGE</w:t>
      </w:r>
    </w:p>
    <w:p w:rsidR="00C5291D" w:rsidRDefault="00AD3AA6" w:rsidP="00C5291D">
      <w:pPr>
        <w:ind w:leftChars="202" w:left="424"/>
        <w:rPr>
          <w:rFonts w:hint="eastAsia"/>
        </w:rPr>
      </w:pPr>
      <w:r>
        <w:rPr>
          <w:rFonts w:hint="eastAsia"/>
        </w:rPr>
        <w:lastRenderedPageBreak/>
        <w:t xml:space="preserve">　</w:t>
      </w:r>
      <w:r w:rsidR="009C2FBC">
        <w:rPr>
          <w:rFonts w:hint="eastAsia"/>
        </w:rPr>
        <w:t>ポート範囲指定。</w:t>
      </w:r>
      <w:r w:rsidR="001908CB">
        <w:rPr>
          <w:rFonts w:hint="eastAsia"/>
        </w:rPr>
        <w:t>指定した</w:t>
      </w:r>
      <w:r w:rsidR="00C5291D">
        <w:rPr>
          <w:rFonts w:hint="eastAsia"/>
        </w:rPr>
        <w:t>範囲の</w:t>
      </w:r>
      <w:r w:rsidR="001908CB">
        <w:rPr>
          <w:rFonts w:hint="eastAsia"/>
        </w:rPr>
        <w:t>ポートでホスト間の通信を行う。</w:t>
      </w:r>
    </w:p>
    <w:p w:rsidR="00C5291D" w:rsidRDefault="00C5291D" w:rsidP="00C5291D">
      <w:pPr>
        <w:ind w:leftChars="202" w:left="424" w:firstLineChars="100" w:firstLine="210"/>
        <w:rPr>
          <w:rFonts w:hint="eastAsia"/>
        </w:rPr>
      </w:pPr>
      <w:r w:rsidRPr="00AD3AA6">
        <w:t>MPIEXEC_PORT_RANGE</w:t>
      </w:r>
      <w:r>
        <w:rPr>
          <w:rFonts w:hint="eastAsia"/>
        </w:rPr>
        <w:t>を指定しない場合、システムが割り当てたポートを使用する。</w:t>
      </w:r>
    </w:p>
    <w:p w:rsidR="001908CB" w:rsidRDefault="001908CB" w:rsidP="00AD3AA6">
      <w:pPr>
        <w:ind w:leftChars="202" w:left="424"/>
        <w:rPr>
          <w:rFonts w:hint="eastAsia"/>
        </w:rPr>
      </w:pPr>
    </w:p>
    <w:p w:rsidR="001908CB" w:rsidRDefault="001908CB" w:rsidP="00AD3AA6">
      <w:pPr>
        <w:ind w:leftChars="202" w:left="424"/>
        <w:rPr>
          <w:rFonts w:hint="eastAsia"/>
        </w:rPr>
      </w:pPr>
      <w:r>
        <w:rPr>
          <w:rFonts w:hint="eastAsia"/>
        </w:rPr>
        <w:t xml:space="preserve">　　例</w:t>
      </w:r>
      <w:r>
        <w:rPr>
          <w:rFonts w:hint="eastAsia"/>
        </w:rPr>
        <w:t xml:space="preserve">) </w:t>
      </w:r>
      <w:r>
        <w:rPr>
          <w:rFonts w:hint="eastAsia"/>
        </w:rPr>
        <w:t>ポート</w:t>
      </w:r>
      <w:r>
        <w:rPr>
          <w:rFonts w:hint="eastAsia"/>
        </w:rPr>
        <w:t>10000</w:t>
      </w:r>
      <w:r>
        <w:rPr>
          <w:rFonts w:hint="eastAsia"/>
        </w:rPr>
        <w:t>～</w:t>
      </w:r>
      <w:r>
        <w:rPr>
          <w:rFonts w:hint="eastAsia"/>
        </w:rPr>
        <w:t>10100</w:t>
      </w:r>
      <w:r>
        <w:rPr>
          <w:rFonts w:hint="eastAsia"/>
        </w:rPr>
        <w:t>を使用する場合</w:t>
      </w:r>
    </w:p>
    <w:p w:rsidR="001908CB" w:rsidRPr="00AD3AA6" w:rsidRDefault="001908CB" w:rsidP="00AD3AA6">
      <w:pPr>
        <w:ind w:leftChars="202" w:left="424"/>
        <w:rPr>
          <w:rFonts w:hint="eastAsia"/>
        </w:rPr>
      </w:pPr>
      <w:r>
        <w:rPr>
          <w:rFonts w:hint="eastAsia"/>
        </w:rPr>
        <w:t xml:space="preserve">　　　</w:t>
      </w:r>
      <w:r>
        <w:rPr>
          <w:rFonts w:hint="eastAsia"/>
        </w:rPr>
        <w:t>export MPIEXEC_PORT_RANGE=10000:10100</w:t>
      </w:r>
    </w:p>
    <w:p w:rsidR="00AD3AA6" w:rsidRDefault="00AD3AA6" w:rsidP="00C0101D">
      <w:pPr>
        <w:rPr>
          <w:rFonts w:hint="eastAsia"/>
          <w:color w:val="FF0000"/>
        </w:rPr>
      </w:pPr>
    </w:p>
    <w:p w:rsidR="00C5291D" w:rsidRPr="00C0101D" w:rsidRDefault="00C5291D" w:rsidP="00C0101D">
      <w:pPr>
        <w:rPr>
          <w:color w:val="FF0000"/>
        </w:rPr>
      </w:pPr>
    </w:p>
    <w:p w:rsidR="00371914" w:rsidRDefault="00371914" w:rsidP="00371914">
      <w:pPr>
        <w:rPr>
          <w:b/>
        </w:rPr>
      </w:pPr>
      <w:r w:rsidRPr="00371914">
        <w:rPr>
          <w:b/>
        </w:rPr>
        <w:t>練習問題</w:t>
      </w:r>
    </w:p>
    <w:p w:rsidR="007A529D" w:rsidRPr="00371914" w:rsidRDefault="007A529D" w:rsidP="00371914"/>
    <w:p w:rsidR="00371914" w:rsidRPr="00371914" w:rsidRDefault="00371914" w:rsidP="00371914">
      <w:r w:rsidRPr="00371914">
        <w:t xml:space="preserve">1. </w:t>
      </w:r>
      <w:r w:rsidRPr="00371914">
        <w:t>これまでに作成した</w:t>
      </w:r>
      <w:r w:rsidRPr="00371914">
        <w:t>MPI</w:t>
      </w:r>
      <w:r w:rsidRPr="00371914">
        <w:t>プログラムをローカルホストとサーバの両方で実行して動作を確認して下さい。</w:t>
      </w:r>
    </w:p>
    <w:p w:rsidR="00371914" w:rsidRPr="00371914" w:rsidRDefault="00371914" w:rsidP="00371914"/>
    <w:p w:rsidR="00663E01" w:rsidRDefault="00663E01">
      <w:pPr>
        <w:widowControl/>
        <w:jc w:val="left"/>
        <w:rPr>
          <w:rFonts w:asciiTheme="majorHAnsi" w:eastAsiaTheme="majorEastAsia" w:hAnsiTheme="majorHAnsi" w:cstheme="majorBidi"/>
          <w:sz w:val="28"/>
        </w:rPr>
      </w:pPr>
      <w:bookmarkStart w:id="29" w:name="h.7w2536wkm9vr" w:colFirst="0" w:colLast="0"/>
      <w:bookmarkEnd w:id="29"/>
      <w:r>
        <w:br w:type="page"/>
      </w:r>
    </w:p>
    <w:p w:rsidR="00371914" w:rsidRPr="00185547" w:rsidRDefault="00371914" w:rsidP="0087473C">
      <w:pPr>
        <w:pStyle w:val="2"/>
      </w:pPr>
      <w:bookmarkStart w:id="30" w:name="_Toc381439048"/>
      <w:r w:rsidRPr="00371914">
        <w:lastRenderedPageBreak/>
        <w:t xml:space="preserve">3.4 </w:t>
      </w:r>
      <w:r w:rsidR="00185547" w:rsidRPr="00185547">
        <w:rPr>
          <w:rFonts w:hint="eastAsia"/>
        </w:rPr>
        <w:t>C</w:t>
      </w:r>
      <w:r w:rsidR="00185547" w:rsidRPr="00185547">
        <w:rPr>
          <w:rFonts w:hint="eastAsia"/>
        </w:rPr>
        <w:t>言語バインディング</w:t>
      </w:r>
      <w:r w:rsidRPr="00185547">
        <w:t>リファレンス</w:t>
      </w:r>
      <w:bookmarkEnd w:id="30"/>
    </w:p>
    <w:p w:rsidR="00371914" w:rsidRPr="00185547" w:rsidRDefault="00371914" w:rsidP="0087473C">
      <w:pPr>
        <w:pStyle w:val="3"/>
        <w:ind w:left="840"/>
      </w:pPr>
      <w:bookmarkStart w:id="31" w:name="h.1hzd3exkygtz" w:colFirst="0" w:colLast="0"/>
      <w:bookmarkStart w:id="32" w:name="_Toc381439049"/>
      <w:bookmarkEnd w:id="31"/>
      <w:r w:rsidRPr="00185547">
        <w:t xml:space="preserve">3.4.1 </w:t>
      </w:r>
      <w:r w:rsidRPr="00185547">
        <w:t>基本</w:t>
      </w:r>
      <w:r w:rsidR="00185547" w:rsidRPr="00185547">
        <w:rPr>
          <w:rFonts w:hint="eastAsia"/>
        </w:rPr>
        <w:t>バインディング</w:t>
      </w:r>
      <w:bookmarkEnd w:id="32"/>
    </w:p>
    <w:p w:rsidR="00371914" w:rsidRPr="00371914" w:rsidRDefault="00371914" w:rsidP="00371914"/>
    <w:p w:rsidR="00371914" w:rsidRPr="00371914" w:rsidRDefault="00371914" w:rsidP="00371914">
      <w:r w:rsidRPr="00371914">
        <w:rPr>
          <w:b/>
        </w:rPr>
        <w:t>MPI_Init()</w:t>
      </w:r>
    </w:p>
    <w:p w:rsidR="00371914" w:rsidRPr="00371914" w:rsidRDefault="00371914" w:rsidP="00371914"/>
    <w:tbl>
      <w:tblPr>
        <w:bidiVisual/>
        <w:tblW w:w="8372"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7521"/>
        <w:gridCol w:w="851"/>
      </w:tblGrid>
      <w:tr w:rsidR="005E72A6" w:rsidRPr="00371914" w:rsidTr="00C861BF">
        <w:tc>
          <w:tcPr>
            <w:tcW w:w="7521" w:type="dxa"/>
            <w:tcMar>
              <w:top w:w="100" w:type="dxa"/>
              <w:left w:w="100" w:type="dxa"/>
              <w:bottom w:w="100" w:type="dxa"/>
              <w:right w:w="100" w:type="dxa"/>
            </w:tcMar>
          </w:tcPr>
          <w:p w:rsidR="005E72A6" w:rsidRPr="00C861BF" w:rsidRDefault="005E72A6" w:rsidP="005E72A6">
            <w:pPr>
              <w:rPr>
                <w:rFonts w:asciiTheme="majorEastAsia" w:eastAsiaTheme="majorEastAsia" w:hAnsiTheme="majorEastAsia"/>
                <w:szCs w:val="21"/>
              </w:rPr>
            </w:pPr>
            <w:r w:rsidRPr="00C861BF">
              <w:rPr>
                <w:rFonts w:asciiTheme="majorEastAsia" w:eastAsiaTheme="majorEastAsia" w:hAnsiTheme="majorEastAsia"/>
                <w:kern w:val="0"/>
                <w:szCs w:val="21"/>
              </w:rPr>
              <w:t>int MPI_Init(int *argc, char ***argv)</w:t>
            </w:r>
          </w:p>
        </w:tc>
        <w:tc>
          <w:tcPr>
            <w:tcW w:w="851" w:type="dxa"/>
            <w:tcMar>
              <w:top w:w="100" w:type="dxa"/>
              <w:left w:w="100" w:type="dxa"/>
              <w:bottom w:w="100" w:type="dxa"/>
              <w:right w:w="100" w:type="dxa"/>
            </w:tcMar>
          </w:tcPr>
          <w:p w:rsidR="005E72A6" w:rsidRPr="00C861BF" w:rsidRDefault="005E72A6" w:rsidP="00371914">
            <w:pPr>
              <w:rPr>
                <w:rFonts w:asciiTheme="majorEastAsia" w:eastAsiaTheme="majorEastAsia" w:hAnsiTheme="majorEastAsia"/>
                <w:b/>
                <w:szCs w:val="21"/>
              </w:rPr>
            </w:pPr>
          </w:p>
        </w:tc>
      </w:tr>
      <w:tr w:rsidR="00C861BF" w:rsidRPr="00371914" w:rsidTr="00C861BF">
        <w:tc>
          <w:tcPr>
            <w:tcW w:w="7521" w:type="dxa"/>
            <w:tcMar>
              <w:top w:w="100" w:type="dxa"/>
              <w:left w:w="100" w:type="dxa"/>
              <w:bottom w:w="100" w:type="dxa"/>
              <w:right w:w="100" w:type="dxa"/>
            </w:tcMar>
          </w:tcPr>
          <w:p w:rsidR="00C861BF" w:rsidRDefault="00C861BF" w:rsidP="005E72A6">
            <w:pPr>
              <w:rPr>
                <w:rFonts w:asciiTheme="majorEastAsia" w:eastAsiaTheme="majorEastAsia" w:hAnsiTheme="majorEastAsia"/>
                <w:szCs w:val="21"/>
              </w:rPr>
            </w:pPr>
            <w:r>
              <w:rPr>
                <w:rFonts w:asciiTheme="majorEastAsia" w:eastAsiaTheme="majorEastAsia" w:hAnsiTheme="majorEastAsia" w:hint="eastAsia"/>
                <w:szCs w:val="21"/>
              </w:rPr>
              <w:t>int *a</w:t>
            </w:r>
            <w:r>
              <w:rPr>
                <w:rFonts w:asciiTheme="majorEastAsia" w:eastAsiaTheme="majorEastAsia" w:hAnsiTheme="majorEastAsia"/>
                <w:szCs w:val="21"/>
              </w:rPr>
              <w:t>rgc</w:t>
            </w:r>
          </w:p>
          <w:p w:rsidR="00C861BF" w:rsidRPr="00C861BF" w:rsidRDefault="00C861BF" w:rsidP="00C861BF">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main関数に渡されたargc</w:t>
            </w:r>
            <w:r>
              <w:rPr>
                <w:rFonts w:asciiTheme="majorEastAsia" w:eastAsiaTheme="majorEastAsia" w:hAnsiTheme="majorEastAsia" w:hint="eastAsia"/>
                <w:szCs w:val="21"/>
              </w:rPr>
              <w:t>のポインタ</w:t>
            </w:r>
          </w:p>
        </w:tc>
        <w:tc>
          <w:tcPr>
            <w:tcW w:w="851" w:type="dxa"/>
            <w:vMerge w:val="restart"/>
            <w:tcMar>
              <w:top w:w="100" w:type="dxa"/>
              <w:left w:w="100" w:type="dxa"/>
              <w:bottom w:w="100" w:type="dxa"/>
              <w:right w:w="100" w:type="dxa"/>
            </w:tcMar>
          </w:tcPr>
          <w:p w:rsidR="00C861BF" w:rsidRPr="00C861BF" w:rsidRDefault="00C861BF" w:rsidP="00371914">
            <w:pPr>
              <w:rPr>
                <w:rFonts w:asciiTheme="majorEastAsia" w:eastAsiaTheme="majorEastAsia" w:hAnsiTheme="majorEastAsia"/>
                <w:b/>
                <w:szCs w:val="21"/>
              </w:rPr>
            </w:pPr>
            <w:r w:rsidRPr="00C861BF">
              <w:rPr>
                <w:rFonts w:asciiTheme="majorEastAsia" w:eastAsiaTheme="majorEastAsia" w:hAnsiTheme="majorEastAsia" w:hint="eastAsia"/>
                <w:b/>
                <w:szCs w:val="21"/>
              </w:rPr>
              <w:t>引数</w:t>
            </w:r>
          </w:p>
        </w:tc>
      </w:tr>
      <w:tr w:rsidR="00C861BF" w:rsidRPr="00371914" w:rsidTr="00C861BF">
        <w:tc>
          <w:tcPr>
            <w:tcW w:w="7521" w:type="dxa"/>
            <w:tcMar>
              <w:top w:w="100" w:type="dxa"/>
              <w:left w:w="100" w:type="dxa"/>
              <w:bottom w:w="100" w:type="dxa"/>
              <w:right w:w="100" w:type="dxa"/>
            </w:tcMar>
          </w:tcPr>
          <w:p w:rsidR="00C861BF" w:rsidRDefault="00C861BF" w:rsidP="005E72A6">
            <w:pPr>
              <w:rPr>
                <w:rFonts w:asciiTheme="majorEastAsia" w:eastAsiaTheme="majorEastAsia" w:hAnsiTheme="majorEastAsia"/>
                <w:szCs w:val="21"/>
              </w:rPr>
            </w:pPr>
            <w:r>
              <w:rPr>
                <w:rFonts w:asciiTheme="majorEastAsia" w:eastAsiaTheme="majorEastAsia" w:hAnsiTheme="majorEastAsia"/>
                <w:szCs w:val="21"/>
              </w:rPr>
              <w:t>char</w:t>
            </w:r>
            <w:r>
              <w:rPr>
                <w:rFonts w:asciiTheme="majorEastAsia" w:eastAsiaTheme="majorEastAsia" w:hAnsiTheme="majorEastAsia" w:hint="eastAsia"/>
                <w:szCs w:val="21"/>
              </w:rPr>
              <w:t xml:space="preserve"> ***</w:t>
            </w:r>
            <w:r>
              <w:rPr>
                <w:rFonts w:asciiTheme="majorEastAsia" w:eastAsiaTheme="majorEastAsia" w:hAnsiTheme="majorEastAsia"/>
                <w:szCs w:val="21"/>
              </w:rPr>
              <w:t>argv</w:t>
            </w:r>
          </w:p>
          <w:p w:rsidR="00C861BF" w:rsidRPr="00C861BF" w:rsidRDefault="00C861BF" w:rsidP="00C861BF">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main関数に渡されたargv</w:t>
            </w:r>
            <w:r>
              <w:rPr>
                <w:rFonts w:asciiTheme="majorEastAsia" w:eastAsiaTheme="majorEastAsia" w:hAnsiTheme="majorEastAsia" w:hint="eastAsia"/>
                <w:szCs w:val="21"/>
              </w:rPr>
              <w:t>のポインタ</w:t>
            </w:r>
          </w:p>
        </w:tc>
        <w:tc>
          <w:tcPr>
            <w:tcW w:w="851" w:type="dxa"/>
            <w:vMerge/>
            <w:tcMar>
              <w:top w:w="100" w:type="dxa"/>
              <w:left w:w="100" w:type="dxa"/>
              <w:bottom w:w="100" w:type="dxa"/>
              <w:right w:w="100" w:type="dxa"/>
            </w:tcMar>
          </w:tcPr>
          <w:p w:rsidR="00C861BF" w:rsidRPr="00C861BF" w:rsidRDefault="00C861BF" w:rsidP="00371914">
            <w:pPr>
              <w:rPr>
                <w:rFonts w:asciiTheme="majorEastAsia" w:eastAsiaTheme="majorEastAsia" w:hAnsiTheme="majorEastAsia"/>
                <w:b/>
                <w:szCs w:val="21"/>
              </w:rPr>
            </w:pPr>
          </w:p>
        </w:tc>
      </w:tr>
      <w:tr w:rsidR="00C861BF" w:rsidRPr="00371914" w:rsidTr="00C861BF">
        <w:tc>
          <w:tcPr>
            <w:tcW w:w="7521" w:type="dxa"/>
            <w:tcMar>
              <w:top w:w="100" w:type="dxa"/>
              <w:left w:w="100" w:type="dxa"/>
              <w:bottom w:w="100" w:type="dxa"/>
              <w:right w:w="100" w:type="dxa"/>
            </w:tcMar>
          </w:tcPr>
          <w:p w:rsidR="00C861BF" w:rsidRDefault="00C861BF" w:rsidP="005E72A6">
            <w:pPr>
              <w:rPr>
                <w:rFonts w:asciiTheme="majorEastAsia" w:eastAsiaTheme="majorEastAsia" w:hAnsiTheme="majorEastAsia"/>
                <w:szCs w:val="21"/>
              </w:rPr>
            </w:pPr>
            <w:r>
              <w:rPr>
                <w:rFonts w:asciiTheme="majorEastAsia" w:eastAsiaTheme="majorEastAsia" w:hAnsiTheme="majorEastAsia"/>
                <w:szCs w:val="21"/>
              </w:rPr>
              <w:t>MPI_SUCCESS</w:t>
            </w:r>
          </w:p>
          <w:p w:rsidR="00C861BF" w:rsidRPr="00C861BF" w:rsidRDefault="00C861BF" w:rsidP="00C861BF">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成功</w:t>
            </w:r>
          </w:p>
        </w:tc>
        <w:tc>
          <w:tcPr>
            <w:tcW w:w="851" w:type="dxa"/>
            <w:vMerge w:val="restart"/>
            <w:tcMar>
              <w:top w:w="100" w:type="dxa"/>
              <w:left w:w="100" w:type="dxa"/>
              <w:bottom w:w="100" w:type="dxa"/>
              <w:right w:w="100" w:type="dxa"/>
            </w:tcMar>
          </w:tcPr>
          <w:p w:rsidR="00C861BF" w:rsidRPr="00C861BF" w:rsidRDefault="00C861BF" w:rsidP="00371914">
            <w:pPr>
              <w:rPr>
                <w:rFonts w:asciiTheme="majorEastAsia" w:eastAsiaTheme="majorEastAsia" w:hAnsiTheme="majorEastAsia"/>
                <w:b/>
                <w:szCs w:val="21"/>
              </w:rPr>
            </w:pPr>
            <w:r w:rsidRPr="00C861BF">
              <w:rPr>
                <w:rFonts w:asciiTheme="majorEastAsia" w:eastAsiaTheme="majorEastAsia" w:hAnsiTheme="majorEastAsia"/>
                <w:b/>
                <w:szCs w:val="21"/>
              </w:rPr>
              <w:t>戻り値</w:t>
            </w:r>
          </w:p>
          <w:p w:rsidR="00C861BF" w:rsidRPr="00C861BF" w:rsidRDefault="00C861BF" w:rsidP="00371914">
            <w:pPr>
              <w:rPr>
                <w:rFonts w:asciiTheme="majorEastAsia" w:eastAsiaTheme="majorEastAsia" w:hAnsiTheme="majorEastAsia"/>
                <w:szCs w:val="21"/>
              </w:rPr>
            </w:pPr>
          </w:p>
        </w:tc>
      </w:tr>
      <w:tr w:rsidR="00C861BF" w:rsidRPr="00371914" w:rsidTr="00C861BF">
        <w:tc>
          <w:tcPr>
            <w:tcW w:w="7521" w:type="dxa"/>
            <w:tcMar>
              <w:top w:w="100" w:type="dxa"/>
              <w:left w:w="100" w:type="dxa"/>
              <w:bottom w:w="100" w:type="dxa"/>
              <w:right w:w="100" w:type="dxa"/>
            </w:tcMar>
          </w:tcPr>
          <w:p w:rsidR="00C861BF" w:rsidRDefault="00C861BF" w:rsidP="00C861BF">
            <w:pPr>
              <w:rPr>
                <w:rFonts w:asciiTheme="majorEastAsia" w:eastAsiaTheme="majorEastAsia" w:hAnsiTheme="majorEastAsia"/>
                <w:szCs w:val="21"/>
              </w:rPr>
            </w:pPr>
            <w:r w:rsidRPr="00C861BF">
              <w:rPr>
                <w:rFonts w:asciiTheme="majorEastAsia" w:eastAsiaTheme="majorEastAsia" w:hAnsiTheme="majorEastAsia"/>
                <w:szCs w:val="21"/>
              </w:rPr>
              <w:t>MPI_SUCCESS以外</w:t>
            </w:r>
          </w:p>
          <w:p w:rsidR="00C861BF" w:rsidRPr="00C861BF" w:rsidRDefault="00C861BF" w:rsidP="00C861BF">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失敗</w:t>
            </w:r>
          </w:p>
        </w:tc>
        <w:tc>
          <w:tcPr>
            <w:tcW w:w="851" w:type="dxa"/>
            <w:vMerge/>
            <w:tcMar>
              <w:top w:w="100" w:type="dxa"/>
              <w:left w:w="100" w:type="dxa"/>
              <w:bottom w:w="100" w:type="dxa"/>
              <w:right w:w="100" w:type="dxa"/>
            </w:tcMar>
          </w:tcPr>
          <w:p w:rsidR="00C861BF" w:rsidRPr="00C861BF" w:rsidRDefault="00C861BF" w:rsidP="00371914">
            <w:pPr>
              <w:rPr>
                <w:rFonts w:asciiTheme="majorEastAsia" w:eastAsiaTheme="majorEastAsia" w:hAnsiTheme="majorEastAsia"/>
                <w:b/>
                <w:szCs w:val="21"/>
              </w:rPr>
            </w:pPr>
          </w:p>
        </w:tc>
      </w:tr>
      <w:tr w:rsidR="00371914" w:rsidRPr="00371914" w:rsidTr="00C861BF">
        <w:trPr>
          <w:trHeight w:val="20"/>
        </w:trPr>
        <w:tc>
          <w:tcPr>
            <w:tcW w:w="7521" w:type="dxa"/>
            <w:tcMar>
              <w:top w:w="100" w:type="dxa"/>
              <w:left w:w="100" w:type="dxa"/>
              <w:bottom w:w="100" w:type="dxa"/>
              <w:right w:w="100" w:type="dxa"/>
            </w:tcMar>
          </w:tcPr>
          <w:p w:rsidR="005E72A6" w:rsidRPr="00C861BF" w:rsidRDefault="005E72A6" w:rsidP="00371914">
            <w:pPr>
              <w:rPr>
                <w:rFonts w:asciiTheme="majorEastAsia" w:eastAsiaTheme="majorEastAsia" w:hAnsiTheme="majorEastAsia"/>
                <w:szCs w:val="21"/>
              </w:rPr>
            </w:pPr>
            <w:r w:rsidRPr="00C861BF">
              <w:rPr>
                <w:rFonts w:asciiTheme="majorEastAsia" w:eastAsiaTheme="majorEastAsia" w:hAnsiTheme="majorEastAsia"/>
                <w:szCs w:val="21"/>
              </w:rPr>
              <w:t>MPI実行環境の初期化。MPI関数を呼び出す前に実行する必要があります。</w:t>
            </w:r>
          </w:p>
        </w:tc>
        <w:tc>
          <w:tcPr>
            <w:tcW w:w="851" w:type="dxa"/>
            <w:tcMar>
              <w:top w:w="100" w:type="dxa"/>
              <w:left w:w="100" w:type="dxa"/>
              <w:bottom w:w="100" w:type="dxa"/>
              <w:right w:w="100" w:type="dxa"/>
            </w:tcMar>
          </w:tcPr>
          <w:p w:rsidR="00371914" w:rsidRPr="00C861BF" w:rsidRDefault="005E72A6" w:rsidP="00371914">
            <w:pPr>
              <w:rPr>
                <w:rFonts w:asciiTheme="majorEastAsia" w:eastAsiaTheme="majorEastAsia" w:hAnsiTheme="majorEastAsia"/>
                <w:b/>
                <w:szCs w:val="21"/>
              </w:rPr>
            </w:pPr>
            <w:r w:rsidRPr="00C861BF">
              <w:rPr>
                <w:rFonts w:asciiTheme="majorEastAsia" w:eastAsiaTheme="majorEastAsia" w:hAnsiTheme="majorEastAsia" w:hint="eastAsia"/>
                <w:b/>
                <w:szCs w:val="21"/>
              </w:rPr>
              <w:t>機能</w:t>
            </w:r>
          </w:p>
        </w:tc>
      </w:tr>
    </w:tbl>
    <w:p w:rsidR="00371914" w:rsidRPr="00371914" w:rsidRDefault="00371914" w:rsidP="00371914"/>
    <w:p w:rsidR="00371914" w:rsidRPr="00371914" w:rsidRDefault="00371914" w:rsidP="00371914">
      <w:r w:rsidRPr="00371914">
        <w:rPr>
          <w:b/>
        </w:rPr>
        <w:t>MPI_Comm_rank()</w:t>
      </w:r>
    </w:p>
    <w:p w:rsidR="00371914" w:rsidRDefault="00371914" w:rsidP="00371914"/>
    <w:tbl>
      <w:tblPr>
        <w:bidiVisual/>
        <w:tblW w:w="8372"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7521"/>
        <w:gridCol w:w="851"/>
      </w:tblGrid>
      <w:tr w:rsidR="00C861BF" w:rsidRPr="00371914" w:rsidTr="00C861BF">
        <w:tc>
          <w:tcPr>
            <w:tcW w:w="7521" w:type="dxa"/>
            <w:tcMar>
              <w:top w:w="100" w:type="dxa"/>
              <w:left w:w="100" w:type="dxa"/>
              <w:bottom w:w="100" w:type="dxa"/>
              <w:right w:w="100" w:type="dxa"/>
            </w:tcMar>
          </w:tcPr>
          <w:p w:rsidR="00C861BF" w:rsidRPr="00C861BF" w:rsidRDefault="00663E01" w:rsidP="00C861BF">
            <w:pPr>
              <w:rPr>
                <w:rFonts w:asciiTheme="majorEastAsia" w:eastAsiaTheme="majorEastAsia" w:hAnsiTheme="majorEastAsia"/>
                <w:szCs w:val="21"/>
              </w:rPr>
            </w:pPr>
            <w:r w:rsidRPr="00C861BF">
              <w:rPr>
                <w:rFonts w:asciiTheme="majorEastAsia" w:eastAsiaTheme="majorEastAsia" w:hAnsiTheme="majorEastAsia"/>
              </w:rPr>
              <w:t>int MPI_Comm_rank(MPI_Comm comm, int *rank)</w:t>
            </w:r>
          </w:p>
        </w:tc>
        <w:tc>
          <w:tcPr>
            <w:tcW w:w="851" w:type="dxa"/>
            <w:tcMar>
              <w:top w:w="100" w:type="dxa"/>
              <w:left w:w="100" w:type="dxa"/>
              <w:bottom w:w="100" w:type="dxa"/>
              <w:right w:w="100" w:type="dxa"/>
            </w:tcMar>
          </w:tcPr>
          <w:p w:rsidR="00C861BF" w:rsidRPr="00C861BF" w:rsidRDefault="00C861BF" w:rsidP="00C861BF">
            <w:pPr>
              <w:rPr>
                <w:rFonts w:asciiTheme="majorEastAsia" w:eastAsiaTheme="majorEastAsia" w:hAnsiTheme="majorEastAsia"/>
                <w:b/>
                <w:szCs w:val="21"/>
              </w:rPr>
            </w:pPr>
          </w:p>
        </w:tc>
      </w:tr>
      <w:tr w:rsidR="00C861BF" w:rsidRPr="00371914" w:rsidTr="00C861BF">
        <w:tc>
          <w:tcPr>
            <w:tcW w:w="7521" w:type="dxa"/>
            <w:tcMar>
              <w:top w:w="100" w:type="dxa"/>
              <w:left w:w="100" w:type="dxa"/>
              <w:bottom w:w="100" w:type="dxa"/>
              <w:right w:w="100" w:type="dxa"/>
            </w:tcMar>
          </w:tcPr>
          <w:p w:rsidR="00663E01" w:rsidRDefault="00663E01" w:rsidP="00663E01">
            <w:pPr>
              <w:rPr>
                <w:rFonts w:asciiTheme="majorEastAsia" w:eastAsiaTheme="majorEastAsia" w:hAnsiTheme="majorEastAsia"/>
              </w:rPr>
            </w:pPr>
            <w:r>
              <w:rPr>
                <w:rFonts w:asciiTheme="majorEastAsia" w:eastAsiaTheme="majorEastAsia" w:hAnsiTheme="majorEastAsia" w:hint="eastAsia"/>
              </w:rPr>
              <w:t xml:space="preserve">MPI_Comm </w:t>
            </w:r>
            <w:r>
              <w:rPr>
                <w:rFonts w:asciiTheme="majorEastAsia" w:eastAsiaTheme="majorEastAsia" w:hAnsiTheme="majorEastAsia"/>
              </w:rPr>
              <w:t>comm</w:t>
            </w:r>
          </w:p>
          <w:p w:rsidR="00C861BF" w:rsidRPr="00663E01" w:rsidRDefault="00663E01" w:rsidP="00663E01">
            <w:pPr>
              <w:ind w:firstLineChars="100" w:firstLine="210"/>
              <w:rPr>
                <w:rFonts w:asciiTheme="majorEastAsia" w:eastAsiaTheme="majorEastAsia" w:hAnsiTheme="majorEastAsia"/>
              </w:rPr>
            </w:pPr>
            <w:r w:rsidRPr="00C861BF">
              <w:rPr>
                <w:rFonts w:asciiTheme="majorEastAsia" w:eastAsiaTheme="majorEastAsia" w:hAnsiTheme="majorEastAsia"/>
              </w:rPr>
              <w:t>コミュニケータ(通信可能なプロセスのグループ)</w:t>
            </w:r>
          </w:p>
        </w:tc>
        <w:tc>
          <w:tcPr>
            <w:tcW w:w="851" w:type="dxa"/>
            <w:vMerge w:val="restart"/>
            <w:tcMar>
              <w:top w:w="100" w:type="dxa"/>
              <w:left w:w="100" w:type="dxa"/>
              <w:bottom w:w="100" w:type="dxa"/>
              <w:right w:w="100" w:type="dxa"/>
            </w:tcMar>
          </w:tcPr>
          <w:p w:rsidR="00C861BF" w:rsidRPr="00C861BF" w:rsidRDefault="00C861BF" w:rsidP="00C861BF">
            <w:pPr>
              <w:rPr>
                <w:rFonts w:asciiTheme="majorEastAsia" w:eastAsiaTheme="majorEastAsia" w:hAnsiTheme="majorEastAsia"/>
                <w:b/>
                <w:szCs w:val="21"/>
              </w:rPr>
            </w:pPr>
            <w:r w:rsidRPr="00C861BF">
              <w:rPr>
                <w:rFonts w:asciiTheme="majorEastAsia" w:eastAsiaTheme="majorEastAsia" w:hAnsiTheme="majorEastAsia" w:hint="eastAsia"/>
                <w:b/>
                <w:szCs w:val="21"/>
              </w:rPr>
              <w:t>引数</w:t>
            </w:r>
          </w:p>
        </w:tc>
      </w:tr>
      <w:tr w:rsidR="00C861BF" w:rsidRPr="00371914" w:rsidTr="00C861BF">
        <w:tc>
          <w:tcPr>
            <w:tcW w:w="7521" w:type="dxa"/>
            <w:tcMar>
              <w:top w:w="100" w:type="dxa"/>
              <w:left w:w="100" w:type="dxa"/>
              <w:bottom w:w="100" w:type="dxa"/>
              <w:right w:w="100" w:type="dxa"/>
            </w:tcMar>
          </w:tcPr>
          <w:p w:rsidR="00663E01" w:rsidRDefault="00663E01" w:rsidP="00663E01">
            <w:pPr>
              <w:rPr>
                <w:rFonts w:asciiTheme="majorEastAsia" w:eastAsiaTheme="majorEastAsia" w:hAnsiTheme="majorEastAsia"/>
              </w:rPr>
            </w:pPr>
            <w:r>
              <w:rPr>
                <w:rFonts w:asciiTheme="majorEastAsia" w:eastAsiaTheme="majorEastAsia" w:hAnsiTheme="majorEastAsia" w:hint="eastAsia"/>
              </w:rPr>
              <w:t>int *</w:t>
            </w:r>
            <w:r w:rsidRPr="00C861BF">
              <w:rPr>
                <w:rFonts w:asciiTheme="majorEastAsia" w:eastAsiaTheme="majorEastAsia" w:hAnsiTheme="majorEastAsia"/>
              </w:rPr>
              <w:t>rank</w:t>
            </w:r>
          </w:p>
          <w:p w:rsidR="00C861BF" w:rsidRPr="00C861BF" w:rsidRDefault="00663E01" w:rsidP="00663E01">
            <w:pPr>
              <w:ind w:firstLineChars="100" w:firstLine="210"/>
              <w:rPr>
                <w:rFonts w:asciiTheme="majorEastAsia" w:eastAsiaTheme="majorEastAsia" w:hAnsiTheme="majorEastAsia"/>
                <w:szCs w:val="21"/>
              </w:rPr>
            </w:pPr>
            <w:r w:rsidRPr="00C861BF">
              <w:rPr>
                <w:rFonts w:asciiTheme="majorEastAsia" w:eastAsiaTheme="majorEastAsia" w:hAnsiTheme="majorEastAsia"/>
              </w:rPr>
              <w:t>関数を呼び出したプロセスのcomm内でのランク</w:t>
            </w:r>
          </w:p>
        </w:tc>
        <w:tc>
          <w:tcPr>
            <w:tcW w:w="851" w:type="dxa"/>
            <w:vMerge/>
            <w:tcMar>
              <w:top w:w="100" w:type="dxa"/>
              <w:left w:w="100" w:type="dxa"/>
              <w:bottom w:w="100" w:type="dxa"/>
              <w:right w:w="100" w:type="dxa"/>
            </w:tcMar>
          </w:tcPr>
          <w:p w:rsidR="00C861BF" w:rsidRPr="00C861BF" w:rsidRDefault="00C861BF" w:rsidP="00C861BF">
            <w:pPr>
              <w:rPr>
                <w:rFonts w:asciiTheme="majorEastAsia" w:eastAsiaTheme="majorEastAsia" w:hAnsiTheme="majorEastAsia"/>
                <w:b/>
                <w:szCs w:val="21"/>
              </w:rPr>
            </w:pPr>
          </w:p>
        </w:tc>
      </w:tr>
      <w:tr w:rsidR="00C861BF" w:rsidRPr="00371914" w:rsidTr="00C861BF">
        <w:tc>
          <w:tcPr>
            <w:tcW w:w="7521" w:type="dxa"/>
            <w:tcMar>
              <w:top w:w="100" w:type="dxa"/>
              <w:left w:w="100" w:type="dxa"/>
              <w:bottom w:w="100" w:type="dxa"/>
              <w:right w:w="100" w:type="dxa"/>
            </w:tcMar>
          </w:tcPr>
          <w:p w:rsidR="00C861BF" w:rsidRDefault="00C861BF" w:rsidP="00C861BF">
            <w:pPr>
              <w:rPr>
                <w:rFonts w:asciiTheme="majorEastAsia" w:eastAsiaTheme="majorEastAsia" w:hAnsiTheme="majorEastAsia"/>
                <w:szCs w:val="21"/>
              </w:rPr>
            </w:pPr>
            <w:r>
              <w:rPr>
                <w:rFonts w:asciiTheme="majorEastAsia" w:eastAsiaTheme="majorEastAsia" w:hAnsiTheme="majorEastAsia"/>
                <w:szCs w:val="21"/>
              </w:rPr>
              <w:t>MPI_SUCCESS</w:t>
            </w:r>
          </w:p>
          <w:p w:rsidR="00C861BF" w:rsidRPr="00C861BF" w:rsidRDefault="00C861BF" w:rsidP="00C861BF">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成功</w:t>
            </w:r>
          </w:p>
        </w:tc>
        <w:tc>
          <w:tcPr>
            <w:tcW w:w="851" w:type="dxa"/>
            <w:vMerge w:val="restart"/>
            <w:tcMar>
              <w:top w:w="100" w:type="dxa"/>
              <w:left w:w="100" w:type="dxa"/>
              <w:bottom w:w="100" w:type="dxa"/>
              <w:right w:w="100" w:type="dxa"/>
            </w:tcMar>
          </w:tcPr>
          <w:p w:rsidR="00C861BF" w:rsidRPr="00C861BF" w:rsidRDefault="00C861BF" w:rsidP="00C861BF">
            <w:pPr>
              <w:rPr>
                <w:rFonts w:asciiTheme="majorEastAsia" w:eastAsiaTheme="majorEastAsia" w:hAnsiTheme="majorEastAsia"/>
                <w:b/>
                <w:szCs w:val="21"/>
              </w:rPr>
            </w:pPr>
            <w:r w:rsidRPr="00C861BF">
              <w:rPr>
                <w:rFonts w:asciiTheme="majorEastAsia" w:eastAsiaTheme="majorEastAsia" w:hAnsiTheme="majorEastAsia"/>
                <w:b/>
                <w:szCs w:val="21"/>
              </w:rPr>
              <w:t>戻り値</w:t>
            </w:r>
          </w:p>
          <w:p w:rsidR="00C861BF" w:rsidRPr="00C861BF" w:rsidRDefault="00C861BF" w:rsidP="00C861BF">
            <w:pPr>
              <w:rPr>
                <w:rFonts w:asciiTheme="majorEastAsia" w:eastAsiaTheme="majorEastAsia" w:hAnsiTheme="majorEastAsia"/>
                <w:szCs w:val="21"/>
              </w:rPr>
            </w:pPr>
          </w:p>
        </w:tc>
      </w:tr>
      <w:tr w:rsidR="00C861BF" w:rsidRPr="00371914" w:rsidTr="00C861BF">
        <w:tc>
          <w:tcPr>
            <w:tcW w:w="7521" w:type="dxa"/>
            <w:tcMar>
              <w:top w:w="100" w:type="dxa"/>
              <w:left w:w="100" w:type="dxa"/>
              <w:bottom w:w="100" w:type="dxa"/>
              <w:right w:w="100" w:type="dxa"/>
            </w:tcMar>
          </w:tcPr>
          <w:p w:rsidR="00C861BF" w:rsidRDefault="00C861BF" w:rsidP="00C861BF">
            <w:pPr>
              <w:rPr>
                <w:rFonts w:asciiTheme="majorEastAsia" w:eastAsiaTheme="majorEastAsia" w:hAnsiTheme="majorEastAsia"/>
                <w:szCs w:val="21"/>
              </w:rPr>
            </w:pPr>
            <w:r w:rsidRPr="00C861BF">
              <w:rPr>
                <w:rFonts w:asciiTheme="majorEastAsia" w:eastAsiaTheme="majorEastAsia" w:hAnsiTheme="majorEastAsia"/>
                <w:szCs w:val="21"/>
              </w:rPr>
              <w:t>MPI_SUCCESS以外</w:t>
            </w:r>
          </w:p>
          <w:p w:rsidR="00C861BF" w:rsidRPr="00C861BF" w:rsidRDefault="00C861BF" w:rsidP="00C861BF">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失敗</w:t>
            </w:r>
          </w:p>
        </w:tc>
        <w:tc>
          <w:tcPr>
            <w:tcW w:w="851" w:type="dxa"/>
            <w:vMerge/>
            <w:tcMar>
              <w:top w:w="100" w:type="dxa"/>
              <w:left w:w="100" w:type="dxa"/>
              <w:bottom w:w="100" w:type="dxa"/>
              <w:right w:w="100" w:type="dxa"/>
            </w:tcMar>
          </w:tcPr>
          <w:p w:rsidR="00C861BF" w:rsidRPr="00C861BF" w:rsidRDefault="00C861BF" w:rsidP="00C861BF">
            <w:pPr>
              <w:rPr>
                <w:rFonts w:asciiTheme="majorEastAsia" w:eastAsiaTheme="majorEastAsia" w:hAnsiTheme="majorEastAsia"/>
                <w:b/>
                <w:szCs w:val="21"/>
              </w:rPr>
            </w:pPr>
          </w:p>
        </w:tc>
      </w:tr>
      <w:tr w:rsidR="00C861BF" w:rsidRPr="00371914" w:rsidTr="00C861BF">
        <w:trPr>
          <w:trHeight w:val="20"/>
        </w:trPr>
        <w:tc>
          <w:tcPr>
            <w:tcW w:w="7521" w:type="dxa"/>
            <w:tcMar>
              <w:top w:w="100" w:type="dxa"/>
              <w:left w:w="100" w:type="dxa"/>
              <w:bottom w:w="100" w:type="dxa"/>
              <w:right w:w="100" w:type="dxa"/>
            </w:tcMar>
          </w:tcPr>
          <w:p w:rsidR="00C861BF" w:rsidRPr="00C861BF" w:rsidRDefault="00663E01" w:rsidP="00C861BF">
            <w:pPr>
              <w:rPr>
                <w:rFonts w:asciiTheme="majorEastAsia" w:eastAsiaTheme="majorEastAsia" w:hAnsiTheme="majorEastAsia"/>
                <w:szCs w:val="21"/>
              </w:rPr>
            </w:pPr>
            <w:r w:rsidRPr="00C861BF">
              <w:rPr>
                <w:rFonts w:asciiTheme="majorEastAsia" w:eastAsiaTheme="majorEastAsia" w:hAnsiTheme="majorEastAsia"/>
              </w:rPr>
              <w:t>comm内でのランクを取得します。通常、MPI_COMM_WORD を指定します。</w:t>
            </w:r>
          </w:p>
        </w:tc>
        <w:tc>
          <w:tcPr>
            <w:tcW w:w="851" w:type="dxa"/>
            <w:tcMar>
              <w:top w:w="100" w:type="dxa"/>
              <w:left w:w="100" w:type="dxa"/>
              <w:bottom w:w="100" w:type="dxa"/>
              <w:right w:w="100" w:type="dxa"/>
            </w:tcMar>
          </w:tcPr>
          <w:p w:rsidR="00C861BF" w:rsidRPr="00C861BF" w:rsidRDefault="00C861BF" w:rsidP="00C861BF">
            <w:pPr>
              <w:rPr>
                <w:rFonts w:asciiTheme="majorEastAsia" w:eastAsiaTheme="majorEastAsia" w:hAnsiTheme="majorEastAsia"/>
                <w:b/>
                <w:szCs w:val="21"/>
              </w:rPr>
            </w:pPr>
            <w:r w:rsidRPr="00C861BF">
              <w:rPr>
                <w:rFonts w:asciiTheme="majorEastAsia" w:eastAsiaTheme="majorEastAsia" w:hAnsiTheme="majorEastAsia" w:hint="eastAsia"/>
                <w:b/>
                <w:szCs w:val="21"/>
              </w:rPr>
              <w:t>機能</w:t>
            </w:r>
          </w:p>
        </w:tc>
      </w:tr>
    </w:tbl>
    <w:p w:rsidR="00C861BF" w:rsidRPr="00371914" w:rsidRDefault="00C861BF" w:rsidP="00371914"/>
    <w:p w:rsidR="00371914" w:rsidRDefault="00371914" w:rsidP="00371914">
      <w:pPr>
        <w:rPr>
          <w:b/>
        </w:rPr>
      </w:pPr>
      <w:r w:rsidRPr="00371914">
        <w:rPr>
          <w:b/>
        </w:rPr>
        <w:t>MPI_Comm_size()</w:t>
      </w:r>
    </w:p>
    <w:p w:rsidR="00371914" w:rsidRDefault="00371914" w:rsidP="00371914"/>
    <w:tbl>
      <w:tblPr>
        <w:bidiVisual/>
        <w:tblW w:w="8372"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7521"/>
        <w:gridCol w:w="851"/>
      </w:tblGrid>
      <w:tr w:rsidR="00663E01" w:rsidRPr="00371914" w:rsidTr="00663E01">
        <w:tc>
          <w:tcPr>
            <w:tcW w:w="7521" w:type="dxa"/>
            <w:tcMar>
              <w:top w:w="100" w:type="dxa"/>
              <w:left w:w="100" w:type="dxa"/>
              <w:bottom w:w="100" w:type="dxa"/>
              <w:right w:w="100" w:type="dxa"/>
            </w:tcMar>
          </w:tcPr>
          <w:p w:rsidR="00663E01" w:rsidRPr="00C861BF" w:rsidRDefault="00663E01" w:rsidP="00663E01">
            <w:pPr>
              <w:rPr>
                <w:rFonts w:asciiTheme="majorEastAsia" w:eastAsiaTheme="majorEastAsia" w:hAnsiTheme="majorEastAsia"/>
                <w:szCs w:val="21"/>
              </w:rPr>
            </w:pPr>
            <w:r w:rsidRPr="00663E01">
              <w:rPr>
                <w:rFonts w:asciiTheme="majorEastAsia" w:eastAsiaTheme="majorEastAsia" w:hAnsiTheme="majorEastAsia"/>
              </w:rPr>
              <w:t>int MPI_Comm_size(MPI_Comm comm, int *size)</w:t>
            </w:r>
          </w:p>
        </w:tc>
        <w:tc>
          <w:tcPr>
            <w:tcW w:w="851" w:type="dxa"/>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p>
        </w:tc>
      </w:tr>
      <w:tr w:rsidR="00663E01" w:rsidRPr="00371914" w:rsidTr="00663E01">
        <w:tc>
          <w:tcPr>
            <w:tcW w:w="7521" w:type="dxa"/>
            <w:tcMar>
              <w:top w:w="100" w:type="dxa"/>
              <w:left w:w="100" w:type="dxa"/>
              <w:bottom w:w="100" w:type="dxa"/>
              <w:right w:w="100" w:type="dxa"/>
            </w:tcMar>
          </w:tcPr>
          <w:p w:rsidR="00663E01" w:rsidRDefault="00663E01" w:rsidP="00663E01">
            <w:pPr>
              <w:rPr>
                <w:rFonts w:asciiTheme="majorEastAsia" w:eastAsiaTheme="majorEastAsia" w:hAnsiTheme="majorEastAsia"/>
              </w:rPr>
            </w:pPr>
            <w:r>
              <w:rPr>
                <w:rFonts w:asciiTheme="majorEastAsia" w:eastAsiaTheme="majorEastAsia" w:hAnsiTheme="majorEastAsia" w:hint="eastAsia"/>
              </w:rPr>
              <w:t xml:space="preserve">MPI_Comm </w:t>
            </w:r>
            <w:r>
              <w:rPr>
                <w:rFonts w:asciiTheme="majorEastAsia" w:eastAsiaTheme="majorEastAsia" w:hAnsiTheme="majorEastAsia"/>
              </w:rPr>
              <w:t>comm</w:t>
            </w:r>
          </w:p>
          <w:p w:rsidR="00663E01" w:rsidRPr="00663E01" w:rsidRDefault="00663E01" w:rsidP="00663E01">
            <w:pPr>
              <w:ind w:firstLineChars="100" w:firstLine="210"/>
              <w:rPr>
                <w:rFonts w:asciiTheme="majorEastAsia" w:eastAsiaTheme="majorEastAsia" w:hAnsiTheme="majorEastAsia"/>
              </w:rPr>
            </w:pPr>
            <w:r w:rsidRPr="00663E01">
              <w:rPr>
                <w:rFonts w:asciiTheme="majorEastAsia" w:eastAsiaTheme="majorEastAsia" w:hAnsiTheme="majorEastAsia"/>
              </w:rPr>
              <w:t>コミュニケータ(通信可能なプロセスのグループ)</w:t>
            </w:r>
          </w:p>
        </w:tc>
        <w:tc>
          <w:tcPr>
            <w:tcW w:w="851" w:type="dxa"/>
            <w:vMerge w:val="restart"/>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r w:rsidRPr="00C861BF">
              <w:rPr>
                <w:rFonts w:asciiTheme="majorEastAsia" w:eastAsiaTheme="majorEastAsia" w:hAnsiTheme="majorEastAsia" w:hint="eastAsia"/>
                <w:b/>
                <w:szCs w:val="21"/>
              </w:rPr>
              <w:t>引数</w:t>
            </w:r>
          </w:p>
        </w:tc>
      </w:tr>
      <w:tr w:rsidR="00663E01" w:rsidRPr="00371914" w:rsidTr="00663E01">
        <w:tc>
          <w:tcPr>
            <w:tcW w:w="7521" w:type="dxa"/>
            <w:tcMar>
              <w:top w:w="100" w:type="dxa"/>
              <w:left w:w="100" w:type="dxa"/>
              <w:bottom w:w="100" w:type="dxa"/>
              <w:right w:w="100" w:type="dxa"/>
            </w:tcMar>
          </w:tcPr>
          <w:p w:rsidR="00663E01" w:rsidRDefault="00663E01" w:rsidP="00663E01">
            <w:pPr>
              <w:rPr>
                <w:rFonts w:asciiTheme="majorEastAsia" w:eastAsiaTheme="majorEastAsia" w:hAnsiTheme="majorEastAsia"/>
              </w:rPr>
            </w:pPr>
            <w:r>
              <w:rPr>
                <w:rFonts w:asciiTheme="majorEastAsia" w:eastAsiaTheme="majorEastAsia" w:hAnsiTheme="majorEastAsia" w:hint="eastAsia"/>
              </w:rPr>
              <w:t>int *</w:t>
            </w:r>
            <w:r w:rsidRPr="00663E01">
              <w:rPr>
                <w:rFonts w:asciiTheme="majorEastAsia" w:eastAsiaTheme="majorEastAsia" w:hAnsiTheme="majorEastAsia"/>
              </w:rPr>
              <w:t>size</w:t>
            </w:r>
          </w:p>
          <w:p w:rsidR="00663E01" w:rsidRPr="00C861BF" w:rsidRDefault="00663E01" w:rsidP="00663E01">
            <w:pPr>
              <w:ind w:firstLineChars="100" w:firstLine="210"/>
              <w:rPr>
                <w:rFonts w:asciiTheme="majorEastAsia" w:eastAsiaTheme="majorEastAsia" w:hAnsiTheme="majorEastAsia"/>
                <w:szCs w:val="21"/>
              </w:rPr>
            </w:pPr>
            <w:r w:rsidRPr="00663E01">
              <w:rPr>
                <w:rFonts w:asciiTheme="majorEastAsia" w:eastAsiaTheme="majorEastAsia" w:hAnsiTheme="majorEastAsia"/>
              </w:rPr>
              <w:t>commに所属するプロセスの数</w:t>
            </w:r>
          </w:p>
        </w:tc>
        <w:tc>
          <w:tcPr>
            <w:tcW w:w="851" w:type="dxa"/>
            <w:vMerge/>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p>
        </w:tc>
      </w:tr>
      <w:tr w:rsidR="00663E01" w:rsidRPr="00371914" w:rsidTr="00663E01">
        <w:tc>
          <w:tcPr>
            <w:tcW w:w="7521" w:type="dxa"/>
            <w:tcMar>
              <w:top w:w="100" w:type="dxa"/>
              <w:left w:w="100" w:type="dxa"/>
              <w:bottom w:w="100" w:type="dxa"/>
              <w:right w:w="100" w:type="dxa"/>
            </w:tcMar>
          </w:tcPr>
          <w:p w:rsidR="00663E01" w:rsidRDefault="00663E01" w:rsidP="00663E01">
            <w:pPr>
              <w:rPr>
                <w:rFonts w:asciiTheme="majorEastAsia" w:eastAsiaTheme="majorEastAsia" w:hAnsiTheme="majorEastAsia"/>
                <w:szCs w:val="21"/>
              </w:rPr>
            </w:pPr>
            <w:r>
              <w:rPr>
                <w:rFonts w:asciiTheme="majorEastAsia" w:eastAsiaTheme="majorEastAsia" w:hAnsiTheme="majorEastAsia"/>
                <w:szCs w:val="21"/>
              </w:rPr>
              <w:t>MPI_SUCCESS</w:t>
            </w:r>
          </w:p>
          <w:p w:rsidR="00663E01" w:rsidRPr="00C861BF" w:rsidRDefault="00663E01" w:rsidP="00663E01">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成功</w:t>
            </w:r>
          </w:p>
        </w:tc>
        <w:tc>
          <w:tcPr>
            <w:tcW w:w="851" w:type="dxa"/>
            <w:vMerge w:val="restart"/>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r w:rsidRPr="00C861BF">
              <w:rPr>
                <w:rFonts w:asciiTheme="majorEastAsia" w:eastAsiaTheme="majorEastAsia" w:hAnsiTheme="majorEastAsia"/>
                <w:b/>
                <w:szCs w:val="21"/>
              </w:rPr>
              <w:t>戻り値</w:t>
            </w:r>
          </w:p>
          <w:p w:rsidR="00663E01" w:rsidRPr="00C861BF" w:rsidRDefault="00663E01" w:rsidP="00663E01">
            <w:pPr>
              <w:rPr>
                <w:rFonts w:asciiTheme="majorEastAsia" w:eastAsiaTheme="majorEastAsia" w:hAnsiTheme="majorEastAsia"/>
                <w:szCs w:val="21"/>
              </w:rPr>
            </w:pPr>
          </w:p>
        </w:tc>
      </w:tr>
      <w:tr w:rsidR="00663E01" w:rsidRPr="00371914" w:rsidTr="00663E01">
        <w:tc>
          <w:tcPr>
            <w:tcW w:w="7521" w:type="dxa"/>
            <w:tcMar>
              <w:top w:w="100" w:type="dxa"/>
              <w:left w:w="100" w:type="dxa"/>
              <w:bottom w:w="100" w:type="dxa"/>
              <w:right w:w="100" w:type="dxa"/>
            </w:tcMar>
          </w:tcPr>
          <w:p w:rsidR="00663E01" w:rsidRDefault="00663E01" w:rsidP="00663E01">
            <w:pPr>
              <w:rPr>
                <w:rFonts w:asciiTheme="majorEastAsia" w:eastAsiaTheme="majorEastAsia" w:hAnsiTheme="majorEastAsia"/>
                <w:szCs w:val="21"/>
              </w:rPr>
            </w:pPr>
            <w:r w:rsidRPr="00C861BF">
              <w:rPr>
                <w:rFonts w:asciiTheme="majorEastAsia" w:eastAsiaTheme="majorEastAsia" w:hAnsiTheme="majorEastAsia"/>
                <w:szCs w:val="21"/>
              </w:rPr>
              <w:t>MPI_SUCCESS以外</w:t>
            </w:r>
          </w:p>
          <w:p w:rsidR="00663E01" w:rsidRPr="00C861BF" w:rsidRDefault="00663E01" w:rsidP="00663E01">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失敗</w:t>
            </w:r>
          </w:p>
        </w:tc>
        <w:tc>
          <w:tcPr>
            <w:tcW w:w="851" w:type="dxa"/>
            <w:vMerge/>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p>
        </w:tc>
      </w:tr>
      <w:tr w:rsidR="00663E01" w:rsidRPr="00371914" w:rsidTr="00663E01">
        <w:trPr>
          <w:trHeight w:val="20"/>
        </w:trPr>
        <w:tc>
          <w:tcPr>
            <w:tcW w:w="7521" w:type="dxa"/>
            <w:tcMar>
              <w:top w:w="100" w:type="dxa"/>
              <w:left w:w="100" w:type="dxa"/>
              <w:bottom w:w="100" w:type="dxa"/>
              <w:right w:w="100" w:type="dxa"/>
            </w:tcMar>
          </w:tcPr>
          <w:p w:rsidR="00663E01" w:rsidRPr="00C861BF" w:rsidRDefault="00E96797" w:rsidP="00663E01">
            <w:pPr>
              <w:rPr>
                <w:rFonts w:asciiTheme="majorEastAsia" w:eastAsiaTheme="majorEastAsia" w:hAnsiTheme="majorEastAsia"/>
                <w:szCs w:val="21"/>
              </w:rPr>
            </w:pPr>
            <w:r w:rsidRPr="00663E01">
              <w:rPr>
                <w:rFonts w:asciiTheme="majorEastAsia" w:eastAsiaTheme="majorEastAsia" w:hAnsiTheme="majorEastAsia"/>
              </w:rPr>
              <w:t>commに所属するプロセスの数を取得します。通常、MPI_COMM_WORD を指定します。</w:t>
            </w:r>
          </w:p>
        </w:tc>
        <w:tc>
          <w:tcPr>
            <w:tcW w:w="851" w:type="dxa"/>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r w:rsidRPr="00C861BF">
              <w:rPr>
                <w:rFonts w:asciiTheme="majorEastAsia" w:eastAsiaTheme="majorEastAsia" w:hAnsiTheme="majorEastAsia" w:hint="eastAsia"/>
                <w:b/>
                <w:szCs w:val="21"/>
              </w:rPr>
              <w:t>機能</w:t>
            </w:r>
          </w:p>
        </w:tc>
      </w:tr>
    </w:tbl>
    <w:p w:rsidR="00663E01" w:rsidRPr="00371914" w:rsidRDefault="00663E01" w:rsidP="00371914"/>
    <w:p w:rsidR="00371914" w:rsidRDefault="00371914" w:rsidP="00371914">
      <w:pPr>
        <w:rPr>
          <w:b/>
        </w:rPr>
      </w:pPr>
      <w:r w:rsidRPr="00371914">
        <w:rPr>
          <w:b/>
        </w:rPr>
        <w:t>MPI_Finalize()</w:t>
      </w:r>
    </w:p>
    <w:p w:rsidR="00371914" w:rsidRDefault="00371914" w:rsidP="00371914"/>
    <w:tbl>
      <w:tblPr>
        <w:bidiVisual/>
        <w:tblW w:w="8372"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7521"/>
        <w:gridCol w:w="851"/>
      </w:tblGrid>
      <w:tr w:rsidR="00663E01" w:rsidRPr="00371914" w:rsidTr="00663E01">
        <w:tc>
          <w:tcPr>
            <w:tcW w:w="7521" w:type="dxa"/>
            <w:tcMar>
              <w:top w:w="100" w:type="dxa"/>
              <w:left w:w="100" w:type="dxa"/>
              <w:bottom w:w="100" w:type="dxa"/>
              <w:right w:w="100" w:type="dxa"/>
            </w:tcMar>
          </w:tcPr>
          <w:p w:rsidR="00663E01" w:rsidRPr="00C861BF" w:rsidRDefault="00E96797" w:rsidP="00663E01">
            <w:pPr>
              <w:rPr>
                <w:rFonts w:asciiTheme="majorEastAsia" w:eastAsiaTheme="majorEastAsia" w:hAnsiTheme="majorEastAsia"/>
                <w:szCs w:val="21"/>
              </w:rPr>
            </w:pPr>
            <w:r w:rsidRPr="00663E01">
              <w:rPr>
                <w:rFonts w:asciiTheme="majorEastAsia" w:eastAsiaTheme="majorEastAsia" w:hAnsiTheme="majorEastAsia"/>
              </w:rPr>
              <w:t>int MPI_Finalize(</w:t>
            </w:r>
            <w:r w:rsidRPr="00663E01">
              <w:rPr>
                <w:rFonts w:asciiTheme="majorEastAsia" w:eastAsiaTheme="majorEastAsia" w:hAnsiTheme="majorEastAsia" w:hint="eastAsia"/>
              </w:rPr>
              <w:t>void</w:t>
            </w:r>
            <w:r w:rsidRPr="00663E01">
              <w:rPr>
                <w:rFonts w:asciiTheme="majorEastAsia" w:eastAsiaTheme="majorEastAsia" w:hAnsiTheme="majorEastAsia"/>
              </w:rPr>
              <w:t>)</w:t>
            </w:r>
          </w:p>
        </w:tc>
        <w:tc>
          <w:tcPr>
            <w:tcW w:w="851" w:type="dxa"/>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p>
        </w:tc>
      </w:tr>
      <w:tr w:rsidR="00663E01" w:rsidRPr="00371914" w:rsidTr="00663E01">
        <w:tc>
          <w:tcPr>
            <w:tcW w:w="7521" w:type="dxa"/>
            <w:tcMar>
              <w:top w:w="100" w:type="dxa"/>
              <w:left w:w="100" w:type="dxa"/>
              <w:bottom w:w="100" w:type="dxa"/>
              <w:right w:w="100" w:type="dxa"/>
            </w:tcMar>
          </w:tcPr>
          <w:p w:rsidR="00663E01" w:rsidRDefault="00663E01" w:rsidP="00663E01">
            <w:pPr>
              <w:rPr>
                <w:rFonts w:asciiTheme="majorEastAsia" w:eastAsiaTheme="majorEastAsia" w:hAnsiTheme="majorEastAsia"/>
                <w:szCs w:val="21"/>
              </w:rPr>
            </w:pPr>
            <w:r>
              <w:rPr>
                <w:rFonts w:asciiTheme="majorEastAsia" w:eastAsiaTheme="majorEastAsia" w:hAnsiTheme="majorEastAsia"/>
                <w:szCs w:val="21"/>
              </w:rPr>
              <w:t>MPI_SUCCESS</w:t>
            </w:r>
          </w:p>
          <w:p w:rsidR="00663E01" w:rsidRPr="00C861BF" w:rsidRDefault="00663E01" w:rsidP="00663E01">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成功</w:t>
            </w:r>
          </w:p>
        </w:tc>
        <w:tc>
          <w:tcPr>
            <w:tcW w:w="851" w:type="dxa"/>
            <w:vMerge w:val="restart"/>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r w:rsidRPr="00C861BF">
              <w:rPr>
                <w:rFonts w:asciiTheme="majorEastAsia" w:eastAsiaTheme="majorEastAsia" w:hAnsiTheme="majorEastAsia"/>
                <w:b/>
                <w:szCs w:val="21"/>
              </w:rPr>
              <w:t>戻り値</w:t>
            </w:r>
          </w:p>
          <w:p w:rsidR="00663E01" w:rsidRPr="00C861BF" w:rsidRDefault="00663E01" w:rsidP="00663E01">
            <w:pPr>
              <w:rPr>
                <w:rFonts w:asciiTheme="majorEastAsia" w:eastAsiaTheme="majorEastAsia" w:hAnsiTheme="majorEastAsia"/>
                <w:szCs w:val="21"/>
              </w:rPr>
            </w:pPr>
          </w:p>
        </w:tc>
      </w:tr>
      <w:tr w:rsidR="00663E01" w:rsidRPr="00371914" w:rsidTr="00663E01">
        <w:tc>
          <w:tcPr>
            <w:tcW w:w="7521" w:type="dxa"/>
            <w:tcMar>
              <w:top w:w="100" w:type="dxa"/>
              <w:left w:w="100" w:type="dxa"/>
              <w:bottom w:w="100" w:type="dxa"/>
              <w:right w:w="100" w:type="dxa"/>
            </w:tcMar>
          </w:tcPr>
          <w:p w:rsidR="00663E01" w:rsidRDefault="00663E01" w:rsidP="00663E01">
            <w:pPr>
              <w:rPr>
                <w:rFonts w:asciiTheme="majorEastAsia" w:eastAsiaTheme="majorEastAsia" w:hAnsiTheme="majorEastAsia"/>
                <w:szCs w:val="21"/>
              </w:rPr>
            </w:pPr>
            <w:r w:rsidRPr="00C861BF">
              <w:rPr>
                <w:rFonts w:asciiTheme="majorEastAsia" w:eastAsiaTheme="majorEastAsia" w:hAnsiTheme="majorEastAsia"/>
                <w:szCs w:val="21"/>
              </w:rPr>
              <w:t>MPI_SUCCESS以外</w:t>
            </w:r>
          </w:p>
          <w:p w:rsidR="00663E01" w:rsidRPr="00C861BF" w:rsidRDefault="00663E01" w:rsidP="00663E01">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失敗</w:t>
            </w:r>
          </w:p>
        </w:tc>
        <w:tc>
          <w:tcPr>
            <w:tcW w:w="851" w:type="dxa"/>
            <w:vMerge/>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p>
        </w:tc>
      </w:tr>
      <w:tr w:rsidR="00663E01" w:rsidRPr="00371914" w:rsidTr="00663E01">
        <w:trPr>
          <w:trHeight w:val="20"/>
        </w:trPr>
        <w:tc>
          <w:tcPr>
            <w:tcW w:w="7521" w:type="dxa"/>
            <w:tcMar>
              <w:top w:w="100" w:type="dxa"/>
              <w:left w:w="100" w:type="dxa"/>
              <w:bottom w:w="100" w:type="dxa"/>
              <w:right w:w="100" w:type="dxa"/>
            </w:tcMar>
          </w:tcPr>
          <w:p w:rsidR="00663E01" w:rsidRPr="00C861BF" w:rsidRDefault="00E96797" w:rsidP="00663E01">
            <w:pPr>
              <w:rPr>
                <w:rFonts w:asciiTheme="majorEastAsia" w:eastAsiaTheme="majorEastAsia" w:hAnsiTheme="majorEastAsia"/>
                <w:szCs w:val="21"/>
              </w:rPr>
            </w:pPr>
            <w:r w:rsidRPr="00663E01">
              <w:rPr>
                <w:rFonts w:asciiTheme="majorEastAsia" w:eastAsiaTheme="majorEastAsia" w:hAnsiTheme="majorEastAsia"/>
              </w:rPr>
              <w:t>MPI実行環境を終了します。プロセスの終了前に実行する必要があります。</w:t>
            </w:r>
          </w:p>
        </w:tc>
        <w:tc>
          <w:tcPr>
            <w:tcW w:w="851" w:type="dxa"/>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r w:rsidRPr="00C861BF">
              <w:rPr>
                <w:rFonts w:asciiTheme="majorEastAsia" w:eastAsiaTheme="majorEastAsia" w:hAnsiTheme="majorEastAsia" w:hint="eastAsia"/>
                <w:b/>
                <w:szCs w:val="21"/>
              </w:rPr>
              <w:t>機能</w:t>
            </w:r>
          </w:p>
        </w:tc>
      </w:tr>
    </w:tbl>
    <w:p w:rsidR="00EB3F29" w:rsidRDefault="00EB3F29" w:rsidP="00371914"/>
    <w:p w:rsidR="00EB3F29" w:rsidRDefault="00EB3F29">
      <w:pPr>
        <w:widowControl/>
        <w:jc w:val="left"/>
      </w:pPr>
      <w:r>
        <w:br w:type="page"/>
      </w:r>
    </w:p>
    <w:p w:rsidR="00371914" w:rsidRPr="00371914" w:rsidRDefault="00371914" w:rsidP="0087473C">
      <w:pPr>
        <w:pStyle w:val="3"/>
        <w:ind w:left="840"/>
      </w:pPr>
      <w:bookmarkStart w:id="33" w:name="h.98txi6n0e8ld" w:colFirst="0" w:colLast="0"/>
      <w:bookmarkStart w:id="34" w:name="_Toc381439050"/>
      <w:bookmarkEnd w:id="33"/>
      <w:r w:rsidRPr="00371914">
        <w:lastRenderedPageBreak/>
        <w:t xml:space="preserve">3.4.2 </w:t>
      </w:r>
      <w:r w:rsidRPr="00371914">
        <w:t>同期通信</w:t>
      </w:r>
      <w:r w:rsidR="00185547" w:rsidRPr="00185547">
        <w:rPr>
          <w:rFonts w:hint="eastAsia"/>
        </w:rPr>
        <w:t>バインディング</w:t>
      </w:r>
      <w:bookmarkEnd w:id="34"/>
    </w:p>
    <w:p w:rsidR="00371914" w:rsidRPr="00EB3F29" w:rsidRDefault="00371914" w:rsidP="00371914"/>
    <w:p w:rsidR="00371914" w:rsidRDefault="00371914" w:rsidP="00371914">
      <w:pPr>
        <w:rPr>
          <w:b/>
        </w:rPr>
      </w:pPr>
      <w:r w:rsidRPr="00371914">
        <w:rPr>
          <w:b/>
        </w:rPr>
        <w:t>MPI_Send()</w:t>
      </w:r>
    </w:p>
    <w:p w:rsidR="007A529D" w:rsidRPr="00371914" w:rsidRDefault="007A529D" w:rsidP="00371914"/>
    <w:tbl>
      <w:tblPr>
        <w:bidiVisual/>
        <w:tblW w:w="8372"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7521"/>
        <w:gridCol w:w="851"/>
      </w:tblGrid>
      <w:tr w:rsidR="00663E01" w:rsidRPr="00371914" w:rsidTr="00663E01">
        <w:tc>
          <w:tcPr>
            <w:tcW w:w="7521" w:type="dxa"/>
            <w:tcMar>
              <w:top w:w="100" w:type="dxa"/>
              <w:left w:w="100" w:type="dxa"/>
              <w:bottom w:w="100" w:type="dxa"/>
              <w:right w:w="100" w:type="dxa"/>
            </w:tcMar>
          </w:tcPr>
          <w:p w:rsidR="00E96797" w:rsidRPr="00663E01" w:rsidRDefault="00E96797" w:rsidP="00E96797">
            <w:pPr>
              <w:rPr>
                <w:rFonts w:asciiTheme="majorEastAsia" w:eastAsiaTheme="majorEastAsia" w:hAnsiTheme="majorEastAsia"/>
              </w:rPr>
            </w:pPr>
            <w:r w:rsidRPr="00663E01">
              <w:rPr>
                <w:rFonts w:asciiTheme="majorEastAsia" w:eastAsiaTheme="majorEastAsia" w:hAnsiTheme="majorEastAsia"/>
              </w:rPr>
              <w:t>int MPI_Send(void *buf, int count, MPI_Datatype datatype, int dest,</w:t>
            </w:r>
          </w:p>
          <w:p w:rsidR="00663E01" w:rsidRPr="00C861BF" w:rsidRDefault="00E96797" w:rsidP="00E96797">
            <w:pPr>
              <w:rPr>
                <w:rFonts w:asciiTheme="majorEastAsia" w:eastAsiaTheme="majorEastAsia" w:hAnsiTheme="majorEastAsia"/>
                <w:szCs w:val="21"/>
              </w:rPr>
            </w:pPr>
            <w:r w:rsidRPr="00663E01">
              <w:rPr>
                <w:rFonts w:asciiTheme="majorEastAsia" w:eastAsiaTheme="majorEastAsia" w:hAnsiTheme="majorEastAsia"/>
              </w:rPr>
              <w:t xml:space="preserve">             int tag, MPI_Comm comm)</w:t>
            </w:r>
          </w:p>
        </w:tc>
        <w:tc>
          <w:tcPr>
            <w:tcW w:w="851" w:type="dxa"/>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p>
        </w:tc>
      </w:tr>
      <w:tr w:rsidR="00E96797" w:rsidRPr="00371914" w:rsidTr="00663E01">
        <w:tc>
          <w:tcPr>
            <w:tcW w:w="7521" w:type="dxa"/>
            <w:tcMar>
              <w:top w:w="100" w:type="dxa"/>
              <w:left w:w="100" w:type="dxa"/>
              <w:bottom w:w="100" w:type="dxa"/>
              <w:right w:w="100" w:type="dxa"/>
            </w:tcMar>
          </w:tcPr>
          <w:p w:rsidR="00E96797" w:rsidRDefault="00E96797" w:rsidP="00E96797">
            <w:pPr>
              <w:rPr>
                <w:rFonts w:asciiTheme="majorEastAsia" w:eastAsiaTheme="majorEastAsia" w:hAnsiTheme="majorEastAsia"/>
              </w:rPr>
            </w:pPr>
            <w:r>
              <w:rPr>
                <w:rFonts w:asciiTheme="majorEastAsia" w:eastAsiaTheme="majorEastAsia" w:hAnsiTheme="majorEastAsia" w:hint="eastAsia"/>
              </w:rPr>
              <w:t>void *</w:t>
            </w:r>
            <w:r>
              <w:rPr>
                <w:rFonts w:asciiTheme="majorEastAsia" w:eastAsiaTheme="majorEastAsia" w:hAnsiTheme="majorEastAsia"/>
              </w:rPr>
              <w:t>buf</w:t>
            </w:r>
          </w:p>
          <w:p w:rsidR="00E96797" w:rsidRPr="00E96797" w:rsidRDefault="00E96797" w:rsidP="00E96797">
            <w:pPr>
              <w:ind w:firstLineChars="100" w:firstLine="210"/>
              <w:rPr>
                <w:rFonts w:asciiTheme="majorEastAsia" w:eastAsiaTheme="majorEastAsia" w:hAnsiTheme="majorEastAsia"/>
              </w:rPr>
            </w:pPr>
            <w:r w:rsidRPr="00663E01">
              <w:rPr>
                <w:rFonts w:asciiTheme="majorEastAsia" w:eastAsiaTheme="majorEastAsia" w:hAnsiTheme="majorEastAsia"/>
              </w:rPr>
              <w:t>送信バッファの先頭アドレス</w:t>
            </w:r>
          </w:p>
        </w:tc>
        <w:tc>
          <w:tcPr>
            <w:tcW w:w="851" w:type="dxa"/>
            <w:vMerge w:val="restart"/>
            <w:tcMar>
              <w:top w:w="100" w:type="dxa"/>
              <w:left w:w="100" w:type="dxa"/>
              <w:bottom w:w="100" w:type="dxa"/>
              <w:right w:w="100" w:type="dxa"/>
            </w:tcMar>
          </w:tcPr>
          <w:p w:rsidR="00E96797" w:rsidRPr="00C861BF" w:rsidRDefault="00E96797" w:rsidP="00663E01">
            <w:pPr>
              <w:rPr>
                <w:rFonts w:asciiTheme="majorEastAsia" w:eastAsiaTheme="majorEastAsia" w:hAnsiTheme="majorEastAsia"/>
                <w:b/>
                <w:szCs w:val="21"/>
              </w:rPr>
            </w:pPr>
            <w:r w:rsidRPr="00C861BF">
              <w:rPr>
                <w:rFonts w:asciiTheme="majorEastAsia" w:eastAsiaTheme="majorEastAsia" w:hAnsiTheme="majorEastAsia" w:hint="eastAsia"/>
                <w:b/>
                <w:szCs w:val="21"/>
              </w:rPr>
              <w:t>引数</w:t>
            </w:r>
          </w:p>
        </w:tc>
      </w:tr>
      <w:tr w:rsidR="00E96797" w:rsidRPr="00371914" w:rsidTr="00663E01">
        <w:tc>
          <w:tcPr>
            <w:tcW w:w="7521" w:type="dxa"/>
            <w:tcMar>
              <w:top w:w="100" w:type="dxa"/>
              <w:left w:w="100" w:type="dxa"/>
              <w:bottom w:w="100" w:type="dxa"/>
              <w:right w:w="100" w:type="dxa"/>
            </w:tcMar>
          </w:tcPr>
          <w:p w:rsidR="00E96797" w:rsidRDefault="00E96797" w:rsidP="00E96797">
            <w:pPr>
              <w:rPr>
                <w:rFonts w:asciiTheme="majorEastAsia" w:eastAsiaTheme="majorEastAsia" w:hAnsiTheme="majorEastAsia"/>
              </w:rPr>
            </w:pPr>
            <w:r>
              <w:rPr>
                <w:rFonts w:asciiTheme="majorEastAsia" w:eastAsiaTheme="majorEastAsia" w:hAnsiTheme="majorEastAsia" w:hint="eastAsia"/>
              </w:rPr>
              <w:t xml:space="preserve">int </w:t>
            </w:r>
            <w:r w:rsidRPr="00663E01">
              <w:rPr>
                <w:rFonts w:asciiTheme="majorEastAsia" w:eastAsiaTheme="majorEastAsia" w:hAnsiTheme="majorEastAsia"/>
              </w:rPr>
              <w:t>count</w:t>
            </w:r>
          </w:p>
          <w:p w:rsidR="00E96797" w:rsidRPr="00663E01" w:rsidRDefault="00E96797" w:rsidP="00E96797">
            <w:pPr>
              <w:ind w:firstLineChars="100" w:firstLine="210"/>
              <w:rPr>
                <w:rFonts w:asciiTheme="majorEastAsia" w:eastAsiaTheme="majorEastAsia" w:hAnsiTheme="majorEastAsia"/>
              </w:rPr>
            </w:pPr>
            <w:r w:rsidRPr="00663E01">
              <w:rPr>
                <w:rFonts w:asciiTheme="majorEastAsia" w:eastAsiaTheme="majorEastAsia" w:hAnsiTheme="majorEastAsia"/>
              </w:rPr>
              <w:t>送信データ数</w:t>
            </w:r>
          </w:p>
          <w:p w:rsidR="00E96797" w:rsidRPr="00E96797" w:rsidRDefault="00E96797" w:rsidP="00E96797">
            <w:pPr>
              <w:ind w:firstLineChars="100" w:firstLine="210"/>
              <w:rPr>
                <w:rFonts w:asciiTheme="majorEastAsia" w:eastAsiaTheme="majorEastAsia" w:hAnsiTheme="majorEastAsia"/>
              </w:rPr>
            </w:pPr>
            <w:r w:rsidRPr="00663E01">
              <w:rPr>
                <w:rFonts w:asciiTheme="majorEastAsia" w:eastAsiaTheme="majorEastAsia" w:hAnsiTheme="majorEastAsia"/>
              </w:rPr>
              <w:t>(datatypeがMPI_LONGの場合、送信バイト数はcount*sizeof(long))</w:t>
            </w:r>
          </w:p>
        </w:tc>
        <w:tc>
          <w:tcPr>
            <w:tcW w:w="851" w:type="dxa"/>
            <w:vMerge/>
            <w:tcMar>
              <w:top w:w="100" w:type="dxa"/>
              <w:left w:w="100" w:type="dxa"/>
              <w:bottom w:w="100" w:type="dxa"/>
              <w:right w:w="100" w:type="dxa"/>
            </w:tcMar>
          </w:tcPr>
          <w:p w:rsidR="00E96797" w:rsidRPr="00C861BF" w:rsidRDefault="00E96797" w:rsidP="00663E01">
            <w:pPr>
              <w:rPr>
                <w:rFonts w:asciiTheme="majorEastAsia" w:eastAsiaTheme="majorEastAsia" w:hAnsiTheme="majorEastAsia"/>
                <w:b/>
                <w:szCs w:val="21"/>
              </w:rPr>
            </w:pPr>
          </w:p>
        </w:tc>
      </w:tr>
      <w:tr w:rsidR="00E96797" w:rsidRPr="00371914" w:rsidTr="00663E01">
        <w:tc>
          <w:tcPr>
            <w:tcW w:w="7521" w:type="dxa"/>
            <w:tcMar>
              <w:top w:w="100" w:type="dxa"/>
              <w:left w:w="100" w:type="dxa"/>
              <w:bottom w:w="100" w:type="dxa"/>
              <w:right w:w="100" w:type="dxa"/>
            </w:tcMar>
          </w:tcPr>
          <w:p w:rsidR="00E96797" w:rsidRDefault="00E96797" w:rsidP="00663E01">
            <w:pPr>
              <w:rPr>
                <w:rFonts w:asciiTheme="majorEastAsia" w:eastAsiaTheme="majorEastAsia" w:hAnsiTheme="majorEastAsia"/>
              </w:rPr>
            </w:pPr>
            <w:r w:rsidRPr="00663E01">
              <w:rPr>
                <w:rFonts w:asciiTheme="majorEastAsia" w:eastAsiaTheme="majorEastAsia" w:hAnsiTheme="majorEastAsia"/>
              </w:rPr>
              <w:t>MPI_Datatype datatype</w:t>
            </w:r>
          </w:p>
          <w:p w:rsidR="00E96797" w:rsidRPr="00C861BF" w:rsidRDefault="00E96797" w:rsidP="00663E01">
            <w:pPr>
              <w:rPr>
                <w:rFonts w:asciiTheme="majorEastAsia" w:eastAsiaTheme="majorEastAsia" w:hAnsiTheme="majorEastAsia"/>
                <w:szCs w:val="21"/>
              </w:rPr>
            </w:pPr>
            <w:r>
              <w:rPr>
                <w:rFonts w:asciiTheme="majorEastAsia" w:eastAsiaTheme="majorEastAsia" w:hAnsiTheme="majorEastAsia" w:hint="eastAsia"/>
              </w:rPr>
              <w:t xml:space="preserve">　</w:t>
            </w:r>
            <w:r w:rsidRPr="00663E01">
              <w:rPr>
                <w:rFonts w:asciiTheme="majorEastAsia" w:eastAsiaTheme="majorEastAsia" w:hAnsiTheme="majorEastAsia"/>
              </w:rPr>
              <w:t>送信データタイプ</w:t>
            </w:r>
          </w:p>
        </w:tc>
        <w:tc>
          <w:tcPr>
            <w:tcW w:w="851" w:type="dxa"/>
            <w:vMerge/>
            <w:tcMar>
              <w:top w:w="100" w:type="dxa"/>
              <w:left w:w="100" w:type="dxa"/>
              <w:bottom w:w="100" w:type="dxa"/>
              <w:right w:w="100" w:type="dxa"/>
            </w:tcMar>
          </w:tcPr>
          <w:p w:rsidR="00E96797" w:rsidRPr="00C861BF" w:rsidRDefault="00E96797" w:rsidP="00663E01">
            <w:pPr>
              <w:rPr>
                <w:rFonts w:asciiTheme="majorEastAsia" w:eastAsiaTheme="majorEastAsia" w:hAnsiTheme="majorEastAsia"/>
                <w:b/>
                <w:szCs w:val="21"/>
              </w:rPr>
            </w:pPr>
          </w:p>
        </w:tc>
      </w:tr>
      <w:tr w:rsidR="00E96797" w:rsidRPr="00371914" w:rsidTr="00663E01">
        <w:tc>
          <w:tcPr>
            <w:tcW w:w="7521" w:type="dxa"/>
            <w:tcMar>
              <w:top w:w="100" w:type="dxa"/>
              <w:left w:w="100" w:type="dxa"/>
              <w:bottom w:w="100" w:type="dxa"/>
              <w:right w:w="100" w:type="dxa"/>
            </w:tcMar>
          </w:tcPr>
          <w:p w:rsidR="00E96797" w:rsidRDefault="00E96797" w:rsidP="00663E01">
            <w:pPr>
              <w:rPr>
                <w:rFonts w:asciiTheme="majorEastAsia" w:eastAsiaTheme="majorEastAsia" w:hAnsiTheme="majorEastAsia"/>
                <w:szCs w:val="21"/>
              </w:rPr>
            </w:pPr>
            <w:r>
              <w:rPr>
                <w:rFonts w:asciiTheme="majorEastAsia" w:eastAsiaTheme="majorEastAsia" w:hAnsiTheme="majorEastAsia" w:hint="eastAsia"/>
                <w:szCs w:val="21"/>
              </w:rPr>
              <w:t>int dest</w:t>
            </w:r>
          </w:p>
          <w:p w:rsidR="00E96797" w:rsidRPr="00C861BF" w:rsidRDefault="00E96797" w:rsidP="00663E01">
            <w:pPr>
              <w:rPr>
                <w:rFonts w:asciiTheme="majorEastAsia" w:eastAsiaTheme="majorEastAsia" w:hAnsiTheme="majorEastAsia"/>
                <w:szCs w:val="21"/>
              </w:rPr>
            </w:pPr>
            <w:r>
              <w:rPr>
                <w:rFonts w:asciiTheme="majorEastAsia" w:eastAsiaTheme="majorEastAsia" w:hAnsiTheme="majorEastAsia" w:hint="eastAsia"/>
                <w:szCs w:val="21"/>
              </w:rPr>
              <w:t xml:space="preserve">　宛先ランク</w:t>
            </w:r>
          </w:p>
        </w:tc>
        <w:tc>
          <w:tcPr>
            <w:tcW w:w="851" w:type="dxa"/>
            <w:vMerge/>
            <w:tcMar>
              <w:top w:w="100" w:type="dxa"/>
              <w:left w:w="100" w:type="dxa"/>
              <w:bottom w:w="100" w:type="dxa"/>
              <w:right w:w="100" w:type="dxa"/>
            </w:tcMar>
          </w:tcPr>
          <w:p w:rsidR="00E96797" w:rsidRPr="00C861BF" w:rsidRDefault="00E96797" w:rsidP="00663E01">
            <w:pPr>
              <w:rPr>
                <w:rFonts w:asciiTheme="majorEastAsia" w:eastAsiaTheme="majorEastAsia" w:hAnsiTheme="majorEastAsia"/>
                <w:b/>
                <w:szCs w:val="21"/>
              </w:rPr>
            </w:pPr>
          </w:p>
        </w:tc>
      </w:tr>
      <w:tr w:rsidR="00E96797" w:rsidRPr="00371914" w:rsidTr="00663E01">
        <w:tc>
          <w:tcPr>
            <w:tcW w:w="7521" w:type="dxa"/>
            <w:tcMar>
              <w:top w:w="100" w:type="dxa"/>
              <w:left w:w="100" w:type="dxa"/>
              <w:bottom w:w="100" w:type="dxa"/>
              <w:right w:w="100" w:type="dxa"/>
            </w:tcMar>
          </w:tcPr>
          <w:p w:rsidR="00E96797" w:rsidRDefault="00E96797" w:rsidP="00663E01">
            <w:pPr>
              <w:rPr>
                <w:rFonts w:asciiTheme="majorEastAsia" w:eastAsiaTheme="majorEastAsia" w:hAnsiTheme="majorEastAsia"/>
                <w:szCs w:val="21"/>
              </w:rPr>
            </w:pPr>
            <w:r>
              <w:rPr>
                <w:rFonts w:asciiTheme="majorEastAsia" w:eastAsiaTheme="majorEastAsia" w:hAnsiTheme="majorEastAsia" w:hint="eastAsia"/>
                <w:szCs w:val="21"/>
              </w:rPr>
              <w:t>int tag</w:t>
            </w:r>
          </w:p>
          <w:p w:rsidR="00E96797" w:rsidRPr="00663E01" w:rsidRDefault="00E96797" w:rsidP="00E96797">
            <w:pPr>
              <w:rPr>
                <w:rFonts w:asciiTheme="majorEastAsia" w:eastAsiaTheme="majorEastAsia" w:hAnsiTheme="majorEastAsia"/>
              </w:rPr>
            </w:pPr>
            <w:r>
              <w:rPr>
                <w:rFonts w:asciiTheme="majorEastAsia" w:eastAsiaTheme="majorEastAsia" w:hAnsiTheme="majorEastAsia" w:hint="eastAsia"/>
                <w:szCs w:val="21"/>
              </w:rPr>
              <w:t xml:space="preserve">　</w:t>
            </w:r>
            <w:r w:rsidRPr="00663E01">
              <w:rPr>
                <w:rFonts w:asciiTheme="majorEastAsia" w:eastAsiaTheme="majorEastAsia" w:hAnsiTheme="majorEastAsia"/>
              </w:rPr>
              <w:t>タグ</w:t>
            </w:r>
            <w:r w:rsidRPr="00663E01">
              <w:rPr>
                <w:rFonts w:asciiTheme="majorEastAsia" w:eastAsiaTheme="majorEastAsia" w:hAnsiTheme="majorEastAsia" w:hint="eastAsia"/>
              </w:rPr>
              <w:t>。</w:t>
            </w:r>
            <w:r w:rsidRPr="00663E01">
              <w:rPr>
                <w:rFonts w:asciiTheme="majorEastAsia" w:eastAsiaTheme="majorEastAsia" w:hAnsiTheme="majorEastAsia"/>
              </w:rPr>
              <w:t>メッセージの識別に利用する</w:t>
            </w:r>
          </w:p>
          <w:p w:rsidR="00E96797" w:rsidRPr="00E96797" w:rsidRDefault="00E96797" w:rsidP="00E96797">
            <w:pPr>
              <w:ind w:firstLineChars="100" w:firstLine="210"/>
              <w:rPr>
                <w:rFonts w:asciiTheme="majorEastAsia" w:eastAsiaTheme="majorEastAsia" w:hAnsiTheme="majorEastAsia"/>
              </w:rPr>
            </w:pPr>
            <w:r w:rsidRPr="00663E01">
              <w:rPr>
                <w:rFonts w:asciiTheme="majorEastAsia" w:eastAsiaTheme="majorEastAsia" w:hAnsiTheme="majorEastAsia"/>
              </w:rPr>
              <w:t>(受信プロセスは、指定した送信元ランクとタグが一致するメッセージのみ受信できる)</w:t>
            </w:r>
          </w:p>
        </w:tc>
        <w:tc>
          <w:tcPr>
            <w:tcW w:w="851" w:type="dxa"/>
            <w:vMerge/>
            <w:tcMar>
              <w:top w:w="100" w:type="dxa"/>
              <w:left w:w="100" w:type="dxa"/>
              <w:bottom w:w="100" w:type="dxa"/>
              <w:right w:w="100" w:type="dxa"/>
            </w:tcMar>
          </w:tcPr>
          <w:p w:rsidR="00E96797" w:rsidRPr="00C861BF" w:rsidRDefault="00E96797" w:rsidP="00663E01">
            <w:pPr>
              <w:rPr>
                <w:rFonts w:asciiTheme="majorEastAsia" w:eastAsiaTheme="majorEastAsia" w:hAnsiTheme="majorEastAsia"/>
                <w:b/>
                <w:szCs w:val="21"/>
              </w:rPr>
            </w:pPr>
          </w:p>
        </w:tc>
      </w:tr>
      <w:tr w:rsidR="00E96797" w:rsidRPr="00371914" w:rsidTr="00663E01">
        <w:tc>
          <w:tcPr>
            <w:tcW w:w="7521" w:type="dxa"/>
            <w:tcMar>
              <w:top w:w="100" w:type="dxa"/>
              <w:left w:w="100" w:type="dxa"/>
              <w:bottom w:w="100" w:type="dxa"/>
              <w:right w:w="100" w:type="dxa"/>
            </w:tcMar>
          </w:tcPr>
          <w:p w:rsidR="00E96797" w:rsidRDefault="00E96797" w:rsidP="00663E01">
            <w:pPr>
              <w:rPr>
                <w:rFonts w:asciiTheme="majorEastAsia" w:eastAsiaTheme="majorEastAsia" w:hAnsiTheme="majorEastAsia"/>
              </w:rPr>
            </w:pPr>
            <w:r w:rsidRPr="00663E01">
              <w:rPr>
                <w:rFonts w:asciiTheme="majorEastAsia" w:eastAsiaTheme="majorEastAsia" w:hAnsiTheme="majorEastAsia"/>
              </w:rPr>
              <w:t xml:space="preserve">MPI_Comm </w:t>
            </w:r>
            <w:r w:rsidR="00105B50">
              <w:rPr>
                <w:rFonts w:asciiTheme="majorEastAsia" w:eastAsiaTheme="majorEastAsia" w:hAnsiTheme="majorEastAsia"/>
              </w:rPr>
              <w:t>comm</w:t>
            </w:r>
          </w:p>
          <w:p w:rsidR="00E96797" w:rsidRPr="00C861BF" w:rsidRDefault="00E96797" w:rsidP="00663E01">
            <w:pPr>
              <w:rPr>
                <w:rFonts w:asciiTheme="majorEastAsia" w:eastAsiaTheme="majorEastAsia" w:hAnsiTheme="majorEastAsia"/>
                <w:szCs w:val="21"/>
              </w:rPr>
            </w:pPr>
            <w:r>
              <w:rPr>
                <w:rFonts w:asciiTheme="majorEastAsia" w:eastAsiaTheme="majorEastAsia" w:hAnsiTheme="majorEastAsia" w:hint="eastAsia"/>
              </w:rPr>
              <w:t xml:space="preserve">　コミュニケ―タ</w:t>
            </w:r>
          </w:p>
        </w:tc>
        <w:tc>
          <w:tcPr>
            <w:tcW w:w="851" w:type="dxa"/>
            <w:vMerge/>
            <w:tcMar>
              <w:top w:w="100" w:type="dxa"/>
              <w:left w:w="100" w:type="dxa"/>
              <w:bottom w:w="100" w:type="dxa"/>
              <w:right w:w="100" w:type="dxa"/>
            </w:tcMar>
          </w:tcPr>
          <w:p w:rsidR="00E96797" w:rsidRPr="00C861BF" w:rsidRDefault="00E96797" w:rsidP="00663E01">
            <w:pPr>
              <w:rPr>
                <w:rFonts w:asciiTheme="majorEastAsia" w:eastAsiaTheme="majorEastAsia" w:hAnsiTheme="majorEastAsia"/>
                <w:b/>
                <w:szCs w:val="21"/>
              </w:rPr>
            </w:pPr>
          </w:p>
        </w:tc>
      </w:tr>
      <w:tr w:rsidR="00663E01" w:rsidRPr="00371914" w:rsidTr="00663E01">
        <w:tc>
          <w:tcPr>
            <w:tcW w:w="7521" w:type="dxa"/>
            <w:tcMar>
              <w:top w:w="100" w:type="dxa"/>
              <w:left w:w="100" w:type="dxa"/>
              <w:bottom w:w="100" w:type="dxa"/>
              <w:right w:w="100" w:type="dxa"/>
            </w:tcMar>
          </w:tcPr>
          <w:p w:rsidR="00663E01" w:rsidRDefault="00663E01" w:rsidP="00663E01">
            <w:pPr>
              <w:rPr>
                <w:rFonts w:asciiTheme="majorEastAsia" w:eastAsiaTheme="majorEastAsia" w:hAnsiTheme="majorEastAsia"/>
                <w:szCs w:val="21"/>
              </w:rPr>
            </w:pPr>
            <w:r>
              <w:rPr>
                <w:rFonts w:asciiTheme="majorEastAsia" w:eastAsiaTheme="majorEastAsia" w:hAnsiTheme="majorEastAsia"/>
                <w:szCs w:val="21"/>
              </w:rPr>
              <w:t>MPI_SUCCESS</w:t>
            </w:r>
          </w:p>
          <w:p w:rsidR="00663E01" w:rsidRPr="00C861BF" w:rsidRDefault="00663E01" w:rsidP="00663E01">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成功</w:t>
            </w:r>
          </w:p>
        </w:tc>
        <w:tc>
          <w:tcPr>
            <w:tcW w:w="851" w:type="dxa"/>
            <w:vMerge w:val="restart"/>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r w:rsidRPr="00C861BF">
              <w:rPr>
                <w:rFonts w:asciiTheme="majorEastAsia" w:eastAsiaTheme="majorEastAsia" w:hAnsiTheme="majorEastAsia"/>
                <w:b/>
                <w:szCs w:val="21"/>
              </w:rPr>
              <w:t>戻り値</w:t>
            </w:r>
          </w:p>
          <w:p w:rsidR="00663E01" w:rsidRPr="00C861BF" w:rsidRDefault="00663E01" w:rsidP="00663E01">
            <w:pPr>
              <w:rPr>
                <w:rFonts w:asciiTheme="majorEastAsia" w:eastAsiaTheme="majorEastAsia" w:hAnsiTheme="majorEastAsia"/>
                <w:szCs w:val="21"/>
              </w:rPr>
            </w:pPr>
          </w:p>
        </w:tc>
      </w:tr>
      <w:tr w:rsidR="00663E01" w:rsidRPr="00371914" w:rsidTr="00663E01">
        <w:tc>
          <w:tcPr>
            <w:tcW w:w="7521" w:type="dxa"/>
            <w:tcMar>
              <w:top w:w="100" w:type="dxa"/>
              <w:left w:w="100" w:type="dxa"/>
              <w:bottom w:w="100" w:type="dxa"/>
              <w:right w:w="100" w:type="dxa"/>
            </w:tcMar>
          </w:tcPr>
          <w:p w:rsidR="00663E01" w:rsidRDefault="00663E01" w:rsidP="00663E01">
            <w:pPr>
              <w:rPr>
                <w:rFonts w:asciiTheme="majorEastAsia" w:eastAsiaTheme="majorEastAsia" w:hAnsiTheme="majorEastAsia"/>
                <w:szCs w:val="21"/>
              </w:rPr>
            </w:pPr>
            <w:r w:rsidRPr="00C861BF">
              <w:rPr>
                <w:rFonts w:asciiTheme="majorEastAsia" w:eastAsiaTheme="majorEastAsia" w:hAnsiTheme="majorEastAsia"/>
                <w:szCs w:val="21"/>
              </w:rPr>
              <w:t>MPI_SUCCESS以外</w:t>
            </w:r>
          </w:p>
          <w:p w:rsidR="00663E01" w:rsidRPr="00C861BF" w:rsidRDefault="00663E01" w:rsidP="00663E01">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失敗</w:t>
            </w:r>
          </w:p>
        </w:tc>
        <w:tc>
          <w:tcPr>
            <w:tcW w:w="851" w:type="dxa"/>
            <w:vMerge/>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p>
        </w:tc>
      </w:tr>
      <w:tr w:rsidR="00663E01" w:rsidRPr="00371914" w:rsidTr="00663E01">
        <w:trPr>
          <w:trHeight w:val="20"/>
        </w:trPr>
        <w:tc>
          <w:tcPr>
            <w:tcW w:w="7521" w:type="dxa"/>
            <w:tcMar>
              <w:top w:w="100" w:type="dxa"/>
              <w:left w:w="100" w:type="dxa"/>
              <w:bottom w:w="100" w:type="dxa"/>
              <w:right w:w="100" w:type="dxa"/>
            </w:tcMar>
          </w:tcPr>
          <w:p w:rsidR="00E96797" w:rsidRPr="00663E01" w:rsidRDefault="00E96797" w:rsidP="00E96797">
            <w:pPr>
              <w:rPr>
                <w:rFonts w:asciiTheme="majorEastAsia" w:eastAsiaTheme="majorEastAsia" w:hAnsiTheme="majorEastAsia"/>
              </w:rPr>
            </w:pPr>
            <w:r w:rsidRPr="00663E01">
              <w:rPr>
                <w:rFonts w:asciiTheme="majorEastAsia" w:eastAsiaTheme="majorEastAsia" w:hAnsiTheme="majorEastAsia"/>
              </w:rPr>
              <w:t>宛先プロセスにメッセージを送信します。</w:t>
            </w:r>
          </w:p>
          <w:p w:rsidR="00663E01" w:rsidRPr="00C861BF" w:rsidRDefault="00E96797" w:rsidP="00E96797">
            <w:pPr>
              <w:rPr>
                <w:rFonts w:asciiTheme="majorEastAsia" w:eastAsiaTheme="majorEastAsia" w:hAnsiTheme="majorEastAsia"/>
                <w:szCs w:val="21"/>
              </w:rPr>
            </w:pPr>
            <w:r w:rsidRPr="00663E01">
              <w:rPr>
                <w:rFonts w:asciiTheme="majorEastAsia" w:eastAsiaTheme="majorEastAsia" w:hAnsiTheme="majorEastAsia"/>
              </w:rPr>
              <w:t>(</w:t>
            </w:r>
            <w:r w:rsidR="005C4059">
              <w:rPr>
                <w:rFonts w:asciiTheme="majorEastAsia" w:eastAsiaTheme="majorEastAsia" w:hAnsiTheme="majorEastAsia" w:hint="eastAsia"/>
              </w:rPr>
              <w:t>宛先プロセス</w:t>
            </w:r>
            <w:r w:rsidRPr="00663E01">
              <w:rPr>
                <w:rFonts w:asciiTheme="majorEastAsia" w:eastAsiaTheme="majorEastAsia" w:hAnsiTheme="majorEastAsia"/>
              </w:rPr>
              <w:t>が受信するまで処理はブロッキングされます)</w:t>
            </w:r>
          </w:p>
        </w:tc>
        <w:tc>
          <w:tcPr>
            <w:tcW w:w="851" w:type="dxa"/>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r w:rsidRPr="00C861BF">
              <w:rPr>
                <w:rFonts w:asciiTheme="majorEastAsia" w:eastAsiaTheme="majorEastAsia" w:hAnsiTheme="majorEastAsia" w:hint="eastAsia"/>
                <w:b/>
                <w:szCs w:val="21"/>
              </w:rPr>
              <w:t>機能</w:t>
            </w:r>
          </w:p>
        </w:tc>
      </w:tr>
    </w:tbl>
    <w:p w:rsidR="00663E01" w:rsidRPr="00371914" w:rsidRDefault="00663E01" w:rsidP="00371914"/>
    <w:p w:rsidR="00EB3F29" w:rsidRDefault="00EB3F29">
      <w:pPr>
        <w:widowControl/>
        <w:jc w:val="left"/>
        <w:rPr>
          <w:b/>
        </w:rPr>
      </w:pPr>
      <w:r>
        <w:rPr>
          <w:b/>
        </w:rPr>
        <w:br w:type="page"/>
      </w:r>
    </w:p>
    <w:p w:rsidR="00371914" w:rsidRPr="00105B50" w:rsidRDefault="00371914" w:rsidP="00371914">
      <w:pPr>
        <w:rPr>
          <w:b/>
        </w:rPr>
      </w:pPr>
      <w:r w:rsidRPr="00371914">
        <w:rPr>
          <w:b/>
        </w:rPr>
        <w:lastRenderedPageBreak/>
        <w:t>MPI_Recv()</w:t>
      </w:r>
    </w:p>
    <w:p w:rsidR="00105B50" w:rsidRDefault="00105B50" w:rsidP="00371914"/>
    <w:tbl>
      <w:tblPr>
        <w:bidiVisual/>
        <w:tblW w:w="8372"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7521"/>
        <w:gridCol w:w="851"/>
      </w:tblGrid>
      <w:tr w:rsidR="00E96797" w:rsidRPr="00371914" w:rsidTr="00E96797">
        <w:tc>
          <w:tcPr>
            <w:tcW w:w="7521" w:type="dxa"/>
            <w:tcMar>
              <w:top w:w="100" w:type="dxa"/>
              <w:left w:w="100" w:type="dxa"/>
              <w:bottom w:w="100" w:type="dxa"/>
              <w:right w:w="100" w:type="dxa"/>
            </w:tcMar>
          </w:tcPr>
          <w:p w:rsidR="00105B50" w:rsidRPr="00663E01" w:rsidRDefault="00105B50" w:rsidP="00105B50">
            <w:pPr>
              <w:rPr>
                <w:rFonts w:asciiTheme="majorEastAsia" w:eastAsiaTheme="majorEastAsia" w:hAnsiTheme="majorEastAsia"/>
              </w:rPr>
            </w:pPr>
            <w:r w:rsidRPr="00663E01">
              <w:rPr>
                <w:rFonts w:asciiTheme="majorEastAsia" w:eastAsiaTheme="majorEastAsia" w:hAnsiTheme="majorEastAsia"/>
              </w:rPr>
              <w:t>int MPI_Recv(void *buf, int count, MPI_Datatype datatype,</w:t>
            </w:r>
          </w:p>
          <w:p w:rsidR="00E96797" w:rsidRPr="00105B50" w:rsidRDefault="00105B50" w:rsidP="00E96797">
            <w:pPr>
              <w:rPr>
                <w:rFonts w:asciiTheme="majorEastAsia" w:eastAsiaTheme="majorEastAsia" w:hAnsiTheme="majorEastAsia"/>
                <w:szCs w:val="21"/>
              </w:rPr>
            </w:pPr>
            <w:r w:rsidRPr="00663E01">
              <w:rPr>
                <w:rFonts w:asciiTheme="majorEastAsia" w:eastAsiaTheme="majorEastAsia" w:hAnsiTheme="majorEastAsia"/>
              </w:rPr>
              <w:t xml:space="preserve">             int source, int tag, MPI_Comm comm, MPI_Status *status)</w:t>
            </w:r>
          </w:p>
        </w:tc>
        <w:tc>
          <w:tcPr>
            <w:tcW w:w="851" w:type="dxa"/>
            <w:tcMar>
              <w:top w:w="100" w:type="dxa"/>
              <w:left w:w="100" w:type="dxa"/>
              <w:bottom w:w="100" w:type="dxa"/>
              <w:right w:w="100" w:type="dxa"/>
            </w:tcMar>
          </w:tcPr>
          <w:p w:rsidR="00E96797" w:rsidRPr="00C861BF" w:rsidRDefault="00E96797" w:rsidP="00E96797">
            <w:pPr>
              <w:rPr>
                <w:rFonts w:asciiTheme="majorEastAsia" w:eastAsiaTheme="majorEastAsia" w:hAnsiTheme="majorEastAsia"/>
                <w:b/>
                <w:szCs w:val="21"/>
              </w:rPr>
            </w:pPr>
          </w:p>
        </w:tc>
      </w:tr>
      <w:tr w:rsidR="00105B50" w:rsidRPr="00371914" w:rsidTr="00E96797">
        <w:tc>
          <w:tcPr>
            <w:tcW w:w="7521" w:type="dxa"/>
            <w:tcMar>
              <w:top w:w="100" w:type="dxa"/>
              <w:left w:w="100" w:type="dxa"/>
              <w:bottom w:w="100" w:type="dxa"/>
              <w:right w:w="100" w:type="dxa"/>
            </w:tcMar>
          </w:tcPr>
          <w:p w:rsidR="00105B50" w:rsidRDefault="00105B50" w:rsidP="00E96797">
            <w:pPr>
              <w:rPr>
                <w:rFonts w:asciiTheme="majorEastAsia" w:eastAsiaTheme="majorEastAsia" w:hAnsiTheme="majorEastAsia"/>
              </w:rPr>
            </w:pPr>
            <w:r>
              <w:rPr>
                <w:rFonts w:asciiTheme="majorEastAsia" w:eastAsiaTheme="majorEastAsia" w:hAnsiTheme="majorEastAsia" w:hint="eastAsia"/>
              </w:rPr>
              <w:t>void *</w:t>
            </w:r>
            <w:r>
              <w:rPr>
                <w:rFonts w:asciiTheme="majorEastAsia" w:eastAsiaTheme="majorEastAsia" w:hAnsiTheme="majorEastAsia"/>
              </w:rPr>
              <w:t>buf</w:t>
            </w:r>
          </w:p>
          <w:p w:rsidR="00105B50" w:rsidRPr="00E96797" w:rsidRDefault="00105B50" w:rsidP="00E96797">
            <w:pPr>
              <w:ind w:firstLineChars="100" w:firstLine="210"/>
              <w:rPr>
                <w:rFonts w:asciiTheme="majorEastAsia" w:eastAsiaTheme="majorEastAsia" w:hAnsiTheme="majorEastAsia"/>
              </w:rPr>
            </w:pPr>
            <w:r>
              <w:rPr>
                <w:rFonts w:asciiTheme="majorEastAsia" w:eastAsiaTheme="majorEastAsia" w:hAnsiTheme="majorEastAsia" w:hint="eastAsia"/>
              </w:rPr>
              <w:t>受信</w:t>
            </w:r>
            <w:r w:rsidRPr="00663E01">
              <w:rPr>
                <w:rFonts w:asciiTheme="majorEastAsia" w:eastAsiaTheme="majorEastAsia" w:hAnsiTheme="majorEastAsia"/>
              </w:rPr>
              <w:t>バッファの先頭アドレス</w:t>
            </w:r>
          </w:p>
        </w:tc>
        <w:tc>
          <w:tcPr>
            <w:tcW w:w="851" w:type="dxa"/>
            <w:vMerge w:val="restart"/>
            <w:tcMar>
              <w:top w:w="100" w:type="dxa"/>
              <w:left w:w="100" w:type="dxa"/>
              <w:bottom w:w="100" w:type="dxa"/>
              <w:right w:w="100" w:type="dxa"/>
            </w:tcMar>
          </w:tcPr>
          <w:p w:rsidR="00105B50" w:rsidRPr="00C861BF" w:rsidRDefault="00105B50" w:rsidP="00E96797">
            <w:pPr>
              <w:rPr>
                <w:rFonts w:asciiTheme="majorEastAsia" w:eastAsiaTheme="majorEastAsia" w:hAnsiTheme="majorEastAsia"/>
                <w:b/>
                <w:szCs w:val="21"/>
              </w:rPr>
            </w:pPr>
            <w:r w:rsidRPr="00C861BF">
              <w:rPr>
                <w:rFonts w:asciiTheme="majorEastAsia" w:eastAsiaTheme="majorEastAsia" w:hAnsiTheme="majorEastAsia" w:hint="eastAsia"/>
                <w:b/>
                <w:szCs w:val="21"/>
              </w:rPr>
              <w:t>引数</w:t>
            </w:r>
          </w:p>
        </w:tc>
      </w:tr>
      <w:tr w:rsidR="00105B50" w:rsidRPr="00371914" w:rsidTr="00E96797">
        <w:tc>
          <w:tcPr>
            <w:tcW w:w="7521" w:type="dxa"/>
            <w:tcMar>
              <w:top w:w="100" w:type="dxa"/>
              <w:left w:w="100" w:type="dxa"/>
              <w:bottom w:w="100" w:type="dxa"/>
              <w:right w:w="100" w:type="dxa"/>
            </w:tcMar>
          </w:tcPr>
          <w:p w:rsidR="00105B50" w:rsidRDefault="00105B50" w:rsidP="00E96797">
            <w:pPr>
              <w:rPr>
                <w:rFonts w:asciiTheme="majorEastAsia" w:eastAsiaTheme="majorEastAsia" w:hAnsiTheme="majorEastAsia"/>
              </w:rPr>
            </w:pPr>
            <w:r>
              <w:rPr>
                <w:rFonts w:asciiTheme="majorEastAsia" w:eastAsiaTheme="majorEastAsia" w:hAnsiTheme="majorEastAsia" w:hint="eastAsia"/>
              </w:rPr>
              <w:t xml:space="preserve">int </w:t>
            </w:r>
            <w:r w:rsidRPr="00663E01">
              <w:rPr>
                <w:rFonts w:asciiTheme="majorEastAsia" w:eastAsiaTheme="majorEastAsia" w:hAnsiTheme="majorEastAsia"/>
              </w:rPr>
              <w:t>count</w:t>
            </w:r>
          </w:p>
          <w:p w:rsidR="00105B50" w:rsidRPr="00E96797" w:rsidRDefault="00105B50" w:rsidP="00105B50">
            <w:pPr>
              <w:ind w:firstLineChars="100" w:firstLine="210"/>
              <w:rPr>
                <w:rFonts w:asciiTheme="majorEastAsia" w:eastAsiaTheme="majorEastAsia" w:hAnsiTheme="majorEastAsia"/>
              </w:rPr>
            </w:pPr>
            <w:r>
              <w:rPr>
                <w:rFonts w:asciiTheme="majorEastAsia" w:eastAsiaTheme="majorEastAsia" w:hAnsiTheme="majorEastAsia" w:hint="eastAsia"/>
              </w:rPr>
              <w:t>受信</w:t>
            </w:r>
            <w:r w:rsidRPr="00663E01">
              <w:rPr>
                <w:rFonts w:asciiTheme="majorEastAsia" w:eastAsiaTheme="majorEastAsia" w:hAnsiTheme="majorEastAsia"/>
              </w:rPr>
              <w:t>データ数</w:t>
            </w:r>
          </w:p>
        </w:tc>
        <w:tc>
          <w:tcPr>
            <w:tcW w:w="851" w:type="dxa"/>
            <w:vMerge/>
            <w:tcMar>
              <w:top w:w="100" w:type="dxa"/>
              <w:left w:w="100" w:type="dxa"/>
              <w:bottom w:w="100" w:type="dxa"/>
              <w:right w:w="100" w:type="dxa"/>
            </w:tcMar>
          </w:tcPr>
          <w:p w:rsidR="00105B50" w:rsidRPr="00C861BF" w:rsidRDefault="00105B50" w:rsidP="00E96797">
            <w:pPr>
              <w:rPr>
                <w:rFonts w:asciiTheme="majorEastAsia" w:eastAsiaTheme="majorEastAsia" w:hAnsiTheme="majorEastAsia"/>
                <w:b/>
                <w:szCs w:val="21"/>
              </w:rPr>
            </w:pPr>
          </w:p>
        </w:tc>
      </w:tr>
      <w:tr w:rsidR="00105B50" w:rsidRPr="00371914" w:rsidTr="00E96797">
        <w:tc>
          <w:tcPr>
            <w:tcW w:w="7521" w:type="dxa"/>
            <w:tcMar>
              <w:top w:w="100" w:type="dxa"/>
              <w:left w:w="100" w:type="dxa"/>
              <w:bottom w:w="100" w:type="dxa"/>
              <w:right w:w="100" w:type="dxa"/>
            </w:tcMar>
          </w:tcPr>
          <w:p w:rsidR="00105B50" w:rsidRDefault="00105B50" w:rsidP="00E96797">
            <w:pPr>
              <w:rPr>
                <w:rFonts w:asciiTheme="majorEastAsia" w:eastAsiaTheme="majorEastAsia" w:hAnsiTheme="majorEastAsia"/>
              </w:rPr>
            </w:pPr>
            <w:r w:rsidRPr="00663E01">
              <w:rPr>
                <w:rFonts w:asciiTheme="majorEastAsia" w:eastAsiaTheme="majorEastAsia" w:hAnsiTheme="majorEastAsia"/>
              </w:rPr>
              <w:t>MPI_Datatype datatype</w:t>
            </w:r>
          </w:p>
          <w:p w:rsidR="00105B50" w:rsidRPr="00C861BF" w:rsidRDefault="00105B50" w:rsidP="00E96797">
            <w:pPr>
              <w:rPr>
                <w:rFonts w:asciiTheme="majorEastAsia" w:eastAsiaTheme="majorEastAsia" w:hAnsiTheme="majorEastAsia"/>
                <w:szCs w:val="21"/>
              </w:rPr>
            </w:pPr>
            <w:r>
              <w:rPr>
                <w:rFonts w:asciiTheme="majorEastAsia" w:eastAsiaTheme="majorEastAsia" w:hAnsiTheme="majorEastAsia" w:hint="eastAsia"/>
              </w:rPr>
              <w:t xml:space="preserve">　</w:t>
            </w:r>
            <w:r w:rsidR="00EB3F29">
              <w:rPr>
                <w:rFonts w:asciiTheme="majorEastAsia" w:eastAsiaTheme="majorEastAsia" w:hAnsiTheme="majorEastAsia" w:hint="eastAsia"/>
              </w:rPr>
              <w:t>受信</w:t>
            </w:r>
            <w:r w:rsidRPr="00663E01">
              <w:rPr>
                <w:rFonts w:asciiTheme="majorEastAsia" w:eastAsiaTheme="majorEastAsia" w:hAnsiTheme="majorEastAsia"/>
              </w:rPr>
              <w:t>データタイプ</w:t>
            </w:r>
          </w:p>
        </w:tc>
        <w:tc>
          <w:tcPr>
            <w:tcW w:w="851" w:type="dxa"/>
            <w:vMerge/>
            <w:tcMar>
              <w:top w:w="100" w:type="dxa"/>
              <w:left w:w="100" w:type="dxa"/>
              <w:bottom w:w="100" w:type="dxa"/>
              <w:right w:w="100" w:type="dxa"/>
            </w:tcMar>
          </w:tcPr>
          <w:p w:rsidR="00105B50" w:rsidRPr="00C861BF" w:rsidRDefault="00105B50" w:rsidP="00E96797">
            <w:pPr>
              <w:rPr>
                <w:rFonts w:asciiTheme="majorEastAsia" w:eastAsiaTheme="majorEastAsia" w:hAnsiTheme="majorEastAsia"/>
                <w:b/>
                <w:szCs w:val="21"/>
              </w:rPr>
            </w:pPr>
          </w:p>
        </w:tc>
      </w:tr>
      <w:tr w:rsidR="00105B50" w:rsidRPr="00371914" w:rsidTr="00E96797">
        <w:tc>
          <w:tcPr>
            <w:tcW w:w="7521" w:type="dxa"/>
            <w:tcMar>
              <w:top w:w="100" w:type="dxa"/>
              <w:left w:w="100" w:type="dxa"/>
              <w:bottom w:w="100" w:type="dxa"/>
              <w:right w:w="100" w:type="dxa"/>
            </w:tcMar>
          </w:tcPr>
          <w:p w:rsidR="00105B50" w:rsidRDefault="00105B50" w:rsidP="00E96797">
            <w:pPr>
              <w:rPr>
                <w:rFonts w:asciiTheme="majorEastAsia" w:eastAsiaTheme="majorEastAsia" w:hAnsiTheme="majorEastAsia"/>
                <w:szCs w:val="21"/>
              </w:rPr>
            </w:pPr>
            <w:r>
              <w:rPr>
                <w:rFonts w:asciiTheme="majorEastAsia" w:eastAsiaTheme="majorEastAsia" w:hAnsiTheme="majorEastAsia" w:hint="eastAsia"/>
                <w:szCs w:val="21"/>
              </w:rPr>
              <w:t>int source</w:t>
            </w:r>
          </w:p>
          <w:p w:rsidR="00105B50" w:rsidRPr="00C861BF" w:rsidRDefault="00105B50" w:rsidP="00E96797">
            <w:pPr>
              <w:rPr>
                <w:rFonts w:asciiTheme="majorEastAsia" w:eastAsiaTheme="majorEastAsia" w:hAnsiTheme="majorEastAsia"/>
                <w:szCs w:val="21"/>
              </w:rPr>
            </w:pPr>
            <w:r>
              <w:rPr>
                <w:rFonts w:asciiTheme="majorEastAsia" w:eastAsiaTheme="majorEastAsia" w:hAnsiTheme="majorEastAsia" w:hint="eastAsia"/>
                <w:szCs w:val="21"/>
              </w:rPr>
              <w:t xml:space="preserve">　送信元ランク</w:t>
            </w:r>
          </w:p>
        </w:tc>
        <w:tc>
          <w:tcPr>
            <w:tcW w:w="851" w:type="dxa"/>
            <w:vMerge/>
            <w:tcMar>
              <w:top w:w="100" w:type="dxa"/>
              <w:left w:w="100" w:type="dxa"/>
              <w:bottom w:w="100" w:type="dxa"/>
              <w:right w:w="100" w:type="dxa"/>
            </w:tcMar>
          </w:tcPr>
          <w:p w:rsidR="00105B50" w:rsidRPr="00C861BF" w:rsidRDefault="00105B50" w:rsidP="00E96797">
            <w:pPr>
              <w:rPr>
                <w:rFonts w:asciiTheme="majorEastAsia" w:eastAsiaTheme="majorEastAsia" w:hAnsiTheme="majorEastAsia"/>
                <w:b/>
                <w:szCs w:val="21"/>
              </w:rPr>
            </w:pPr>
          </w:p>
        </w:tc>
      </w:tr>
      <w:tr w:rsidR="00105B50" w:rsidRPr="00371914" w:rsidTr="00E96797">
        <w:tc>
          <w:tcPr>
            <w:tcW w:w="7521" w:type="dxa"/>
            <w:tcMar>
              <w:top w:w="100" w:type="dxa"/>
              <w:left w:w="100" w:type="dxa"/>
              <w:bottom w:w="100" w:type="dxa"/>
              <w:right w:w="100" w:type="dxa"/>
            </w:tcMar>
          </w:tcPr>
          <w:p w:rsidR="00105B50" w:rsidRDefault="00105B50" w:rsidP="00E96797">
            <w:pPr>
              <w:rPr>
                <w:rFonts w:asciiTheme="majorEastAsia" w:eastAsiaTheme="majorEastAsia" w:hAnsiTheme="majorEastAsia"/>
                <w:szCs w:val="21"/>
              </w:rPr>
            </w:pPr>
            <w:r>
              <w:rPr>
                <w:rFonts w:asciiTheme="majorEastAsia" w:eastAsiaTheme="majorEastAsia" w:hAnsiTheme="majorEastAsia" w:hint="eastAsia"/>
                <w:szCs w:val="21"/>
              </w:rPr>
              <w:t>int tag</w:t>
            </w:r>
          </w:p>
          <w:p w:rsidR="00105B50" w:rsidRDefault="00105B50" w:rsidP="00105B50">
            <w:pPr>
              <w:rPr>
                <w:rFonts w:asciiTheme="majorEastAsia" w:eastAsiaTheme="majorEastAsia" w:hAnsiTheme="majorEastAsia"/>
              </w:rPr>
            </w:pPr>
            <w:r>
              <w:rPr>
                <w:rFonts w:asciiTheme="majorEastAsia" w:eastAsiaTheme="majorEastAsia" w:hAnsiTheme="majorEastAsia" w:hint="eastAsia"/>
                <w:szCs w:val="21"/>
              </w:rPr>
              <w:t xml:space="preserve">　</w:t>
            </w:r>
            <w:r w:rsidRPr="00663E01">
              <w:rPr>
                <w:rFonts w:asciiTheme="majorEastAsia" w:eastAsiaTheme="majorEastAsia" w:hAnsiTheme="majorEastAsia"/>
              </w:rPr>
              <w:t>タグ</w:t>
            </w:r>
          </w:p>
          <w:p w:rsidR="00105B50" w:rsidRPr="00E96797" w:rsidRDefault="00105B50" w:rsidP="00105B50">
            <w:pPr>
              <w:ind w:firstLineChars="100" w:firstLine="210"/>
              <w:rPr>
                <w:rFonts w:asciiTheme="majorEastAsia" w:eastAsiaTheme="majorEastAsia" w:hAnsiTheme="majorEastAsia"/>
              </w:rPr>
            </w:pPr>
            <w:r w:rsidRPr="00663E01">
              <w:rPr>
                <w:rFonts w:asciiTheme="majorEastAsia" w:eastAsiaTheme="majorEastAsia" w:hAnsiTheme="majorEastAsia"/>
              </w:rPr>
              <w:t>(送信プロセスが指定したタグと一致するタグを指定しないと受信できません)</w:t>
            </w:r>
          </w:p>
        </w:tc>
        <w:tc>
          <w:tcPr>
            <w:tcW w:w="851" w:type="dxa"/>
            <w:vMerge/>
            <w:tcMar>
              <w:top w:w="100" w:type="dxa"/>
              <w:left w:w="100" w:type="dxa"/>
              <w:bottom w:w="100" w:type="dxa"/>
              <w:right w:w="100" w:type="dxa"/>
            </w:tcMar>
          </w:tcPr>
          <w:p w:rsidR="00105B50" w:rsidRPr="00C861BF" w:rsidRDefault="00105B50" w:rsidP="00E96797">
            <w:pPr>
              <w:rPr>
                <w:rFonts w:asciiTheme="majorEastAsia" w:eastAsiaTheme="majorEastAsia" w:hAnsiTheme="majorEastAsia"/>
                <w:b/>
                <w:szCs w:val="21"/>
              </w:rPr>
            </w:pPr>
          </w:p>
        </w:tc>
      </w:tr>
      <w:tr w:rsidR="00105B50" w:rsidRPr="00371914" w:rsidTr="00E96797">
        <w:tc>
          <w:tcPr>
            <w:tcW w:w="7521" w:type="dxa"/>
            <w:tcMar>
              <w:top w:w="100" w:type="dxa"/>
              <w:left w:w="100" w:type="dxa"/>
              <w:bottom w:w="100" w:type="dxa"/>
              <w:right w:w="100" w:type="dxa"/>
            </w:tcMar>
          </w:tcPr>
          <w:p w:rsidR="00105B50" w:rsidRDefault="00105B50" w:rsidP="00E96797">
            <w:pPr>
              <w:rPr>
                <w:rFonts w:asciiTheme="majorEastAsia" w:eastAsiaTheme="majorEastAsia" w:hAnsiTheme="majorEastAsia"/>
              </w:rPr>
            </w:pPr>
            <w:r w:rsidRPr="00663E01">
              <w:rPr>
                <w:rFonts w:asciiTheme="majorEastAsia" w:eastAsiaTheme="majorEastAsia" w:hAnsiTheme="majorEastAsia"/>
              </w:rPr>
              <w:t xml:space="preserve">MPI_Comm </w:t>
            </w:r>
            <w:r>
              <w:rPr>
                <w:rFonts w:asciiTheme="majorEastAsia" w:eastAsiaTheme="majorEastAsia" w:hAnsiTheme="majorEastAsia"/>
              </w:rPr>
              <w:t>comm</w:t>
            </w:r>
          </w:p>
          <w:p w:rsidR="00105B50" w:rsidRPr="00C861BF" w:rsidRDefault="00105B50" w:rsidP="00E96797">
            <w:pPr>
              <w:rPr>
                <w:rFonts w:asciiTheme="majorEastAsia" w:eastAsiaTheme="majorEastAsia" w:hAnsiTheme="majorEastAsia"/>
                <w:szCs w:val="21"/>
              </w:rPr>
            </w:pPr>
            <w:r>
              <w:rPr>
                <w:rFonts w:asciiTheme="majorEastAsia" w:eastAsiaTheme="majorEastAsia" w:hAnsiTheme="majorEastAsia" w:hint="eastAsia"/>
              </w:rPr>
              <w:t xml:space="preserve">　コミュニケ―タ</w:t>
            </w:r>
          </w:p>
        </w:tc>
        <w:tc>
          <w:tcPr>
            <w:tcW w:w="851" w:type="dxa"/>
            <w:vMerge/>
            <w:tcMar>
              <w:top w:w="100" w:type="dxa"/>
              <w:left w:w="100" w:type="dxa"/>
              <w:bottom w:w="100" w:type="dxa"/>
              <w:right w:w="100" w:type="dxa"/>
            </w:tcMar>
          </w:tcPr>
          <w:p w:rsidR="00105B50" w:rsidRPr="00C861BF" w:rsidRDefault="00105B50" w:rsidP="00E96797">
            <w:pPr>
              <w:rPr>
                <w:rFonts w:asciiTheme="majorEastAsia" w:eastAsiaTheme="majorEastAsia" w:hAnsiTheme="majorEastAsia"/>
                <w:b/>
                <w:szCs w:val="21"/>
              </w:rPr>
            </w:pPr>
          </w:p>
        </w:tc>
      </w:tr>
      <w:tr w:rsidR="00105B50" w:rsidRPr="00371914" w:rsidTr="00E96797">
        <w:tc>
          <w:tcPr>
            <w:tcW w:w="7521" w:type="dxa"/>
            <w:tcMar>
              <w:top w:w="100" w:type="dxa"/>
              <w:left w:w="100" w:type="dxa"/>
              <w:bottom w:w="100" w:type="dxa"/>
              <w:right w:w="100" w:type="dxa"/>
            </w:tcMar>
          </w:tcPr>
          <w:p w:rsidR="00105B50" w:rsidRDefault="00105B50" w:rsidP="00E96797">
            <w:pPr>
              <w:rPr>
                <w:rFonts w:asciiTheme="majorEastAsia" w:eastAsiaTheme="majorEastAsia" w:hAnsiTheme="majorEastAsia"/>
              </w:rPr>
            </w:pPr>
            <w:r w:rsidRPr="00663E01">
              <w:rPr>
                <w:rFonts w:asciiTheme="majorEastAsia" w:eastAsiaTheme="majorEastAsia" w:hAnsiTheme="majorEastAsia"/>
              </w:rPr>
              <w:t>MPI_Status *status</w:t>
            </w:r>
          </w:p>
          <w:p w:rsidR="00105B50" w:rsidRPr="00663E01" w:rsidRDefault="00105B50" w:rsidP="00105B50">
            <w:pPr>
              <w:ind w:firstLineChars="100" w:firstLine="210"/>
              <w:rPr>
                <w:rFonts w:asciiTheme="majorEastAsia" w:eastAsiaTheme="majorEastAsia" w:hAnsiTheme="majorEastAsia"/>
              </w:rPr>
            </w:pPr>
            <w:r w:rsidRPr="00663E01">
              <w:rPr>
                <w:rFonts w:asciiTheme="majorEastAsia" w:eastAsiaTheme="majorEastAsia" w:hAnsiTheme="majorEastAsia"/>
              </w:rPr>
              <w:t>ステータス</w:t>
            </w:r>
            <w:r w:rsidRPr="00663E01">
              <w:rPr>
                <w:rFonts w:asciiTheme="majorEastAsia" w:eastAsiaTheme="majorEastAsia" w:hAnsiTheme="majorEastAsia" w:hint="eastAsia"/>
              </w:rPr>
              <w:t>(</w:t>
            </w:r>
            <w:r w:rsidR="00061CB6">
              <w:rPr>
                <w:rFonts w:asciiTheme="majorEastAsia" w:eastAsiaTheme="majorEastAsia" w:hAnsiTheme="majorEastAsia"/>
              </w:rPr>
              <w:t>メッセージサイズ、エラー</w:t>
            </w:r>
            <w:r w:rsidR="00061CB6">
              <w:rPr>
                <w:rFonts w:asciiTheme="majorEastAsia" w:eastAsiaTheme="majorEastAsia" w:hAnsiTheme="majorEastAsia" w:hint="eastAsia"/>
              </w:rPr>
              <w:t>コード</w:t>
            </w:r>
            <w:r w:rsidRPr="00663E01">
              <w:rPr>
                <w:rFonts w:asciiTheme="majorEastAsia" w:eastAsiaTheme="majorEastAsia" w:hAnsiTheme="majorEastAsia"/>
              </w:rPr>
              <w:t>など)</w:t>
            </w:r>
          </w:p>
        </w:tc>
        <w:tc>
          <w:tcPr>
            <w:tcW w:w="851" w:type="dxa"/>
            <w:vMerge/>
            <w:tcMar>
              <w:top w:w="100" w:type="dxa"/>
              <w:left w:w="100" w:type="dxa"/>
              <w:bottom w:w="100" w:type="dxa"/>
              <w:right w:w="100" w:type="dxa"/>
            </w:tcMar>
          </w:tcPr>
          <w:p w:rsidR="00105B50" w:rsidRPr="00C861BF" w:rsidRDefault="00105B50" w:rsidP="00E96797">
            <w:pPr>
              <w:rPr>
                <w:rFonts w:asciiTheme="majorEastAsia" w:eastAsiaTheme="majorEastAsia" w:hAnsiTheme="majorEastAsia"/>
                <w:b/>
                <w:szCs w:val="21"/>
              </w:rPr>
            </w:pPr>
          </w:p>
        </w:tc>
      </w:tr>
      <w:tr w:rsidR="00E96797" w:rsidRPr="00371914" w:rsidTr="00E96797">
        <w:tc>
          <w:tcPr>
            <w:tcW w:w="7521" w:type="dxa"/>
            <w:tcMar>
              <w:top w:w="100" w:type="dxa"/>
              <w:left w:w="100" w:type="dxa"/>
              <w:bottom w:w="100" w:type="dxa"/>
              <w:right w:w="100" w:type="dxa"/>
            </w:tcMar>
          </w:tcPr>
          <w:p w:rsidR="00E96797" w:rsidRDefault="00E96797" w:rsidP="00E96797">
            <w:pPr>
              <w:rPr>
                <w:rFonts w:asciiTheme="majorEastAsia" w:eastAsiaTheme="majorEastAsia" w:hAnsiTheme="majorEastAsia"/>
                <w:szCs w:val="21"/>
              </w:rPr>
            </w:pPr>
            <w:r>
              <w:rPr>
                <w:rFonts w:asciiTheme="majorEastAsia" w:eastAsiaTheme="majorEastAsia" w:hAnsiTheme="majorEastAsia"/>
                <w:szCs w:val="21"/>
              </w:rPr>
              <w:t>MPI_SUCCESS</w:t>
            </w:r>
          </w:p>
          <w:p w:rsidR="00E96797" w:rsidRPr="00C861BF" w:rsidRDefault="00E96797" w:rsidP="00E96797">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成功</w:t>
            </w:r>
          </w:p>
        </w:tc>
        <w:tc>
          <w:tcPr>
            <w:tcW w:w="851" w:type="dxa"/>
            <w:vMerge w:val="restart"/>
            <w:tcMar>
              <w:top w:w="100" w:type="dxa"/>
              <w:left w:w="100" w:type="dxa"/>
              <w:bottom w:w="100" w:type="dxa"/>
              <w:right w:w="100" w:type="dxa"/>
            </w:tcMar>
          </w:tcPr>
          <w:p w:rsidR="00E96797" w:rsidRPr="00C861BF" w:rsidRDefault="00E96797" w:rsidP="00E96797">
            <w:pPr>
              <w:rPr>
                <w:rFonts w:asciiTheme="majorEastAsia" w:eastAsiaTheme="majorEastAsia" w:hAnsiTheme="majorEastAsia"/>
                <w:b/>
                <w:szCs w:val="21"/>
              </w:rPr>
            </w:pPr>
            <w:r w:rsidRPr="00C861BF">
              <w:rPr>
                <w:rFonts w:asciiTheme="majorEastAsia" w:eastAsiaTheme="majorEastAsia" w:hAnsiTheme="majorEastAsia"/>
                <w:b/>
                <w:szCs w:val="21"/>
              </w:rPr>
              <w:t>戻り値</w:t>
            </w:r>
          </w:p>
          <w:p w:rsidR="00E96797" w:rsidRPr="00C861BF" w:rsidRDefault="00E96797" w:rsidP="00E96797">
            <w:pPr>
              <w:rPr>
                <w:rFonts w:asciiTheme="majorEastAsia" w:eastAsiaTheme="majorEastAsia" w:hAnsiTheme="majorEastAsia"/>
                <w:szCs w:val="21"/>
              </w:rPr>
            </w:pPr>
          </w:p>
        </w:tc>
      </w:tr>
      <w:tr w:rsidR="00E96797" w:rsidRPr="00371914" w:rsidTr="00E96797">
        <w:tc>
          <w:tcPr>
            <w:tcW w:w="7521" w:type="dxa"/>
            <w:tcMar>
              <w:top w:w="100" w:type="dxa"/>
              <w:left w:w="100" w:type="dxa"/>
              <w:bottom w:w="100" w:type="dxa"/>
              <w:right w:w="100" w:type="dxa"/>
            </w:tcMar>
          </w:tcPr>
          <w:p w:rsidR="00E96797" w:rsidRDefault="00E96797" w:rsidP="00E96797">
            <w:pPr>
              <w:rPr>
                <w:rFonts w:asciiTheme="majorEastAsia" w:eastAsiaTheme="majorEastAsia" w:hAnsiTheme="majorEastAsia"/>
                <w:szCs w:val="21"/>
              </w:rPr>
            </w:pPr>
            <w:r w:rsidRPr="00C861BF">
              <w:rPr>
                <w:rFonts w:asciiTheme="majorEastAsia" w:eastAsiaTheme="majorEastAsia" w:hAnsiTheme="majorEastAsia"/>
                <w:szCs w:val="21"/>
              </w:rPr>
              <w:t>MPI_SUCCESS以外</w:t>
            </w:r>
          </w:p>
          <w:p w:rsidR="00E96797" w:rsidRPr="00C861BF" w:rsidRDefault="00E96797" w:rsidP="00E96797">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失敗</w:t>
            </w:r>
          </w:p>
        </w:tc>
        <w:tc>
          <w:tcPr>
            <w:tcW w:w="851" w:type="dxa"/>
            <w:vMerge/>
            <w:tcMar>
              <w:top w:w="100" w:type="dxa"/>
              <w:left w:w="100" w:type="dxa"/>
              <w:bottom w:w="100" w:type="dxa"/>
              <w:right w:w="100" w:type="dxa"/>
            </w:tcMar>
          </w:tcPr>
          <w:p w:rsidR="00E96797" w:rsidRPr="00C861BF" w:rsidRDefault="00E96797" w:rsidP="00E96797">
            <w:pPr>
              <w:rPr>
                <w:rFonts w:asciiTheme="majorEastAsia" w:eastAsiaTheme="majorEastAsia" w:hAnsiTheme="majorEastAsia"/>
                <w:b/>
                <w:szCs w:val="21"/>
              </w:rPr>
            </w:pPr>
          </w:p>
        </w:tc>
      </w:tr>
      <w:tr w:rsidR="00E96797" w:rsidRPr="00371914" w:rsidTr="00E96797">
        <w:trPr>
          <w:trHeight w:val="20"/>
        </w:trPr>
        <w:tc>
          <w:tcPr>
            <w:tcW w:w="7521" w:type="dxa"/>
            <w:tcMar>
              <w:top w:w="100" w:type="dxa"/>
              <w:left w:w="100" w:type="dxa"/>
              <w:bottom w:w="100" w:type="dxa"/>
              <w:right w:w="100" w:type="dxa"/>
            </w:tcMar>
          </w:tcPr>
          <w:p w:rsidR="00E96797" w:rsidRPr="00663E01" w:rsidRDefault="00E96797" w:rsidP="00E96797">
            <w:pPr>
              <w:rPr>
                <w:rFonts w:asciiTheme="majorEastAsia" w:eastAsiaTheme="majorEastAsia" w:hAnsiTheme="majorEastAsia"/>
              </w:rPr>
            </w:pPr>
            <w:r w:rsidRPr="00663E01">
              <w:rPr>
                <w:rFonts w:asciiTheme="majorEastAsia" w:eastAsiaTheme="majorEastAsia" w:hAnsiTheme="majorEastAsia"/>
              </w:rPr>
              <w:t>送信元プロセスからメッセージを受信します。</w:t>
            </w:r>
          </w:p>
          <w:p w:rsidR="00E96797" w:rsidRPr="00E96797" w:rsidRDefault="00E96797" w:rsidP="00E96797">
            <w:pPr>
              <w:rPr>
                <w:rFonts w:asciiTheme="majorEastAsia" w:eastAsiaTheme="majorEastAsia" w:hAnsiTheme="majorEastAsia"/>
              </w:rPr>
            </w:pPr>
            <w:r w:rsidRPr="00663E01">
              <w:rPr>
                <w:rFonts w:asciiTheme="majorEastAsia" w:eastAsiaTheme="majorEastAsia" w:hAnsiTheme="majorEastAsia"/>
              </w:rPr>
              <w:t>(</w:t>
            </w:r>
            <w:r w:rsidR="00EB3F29">
              <w:rPr>
                <w:rFonts w:asciiTheme="majorEastAsia" w:eastAsiaTheme="majorEastAsia" w:hAnsiTheme="majorEastAsia" w:hint="eastAsia"/>
              </w:rPr>
              <w:t>送信元</w:t>
            </w:r>
            <w:r w:rsidR="002605E9">
              <w:rPr>
                <w:rFonts w:asciiTheme="majorEastAsia" w:eastAsiaTheme="majorEastAsia" w:hAnsiTheme="majorEastAsia" w:hint="eastAsia"/>
              </w:rPr>
              <w:t>プロセス</w:t>
            </w:r>
            <w:r w:rsidRPr="00663E01">
              <w:rPr>
                <w:rFonts w:asciiTheme="majorEastAsia" w:eastAsiaTheme="majorEastAsia" w:hAnsiTheme="majorEastAsia"/>
              </w:rPr>
              <w:t>が送信するまで処理はブロッキングされます)</w:t>
            </w:r>
          </w:p>
        </w:tc>
        <w:tc>
          <w:tcPr>
            <w:tcW w:w="851" w:type="dxa"/>
            <w:tcMar>
              <w:top w:w="100" w:type="dxa"/>
              <w:left w:w="100" w:type="dxa"/>
              <w:bottom w:w="100" w:type="dxa"/>
              <w:right w:w="100" w:type="dxa"/>
            </w:tcMar>
          </w:tcPr>
          <w:p w:rsidR="00E96797" w:rsidRPr="00C861BF" w:rsidRDefault="00E96797" w:rsidP="00E96797">
            <w:pPr>
              <w:rPr>
                <w:rFonts w:asciiTheme="majorEastAsia" w:eastAsiaTheme="majorEastAsia" w:hAnsiTheme="majorEastAsia"/>
                <w:b/>
                <w:szCs w:val="21"/>
              </w:rPr>
            </w:pPr>
            <w:r w:rsidRPr="00C861BF">
              <w:rPr>
                <w:rFonts w:asciiTheme="majorEastAsia" w:eastAsiaTheme="majorEastAsia" w:hAnsiTheme="majorEastAsia" w:hint="eastAsia"/>
                <w:b/>
                <w:szCs w:val="21"/>
              </w:rPr>
              <w:t>機能</w:t>
            </w:r>
          </w:p>
        </w:tc>
      </w:tr>
    </w:tbl>
    <w:p w:rsidR="00E96797" w:rsidRDefault="00E96797" w:rsidP="00371914"/>
    <w:p w:rsidR="00EB3F29" w:rsidRDefault="00EB3F29">
      <w:pPr>
        <w:widowControl/>
        <w:jc w:val="left"/>
        <w:rPr>
          <w:b/>
        </w:rPr>
      </w:pPr>
      <w:r>
        <w:rPr>
          <w:b/>
        </w:rPr>
        <w:br w:type="page"/>
      </w:r>
    </w:p>
    <w:p w:rsidR="00185547" w:rsidRPr="00105B50" w:rsidRDefault="00185547" w:rsidP="00185547">
      <w:pPr>
        <w:rPr>
          <w:b/>
        </w:rPr>
      </w:pPr>
      <w:r>
        <w:rPr>
          <w:b/>
        </w:rPr>
        <w:lastRenderedPageBreak/>
        <w:t>MPI_</w:t>
      </w:r>
      <w:r>
        <w:rPr>
          <w:rFonts w:hint="eastAsia"/>
          <w:b/>
        </w:rPr>
        <w:t>Get_count</w:t>
      </w:r>
      <w:r w:rsidRPr="00371914">
        <w:rPr>
          <w:b/>
        </w:rPr>
        <w:t>()</w:t>
      </w:r>
    </w:p>
    <w:p w:rsidR="00185547" w:rsidRDefault="00185547" w:rsidP="00185547"/>
    <w:tbl>
      <w:tblPr>
        <w:bidiVisual/>
        <w:tblW w:w="8372"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7521"/>
        <w:gridCol w:w="851"/>
      </w:tblGrid>
      <w:tr w:rsidR="00185547" w:rsidRPr="00371914" w:rsidTr="00185547">
        <w:tc>
          <w:tcPr>
            <w:tcW w:w="7521" w:type="dxa"/>
            <w:tcMar>
              <w:top w:w="100" w:type="dxa"/>
              <w:left w:w="100" w:type="dxa"/>
              <w:bottom w:w="100" w:type="dxa"/>
              <w:right w:w="100" w:type="dxa"/>
            </w:tcMar>
          </w:tcPr>
          <w:p w:rsidR="00185547" w:rsidRPr="00185547" w:rsidRDefault="00185547" w:rsidP="00185547">
            <w:pPr>
              <w:rPr>
                <w:rFonts w:asciiTheme="majorEastAsia" w:eastAsiaTheme="majorEastAsia" w:hAnsiTheme="majorEastAsia"/>
              </w:rPr>
            </w:pPr>
            <w:r>
              <w:rPr>
                <w:rFonts w:asciiTheme="majorEastAsia" w:eastAsiaTheme="majorEastAsia" w:hAnsiTheme="majorEastAsia" w:hint="eastAsia"/>
              </w:rPr>
              <w:t>i</w:t>
            </w:r>
            <w:r w:rsidRPr="00185547">
              <w:rPr>
                <w:rFonts w:asciiTheme="majorEastAsia" w:eastAsiaTheme="majorEastAsia" w:hAnsiTheme="majorEastAsia"/>
              </w:rPr>
              <w:t>nt MPI_Get_count(MPI_Status *status, MPI_Datatype datatype,</w:t>
            </w:r>
          </w:p>
          <w:p w:rsidR="00185547" w:rsidRPr="00185547" w:rsidRDefault="00185547" w:rsidP="00185547">
            <w:pPr>
              <w:rPr>
                <w:rFonts w:asciiTheme="majorEastAsia" w:eastAsiaTheme="majorEastAsia" w:hAnsiTheme="majorEastAsia"/>
              </w:rPr>
            </w:pPr>
            <w:r w:rsidRPr="00185547">
              <w:rPr>
                <w:rFonts w:asciiTheme="majorEastAsia" w:eastAsiaTheme="majorEastAsia" w:hAnsiTheme="majorEastAsia"/>
              </w:rPr>
              <w:t xml:space="preserve"> </w:t>
            </w:r>
            <w:r>
              <w:rPr>
                <w:rFonts w:asciiTheme="majorEastAsia" w:eastAsiaTheme="majorEastAsia" w:hAnsiTheme="majorEastAsia" w:hint="eastAsia"/>
              </w:rPr>
              <w:t xml:space="preserve">      </w:t>
            </w:r>
            <w:r w:rsidRPr="00185547">
              <w:rPr>
                <w:rFonts w:asciiTheme="majorEastAsia" w:eastAsiaTheme="majorEastAsia" w:hAnsiTheme="majorEastAsia"/>
              </w:rPr>
              <w:t xml:space="preserve">           int *count)</w:t>
            </w:r>
          </w:p>
        </w:tc>
        <w:tc>
          <w:tcPr>
            <w:tcW w:w="851" w:type="dxa"/>
            <w:tcMar>
              <w:top w:w="100" w:type="dxa"/>
              <w:left w:w="100" w:type="dxa"/>
              <w:bottom w:w="100" w:type="dxa"/>
              <w:right w:w="100" w:type="dxa"/>
            </w:tcMar>
          </w:tcPr>
          <w:p w:rsidR="00185547" w:rsidRPr="00C861BF" w:rsidRDefault="00185547" w:rsidP="00185547">
            <w:pPr>
              <w:rPr>
                <w:rFonts w:asciiTheme="majorEastAsia" w:eastAsiaTheme="majorEastAsia" w:hAnsiTheme="majorEastAsia"/>
                <w:b/>
                <w:szCs w:val="21"/>
              </w:rPr>
            </w:pPr>
          </w:p>
        </w:tc>
      </w:tr>
      <w:tr w:rsidR="00185547" w:rsidRPr="00371914" w:rsidTr="00185547">
        <w:tc>
          <w:tcPr>
            <w:tcW w:w="7521" w:type="dxa"/>
            <w:tcMar>
              <w:top w:w="100" w:type="dxa"/>
              <w:left w:w="100" w:type="dxa"/>
              <w:bottom w:w="100" w:type="dxa"/>
              <w:right w:w="100" w:type="dxa"/>
            </w:tcMar>
          </w:tcPr>
          <w:p w:rsidR="00185547" w:rsidRDefault="00185547" w:rsidP="00185547">
            <w:pPr>
              <w:rPr>
                <w:rFonts w:asciiTheme="majorEastAsia" w:eastAsiaTheme="majorEastAsia" w:hAnsiTheme="majorEastAsia"/>
              </w:rPr>
            </w:pPr>
            <w:r>
              <w:rPr>
                <w:rFonts w:asciiTheme="majorEastAsia" w:eastAsiaTheme="majorEastAsia" w:hAnsiTheme="majorEastAsia" w:hint="eastAsia"/>
              </w:rPr>
              <w:t>MPI_Status *status</w:t>
            </w:r>
          </w:p>
          <w:p w:rsidR="00185547" w:rsidRPr="00E96797" w:rsidRDefault="00EB3F29" w:rsidP="00185547">
            <w:pPr>
              <w:ind w:firstLineChars="100" w:firstLine="210"/>
              <w:rPr>
                <w:rFonts w:asciiTheme="majorEastAsia" w:eastAsiaTheme="majorEastAsia" w:hAnsiTheme="majorEastAsia"/>
              </w:rPr>
            </w:pPr>
            <w:r>
              <w:rPr>
                <w:rFonts w:asciiTheme="majorEastAsia" w:eastAsiaTheme="majorEastAsia" w:hAnsiTheme="majorEastAsia" w:hint="eastAsia"/>
              </w:rPr>
              <w:t>MPI_Recv</w:t>
            </w:r>
            <w:r w:rsidR="00185547">
              <w:rPr>
                <w:rFonts w:asciiTheme="majorEastAsia" w:eastAsiaTheme="majorEastAsia" w:hAnsiTheme="majorEastAsia" w:hint="eastAsia"/>
              </w:rPr>
              <w:t>()などで取得するステータス</w:t>
            </w:r>
          </w:p>
        </w:tc>
        <w:tc>
          <w:tcPr>
            <w:tcW w:w="851" w:type="dxa"/>
            <w:vMerge w:val="restart"/>
            <w:tcMar>
              <w:top w:w="100" w:type="dxa"/>
              <w:left w:w="100" w:type="dxa"/>
              <w:bottom w:w="100" w:type="dxa"/>
              <w:right w:w="100" w:type="dxa"/>
            </w:tcMar>
          </w:tcPr>
          <w:p w:rsidR="00185547" w:rsidRPr="00C861BF" w:rsidRDefault="00185547" w:rsidP="00185547">
            <w:pPr>
              <w:rPr>
                <w:rFonts w:asciiTheme="majorEastAsia" w:eastAsiaTheme="majorEastAsia" w:hAnsiTheme="majorEastAsia"/>
                <w:b/>
                <w:szCs w:val="21"/>
              </w:rPr>
            </w:pPr>
            <w:r w:rsidRPr="00C861BF">
              <w:rPr>
                <w:rFonts w:asciiTheme="majorEastAsia" w:eastAsiaTheme="majorEastAsia" w:hAnsiTheme="majorEastAsia" w:hint="eastAsia"/>
                <w:b/>
                <w:szCs w:val="21"/>
              </w:rPr>
              <w:t>引数</w:t>
            </w:r>
          </w:p>
        </w:tc>
      </w:tr>
      <w:tr w:rsidR="00185547" w:rsidRPr="00371914" w:rsidTr="00185547">
        <w:tc>
          <w:tcPr>
            <w:tcW w:w="7521" w:type="dxa"/>
            <w:tcMar>
              <w:top w:w="100" w:type="dxa"/>
              <w:left w:w="100" w:type="dxa"/>
              <w:bottom w:w="100" w:type="dxa"/>
              <w:right w:w="100" w:type="dxa"/>
            </w:tcMar>
          </w:tcPr>
          <w:p w:rsidR="00185547" w:rsidRDefault="00185547" w:rsidP="00185547">
            <w:pPr>
              <w:rPr>
                <w:rFonts w:asciiTheme="majorEastAsia" w:eastAsiaTheme="majorEastAsia" w:hAnsiTheme="majorEastAsia"/>
              </w:rPr>
            </w:pPr>
            <w:r w:rsidRPr="00663E01">
              <w:rPr>
                <w:rFonts w:asciiTheme="majorEastAsia" w:eastAsiaTheme="majorEastAsia" w:hAnsiTheme="majorEastAsia"/>
              </w:rPr>
              <w:t>MPI_Datatype datatype</w:t>
            </w:r>
          </w:p>
          <w:p w:rsidR="00185547" w:rsidRPr="00E96797" w:rsidRDefault="00185547" w:rsidP="00185547">
            <w:pPr>
              <w:ind w:firstLineChars="100" w:firstLine="210"/>
              <w:rPr>
                <w:rFonts w:asciiTheme="majorEastAsia" w:eastAsiaTheme="majorEastAsia" w:hAnsiTheme="majorEastAsia"/>
              </w:rPr>
            </w:pPr>
            <w:r>
              <w:rPr>
                <w:rFonts w:asciiTheme="majorEastAsia" w:eastAsiaTheme="majorEastAsia" w:hAnsiTheme="majorEastAsia" w:hint="eastAsia"/>
              </w:rPr>
              <w:t xml:space="preserve">　受信</w:t>
            </w:r>
            <w:r w:rsidRPr="00663E01">
              <w:rPr>
                <w:rFonts w:asciiTheme="majorEastAsia" w:eastAsiaTheme="majorEastAsia" w:hAnsiTheme="majorEastAsia"/>
              </w:rPr>
              <w:t>データタイプ</w:t>
            </w:r>
          </w:p>
        </w:tc>
        <w:tc>
          <w:tcPr>
            <w:tcW w:w="851" w:type="dxa"/>
            <w:vMerge/>
            <w:tcMar>
              <w:top w:w="100" w:type="dxa"/>
              <w:left w:w="100" w:type="dxa"/>
              <w:bottom w:w="100" w:type="dxa"/>
              <w:right w:w="100" w:type="dxa"/>
            </w:tcMar>
          </w:tcPr>
          <w:p w:rsidR="00185547" w:rsidRPr="00C861BF" w:rsidRDefault="00185547" w:rsidP="00185547">
            <w:pPr>
              <w:rPr>
                <w:rFonts w:asciiTheme="majorEastAsia" w:eastAsiaTheme="majorEastAsia" w:hAnsiTheme="majorEastAsia"/>
                <w:b/>
                <w:szCs w:val="21"/>
              </w:rPr>
            </w:pPr>
          </w:p>
        </w:tc>
      </w:tr>
      <w:tr w:rsidR="00185547" w:rsidRPr="00371914" w:rsidTr="00185547">
        <w:tc>
          <w:tcPr>
            <w:tcW w:w="7521" w:type="dxa"/>
            <w:tcMar>
              <w:top w:w="100" w:type="dxa"/>
              <w:left w:w="100" w:type="dxa"/>
              <w:bottom w:w="100" w:type="dxa"/>
              <w:right w:w="100" w:type="dxa"/>
            </w:tcMar>
          </w:tcPr>
          <w:p w:rsidR="00185547" w:rsidRDefault="00185547" w:rsidP="00185547">
            <w:pPr>
              <w:rPr>
                <w:rFonts w:asciiTheme="majorEastAsia" w:eastAsiaTheme="majorEastAsia" w:hAnsiTheme="majorEastAsia"/>
              </w:rPr>
            </w:pPr>
            <w:r>
              <w:rPr>
                <w:rFonts w:asciiTheme="majorEastAsia" w:eastAsiaTheme="majorEastAsia" w:hAnsiTheme="majorEastAsia" w:hint="eastAsia"/>
              </w:rPr>
              <w:t>int *count</w:t>
            </w:r>
          </w:p>
          <w:p w:rsidR="00185547" w:rsidRPr="00C861BF" w:rsidRDefault="00185547" w:rsidP="00185547">
            <w:pPr>
              <w:rPr>
                <w:rFonts w:asciiTheme="majorEastAsia" w:eastAsiaTheme="majorEastAsia" w:hAnsiTheme="majorEastAsia"/>
                <w:szCs w:val="21"/>
              </w:rPr>
            </w:pPr>
            <w:r>
              <w:rPr>
                <w:rFonts w:asciiTheme="majorEastAsia" w:eastAsiaTheme="majorEastAsia" w:hAnsiTheme="majorEastAsia" w:hint="eastAsia"/>
              </w:rPr>
              <w:t xml:space="preserve">　受信データ数</w:t>
            </w:r>
          </w:p>
        </w:tc>
        <w:tc>
          <w:tcPr>
            <w:tcW w:w="851" w:type="dxa"/>
            <w:vMerge/>
            <w:tcMar>
              <w:top w:w="100" w:type="dxa"/>
              <w:left w:w="100" w:type="dxa"/>
              <w:bottom w:w="100" w:type="dxa"/>
              <w:right w:w="100" w:type="dxa"/>
            </w:tcMar>
          </w:tcPr>
          <w:p w:rsidR="00185547" w:rsidRPr="00C861BF" w:rsidRDefault="00185547" w:rsidP="00185547">
            <w:pPr>
              <w:rPr>
                <w:rFonts w:asciiTheme="majorEastAsia" w:eastAsiaTheme="majorEastAsia" w:hAnsiTheme="majorEastAsia"/>
                <w:b/>
                <w:szCs w:val="21"/>
              </w:rPr>
            </w:pPr>
          </w:p>
        </w:tc>
      </w:tr>
      <w:tr w:rsidR="00185547" w:rsidRPr="00371914" w:rsidTr="00185547">
        <w:tc>
          <w:tcPr>
            <w:tcW w:w="7521" w:type="dxa"/>
            <w:tcMar>
              <w:top w:w="100" w:type="dxa"/>
              <w:left w:w="100" w:type="dxa"/>
              <w:bottom w:w="100" w:type="dxa"/>
              <w:right w:w="100" w:type="dxa"/>
            </w:tcMar>
          </w:tcPr>
          <w:p w:rsidR="00185547" w:rsidRDefault="00185547" w:rsidP="00185547">
            <w:pPr>
              <w:rPr>
                <w:rFonts w:asciiTheme="majorEastAsia" w:eastAsiaTheme="majorEastAsia" w:hAnsiTheme="majorEastAsia"/>
                <w:szCs w:val="21"/>
              </w:rPr>
            </w:pPr>
            <w:r>
              <w:rPr>
                <w:rFonts w:asciiTheme="majorEastAsia" w:eastAsiaTheme="majorEastAsia" w:hAnsiTheme="majorEastAsia"/>
                <w:szCs w:val="21"/>
              </w:rPr>
              <w:t>MPI_SUCCESS</w:t>
            </w:r>
          </w:p>
          <w:p w:rsidR="00185547" w:rsidRPr="00C861BF" w:rsidRDefault="00185547" w:rsidP="00185547">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成功</w:t>
            </w:r>
          </w:p>
        </w:tc>
        <w:tc>
          <w:tcPr>
            <w:tcW w:w="851" w:type="dxa"/>
            <w:vMerge w:val="restart"/>
            <w:tcMar>
              <w:top w:w="100" w:type="dxa"/>
              <w:left w:w="100" w:type="dxa"/>
              <w:bottom w:w="100" w:type="dxa"/>
              <w:right w:w="100" w:type="dxa"/>
            </w:tcMar>
          </w:tcPr>
          <w:p w:rsidR="00185547" w:rsidRPr="00C861BF" w:rsidRDefault="00185547" w:rsidP="00185547">
            <w:pPr>
              <w:rPr>
                <w:rFonts w:asciiTheme="majorEastAsia" w:eastAsiaTheme="majorEastAsia" w:hAnsiTheme="majorEastAsia"/>
                <w:b/>
                <w:szCs w:val="21"/>
              </w:rPr>
            </w:pPr>
            <w:r w:rsidRPr="00C861BF">
              <w:rPr>
                <w:rFonts w:asciiTheme="majorEastAsia" w:eastAsiaTheme="majorEastAsia" w:hAnsiTheme="majorEastAsia"/>
                <w:b/>
                <w:szCs w:val="21"/>
              </w:rPr>
              <w:t>戻り値</w:t>
            </w:r>
          </w:p>
          <w:p w:rsidR="00185547" w:rsidRPr="00C861BF" w:rsidRDefault="00185547" w:rsidP="00185547">
            <w:pPr>
              <w:rPr>
                <w:rFonts w:asciiTheme="majorEastAsia" w:eastAsiaTheme="majorEastAsia" w:hAnsiTheme="majorEastAsia"/>
                <w:szCs w:val="21"/>
              </w:rPr>
            </w:pPr>
          </w:p>
        </w:tc>
      </w:tr>
      <w:tr w:rsidR="00185547" w:rsidRPr="00371914" w:rsidTr="00185547">
        <w:tc>
          <w:tcPr>
            <w:tcW w:w="7521" w:type="dxa"/>
            <w:tcMar>
              <w:top w:w="100" w:type="dxa"/>
              <w:left w:w="100" w:type="dxa"/>
              <w:bottom w:w="100" w:type="dxa"/>
              <w:right w:w="100" w:type="dxa"/>
            </w:tcMar>
          </w:tcPr>
          <w:p w:rsidR="00185547" w:rsidRDefault="00185547" w:rsidP="00185547">
            <w:pPr>
              <w:rPr>
                <w:rFonts w:asciiTheme="majorEastAsia" w:eastAsiaTheme="majorEastAsia" w:hAnsiTheme="majorEastAsia"/>
                <w:szCs w:val="21"/>
              </w:rPr>
            </w:pPr>
            <w:r w:rsidRPr="00C861BF">
              <w:rPr>
                <w:rFonts w:asciiTheme="majorEastAsia" w:eastAsiaTheme="majorEastAsia" w:hAnsiTheme="majorEastAsia"/>
                <w:szCs w:val="21"/>
              </w:rPr>
              <w:t>MPI_SUCCESS以外</w:t>
            </w:r>
          </w:p>
          <w:p w:rsidR="00185547" w:rsidRPr="00C861BF" w:rsidRDefault="00185547" w:rsidP="00185547">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失敗</w:t>
            </w:r>
          </w:p>
        </w:tc>
        <w:tc>
          <w:tcPr>
            <w:tcW w:w="851" w:type="dxa"/>
            <w:vMerge/>
            <w:tcMar>
              <w:top w:w="100" w:type="dxa"/>
              <w:left w:w="100" w:type="dxa"/>
              <w:bottom w:w="100" w:type="dxa"/>
              <w:right w:w="100" w:type="dxa"/>
            </w:tcMar>
          </w:tcPr>
          <w:p w:rsidR="00185547" w:rsidRPr="00C861BF" w:rsidRDefault="00185547" w:rsidP="00185547">
            <w:pPr>
              <w:rPr>
                <w:rFonts w:asciiTheme="majorEastAsia" w:eastAsiaTheme="majorEastAsia" w:hAnsiTheme="majorEastAsia"/>
                <w:b/>
                <w:szCs w:val="21"/>
              </w:rPr>
            </w:pPr>
          </w:p>
        </w:tc>
      </w:tr>
      <w:tr w:rsidR="00185547" w:rsidRPr="00371914" w:rsidTr="00185547">
        <w:trPr>
          <w:trHeight w:val="20"/>
        </w:trPr>
        <w:tc>
          <w:tcPr>
            <w:tcW w:w="7521" w:type="dxa"/>
            <w:tcMar>
              <w:top w:w="100" w:type="dxa"/>
              <w:left w:w="100" w:type="dxa"/>
              <w:bottom w:w="100" w:type="dxa"/>
              <w:right w:w="100" w:type="dxa"/>
            </w:tcMar>
          </w:tcPr>
          <w:p w:rsidR="00185547" w:rsidRPr="00E96797" w:rsidRDefault="00185547" w:rsidP="00185547">
            <w:pPr>
              <w:rPr>
                <w:rFonts w:asciiTheme="majorEastAsia" w:eastAsiaTheme="majorEastAsia" w:hAnsiTheme="majorEastAsia"/>
              </w:rPr>
            </w:pPr>
            <w:r>
              <w:rPr>
                <w:rFonts w:asciiTheme="majorEastAsia" w:eastAsiaTheme="majorEastAsia" w:hAnsiTheme="majorEastAsia" w:hint="eastAsia"/>
              </w:rPr>
              <w:t>受信ステータスから、受信データ数を取得します</w:t>
            </w:r>
          </w:p>
        </w:tc>
        <w:tc>
          <w:tcPr>
            <w:tcW w:w="851" w:type="dxa"/>
            <w:tcMar>
              <w:top w:w="100" w:type="dxa"/>
              <w:left w:w="100" w:type="dxa"/>
              <w:bottom w:w="100" w:type="dxa"/>
              <w:right w:w="100" w:type="dxa"/>
            </w:tcMar>
          </w:tcPr>
          <w:p w:rsidR="00185547" w:rsidRPr="00C861BF" w:rsidRDefault="00185547" w:rsidP="00185547">
            <w:pPr>
              <w:rPr>
                <w:rFonts w:asciiTheme="majorEastAsia" w:eastAsiaTheme="majorEastAsia" w:hAnsiTheme="majorEastAsia"/>
                <w:b/>
                <w:szCs w:val="21"/>
              </w:rPr>
            </w:pPr>
            <w:r w:rsidRPr="00C861BF">
              <w:rPr>
                <w:rFonts w:asciiTheme="majorEastAsia" w:eastAsiaTheme="majorEastAsia" w:hAnsiTheme="majorEastAsia" w:hint="eastAsia"/>
                <w:b/>
                <w:szCs w:val="21"/>
              </w:rPr>
              <w:t>機能</w:t>
            </w:r>
          </w:p>
        </w:tc>
      </w:tr>
    </w:tbl>
    <w:p w:rsidR="00185547" w:rsidRDefault="00185547" w:rsidP="00371914"/>
    <w:p w:rsidR="00371914" w:rsidRPr="00371914" w:rsidRDefault="00371914" w:rsidP="0087473C">
      <w:pPr>
        <w:pStyle w:val="3"/>
        <w:ind w:left="840"/>
      </w:pPr>
      <w:bookmarkStart w:id="35" w:name="h.hdqymlbkuqos" w:colFirst="0" w:colLast="0"/>
      <w:bookmarkStart w:id="36" w:name="_Toc381439051"/>
      <w:bookmarkEnd w:id="35"/>
      <w:r w:rsidRPr="00371914">
        <w:t xml:space="preserve">3.4.3 </w:t>
      </w:r>
      <w:r w:rsidRPr="00371914">
        <w:t>非同期通信</w:t>
      </w:r>
      <w:r w:rsidR="00185547" w:rsidRPr="00185547">
        <w:rPr>
          <w:rFonts w:hint="eastAsia"/>
        </w:rPr>
        <w:t>バインディング</w:t>
      </w:r>
      <w:bookmarkEnd w:id="36"/>
    </w:p>
    <w:p w:rsidR="00371914" w:rsidRPr="00CE7AB4" w:rsidRDefault="00371914" w:rsidP="00371914"/>
    <w:p w:rsidR="00371914" w:rsidRDefault="00371914" w:rsidP="00371914">
      <w:pPr>
        <w:rPr>
          <w:b/>
        </w:rPr>
      </w:pPr>
      <w:r w:rsidRPr="00371914">
        <w:rPr>
          <w:b/>
        </w:rPr>
        <w:t>MPI_Isend()</w:t>
      </w:r>
    </w:p>
    <w:p w:rsidR="00663E01" w:rsidRDefault="00663E01" w:rsidP="004C5D0F"/>
    <w:tbl>
      <w:tblPr>
        <w:bidiVisual/>
        <w:tblW w:w="8372"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7521"/>
        <w:gridCol w:w="851"/>
      </w:tblGrid>
      <w:tr w:rsidR="00105B50" w:rsidRPr="00371914" w:rsidTr="00105B50">
        <w:tc>
          <w:tcPr>
            <w:tcW w:w="7521" w:type="dxa"/>
            <w:tcMar>
              <w:top w:w="100" w:type="dxa"/>
              <w:left w:w="100" w:type="dxa"/>
              <w:bottom w:w="100" w:type="dxa"/>
              <w:right w:w="100" w:type="dxa"/>
            </w:tcMar>
          </w:tcPr>
          <w:p w:rsidR="00105B50" w:rsidRPr="00663E01" w:rsidRDefault="00105B50" w:rsidP="00105B50">
            <w:pPr>
              <w:rPr>
                <w:rFonts w:asciiTheme="majorEastAsia" w:eastAsiaTheme="majorEastAsia" w:hAnsiTheme="majorEastAsia"/>
              </w:rPr>
            </w:pPr>
            <w:r w:rsidRPr="00663E01">
              <w:rPr>
                <w:rFonts w:asciiTheme="majorEastAsia" w:eastAsiaTheme="majorEastAsia" w:hAnsiTheme="majorEastAsia"/>
              </w:rPr>
              <w:t>int MPI_Isend(void *buf, int count, MPI_Datatype datatype, int dest,</w:t>
            </w:r>
          </w:p>
          <w:p w:rsidR="00105B50" w:rsidRPr="00C861BF" w:rsidRDefault="00105B50" w:rsidP="00105B50">
            <w:pPr>
              <w:rPr>
                <w:rFonts w:asciiTheme="majorEastAsia" w:eastAsiaTheme="majorEastAsia" w:hAnsiTheme="majorEastAsia"/>
                <w:szCs w:val="21"/>
              </w:rPr>
            </w:pPr>
            <w:r w:rsidRPr="00663E01">
              <w:rPr>
                <w:rFonts w:asciiTheme="majorEastAsia" w:eastAsiaTheme="majorEastAsia" w:hAnsiTheme="majorEastAsia"/>
              </w:rPr>
              <w:t xml:space="preserve">         </w:t>
            </w:r>
            <w:r>
              <w:rPr>
                <w:rFonts w:asciiTheme="majorEastAsia" w:eastAsiaTheme="majorEastAsia" w:hAnsiTheme="majorEastAsia" w:hint="eastAsia"/>
              </w:rPr>
              <w:t xml:space="preserve">  </w:t>
            </w:r>
            <w:r w:rsidRPr="00663E01">
              <w:rPr>
                <w:rFonts w:asciiTheme="majorEastAsia" w:eastAsiaTheme="majorEastAsia" w:hAnsiTheme="majorEastAsia"/>
              </w:rPr>
              <w:t xml:space="preserve">   int tag, MPI_Comm comm, MPI_Request *request)</w:t>
            </w:r>
          </w:p>
        </w:tc>
        <w:tc>
          <w:tcPr>
            <w:tcW w:w="851" w:type="dxa"/>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p>
        </w:tc>
      </w:tr>
      <w:tr w:rsidR="00105B50" w:rsidRPr="00371914" w:rsidTr="00105B50">
        <w:tc>
          <w:tcPr>
            <w:tcW w:w="7521" w:type="dxa"/>
            <w:tcMar>
              <w:top w:w="100" w:type="dxa"/>
              <w:left w:w="100" w:type="dxa"/>
              <w:bottom w:w="100" w:type="dxa"/>
              <w:right w:w="100" w:type="dxa"/>
            </w:tcMar>
          </w:tcPr>
          <w:p w:rsidR="00105B50" w:rsidRDefault="00105B50" w:rsidP="00105B50">
            <w:pPr>
              <w:rPr>
                <w:rFonts w:asciiTheme="majorEastAsia" w:eastAsiaTheme="majorEastAsia" w:hAnsiTheme="majorEastAsia"/>
              </w:rPr>
            </w:pPr>
            <w:r>
              <w:rPr>
                <w:rFonts w:asciiTheme="majorEastAsia" w:eastAsiaTheme="majorEastAsia" w:hAnsiTheme="majorEastAsia" w:hint="eastAsia"/>
              </w:rPr>
              <w:t>void *</w:t>
            </w:r>
            <w:r>
              <w:rPr>
                <w:rFonts w:asciiTheme="majorEastAsia" w:eastAsiaTheme="majorEastAsia" w:hAnsiTheme="majorEastAsia"/>
              </w:rPr>
              <w:t>buf</w:t>
            </w:r>
          </w:p>
          <w:p w:rsidR="00105B50" w:rsidRPr="00E96797" w:rsidRDefault="00105B50" w:rsidP="00105B50">
            <w:pPr>
              <w:ind w:firstLineChars="100" w:firstLine="210"/>
              <w:rPr>
                <w:rFonts w:asciiTheme="majorEastAsia" w:eastAsiaTheme="majorEastAsia" w:hAnsiTheme="majorEastAsia"/>
              </w:rPr>
            </w:pPr>
            <w:r w:rsidRPr="00663E01">
              <w:rPr>
                <w:rFonts w:asciiTheme="majorEastAsia" w:eastAsiaTheme="majorEastAsia" w:hAnsiTheme="majorEastAsia"/>
              </w:rPr>
              <w:t>送信バッファの先頭アドレス</w:t>
            </w:r>
          </w:p>
        </w:tc>
        <w:tc>
          <w:tcPr>
            <w:tcW w:w="851" w:type="dxa"/>
            <w:vMerge w:val="restart"/>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r w:rsidRPr="00C861BF">
              <w:rPr>
                <w:rFonts w:asciiTheme="majorEastAsia" w:eastAsiaTheme="majorEastAsia" w:hAnsiTheme="majorEastAsia" w:hint="eastAsia"/>
                <w:b/>
                <w:szCs w:val="21"/>
              </w:rPr>
              <w:t>引数</w:t>
            </w:r>
          </w:p>
        </w:tc>
      </w:tr>
      <w:tr w:rsidR="00105B50" w:rsidRPr="00371914" w:rsidTr="00105B50">
        <w:tc>
          <w:tcPr>
            <w:tcW w:w="7521" w:type="dxa"/>
            <w:tcMar>
              <w:top w:w="100" w:type="dxa"/>
              <w:left w:w="100" w:type="dxa"/>
              <w:bottom w:w="100" w:type="dxa"/>
              <w:right w:w="100" w:type="dxa"/>
            </w:tcMar>
          </w:tcPr>
          <w:p w:rsidR="00105B50" w:rsidRDefault="00105B50" w:rsidP="00105B50">
            <w:pPr>
              <w:rPr>
                <w:rFonts w:asciiTheme="majorEastAsia" w:eastAsiaTheme="majorEastAsia" w:hAnsiTheme="majorEastAsia"/>
              </w:rPr>
            </w:pPr>
            <w:r>
              <w:rPr>
                <w:rFonts w:asciiTheme="majorEastAsia" w:eastAsiaTheme="majorEastAsia" w:hAnsiTheme="majorEastAsia" w:hint="eastAsia"/>
              </w:rPr>
              <w:t xml:space="preserve">int </w:t>
            </w:r>
            <w:r w:rsidRPr="00663E01">
              <w:rPr>
                <w:rFonts w:asciiTheme="majorEastAsia" w:eastAsiaTheme="majorEastAsia" w:hAnsiTheme="majorEastAsia"/>
              </w:rPr>
              <w:t>count</w:t>
            </w:r>
          </w:p>
          <w:p w:rsidR="00105B50" w:rsidRPr="00E96797" w:rsidRDefault="00105B50" w:rsidP="00061CB6">
            <w:pPr>
              <w:ind w:firstLineChars="100" w:firstLine="210"/>
              <w:rPr>
                <w:rFonts w:asciiTheme="majorEastAsia" w:eastAsiaTheme="majorEastAsia" w:hAnsiTheme="majorEastAsia"/>
              </w:rPr>
            </w:pPr>
            <w:r w:rsidRPr="00663E01">
              <w:rPr>
                <w:rFonts w:asciiTheme="majorEastAsia" w:eastAsiaTheme="majorEastAsia" w:hAnsiTheme="majorEastAsia"/>
              </w:rPr>
              <w:t>送信データ数</w:t>
            </w:r>
          </w:p>
        </w:tc>
        <w:tc>
          <w:tcPr>
            <w:tcW w:w="851" w:type="dxa"/>
            <w:vMerge/>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p>
        </w:tc>
      </w:tr>
      <w:tr w:rsidR="00105B50" w:rsidRPr="00371914" w:rsidTr="00105B50">
        <w:tc>
          <w:tcPr>
            <w:tcW w:w="7521" w:type="dxa"/>
            <w:tcMar>
              <w:top w:w="100" w:type="dxa"/>
              <w:left w:w="100" w:type="dxa"/>
              <w:bottom w:w="100" w:type="dxa"/>
              <w:right w:w="100" w:type="dxa"/>
            </w:tcMar>
          </w:tcPr>
          <w:p w:rsidR="00105B50" w:rsidRDefault="00105B50" w:rsidP="00105B50">
            <w:pPr>
              <w:rPr>
                <w:rFonts w:asciiTheme="majorEastAsia" w:eastAsiaTheme="majorEastAsia" w:hAnsiTheme="majorEastAsia"/>
              </w:rPr>
            </w:pPr>
            <w:r w:rsidRPr="00663E01">
              <w:rPr>
                <w:rFonts w:asciiTheme="majorEastAsia" w:eastAsiaTheme="majorEastAsia" w:hAnsiTheme="majorEastAsia"/>
              </w:rPr>
              <w:t>MPI_Datatype datatype</w:t>
            </w:r>
          </w:p>
          <w:p w:rsidR="00105B50" w:rsidRPr="00C861BF" w:rsidRDefault="00105B50" w:rsidP="00105B50">
            <w:pPr>
              <w:rPr>
                <w:rFonts w:asciiTheme="majorEastAsia" w:eastAsiaTheme="majorEastAsia" w:hAnsiTheme="majorEastAsia"/>
                <w:szCs w:val="21"/>
              </w:rPr>
            </w:pPr>
            <w:r>
              <w:rPr>
                <w:rFonts w:asciiTheme="majorEastAsia" w:eastAsiaTheme="majorEastAsia" w:hAnsiTheme="majorEastAsia" w:hint="eastAsia"/>
              </w:rPr>
              <w:t xml:space="preserve">　</w:t>
            </w:r>
            <w:r w:rsidRPr="00663E01">
              <w:rPr>
                <w:rFonts w:asciiTheme="majorEastAsia" w:eastAsiaTheme="majorEastAsia" w:hAnsiTheme="majorEastAsia"/>
              </w:rPr>
              <w:t>送信データタイプ</w:t>
            </w:r>
          </w:p>
        </w:tc>
        <w:tc>
          <w:tcPr>
            <w:tcW w:w="851" w:type="dxa"/>
            <w:vMerge/>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p>
        </w:tc>
      </w:tr>
      <w:tr w:rsidR="00105B50" w:rsidRPr="00371914" w:rsidTr="00105B50">
        <w:tc>
          <w:tcPr>
            <w:tcW w:w="7521" w:type="dxa"/>
            <w:tcMar>
              <w:top w:w="100" w:type="dxa"/>
              <w:left w:w="100" w:type="dxa"/>
              <w:bottom w:w="100" w:type="dxa"/>
              <w:right w:w="100" w:type="dxa"/>
            </w:tcMar>
          </w:tcPr>
          <w:p w:rsidR="00105B50" w:rsidRDefault="00105B50" w:rsidP="00105B50">
            <w:pPr>
              <w:rPr>
                <w:rFonts w:asciiTheme="majorEastAsia" w:eastAsiaTheme="majorEastAsia" w:hAnsiTheme="majorEastAsia"/>
                <w:szCs w:val="21"/>
              </w:rPr>
            </w:pPr>
            <w:r>
              <w:rPr>
                <w:rFonts w:asciiTheme="majorEastAsia" w:eastAsiaTheme="majorEastAsia" w:hAnsiTheme="majorEastAsia" w:hint="eastAsia"/>
                <w:szCs w:val="21"/>
              </w:rPr>
              <w:t>int dest</w:t>
            </w:r>
          </w:p>
          <w:p w:rsidR="00105B50" w:rsidRPr="00C861BF" w:rsidRDefault="00105B50" w:rsidP="00105B50">
            <w:pPr>
              <w:rPr>
                <w:rFonts w:asciiTheme="majorEastAsia" w:eastAsiaTheme="majorEastAsia" w:hAnsiTheme="majorEastAsia"/>
                <w:szCs w:val="21"/>
              </w:rPr>
            </w:pPr>
            <w:r>
              <w:rPr>
                <w:rFonts w:asciiTheme="majorEastAsia" w:eastAsiaTheme="majorEastAsia" w:hAnsiTheme="majorEastAsia" w:hint="eastAsia"/>
                <w:szCs w:val="21"/>
              </w:rPr>
              <w:lastRenderedPageBreak/>
              <w:t xml:space="preserve">　宛先ランク</w:t>
            </w:r>
          </w:p>
        </w:tc>
        <w:tc>
          <w:tcPr>
            <w:tcW w:w="851" w:type="dxa"/>
            <w:vMerge/>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p>
        </w:tc>
      </w:tr>
      <w:tr w:rsidR="00105B50" w:rsidRPr="00371914" w:rsidTr="00105B50">
        <w:tc>
          <w:tcPr>
            <w:tcW w:w="7521" w:type="dxa"/>
            <w:tcMar>
              <w:top w:w="100" w:type="dxa"/>
              <w:left w:w="100" w:type="dxa"/>
              <w:bottom w:w="100" w:type="dxa"/>
              <w:right w:w="100" w:type="dxa"/>
            </w:tcMar>
          </w:tcPr>
          <w:p w:rsidR="00105B50" w:rsidRDefault="00105B50" w:rsidP="00105B50">
            <w:pPr>
              <w:rPr>
                <w:rFonts w:asciiTheme="majorEastAsia" w:eastAsiaTheme="majorEastAsia" w:hAnsiTheme="majorEastAsia"/>
                <w:szCs w:val="21"/>
              </w:rPr>
            </w:pPr>
            <w:r>
              <w:rPr>
                <w:rFonts w:asciiTheme="majorEastAsia" w:eastAsiaTheme="majorEastAsia" w:hAnsiTheme="majorEastAsia" w:hint="eastAsia"/>
                <w:szCs w:val="21"/>
              </w:rPr>
              <w:lastRenderedPageBreak/>
              <w:t>int tag</w:t>
            </w:r>
          </w:p>
          <w:p w:rsidR="00105B50" w:rsidRPr="00E96797" w:rsidRDefault="00105B50" w:rsidP="00061CB6">
            <w:pPr>
              <w:rPr>
                <w:rFonts w:asciiTheme="majorEastAsia" w:eastAsiaTheme="majorEastAsia" w:hAnsiTheme="majorEastAsia"/>
              </w:rPr>
            </w:pPr>
            <w:r>
              <w:rPr>
                <w:rFonts w:asciiTheme="majorEastAsia" w:eastAsiaTheme="majorEastAsia" w:hAnsiTheme="majorEastAsia" w:hint="eastAsia"/>
                <w:szCs w:val="21"/>
              </w:rPr>
              <w:t xml:space="preserve">　</w:t>
            </w:r>
            <w:r w:rsidRPr="00663E01">
              <w:rPr>
                <w:rFonts w:asciiTheme="majorEastAsia" w:eastAsiaTheme="majorEastAsia" w:hAnsiTheme="majorEastAsia"/>
              </w:rPr>
              <w:t>タグ</w:t>
            </w:r>
            <w:r w:rsidRPr="00663E01">
              <w:rPr>
                <w:rFonts w:asciiTheme="majorEastAsia" w:eastAsiaTheme="majorEastAsia" w:hAnsiTheme="majorEastAsia" w:hint="eastAsia"/>
              </w:rPr>
              <w:t>。</w:t>
            </w:r>
            <w:r w:rsidRPr="00663E01">
              <w:rPr>
                <w:rFonts w:asciiTheme="majorEastAsia" w:eastAsiaTheme="majorEastAsia" w:hAnsiTheme="majorEastAsia"/>
              </w:rPr>
              <w:t>メッセージの識別に利用する</w:t>
            </w:r>
          </w:p>
        </w:tc>
        <w:tc>
          <w:tcPr>
            <w:tcW w:w="851" w:type="dxa"/>
            <w:vMerge/>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p>
        </w:tc>
      </w:tr>
      <w:tr w:rsidR="00105B50" w:rsidRPr="00371914" w:rsidTr="00105B50">
        <w:tc>
          <w:tcPr>
            <w:tcW w:w="7521" w:type="dxa"/>
            <w:tcMar>
              <w:top w:w="100" w:type="dxa"/>
              <w:left w:w="100" w:type="dxa"/>
              <w:bottom w:w="100" w:type="dxa"/>
              <w:right w:w="100" w:type="dxa"/>
            </w:tcMar>
          </w:tcPr>
          <w:p w:rsidR="00105B50" w:rsidRDefault="00105B50" w:rsidP="00105B50">
            <w:pPr>
              <w:rPr>
                <w:rFonts w:asciiTheme="majorEastAsia" w:eastAsiaTheme="majorEastAsia" w:hAnsiTheme="majorEastAsia"/>
              </w:rPr>
            </w:pPr>
            <w:r w:rsidRPr="00663E01">
              <w:rPr>
                <w:rFonts w:asciiTheme="majorEastAsia" w:eastAsiaTheme="majorEastAsia" w:hAnsiTheme="majorEastAsia"/>
              </w:rPr>
              <w:t xml:space="preserve">MPI_Comm </w:t>
            </w:r>
            <w:r>
              <w:rPr>
                <w:rFonts w:asciiTheme="majorEastAsia" w:eastAsiaTheme="majorEastAsia" w:hAnsiTheme="majorEastAsia"/>
              </w:rPr>
              <w:t>comm</w:t>
            </w:r>
          </w:p>
          <w:p w:rsidR="00105B50" w:rsidRPr="00C861BF" w:rsidRDefault="00105B50" w:rsidP="00105B50">
            <w:pPr>
              <w:rPr>
                <w:rFonts w:asciiTheme="majorEastAsia" w:eastAsiaTheme="majorEastAsia" w:hAnsiTheme="majorEastAsia"/>
                <w:szCs w:val="21"/>
              </w:rPr>
            </w:pPr>
            <w:r>
              <w:rPr>
                <w:rFonts w:asciiTheme="majorEastAsia" w:eastAsiaTheme="majorEastAsia" w:hAnsiTheme="majorEastAsia" w:hint="eastAsia"/>
              </w:rPr>
              <w:t xml:space="preserve">　コミュニケ―タ</w:t>
            </w:r>
          </w:p>
        </w:tc>
        <w:tc>
          <w:tcPr>
            <w:tcW w:w="851" w:type="dxa"/>
            <w:vMerge/>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p>
        </w:tc>
      </w:tr>
      <w:tr w:rsidR="00105B50" w:rsidRPr="00371914" w:rsidTr="00105B50">
        <w:tc>
          <w:tcPr>
            <w:tcW w:w="7521" w:type="dxa"/>
            <w:tcMar>
              <w:top w:w="100" w:type="dxa"/>
              <w:left w:w="100" w:type="dxa"/>
              <w:bottom w:w="100" w:type="dxa"/>
              <w:right w:w="100" w:type="dxa"/>
            </w:tcMar>
          </w:tcPr>
          <w:p w:rsidR="00105B50" w:rsidRDefault="00105B50" w:rsidP="00105B50">
            <w:pPr>
              <w:rPr>
                <w:rFonts w:asciiTheme="majorEastAsia" w:eastAsiaTheme="majorEastAsia" w:hAnsiTheme="majorEastAsia"/>
              </w:rPr>
            </w:pPr>
            <w:r w:rsidRPr="00663E01">
              <w:rPr>
                <w:rFonts w:asciiTheme="majorEastAsia" w:eastAsiaTheme="majorEastAsia" w:hAnsiTheme="majorEastAsia"/>
              </w:rPr>
              <w:t>MPI_Request *request</w:t>
            </w:r>
          </w:p>
          <w:p w:rsidR="00105B50" w:rsidRPr="00663E01" w:rsidRDefault="00105B50" w:rsidP="00105B50">
            <w:pPr>
              <w:rPr>
                <w:rFonts w:asciiTheme="majorEastAsia" w:eastAsiaTheme="majorEastAsia" w:hAnsiTheme="majorEastAsia"/>
              </w:rPr>
            </w:pPr>
            <w:r>
              <w:rPr>
                <w:rFonts w:asciiTheme="majorEastAsia" w:eastAsiaTheme="majorEastAsia" w:hAnsiTheme="majorEastAsia" w:hint="eastAsia"/>
              </w:rPr>
              <w:t xml:space="preserve">　リクエスト</w:t>
            </w:r>
          </w:p>
        </w:tc>
        <w:tc>
          <w:tcPr>
            <w:tcW w:w="851" w:type="dxa"/>
            <w:vMerge/>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p>
        </w:tc>
      </w:tr>
      <w:tr w:rsidR="00105B50" w:rsidRPr="00371914" w:rsidTr="00105B50">
        <w:tc>
          <w:tcPr>
            <w:tcW w:w="7521" w:type="dxa"/>
            <w:tcMar>
              <w:top w:w="100" w:type="dxa"/>
              <w:left w:w="100" w:type="dxa"/>
              <w:bottom w:w="100" w:type="dxa"/>
              <w:right w:w="100" w:type="dxa"/>
            </w:tcMar>
          </w:tcPr>
          <w:p w:rsidR="00105B50" w:rsidRDefault="00105B50" w:rsidP="00105B50">
            <w:pPr>
              <w:rPr>
                <w:rFonts w:asciiTheme="majorEastAsia" w:eastAsiaTheme="majorEastAsia" w:hAnsiTheme="majorEastAsia"/>
                <w:szCs w:val="21"/>
              </w:rPr>
            </w:pPr>
            <w:r>
              <w:rPr>
                <w:rFonts w:asciiTheme="majorEastAsia" w:eastAsiaTheme="majorEastAsia" w:hAnsiTheme="majorEastAsia"/>
                <w:szCs w:val="21"/>
              </w:rPr>
              <w:t>MPI_SUCCESS</w:t>
            </w:r>
          </w:p>
          <w:p w:rsidR="00105B50" w:rsidRPr="00C861BF" w:rsidRDefault="00105B50" w:rsidP="00105B50">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成功</w:t>
            </w:r>
          </w:p>
        </w:tc>
        <w:tc>
          <w:tcPr>
            <w:tcW w:w="851" w:type="dxa"/>
            <w:vMerge w:val="restart"/>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r w:rsidRPr="00C861BF">
              <w:rPr>
                <w:rFonts w:asciiTheme="majorEastAsia" w:eastAsiaTheme="majorEastAsia" w:hAnsiTheme="majorEastAsia"/>
                <w:b/>
                <w:szCs w:val="21"/>
              </w:rPr>
              <w:t>戻り値</w:t>
            </w:r>
          </w:p>
          <w:p w:rsidR="00105B50" w:rsidRPr="00C861BF" w:rsidRDefault="00105B50" w:rsidP="00105B50">
            <w:pPr>
              <w:rPr>
                <w:rFonts w:asciiTheme="majorEastAsia" w:eastAsiaTheme="majorEastAsia" w:hAnsiTheme="majorEastAsia"/>
                <w:szCs w:val="21"/>
              </w:rPr>
            </w:pPr>
          </w:p>
        </w:tc>
      </w:tr>
      <w:tr w:rsidR="00105B50" w:rsidRPr="00371914" w:rsidTr="00105B50">
        <w:tc>
          <w:tcPr>
            <w:tcW w:w="7521" w:type="dxa"/>
            <w:tcMar>
              <w:top w:w="100" w:type="dxa"/>
              <w:left w:w="100" w:type="dxa"/>
              <w:bottom w:w="100" w:type="dxa"/>
              <w:right w:w="100" w:type="dxa"/>
            </w:tcMar>
          </w:tcPr>
          <w:p w:rsidR="00105B50" w:rsidRDefault="00105B50" w:rsidP="00105B50">
            <w:pPr>
              <w:rPr>
                <w:rFonts w:asciiTheme="majorEastAsia" w:eastAsiaTheme="majorEastAsia" w:hAnsiTheme="majorEastAsia"/>
                <w:szCs w:val="21"/>
              </w:rPr>
            </w:pPr>
            <w:r w:rsidRPr="00C861BF">
              <w:rPr>
                <w:rFonts w:asciiTheme="majorEastAsia" w:eastAsiaTheme="majorEastAsia" w:hAnsiTheme="majorEastAsia"/>
                <w:szCs w:val="21"/>
              </w:rPr>
              <w:t>MPI_SUCCESS以外</w:t>
            </w:r>
          </w:p>
          <w:p w:rsidR="00105B50" w:rsidRPr="00C861BF" w:rsidRDefault="00105B50" w:rsidP="00105B50">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失敗</w:t>
            </w:r>
          </w:p>
        </w:tc>
        <w:tc>
          <w:tcPr>
            <w:tcW w:w="851" w:type="dxa"/>
            <w:vMerge/>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p>
        </w:tc>
      </w:tr>
      <w:tr w:rsidR="00105B50" w:rsidRPr="00371914" w:rsidTr="00105B50">
        <w:trPr>
          <w:trHeight w:val="20"/>
        </w:trPr>
        <w:tc>
          <w:tcPr>
            <w:tcW w:w="7521" w:type="dxa"/>
            <w:tcMar>
              <w:top w:w="100" w:type="dxa"/>
              <w:left w:w="100" w:type="dxa"/>
              <w:bottom w:w="100" w:type="dxa"/>
              <w:right w:w="100" w:type="dxa"/>
            </w:tcMar>
          </w:tcPr>
          <w:p w:rsidR="00105B50" w:rsidRPr="00663E01" w:rsidRDefault="00251369" w:rsidP="00105B50">
            <w:pPr>
              <w:rPr>
                <w:rFonts w:asciiTheme="majorEastAsia" w:eastAsiaTheme="majorEastAsia" w:hAnsiTheme="majorEastAsia"/>
              </w:rPr>
            </w:pPr>
            <w:r>
              <w:rPr>
                <w:rFonts w:asciiTheme="majorEastAsia" w:eastAsiaTheme="majorEastAsia" w:hAnsiTheme="majorEastAsia"/>
              </w:rPr>
              <w:t>宛先</w:t>
            </w:r>
            <w:r>
              <w:rPr>
                <w:rFonts w:asciiTheme="majorEastAsia" w:eastAsiaTheme="majorEastAsia" w:hAnsiTheme="majorEastAsia" w:hint="eastAsia"/>
              </w:rPr>
              <w:t>プロセス</w:t>
            </w:r>
            <w:r w:rsidR="00105B50" w:rsidRPr="00663E01">
              <w:rPr>
                <w:rFonts w:asciiTheme="majorEastAsia" w:eastAsiaTheme="majorEastAsia" w:hAnsiTheme="majorEastAsia"/>
              </w:rPr>
              <w:t>にメッセージを送信します。</w:t>
            </w:r>
          </w:p>
          <w:p w:rsidR="00105B50" w:rsidRPr="00105B50" w:rsidRDefault="00105B50" w:rsidP="00105B50">
            <w:pPr>
              <w:rPr>
                <w:rFonts w:asciiTheme="majorEastAsia" w:eastAsiaTheme="majorEastAsia" w:hAnsiTheme="majorEastAsia"/>
              </w:rPr>
            </w:pPr>
            <w:r w:rsidRPr="00663E01">
              <w:rPr>
                <w:rFonts w:asciiTheme="majorEastAsia" w:eastAsiaTheme="majorEastAsia" w:hAnsiTheme="majorEastAsia"/>
              </w:rPr>
              <w:t>処理はブロッキングされません。MPI_Wait(request,status)</w:t>
            </w:r>
            <w:r w:rsidR="00A262D0">
              <w:rPr>
                <w:rFonts w:asciiTheme="majorEastAsia" w:eastAsiaTheme="majorEastAsia" w:hAnsiTheme="majorEastAsia"/>
              </w:rPr>
              <w:t>で</w:t>
            </w:r>
            <w:r w:rsidR="00A262D0">
              <w:rPr>
                <w:rFonts w:asciiTheme="majorEastAsia" w:eastAsiaTheme="majorEastAsia" w:hAnsiTheme="majorEastAsia" w:hint="eastAsia"/>
              </w:rPr>
              <w:t>宛先</w:t>
            </w:r>
            <w:r w:rsidRPr="00663E01">
              <w:rPr>
                <w:rFonts w:asciiTheme="majorEastAsia" w:eastAsiaTheme="majorEastAsia" w:hAnsiTheme="majorEastAsia"/>
              </w:rPr>
              <w:t>プロセスの受信に同期します。</w:t>
            </w:r>
          </w:p>
        </w:tc>
        <w:tc>
          <w:tcPr>
            <w:tcW w:w="851" w:type="dxa"/>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r w:rsidRPr="00C861BF">
              <w:rPr>
                <w:rFonts w:asciiTheme="majorEastAsia" w:eastAsiaTheme="majorEastAsia" w:hAnsiTheme="majorEastAsia" w:hint="eastAsia"/>
                <w:b/>
                <w:szCs w:val="21"/>
              </w:rPr>
              <w:t>機能</w:t>
            </w:r>
          </w:p>
        </w:tc>
      </w:tr>
    </w:tbl>
    <w:p w:rsidR="00371914" w:rsidRDefault="00371914" w:rsidP="00371914"/>
    <w:p w:rsidR="00371914" w:rsidRDefault="00371914" w:rsidP="00371914">
      <w:pPr>
        <w:rPr>
          <w:b/>
        </w:rPr>
      </w:pPr>
      <w:r w:rsidRPr="00371914">
        <w:rPr>
          <w:b/>
        </w:rPr>
        <w:t>MPI_Irecv()</w:t>
      </w:r>
    </w:p>
    <w:p w:rsidR="007A529D" w:rsidRPr="00371914" w:rsidRDefault="007A529D" w:rsidP="00371914"/>
    <w:tbl>
      <w:tblPr>
        <w:bidiVisual/>
        <w:tblW w:w="8372"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7521"/>
        <w:gridCol w:w="851"/>
      </w:tblGrid>
      <w:tr w:rsidR="00105B50" w:rsidRPr="00371914" w:rsidTr="00105B50">
        <w:tc>
          <w:tcPr>
            <w:tcW w:w="7521" w:type="dxa"/>
            <w:tcMar>
              <w:top w:w="100" w:type="dxa"/>
              <w:left w:w="100" w:type="dxa"/>
              <w:bottom w:w="100" w:type="dxa"/>
              <w:right w:w="100" w:type="dxa"/>
            </w:tcMar>
          </w:tcPr>
          <w:p w:rsidR="00105B50" w:rsidRPr="00663E01" w:rsidRDefault="00105B50" w:rsidP="00105B50">
            <w:pPr>
              <w:rPr>
                <w:rFonts w:asciiTheme="majorEastAsia" w:eastAsiaTheme="majorEastAsia" w:hAnsiTheme="majorEastAsia"/>
              </w:rPr>
            </w:pPr>
            <w:r w:rsidRPr="00663E01">
              <w:rPr>
                <w:rFonts w:asciiTheme="majorEastAsia" w:eastAsiaTheme="majorEastAsia" w:hAnsiTheme="majorEastAsia"/>
              </w:rPr>
              <w:t>int MPI_Irecv(void *buf, int count, MPI_Datatype datatype,</w:t>
            </w:r>
          </w:p>
          <w:p w:rsidR="00105B50" w:rsidRPr="00663E01" w:rsidRDefault="00061CB6" w:rsidP="00105B50">
            <w:pPr>
              <w:rPr>
                <w:rFonts w:asciiTheme="majorEastAsia" w:eastAsiaTheme="majorEastAsia" w:hAnsiTheme="majorEastAsia"/>
              </w:rPr>
            </w:pPr>
            <w:r>
              <w:rPr>
                <w:rFonts w:asciiTheme="majorEastAsia" w:eastAsiaTheme="majorEastAsia" w:hAnsiTheme="majorEastAsia"/>
              </w:rPr>
              <w:t xml:space="preserve">              </w:t>
            </w:r>
            <w:r w:rsidR="00105B50" w:rsidRPr="00663E01">
              <w:rPr>
                <w:rFonts w:asciiTheme="majorEastAsia" w:eastAsiaTheme="majorEastAsia" w:hAnsiTheme="majorEastAsia"/>
              </w:rPr>
              <w:t>int source, int tag, MPI_Comm comm, MPI_Request *request)</w:t>
            </w:r>
          </w:p>
        </w:tc>
        <w:tc>
          <w:tcPr>
            <w:tcW w:w="851" w:type="dxa"/>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p>
        </w:tc>
      </w:tr>
      <w:tr w:rsidR="00105B50" w:rsidRPr="00371914" w:rsidTr="00105B50">
        <w:tc>
          <w:tcPr>
            <w:tcW w:w="7521" w:type="dxa"/>
            <w:tcMar>
              <w:top w:w="100" w:type="dxa"/>
              <w:left w:w="100" w:type="dxa"/>
              <w:bottom w:w="100" w:type="dxa"/>
              <w:right w:w="100" w:type="dxa"/>
            </w:tcMar>
          </w:tcPr>
          <w:p w:rsidR="00105B50" w:rsidRDefault="00105B50" w:rsidP="00105B50">
            <w:pPr>
              <w:rPr>
                <w:rFonts w:asciiTheme="majorEastAsia" w:eastAsiaTheme="majorEastAsia" w:hAnsiTheme="majorEastAsia"/>
              </w:rPr>
            </w:pPr>
            <w:r>
              <w:rPr>
                <w:rFonts w:asciiTheme="majorEastAsia" w:eastAsiaTheme="majorEastAsia" w:hAnsiTheme="majorEastAsia" w:hint="eastAsia"/>
              </w:rPr>
              <w:t>void *</w:t>
            </w:r>
            <w:r>
              <w:rPr>
                <w:rFonts w:asciiTheme="majorEastAsia" w:eastAsiaTheme="majorEastAsia" w:hAnsiTheme="majorEastAsia"/>
              </w:rPr>
              <w:t>buf</w:t>
            </w:r>
          </w:p>
          <w:p w:rsidR="00105B50" w:rsidRPr="00E96797" w:rsidRDefault="00105B50" w:rsidP="00105B50">
            <w:pPr>
              <w:ind w:firstLineChars="100" w:firstLine="210"/>
              <w:rPr>
                <w:rFonts w:asciiTheme="majorEastAsia" w:eastAsiaTheme="majorEastAsia" w:hAnsiTheme="majorEastAsia"/>
              </w:rPr>
            </w:pPr>
            <w:r>
              <w:rPr>
                <w:rFonts w:asciiTheme="majorEastAsia" w:eastAsiaTheme="majorEastAsia" w:hAnsiTheme="majorEastAsia" w:hint="eastAsia"/>
              </w:rPr>
              <w:t>受信</w:t>
            </w:r>
            <w:r w:rsidRPr="00663E01">
              <w:rPr>
                <w:rFonts w:asciiTheme="majorEastAsia" w:eastAsiaTheme="majorEastAsia" w:hAnsiTheme="majorEastAsia"/>
              </w:rPr>
              <w:t>バッファの先頭アドレス</w:t>
            </w:r>
          </w:p>
        </w:tc>
        <w:tc>
          <w:tcPr>
            <w:tcW w:w="851" w:type="dxa"/>
            <w:vMerge w:val="restart"/>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r w:rsidRPr="00C861BF">
              <w:rPr>
                <w:rFonts w:asciiTheme="majorEastAsia" w:eastAsiaTheme="majorEastAsia" w:hAnsiTheme="majorEastAsia" w:hint="eastAsia"/>
                <w:b/>
                <w:szCs w:val="21"/>
              </w:rPr>
              <w:t>引数</w:t>
            </w:r>
          </w:p>
        </w:tc>
      </w:tr>
      <w:tr w:rsidR="00105B50" w:rsidRPr="00371914" w:rsidTr="00105B50">
        <w:tc>
          <w:tcPr>
            <w:tcW w:w="7521" w:type="dxa"/>
            <w:tcMar>
              <w:top w:w="100" w:type="dxa"/>
              <w:left w:w="100" w:type="dxa"/>
              <w:bottom w:w="100" w:type="dxa"/>
              <w:right w:w="100" w:type="dxa"/>
            </w:tcMar>
          </w:tcPr>
          <w:p w:rsidR="00105B50" w:rsidRDefault="00105B50" w:rsidP="00105B50">
            <w:pPr>
              <w:rPr>
                <w:rFonts w:asciiTheme="majorEastAsia" w:eastAsiaTheme="majorEastAsia" w:hAnsiTheme="majorEastAsia"/>
              </w:rPr>
            </w:pPr>
            <w:r>
              <w:rPr>
                <w:rFonts w:asciiTheme="majorEastAsia" w:eastAsiaTheme="majorEastAsia" w:hAnsiTheme="majorEastAsia" w:hint="eastAsia"/>
              </w:rPr>
              <w:t xml:space="preserve">int </w:t>
            </w:r>
            <w:r w:rsidRPr="00663E01">
              <w:rPr>
                <w:rFonts w:asciiTheme="majorEastAsia" w:eastAsiaTheme="majorEastAsia" w:hAnsiTheme="majorEastAsia"/>
              </w:rPr>
              <w:t>count</w:t>
            </w:r>
          </w:p>
          <w:p w:rsidR="00105B50" w:rsidRPr="00E96797" w:rsidRDefault="00105B50" w:rsidP="00105B50">
            <w:pPr>
              <w:ind w:firstLineChars="100" w:firstLine="210"/>
              <w:rPr>
                <w:rFonts w:asciiTheme="majorEastAsia" w:eastAsiaTheme="majorEastAsia" w:hAnsiTheme="majorEastAsia"/>
              </w:rPr>
            </w:pPr>
            <w:r>
              <w:rPr>
                <w:rFonts w:asciiTheme="majorEastAsia" w:eastAsiaTheme="majorEastAsia" w:hAnsiTheme="majorEastAsia" w:hint="eastAsia"/>
              </w:rPr>
              <w:t>受信</w:t>
            </w:r>
            <w:r w:rsidRPr="00663E01">
              <w:rPr>
                <w:rFonts w:asciiTheme="majorEastAsia" w:eastAsiaTheme="majorEastAsia" w:hAnsiTheme="majorEastAsia"/>
              </w:rPr>
              <w:t>データ数</w:t>
            </w:r>
          </w:p>
        </w:tc>
        <w:tc>
          <w:tcPr>
            <w:tcW w:w="851" w:type="dxa"/>
            <w:vMerge/>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p>
        </w:tc>
      </w:tr>
      <w:tr w:rsidR="00105B50" w:rsidRPr="00371914" w:rsidTr="00105B50">
        <w:tc>
          <w:tcPr>
            <w:tcW w:w="7521" w:type="dxa"/>
            <w:tcMar>
              <w:top w:w="100" w:type="dxa"/>
              <w:left w:w="100" w:type="dxa"/>
              <w:bottom w:w="100" w:type="dxa"/>
              <w:right w:w="100" w:type="dxa"/>
            </w:tcMar>
          </w:tcPr>
          <w:p w:rsidR="00105B50" w:rsidRDefault="00105B50" w:rsidP="00105B50">
            <w:pPr>
              <w:rPr>
                <w:rFonts w:asciiTheme="majorEastAsia" w:eastAsiaTheme="majorEastAsia" w:hAnsiTheme="majorEastAsia"/>
              </w:rPr>
            </w:pPr>
            <w:r w:rsidRPr="00663E01">
              <w:rPr>
                <w:rFonts w:asciiTheme="majorEastAsia" w:eastAsiaTheme="majorEastAsia" w:hAnsiTheme="majorEastAsia"/>
              </w:rPr>
              <w:t>MPI_Datatype datatype</w:t>
            </w:r>
          </w:p>
          <w:p w:rsidR="00105B50" w:rsidRPr="00C861BF" w:rsidRDefault="00105B50" w:rsidP="00105B50">
            <w:pPr>
              <w:rPr>
                <w:rFonts w:asciiTheme="majorEastAsia" w:eastAsiaTheme="majorEastAsia" w:hAnsiTheme="majorEastAsia"/>
                <w:szCs w:val="21"/>
              </w:rPr>
            </w:pPr>
            <w:r>
              <w:rPr>
                <w:rFonts w:asciiTheme="majorEastAsia" w:eastAsiaTheme="majorEastAsia" w:hAnsiTheme="majorEastAsia" w:hint="eastAsia"/>
              </w:rPr>
              <w:t xml:space="preserve">　</w:t>
            </w:r>
            <w:r w:rsidR="00061CB6">
              <w:rPr>
                <w:rFonts w:asciiTheme="majorEastAsia" w:eastAsiaTheme="majorEastAsia" w:hAnsiTheme="majorEastAsia" w:hint="eastAsia"/>
              </w:rPr>
              <w:t>受信</w:t>
            </w:r>
            <w:r w:rsidRPr="00663E01">
              <w:rPr>
                <w:rFonts w:asciiTheme="majorEastAsia" w:eastAsiaTheme="majorEastAsia" w:hAnsiTheme="majorEastAsia"/>
              </w:rPr>
              <w:t>データタイプ</w:t>
            </w:r>
          </w:p>
        </w:tc>
        <w:tc>
          <w:tcPr>
            <w:tcW w:w="851" w:type="dxa"/>
            <w:vMerge/>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p>
        </w:tc>
      </w:tr>
      <w:tr w:rsidR="00105B50" w:rsidRPr="00371914" w:rsidTr="00105B50">
        <w:tc>
          <w:tcPr>
            <w:tcW w:w="7521" w:type="dxa"/>
            <w:tcMar>
              <w:top w:w="100" w:type="dxa"/>
              <w:left w:w="100" w:type="dxa"/>
              <w:bottom w:w="100" w:type="dxa"/>
              <w:right w:w="100" w:type="dxa"/>
            </w:tcMar>
          </w:tcPr>
          <w:p w:rsidR="00105B50" w:rsidRDefault="00105B50" w:rsidP="00105B50">
            <w:pPr>
              <w:rPr>
                <w:rFonts w:asciiTheme="majorEastAsia" w:eastAsiaTheme="majorEastAsia" w:hAnsiTheme="majorEastAsia"/>
                <w:szCs w:val="21"/>
              </w:rPr>
            </w:pPr>
            <w:r>
              <w:rPr>
                <w:rFonts w:asciiTheme="majorEastAsia" w:eastAsiaTheme="majorEastAsia" w:hAnsiTheme="majorEastAsia" w:hint="eastAsia"/>
                <w:szCs w:val="21"/>
              </w:rPr>
              <w:t>int source</w:t>
            </w:r>
          </w:p>
          <w:p w:rsidR="00105B50" w:rsidRPr="00C861BF" w:rsidRDefault="00105B50" w:rsidP="00105B50">
            <w:pPr>
              <w:rPr>
                <w:rFonts w:asciiTheme="majorEastAsia" w:eastAsiaTheme="majorEastAsia" w:hAnsiTheme="majorEastAsia"/>
                <w:szCs w:val="21"/>
              </w:rPr>
            </w:pPr>
            <w:r>
              <w:rPr>
                <w:rFonts w:asciiTheme="majorEastAsia" w:eastAsiaTheme="majorEastAsia" w:hAnsiTheme="majorEastAsia" w:hint="eastAsia"/>
                <w:szCs w:val="21"/>
              </w:rPr>
              <w:t xml:space="preserve">　送信元ランク</w:t>
            </w:r>
          </w:p>
        </w:tc>
        <w:tc>
          <w:tcPr>
            <w:tcW w:w="851" w:type="dxa"/>
            <w:vMerge/>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p>
        </w:tc>
      </w:tr>
      <w:tr w:rsidR="00105B50" w:rsidRPr="00371914" w:rsidTr="00105B50">
        <w:tc>
          <w:tcPr>
            <w:tcW w:w="7521" w:type="dxa"/>
            <w:tcMar>
              <w:top w:w="100" w:type="dxa"/>
              <w:left w:w="100" w:type="dxa"/>
              <w:bottom w:w="100" w:type="dxa"/>
              <w:right w:w="100" w:type="dxa"/>
            </w:tcMar>
          </w:tcPr>
          <w:p w:rsidR="00105B50" w:rsidRDefault="00105B50" w:rsidP="00105B50">
            <w:pPr>
              <w:rPr>
                <w:rFonts w:asciiTheme="majorEastAsia" w:eastAsiaTheme="majorEastAsia" w:hAnsiTheme="majorEastAsia"/>
                <w:szCs w:val="21"/>
              </w:rPr>
            </w:pPr>
            <w:r>
              <w:rPr>
                <w:rFonts w:asciiTheme="majorEastAsia" w:eastAsiaTheme="majorEastAsia" w:hAnsiTheme="majorEastAsia" w:hint="eastAsia"/>
                <w:szCs w:val="21"/>
              </w:rPr>
              <w:t>int tag</w:t>
            </w:r>
          </w:p>
          <w:p w:rsidR="00105B50" w:rsidRPr="00E96797" w:rsidRDefault="00105B50" w:rsidP="00061CB6">
            <w:pPr>
              <w:rPr>
                <w:rFonts w:asciiTheme="majorEastAsia" w:eastAsiaTheme="majorEastAsia" w:hAnsiTheme="majorEastAsia"/>
              </w:rPr>
            </w:pPr>
            <w:r>
              <w:rPr>
                <w:rFonts w:asciiTheme="majorEastAsia" w:eastAsiaTheme="majorEastAsia" w:hAnsiTheme="majorEastAsia" w:hint="eastAsia"/>
                <w:szCs w:val="21"/>
              </w:rPr>
              <w:lastRenderedPageBreak/>
              <w:t xml:space="preserve">　</w:t>
            </w:r>
            <w:r w:rsidRPr="00663E01">
              <w:rPr>
                <w:rFonts w:asciiTheme="majorEastAsia" w:eastAsiaTheme="majorEastAsia" w:hAnsiTheme="majorEastAsia"/>
              </w:rPr>
              <w:t>タグ</w:t>
            </w:r>
          </w:p>
        </w:tc>
        <w:tc>
          <w:tcPr>
            <w:tcW w:w="851" w:type="dxa"/>
            <w:vMerge/>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p>
        </w:tc>
      </w:tr>
      <w:tr w:rsidR="00105B50" w:rsidRPr="00371914" w:rsidTr="00105B50">
        <w:tc>
          <w:tcPr>
            <w:tcW w:w="7521" w:type="dxa"/>
            <w:tcMar>
              <w:top w:w="100" w:type="dxa"/>
              <w:left w:w="100" w:type="dxa"/>
              <w:bottom w:w="100" w:type="dxa"/>
              <w:right w:w="100" w:type="dxa"/>
            </w:tcMar>
          </w:tcPr>
          <w:p w:rsidR="00105B50" w:rsidRDefault="00105B50" w:rsidP="00105B50">
            <w:pPr>
              <w:rPr>
                <w:rFonts w:asciiTheme="majorEastAsia" w:eastAsiaTheme="majorEastAsia" w:hAnsiTheme="majorEastAsia"/>
              </w:rPr>
            </w:pPr>
            <w:r w:rsidRPr="00663E01">
              <w:rPr>
                <w:rFonts w:asciiTheme="majorEastAsia" w:eastAsiaTheme="majorEastAsia" w:hAnsiTheme="majorEastAsia"/>
              </w:rPr>
              <w:lastRenderedPageBreak/>
              <w:t xml:space="preserve">MPI_Comm </w:t>
            </w:r>
            <w:r>
              <w:rPr>
                <w:rFonts w:asciiTheme="majorEastAsia" w:eastAsiaTheme="majorEastAsia" w:hAnsiTheme="majorEastAsia"/>
              </w:rPr>
              <w:t>comm</w:t>
            </w:r>
          </w:p>
          <w:p w:rsidR="00105B50" w:rsidRPr="00C861BF" w:rsidRDefault="00105B50" w:rsidP="00105B50">
            <w:pPr>
              <w:rPr>
                <w:rFonts w:asciiTheme="majorEastAsia" w:eastAsiaTheme="majorEastAsia" w:hAnsiTheme="majorEastAsia"/>
                <w:szCs w:val="21"/>
              </w:rPr>
            </w:pPr>
            <w:r>
              <w:rPr>
                <w:rFonts w:asciiTheme="majorEastAsia" w:eastAsiaTheme="majorEastAsia" w:hAnsiTheme="majorEastAsia" w:hint="eastAsia"/>
              </w:rPr>
              <w:t xml:space="preserve">　コミュニケ―タ</w:t>
            </w:r>
          </w:p>
        </w:tc>
        <w:tc>
          <w:tcPr>
            <w:tcW w:w="851" w:type="dxa"/>
            <w:vMerge/>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p>
        </w:tc>
      </w:tr>
      <w:tr w:rsidR="00105B50" w:rsidRPr="00371914" w:rsidTr="00105B50">
        <w:tc>
          <w:tcPr>
            <w:tcW w:w="7521" w:type="dxa"/>
            <w:tcMar>
              <w:top w:w="100" w:type="dxa"/>
              <w:left w:w="100" w:type="dxa"/>
              <w:bottom w:w="100" w:type="dxa"/>
              <w:right w:w="100" w:type="dxa"/>
            </w:tcMar>
          </w:tcPr>
          <w:p w:rsidR="00105B50" w:rsidRDefault="00105B50" w:rsidP="00105B50">
            <w:pPr>
              <w:rPr>
                <w:rFonts w:asciiTheme="majorEastAsia" w:eastAsiaTheme="majorEastAsia" w:hAnsiTheme="majorEastAsia"/>
              </w:rPr>
            </w:pPr>
            <w:r w:rsidRPr="00663E01">
              <w:rPr>
                <w:rFonts w:asciiTheme="majorEastAsia" w:eastAsiaTheme="majorEastAsia" w:hAnsiTheme="majorEastAsia"/>
              </w:rPr>
              <w:t>MPI_Status *status</w:t>
            </w:r>
          </w:p>
          <w:p w:rsidR="00105B50" w:rsidRPr="00663E01" w:rsidRDefault="00105B50" w:rsidP="00105B50">
            <w:pPr>
              <w:ind w:firstLineChars="100" w:firstLine="210"/>
              <w:rPr>
                <w:rFonts w:asciiTheme="majorEastAsia" w:eastAsiaTheme="majorEastAsia" w:hAnsiTheme="majorEastAsia"/>
              </w:rPr>
            </w:pPr>
            <w:r w:rsidRPr="00663E01">
              <w:rPr>
                <w:rFonts w:asciiTheme="majorEastAsia" w:eastAsiaTheme="majorEastAsia" w:hAnsiTheme="majorEastAsia"/>
              </w:rPr>
              <w:t>ステータス</w:t>
            </w:r>
            <w:r w:rsidRPr="00663E01">
              <w:rPr>
                <w:rFonts w:asciiTheme="majorEastAsia" w:eastAsiaTheme="majorEastAsia" w:hAnsiTheme="majorEastAsia" w:hint="eastAsia"/>
              </w:rPr>
              <w:t>(</w:t>
            </w:r>
            <w:r w:rsidR="00061CB6">
              <w:rPr>
                <w:rFonts w:asciiTheme="majorEastAsia" w:eastAsiaTheme="majorEastAsia" w:hAnsiTheme="majorEastAsia"/>
              </w:rPr>
              <w:t>メッセージサイズ、エラー</w:t>
            </w:r>
            <w:r w:rsidR="00061CB6">
              <w:rPr>
                <w:rFonts w:asciiTheme="majorEastAsia" w:eastAsiaTheme="majorEastAsia" w:hAnsiTheme="majorEastAsia" w:hint="eastAsia"/>
              </w:rPr>
              <w:t>コード</w:t>
            </w:r>
            <w:r w:rsidRPr="00663E01">
              <w:rPr>
                <w:rFonts w:asciiTheme="majorEastAsia" w:eastAsiaTheme="majorEastAsia" w:hAnsiTheme="majorEastAsia"/>
              </w:rPr>
              <w:t>など)</w:t>
            </w:r>
          </w:p>
        </w:tc>
        <w:tc>
          <w:tcPr>
            <w:tcW w:w="851" w:type="dxa"/>
            <w:vMerge/>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p>
        </w:tc>
      </w:tr>
      <w:tr w:rsidR="00105B50" w:rsidRPr="00371914" w:rsidTr="00105B50">
        <w:tc>
          <w:tcPr>
            <w:tcW w:w="7521" w:type="dxa"/>
            <w:tcMar>
              <w:top w:w="100" w:type="dxa"/>
              <w:left w:w="100" w:type="dxa"/>
              <w:bottom w:w="100" w:type="dxa"/>
              <w:right w:w="100" w:type="dxa"/>
            </w:tcMar>
          </w:tcPr>
          <w:p w:rsidR="00105B50" w:rsidRDefault="00105B50" w:rsidP="00105B50">
            <w:pPr>
              <w:rPr>
                <w:rFonts w:asciiTheme="majorEastAsia" w:eastAsiaTheme="majorEastAsia" w:hAnsiTheme="majorEastAsia"/>
              </w:rPr>
            </w:pPr>
            <w:r w:rsidRPr="00663E01">
              <w:rPr>
                <w:rFonts w:asciiTheme="majorEastAsia" w:eastAsiaTheme="majorEastAsia" w:hAnsiTheme="majorEastAsia"/>
              </w:rPr>
              <w:t>MPI_Request *request</w:t>
            </w:r>
          </w:p>
          <w:p w:rsidR="00105B50" w:rsidRPr="00663E01" w:rsidRDefault="00105B50" w:rsidP="00105B50">
            <w:pPr>
              <w:rPr>
                <w:rFonts w:asciiTheme="majorEastAsia" w:eastAsiaTheme="majorEastAsia" w:hAnsiTheme="majorEastAsia"/>
              </w:rPr>
            </w:pPr>
            <w:r>
              <w:rPr>
                <w:rFonts w:asciiTheme="majorEastAsia" w:eastAsiaTheme="majorEastAsia" w:hAnsiTheme="majorEastAsia" w:hint="eastAsia"/>
              </w:rPr>
              <w:t xml:space="preserve">　リクエスト</w:t>
            </w:r>
          </w:p>
        </w:tc>
        <w:tc>
          <w:tcPr>
            <w:tcW w:w="851" w:type="dxa"/>
            <w:vMerge/>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p>
        </w:tc>
      </w:tr>
      <w:tr w:rsidR="00105B50" w:rsidRPr="00371914" w:rsidTr="00105B50">
        <w:tc>
          <w:tcPr>
            <w:tcW w:w="7521" w:type="dxa"/>
            <w:tcMar>
              <w:top w:w="100" w:type="dxa"/>
              <w:left w:w="100" w:type="dxa"/>
              <w:bottom w:w="100" w:type="dxa"/>
              <w:right w:w="100" w:type="dxa"/>
            </w:tcMar>
          </w:tcPr>
          <w:p w:rsidR="00105B50" w:rsidRDefault="00105B50" w:rsidP="00105B50">
            <w:pPr>
              <w:rPr>
                <w:rFonts w:asciiTheme="majorEastAsia" w:eastAsiaTheme="majorEastAsia" w:hAnsiTheme="majorEastAsia"/>
                <w:szCs w:val="21"/>
              </w:rPr>
            </w:pPr>
            <w:r>
              <w:rPr>
                <w:rFonts w:asciiTheme="majorEastAsia" w:eastAsiaTheme="majorEastAsia" w:hAnsiTheme="majorEastAsia"/>
                <w:szCs w:val="21"/>
              </w:rPr>
              <w:t>MPI_SUCCESS</w:t>
            </w:r>
          </w:p>
          <w:p w:rsidR="00105B50" w:rsidRPr="00C861BF" w:rsidRDefault="00105B50" w:rsidP="00105B50">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成功</w:t>
            </w:r>
          </w:p>
        </w:tc>
        <w:tc>
          <w:tcPr>
            <w:tcW w:w="851" w:type="dxa"/>
            <w:vMerge w:val="restart"/>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r w:rsidRPr="00C861BF">
              <w:rPr>
                <w:rFonts w:asciiTheme="majorEastAsia" w:eastAsiaTheme="majorEastAsia" w:hAnsiTheme="majorEastAsia"/>
                <w:b/>
                <w:szCs w:val="21"/>
              </w:rPr>
              <w:t>戻り値</w:t>
            </w:r>
          </w:p>
          <w:p w:rsidR="00105B50" w:rsidRPr="00C861BF" w:rsidRDefault="00105B50" w:rsidP="00105B50">
            <w:pPr>
              <w:rPr>
                <w:rFonts w:asciiTheme="majorEastAsia" w:eastAsiaTheme="majorEastAsia" w:hAnsiTheme="majorEastAsia"/>
                <w:szCs w:val="21"/>
              </w:rPr>
            </w:pPr>
          </w:p>
        </w:tc>
      </w:tr>
      <w:tr w:rsidR="00105B50" w:rsidRPr="00371914" w:rsidTr="00105B50">
        <w:tc>
          <w:tcPr>
            <w:tcW w:w="7521" w:type="dxa"/>
            <w:tcMar>
              <w:top w:w="100" w:type="dxa"/>
              <w:left w:w="100" w:type="dxa"/>
              <w:bottom w:w="100" w:type="dxa"/>
              <w:right w:w="100" w:type="dxa"/>
            </w:tcMar>
          </w:tcPr>
          <w:p w:rsidR="00105B50" w:rsidRDefault="00105B50" w:rsidP="00105B50">
            <w:pPr>
              <w:rPr>
                <w:rFonts w:asciiTheme="majorEastAsia" w:eastAsiaTheme="majorEastAsia" w:hAnsiTheme="majorEastAsia"/>
                <w:szCs w:val="21"/>
              </w:rPr>
            </w:pPr>
            <w:r w:rsidRPr="00C861BF">
              <w:rPr>
                <w:rFonts w:asciiTheme="majorEastAsia" w:eastAsiaTheme="majorEastAsia" w:hAnsiTheme="majorEastAsia"/>
                <w:szCs w:val="21"/>
              </w:rPr>
              <w:t>MPI_SUCCESS以外</w:t>
            </w:r>
          </w:p>
          <w:p w:rsidR="00105B50" w:rsidRPr="00C861BF" w:rsidRDefault="00105B50" w:rsidP="00105B50">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失敗</w:t>
            </w:r>
          </w:p>
        </w:tc>
        <w:tc>
          <w:tcPr>
            <w:tcW w:w="851" w:type="dxa"/>
            <w:vMerge/>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p>
        </w:tc>
      </w:tr>
      <w:tr w:rsidR="00105B50" w:rsidRPr="00371914" w:rsidTr="00105B50">
        <w:trPr>
          <w:trHeight w:val="20"/>
        </w:trPr>
        <w:tc>
          <w:tcPr>
            <w:tcW w:w="7521" w:type="dxa"/>
            <w:tcMar>
              <w:top w:w="100" w:type="dxa"/>
              <w:left w:w="100" w:type="dxa"/>
              <w:bottom w:w="100" w:type="dxa"/>
              <w:right w:w="100" w:type="dxa"/>
            </w:tcMar>
          </w:tcPr>
          <w:p w:rsidR="00105B50" w:rsidRPr="00E96797" w:rsidRDefault="00105B50" w:rsidP="00105B50">
            <w:pPr>
              <w:rPr>
                <w:rFonts w:asciiTheme="majorEastAsia" w:eastAsiaTheme="majorEastAsia" w:hAnsiTheme="majorEastAsia"/>
              </w:rPr>
            </w:pPr>
            <w:r w:rsidRPr="00663E01">
              <w:rPr>
                <w:rFonts w:asciiTheme="majorEastAsia" w:eastAsiaTheme="majorEastAsia" w:hAnsiTheme="majorEastAsia"/>
              </w:rPr>
              <w:t>送信元プロセスからメッセージを受信します。処理はブロッキングされません。MPI_Wait(request,status)</w:t>
            </w:r>
            <w:r w:rsidR="008F6AB0">
              <w:rPr>
                <w:rFonts w:asciiTheme="majorEastAsia" w:eastAsiaTheme="majorEastAsia" w:hAnsiTheme="majorEastAsia"/>
              </w:rPr>
              <w:t>で</w:t>
            </w:r>
            <w:r w:rsidR="008F6AB0">
              <w:rPr>
                <w:rFonts w:asciiTheme="majorEastAsia" w:eastAsiaTheme="majorEastAsia" w:hAnsiTheme="majorEastAsia" w:hint="eastAsia"/>
              </w:rPr>
              <w:t>送信</w:t>
            </w:r>
            <w:r w:rsidR="00A262D0">
              <w:rPr>
                <w:rFonts w:asciiTheme="majorEastAsia" w:eastAsiaTheme="majorEastAsia" w:hAnsiTheme="majorEastAsia" w:hint="eastAsia"/>
              </w:rPr>
              <w:t>元</w:t>
            </w:r>
            <w:r w:rsidR="008F6AB0">
              <w:rPr>
                <w:rFonts w:asciiTheme="majorEastAsia" w:eastAsiaTheme="majorEastAsia" w:hAnsiTheme="majorEastAsia"/>
              </w:rPr>
              <w:t>プロセスの</w:t>
            </w:r>
            <w:r w:rsidR="008F6AB0">
              <w:rPr>
                <w:rFonts w:asciiTheme="majorEastAsia" w:eastAsiaTheme="majorEastAsia" w:hAnsiTheme="majorEastAsia" w:hint="eastAsia"/>
              </w:rPr>
              <w:t>送信</w:t>
            </w:r>
            <w:r w:rsidRPr="00663E01">
              <w:rPr>
                <w:rFonts w:asciiTheme="majorEastAsia" w:eastAsiaTheme="majorEastAsia" w:hAnsiTheme="majorEastAsia"/>
              </w:rPr>
              <w:t>に同期します。</w:t>
            </w:r>
          </w:p>
        </w:tc>
        <w:tc>
          <w:tcPr>
            <w:tcW w:w="851" w:type="dxa"/>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r w:rsidRPr="00C861BF">
              <w:rPr>
                <w:rFonts w:asciiTheme="majorEastAsia" w:eastAsiaTheme="majorEastAsia" w:hAnsiTheme="majorEastAsia" w:hint="eastAsia"/>
                <w:b/>
                <w:szCs w:val="21"/>
              </w:rPr>
              <w:t>機能</w:t>
            </w:r>
          </w:p>
        </w:tc>
      </w:tr>
    </w:tbl>
    <w:p w:rsidR="00105B50" w:rsidRDefault="00105B50" w:rsidP="00371914"/>
    <w:p w:rsidR="009068C2" w:rsidRDefault="009068C2">
      <w:pPr>
        <w:widowControl/>
        <w:jc w:val="left"/>
        <w:rPr>
          <w:b/>
        </w:rPr>
      </w:pPr>
      <w:r>
        <w:rPr>
          <w:b/>
        </w:rPr>
        <w:br w:type="page"/>
      </w:r>
    </w:p>
    <w:p w:rsidR="00371914" w:rsidRDefault="00371914" w:rsidP="00371914">
      <w:pPr>
        <w:rPr>
          <w:b/>
        </w:rPr>
      </w:pPr>
      <w:r w:rsidRPr="00371914">
        <w:rPr>
          <w:b/>
        </w:rPr>
        <w:lastRenderedPageBreak/>
        <w:t>MPI_Wait()</w:t>
      </w:r>
    </w:p>
    <w:p w:rsidR="00371914" w:rsidRDefault="00371914" w:rsidP="00371914"/>
    <w:tbl>
      <w:tblPr>
        <w:bidiVisual/>
        <w:tblW w:w="8372"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7521"/>
        <w:gridCol w:w="851"/>
      </w:tblGrid>
      <w:tr w:rsidR="00663E01" w:rsidRPr="00371914" w:rsidTr="00663E01">
        <w:tc>
          <w:tcPr>
            <w:tcW w:w="7521" w:type="dxa"/>
            <w:tcMar>
              <w:top w:w="100" w:type="dxa"/>
              <w:left w:w="100" w:type="dxa"/>
              <w:bottom w:w="100" w:type="dxa"/>
              <w:right w:w="100" w:type="dxa"/>
            </w:tcMar>
          </w:tcPr>
          <w:p w:rsidR="00663E01" w:rsidRPr="00C861BF" w:rsidRDefault="00105B50" w:rsidP="00663E01">
            <w:pPr>
              <w:rPr>
                <w:rFonts w:asciiTheme="majorEastAsia" w:eastAsiaTheme="majorEastAsia" w:hAnsiTheme="majorEastAsia"/>
                <w:szCs w:val="21"/>
              </w:rPr>
            </w:pPr>
            <w:r w:rsidRPr="00663E01">
              <w:rPr>
                <w:rFonts w:asciiTheme="majorEastAsia" w:eastAsiaTheme="majorEastAsia" w:hAnsiTheme="majorEastAsia"/>
              </w:rPr>
              <w:t>int MPI_Wait(MPI_Request *request, MPI_Status *status)</w:t>
            </w:r>
          </w:p>
        </w:tc>
        <w:tc>
          <w:tcPr>
            <w:tcW w:w="851" w:type="dxa"/>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p>
        </w:tc>
      </w:tr>
      <w:tr w:rsidR="00663E01" w:rsidRPr="00371914" w:rsidTr="00663E01">
        <w:tc>
          <w:tcPr>
            <w:tcW w:w="7521" w:type="dxa"/>
            <w:tcMar>
              <w:top w:w="100" w:type="dxa"/>
              <w:left w:w="100" w:type="dxa"/>
              <w:bottom w:w="100" w:type="dxa"/>
              <w:right w:w="100" w:type="dxa"/>
            </w:tcMar>
          </w:tcPr>
          <w:p w:rsidR="00663E01" w:rsidRDefault="00105B50" w:rsidP="00663E01">
            <w:pPr>
              <w:rPr>
                <w:rFonts w:asciiTheme="majorEastAsia" w:eastAsiaTheme="majorEastAsia" w:hAnsiTheme="majorEastAsia"/>
              </w:rPr>
            </w:pPr>
            <w:r w:rsidRPr="00663E01">
              <w:rPr>
                <w:rFonts w:asciiTheme="majorEastAsia" w:eastAsiaTheme="majorEastAsia" w:hAnsiTheme="majorEastAsia"/>
              </w:rPr>
              <w:t>MPI_Request *request</w:t>
            </w:r>
          </w:p>
          <w:p w:rsidR="00105B50" w:rsidRPr="00C861BF" w:rsidRDefault="00105B50" w:rsidP="00663E01">
            <w:pPr>
              <w:rPr>
                <w:rFonts w:asciiTheme="majorEastAsia" w:eastAsiaTheme="majorEastAsia" w:hAnsiTheme="majorEastAsia"/>
                <w:szCs w:val="21"/>
              </w:rPr>
            </w:pPr>
            <w:r>
              <w:rPr>
                <w:rFonts w:asciiTheme="majorEastAsia" w:eastAsiaTheme="majorEastAsia" w:hAnsiTheme="majorEastAsia" w:hint="eastAsia"/>
              </w:rPr>
              <w:t xml:space="preserve">　リクエスト</w:t>
            </w:r>
          </w:p>
        </w:tc>
        <w:tc>
          <w:tcPr>
            <w:tcW w:w="851" w:type="dxa"/>
            <w:vMerge w:val="restart"/>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r w:rsidRPr="00C861BF">
              <w:rPr>
                <w:rFonts w:asciiTheme="majorEastAsia" w:eastAsiaTheme="majorEastAsia" w:hAnsiTheme="majorEastAsia" w:hint="eastAsia"/>
                <w:b/>
                <w:szCs w:val="21"/>
              </w:rPr>
              <w:t>引数</w:t>
            </w:r>
          </w:p>
        </w:tc>
      </w:tr>
      <w:tr w:rsidR="00663E01" w:rsidRPr="00371914" w:rsidTr="00663E01">
        <w:tc>
          <w:tcPr>
            <w:tcW w:w="7521" w:type="dxa"/>
            <w:tcMar>
              <w:top w:w="100" w:type="dxa"/>
              <w:left w:w="100" w:type="dxa"/>
              <w:bottom w:w="100" w:type="dxa"/>
              <w:right w:w="100" w:type="dxa"/>
            </w:tcMar>
          </w:tcPr>
          <w:p w:rsidR="00663E01" w:rsidRDefault="00105B50" w:rsidP="00663E01">
            <w:pPr>
              <w:rPr>
                <w:rFonts w:asciiTheme="majorEastAsia" w:eastAsiaTheme="majorEastAsia" w:hAnsiTheme="majorEastAsia"/>
              </w:rPr>
            </w:pPr>
            <w:r w:rsidRPr="00663E01">
              <w:rPr>
                <w:rFonts w:asciiTheme="majorEastAsia" w:eastAsiaTheme="majorEastAsia" w:hAnsiTheme="majorEastAsia"/>
              </w:rPr>
              <w:t>MPI_Status *status</w:t>
            </w:r>
          </w:p>
          <w:p w:rsidR="00105B50" w:rsidRPr="00C861BF" w:rsidRDefault="00105B50" w:rsidP="00663E01">
            <w:pPr>
              <w:rPr>
                <w:rFonts w:asciiTheme="majorEastAsia" w:eastAsiaTheme="majorEastAsia" w:hAnsiTheme="majorEastAsia"/>
                <w:szCs w:val="21"/>
              </w:rPr>
            </w:pPr>
            <w:r>
              <w:rPr>
                <w:rFonts w:asciiTheme="majorEastAsia" w:eastAsiaTheme="majorEastAsia" w:hAnsiTheme="majorEastAsia" w:hint="eastAsia"/>
              </w:rPr>
              <w:t xml:space="preserve">　ステータス</w:t>
            </w:r>
          </w:p>
        </w:tc>
        <w:tc>
          <w:tcPr>
            <w:tcW w:w="851" w:type="dxa"/>
            <w:vMerge/>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p>
        </w:tc>
      </w:tr>
      <w:tr w:rsidR="00663E01" w:rsidRPr="00371914" w:rsidTr="00663E01">
        <w:tc>
          <w:tcPr>
            <w:tcW w:w="7521" w:type="dxa"/>
            <w:tcMar>
              <w:top w:w="100" w:type="dxa"/>
              <w:left w:w="100" w:type="dxa"/>
              <w:bottom w:w="100" w:type="dxa"/>
              <w:right w:w="100" w:type="dxa"/>
            </w:tcMar>
          </w:tcPr>
          <w:p w:rsidR="00663E01" w:rsidRDefault="00663E01" w:rsidP="00663E01">
            <w:pPr>
              <w:rPr>
                <w:rFonts w:asciiTheme="majorEastAsia" w:eastAsiaTheme="majorEastAsia" w:hAnsiTheme="majorEastAsia"/>
                <w:szCs w:val="21"/>
              </w:rPr>
            </w:pPr>
            <w:r>
              <w:rPr>
                <w:rFonts w:asciiTheme="majorEastAsia" w:eastAsiaTheme="majorEastAsia" w:hAnsiTheme="majorEastAsia"/>
                <w:szCs w:val="21"/>
              </w:rPr>
              <w:t>MPI_SUCCESS</w:t>
            </w:r>
          </w:p>
          <w:p w:rsidR="00663E01" w:rsidRPr="00C861BF" w:rsidRDefault="00663E01" w:rsidP="00663E01">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成功</w:t>
            </w:r>
          </w:p>
        </w:tc>
        <w:tc>
          <w:tcPr>
            <w:tcW w:w="851" w:type="dxa"/>
            <w:vMerge w:val="restart"/>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r w:rsidRPr="00C861BF">
              <w:rPr>
                <w:rFonts w:asciiTheme="majorEastAsia" w:eastAsiaTheme="majorEastAsia" w:hAnsiTheme="majorEastAsia"/>
                <w:b/>
                <w:szCs w:val="21"/>
              </w:rPr>
              <w:t>戻り値</w:t>
            </w:r>
          </w:p>
          <w:p w:rsidR="00663E01" w:rsidRPr="00C861BF" w:rsidRDefault="00663E01" w:rsidP="00663E01">
            <w:pPr>
              <w:rPr>
                <w:rFonts w:asciiTheme="majorEastAsia" w:eastAsiaTheme="majorEastAsia" w:hAnsiTheme="majorEastAsia"/>
                <w:szCs w:val="21"/>
              </w:rPr>
            </w:pPr>
          </w:p>
        </w:tc>
      </w:tr>
      <w:tr w:rsidR="00663E01" w:rsidRPr="00371914" w:rsidTr="00663E01">
        <w:tc>
          <w:tcPr>
            <w:tcW w:w="7521" w:type="dxa"/>
            <w:tcMar>
              <w:top w:w="100" w:type="dxa"/>
              <w:left w:w="100" w:type="dxa"/>
              <w:bottom w:w="100" w:type="dxa"/>
              <w:right w:w="100" w:type="dxa"/>
            </w:tcMar>
          </w:tcPr>
          <w:p w:rsidR="00663E01" w:rsidRDefault="00663E01" w:rsidP="00663E01">
            <w:pPr>
              <w:rPr>
                <w:rFonts w:asciiTheme="majorEastAsia" w:eastAsiaTheme="majorEastAsia" w:hAnsiTheme="majorEastAsia"/>
                <w:szCs w:val="21"/>
              </w:rPr>
            </w:pPr>
            <w:r w:rsidRPr="00C861BF">
              <w:rPr>
                <w:rFonts w:asciiTheme="majorEastAsia" w:eastAsiaTheme="majorEastAsia" w:hAnsiTheme="majorEastAsia"/>
                <w:szCs w:val="21"/>
              </w:rPr>
              <w:t>MPI_SUCCESS以外</w:t>
            </w:r>
          </w:p>
          <w:p w:rsidR="00663E01" w:rsidRPr="00C861BF" w:rsidRDefault="00663E01" w:rsidP="00663E01">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失敗</w:t>
            </w:r>
          </w:p>
        </w:tc>
        <w:tc>
          <w:tcPr>
            <w:tcW w:w="851" w:type="dxa"/>
            <w:vMerge/>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p>
        </w:tc>
      </w:tr>
      <w:tr w:rsidR="00663E01" w:rsidRPr="00371914" w:rsidTr="00663E01">
        <w:trPr>
          <w:trHeight w:val="20"/>
        </w:trPr>
        <w:tc>
          <w:tcPr>
            <w:tcW w:w="7521" w:type="dxa"/>
            <w:tcMar>
              <w:top w:w="100" w:type="dxa"/>
              <w:left w:w="100" w:type="dxa"/>
              <w:bottom w:w="100" w:type="dxa"/>
              <w:right w:w="100" w:type="dxa"/>
            </w:tcMar>
          </w:tcPr>
          <w:p w:rsidR="00663E01" w:rsidRPr="00C861BF" w:rsidRDefault="00105B50" w:rsidP="00663E01">
            <w:pPr>
              <w:rPr>
                <w:rFonts w:asciiTheme="majorEastAsia" w:eastAsiaTheme="majorEastAsia" w:hAnsiTheme="majorEastAsia"/>
                <w:szCs w:val="21"/>
              </w:rPr>
            </w:pPr>
            <w:r w:rsidRPr="00663E01">
              <w:rPr>
                <w:rFonts w:asciiTheme="majorEastAsia" w:eastAsiaTheme="majorEastAsia" w:hAnsiTheme="majorEastAsia"/>
              </w:rPr>
              <w:t>非同期送信、非同期受信の完了を待ちます。</w:t>
            </w:r>
          </w:p>
        </w:tc>
        <w:tc>
          <w:tcPr>
            <w:tcW w:w="851" w:type="dxa"/>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r w:rsidRPr="00C861BF">
              <w:rPr>
                <w:rFonts w:asciiTheme="majorEastAsia" w:eastAsiaTheme="majorEastAsia" w:hAnsiTheme="majorEastAsia" w:hint="eastAsia"/>
                <w:b/>
                <w:szCs w:val="21"/>
              </w:rPr>
              <w:t>機能</w:t>
            </w:r>
          </w:p>
        </w:tc>
      </w:tr>
    </w:tbl>
    <w:p w:rsidR="009068C2" w:rsidRDefault="009068C2">
      <w:pPr>
        <w:widowControl/>
        <w:jc w:val="left"/>
      </w:pPr>
    </w:p>
    <w:p w:rsidR="0087473C" w:rsidRDefault="0087473C" w:rsidP="0087473C">
      <w:pPr>
        <w:pStyle w:val="3"/>
        <w:ind w:left="840"/>
      </w:pPr>
      <w:bookmarkStart w:id="37" w:name="_Toc381439052"/>
      <w:bookmarkStart w:id="38" w:name="OLE_LINK7"/>
      <w:bookmarkStart w:id="39" w:name="OLE_LINK8"/>
      <w:r>
        <w:rPr>
          <w:rFonts w:hint="eastAsia"/>
        </w:rPr>
        <w:t xml:space="preserve">3.4.4 </w:t>
      </w:r>
      <w:r>
        <w:rPr>
          <w:rFonts w:hint="eastAsia"/>
        </w:rPr>
        <w:t>集団通信</w:t>
      </w:r>
      <w:r w:rsidR="00185547" w:rsidRPr="00185547">
        <w:rPr>
          <w:rFonts w:hint="eastAsia"/>
        </w:rPr>
        <w:t>バインディング</w:t>
      </w:r>
      <w:bookmarkEnd w:id="37"/>
    </w:p>
    <w:bookmarkEnd w:id="38"/>
    <w:bookmarkEnd w:id="39"/>
    <w:p w:rsidR="0087473C" w:rsidRDefault="0087473C" w:rsidP="00371914"/>
    <w:p w:rsidR="0087473C" w:rsidRDefault="0087473C" w:rsidP="0087473C">
      <w:pPr>
        <w:rPr>
          <w:b/>
        </w:rPr>
      </w:pPr>
      <w:r w:rsidRPr="00371914">
        <w:rPr>
          <w:b/>
        </w:rPr>
        <w:t>MPI_Scatter()</w:t>
      </w:r>
    </w:p>
    <w:p w:rsidR="00CE5094" w:rsidRPr="00663E01" w:rsidRDefault="00CE5094" w:rsidP="0087473C">
      <w:pPr>
        <w:rPr>
          <w:rFonts w:asciiTheme="majorEastAsia" w:eastAsiaTheme="majorEastAsia" w:hAnsiTheme="majorEastAsia"/>
        </w:rPr>
      </w:pPr>
    </w:p>
    <w:tbl>
      <w:tblPr>
        <w:bidiVisual/>
        <w:tblW w:w="8372"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7521"/>
        <w:gridCol w:w="851"/>
      </w:tblGrid>
      <w:tr w:rsidR="00663E01" w:rsidRPr="00371914" w:rsidTr="00663E01">
        <w:tc>
          <w:tcPr>
            <w:tcW w:w="7521" w:type="dxa"/>
            <w:tcMar>
              <w:top w:w="100" w:type="dxa"/>
              <w:left w:w="100" w:type="dxa"/>
              <w:bottom w:w="100" w:type="dxa"/>
              <w:right w:w="100" w:type="dxa"/>
            </w:tcMar>
          </w:tcPr>
          <w:p w:rsidR="00105B50" w:rsidRPr="00663E01" w:rsidRDefault="00105B50" w:rsidP="00105B50">
            <w:pPr>
              <w:rPr>
                <w:rFonts w:asciiTheme="majorEastAsia" w:eastAsiaTheme="majorEastAsia" w:hAnsiTheme="majorEastAsia"/>
              </w:rPr>
            </w:pPr>
            <w:r w:rsidRPr="00663E01">
              <w:rPr>
                <w:rFonts w:asciiTheme="majorEastAsia" w:eastAsiaTheme="majorEastAsia" w:hAnsiTheme="majorEastAsia"/>
              </w:rPr>
              <w:t>int MPI_Scatter(void *sendbuf, int sendcount, MPI_Datatype sendtype,</w:t>
            </w:r>
          </w:p>
          <w:p w:rsidR="00105B50" w:rsidRDefault="00105B50" w:rsidP="00105B50">
            <w:pPr>
              <w:ind w:firstLineChars="200" w:firstLine="420"/>
              <w:rPr>
                <w:rFonts w:asciiTheme="majorEastAsia" w:eastAsiaTheme="majorEastAsia" w:hAnsiTheme="majorEastAsia"/>
              </w:rPr>
            </w:pPr>
            <w:r w:rsidRPr="00663E01">
              <w:rPr>
                <w:rFonts w:asciiTheme="majorEastAsia" w:eastAsiaTheme="majorEastAsia" w:hAnsiTheme="majorEastAsia"/>
              </w:rPr>
              <w:t xml:space="preserve">            void *recvbuf, int re</w:t>
            </w:r>
            <w:r>
              <w:rPr>
                <w:rFonts w:asciiTheme="majorEastAsia" w:eastAsiaTheme="majorEastAsia" w:hAnsiTheme="majorEastAsia"/>
              </w:rPr>
              <w:t>cvcount, MPI_Datatype recvtype,</w:t>
            </w:r>
          </w:p>
          <w:p w:rsidR="00663E01" w:rsidRPr="00105B50" w:rsidRDefault="00105B50" w:rsidP="00105B50">
            <w:pPr>
              <w:ind w:firstLineChars="800" w:firstLine="1680"/>
              <w:rPr>
                <w:rFonts w:asciiTheme="majorEastAsia" w:eastAsiaTheme="majorEastAsia" w:hAnsiTheme="majorEastAsia"/>
              </w:rPr>
            </w:pPr>
            <w:r w:rsidRPr="00663E01">
              <w:rPr>
                <w:rFonts w:asciiTheme="majorEastAsia" w:eastAsiaTheme="majorEastAsia" w:hAnsiTheme="majorEastAsia"/>
              </w:rPr>
              <w:t>int root,</w:t>
            </w:r>
            <w:r>
              <w:rPr>
                <w:rFonts w:asciiTheme="majorEastAsia" w:eastAsiaTheme="majorEastAsia" w:hAnsiTheme="majorEastAsia" w:hint="eastAsia"/>
              </w:rPr>
              <w:t xml:space="preserve"> </w:t>
            </w:r>
            <w:r w:rsidRPr="00663E01">
              <w:rPr>
                <w:rFonts w:asciiTheme="majorEastAsia" w:eastAsiaTheme="majorEastAsia" w:hAnsiTheme="majorEastAsia"/>
              </w:rPr>
              <w:t>MPI_Comm comm)</w:t>
            </w:r>
          </w:p>
        </w:tc>
        <w:tc>
          <w:tcPr>
            <w:tcW w:w="851" w:type="dxa"/>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p>
        </w:tc>
      </w:tr>
      <w:tr w:rsidR="00105B50" w:rsidRPr="00371914" w:rsidTr="00663E01">
        <w:tc>
          <w:tcPr>
            <w:tcW w:w="7521" w:type="dxa"/>
            <w:tcMar>
              <w:top w:w="100" w:type="dxa"/>
              <w:left w:w="100" w:type="dxa"/>
              <w:bottom w:w="100" w:type="dxa"/>
              <w:right w:w="100" w:type="dxa"/>
            </w:tcMar>
          </w:tcPr>
          <w:p w:rsidR="00105B50" w:rsidRDefault="00086854" w:rsidP="00663E01">
            <w:pPr>
              <w:rPr>
                <w:rFonts w:asciiTheme="majorEastAsia" w:eastAsiaTheme="majorEastAsia" w:hAnsiTheme="majorEastAsia"/>
              </w:rPr>
            </w:pPr>
            <w:r w:rsidRPr="00663E01">
              <w:rPr>
                <w:rFonts w:asciiTheme="majorEastAsia" w:eastAsiaTheme="majorEastAsia" w:hAnsiTheme="majorEastAsia"/>
              </w:rPr>
              <w:t>void *sendbuf</w:t>
            </w:r>
          </w:p>
          <w:p w:rsidR="00086854" w:rsidRDefault="00086854" w:rsidP="00086854">
            <w:pPr>
              <w:rPr>
                <w:rFonts w:asciiTheme="majorEastAsia" w:eastAsiaTheme="majorEastAsia" w:hAnsiTheme="majorEastAsia"/>
              </w:rPr>
            </w:pPr>
            <w:r>
              <w:rPr>
                <w:rFonts w:asciiTheme="majorEastAsia" w:eastAsiaTheme="majorEastAsia" w:hAnsiTheme="majorEastAsia" w:hint="eastAsia"/>
              </w:rPr>
              <w:t xml:space="preserve">　</w:t>
            </w:r>
            <w:r w:rsidRPr="00663E01">
              <w:rPr>
                <w:rFonts w:asciiTheme="majorEastAsia" w:eastAsiaTheme="majorEastAsia" w:hAnsiTheme="majorEastAsia"/>
              </w:rPr>
              <w:t>送信バッファの先頭アドレス(rootプロセスのみで使用</w:t>
            </w:r>
            <w:r>
              <w:rPr>
                <w:rFonts w:asciiTheme="majorEastAsia" w:eastAsiaTheme="majorEastAsia" w:hAnsiTheme="majorEastAsia"/>
              </w:rPr>
              <w:t>)</w:t>
            </w:r>
          </w:p>
          <w:p w:rsidR="00086854" w:rsidRPr="00086854" w:rsidRDefault="00086854" w:rsidP="00086854">
            <w:pPr>
              <w:ind w:firstLineChars="100" w:firstLine="210"/>
              <w:rPr>
                <w:rFonts w:asciiTheme="majorEastAsia" w:eastAsiaTheme="majorEastAsia" w:hAnsiTheme="majorEastAsia"/>
              </w:rPr>
            </w:pPr>
            <w:r w:rsidRPr="00663E01">
              <w:rPr>
                <w:rFonts w:asciiTheme="majorEastAsia" w:eastAsiaTheme="majorEastAsia" w:hAnsiTheme="majorEastAsia"/>
              </w:rPr>
              <w:t>送信バッファサイズは、送信データ数*sizeof(送信データタイプ)*全プロセス数</w:t>
            </w:r>
          </w:p>
        </w:tc>
        <w:tc>
          <w:tcPr>
            <w:tcW w:w="851" w:type="dxa"/>
            <w:vMerge w:val="restart"/>
            <w:tcMar>
              <w:top w:w="100" w:type="dxa"/>
              <w:left w:w="100" w:type="dxa"/>
              <w:bottom w:w="100" w:type="dxa"/>
              <w:right w:w="100" w:type="dxa"/>
            </w:tcMar>
          </w:tcPr>
          <w:p w:rsidR="00105B50" w:rsidRPr="00C861BF" w:rsidRDefault="00105B50" w:rsidP="00663E01">
            <w:pPr>
              <w:rPr>
                <w:rFonts w:asciiTheme="majorEastAsia" w:eastAsiaTheme="majorEastAsia" w:hAnsiTheme="majorEastAsia"/>
                <w:b/>
                <w:szCs w:val="21"/>
              </w:rPr>
            </w:pPr>
            <w:r w:rsidRPr="00C861BF">
              <w:rPr>
                <w:rFonts w:asciiTheme="majorEastAsia" w:eastAsiaTheme="majorEastAsia" w:hAnsiTheme="majorEastAsia" w:hint="eastAsia"/>
                <w:b/>
                <w:szCs w:val="21"/>
              </w:rPr>
              <w:t>引数</w:t>
            </w:r>
          </w:p>
        </w:tc>
      </w:tr>
      <w:tr w:rsidR="00105B50" w:rsidRPr="00371914" w:rsidTr="00663E01">
        <w:tc>
          <w:tcPr>
            <w:tcW w:w="7521" w:type="dxa"/>
            <w:tcMar>
              <w:top w:w="100" w:type="dxa"/>
              <w:left w:w="100" w:type="dxa"/>
              <w:bottom w:w="100" w:type="dxa"/>
              <w:right w:w="100" w:type="dxa"/>
            </w:tcMar>
          </w:tcPr>
          <w:p w:rsidR="00105B50" w:rsidRDefault="00086854" w:rsidP="00663E01">
            <w:pPr>
              <w:rPr>
                <w:rFonts w:asciiTheme="majorEastAsia" w:eastAsiaTheme="majorEastAsia" w:hAnsiTheme="majorEastAsia"/>
              </w:rPr>
            </w:pPr>
            <w:r w:rsidRPr="00663E01">
              <w:rPr>
                <w:rFonts w:asciiTheme="majorEastAsia" w:eastAsiaTheme="majorEastAsia" w:hAnsiTheme="majorEastAsia"/>
              </w:rPr>
              <w:t>int sendcount</w:t>
            </w:r>
          </w:p>
          <w:p w:rsidR="00086854" w:rsidRPr="00C861BF" w:rsidRDefault="00086854" w:rsidP="00663E01">
            <w:pPr>
              <w:rPr>
                <w:rFonts w:asciiTheme="majorEastAsia" w:eastAsiaTheme="majorEastAsia" w:hAnsiTheme="majorEastAsia"/>
                <w:szCs w:val="21"/>
              </w:rPr>
            </w:pPr>
            <w:r>
              <w:rPr>
                <w:rFonts w:asciiTheme="majorEastAsia" w:eastAsiaTheme="majorEastAsia" w:hAnsiTheme="majorEastAsia" w:hint="eastAsia"/>
              </w:rPr>
              <w:t xml:space="preserve">　</w:t>
            </w:r>
            <w:r w:rsidRPr="00663E01">
              <w:rPr>
                <w:rFonts w:asciiTheme="majorEastAsia" w:eastAsiaTheme="majorEastAsia" w:hAnsiTheme="majorEastAsia"/>
              </w:rPr>
              <w:t>送信データ数(rootプロセスのみで使用)</w:t>
            </w:r>
          </w:p>
        </w:tc>
        <w:tc>
          <w:tcPr>
            <w:tcW w:w="851" w:type="dxa"/>
            <w:vMerge/>
            <w:tcMar>
              <w:top w:w="100" w:type="dxa"/>
              <w:left w:w="100" w:type="dxa"/>
              <w:bottom w:w="100" w:type="dxa"/>
              <w:right w:w="100" w:type="dxa"/>
            </w:tcMar>
          </w:tcPr>
          <w:p w:rsidR="00105B50" w:rsidRPr="00C861BF" w:rsidRDefault="00105B50" w:rsidP="00663E01">
            <w:pPr>
              <w:rPr>
                <w:rFonts w:asciiTheme="majorEastAsia" w:eastAsiaTheme="majorEastAsia" w:hAnsiTheme="majorEastAsia"/>
                <w:b/>
                <w:szCs w:val="21"/>
              </w:rPr>
            </w:pPr>
          </w:p>
        </w:tc>
      </w:tr>
      <w:tr w:rsidR="00105B50" w:rsidRPr="00371914" w:rsidTr="00663E01">
        <w:tc>
          <w:tcPr>
            <w:tcW w:w="7521" w:type="dxa"/>
            <w:tcMar>
              <w:top w:w="100" w:type="dxa"/>
              <w:left w:w="100" w:type="dxa"/>
              <w:bottom w:w="100" w:type="dxa"/>
              <w:right w:w="100" w:type="dxa"/>
            </w:tcMar>
          </w:tcPr>
          <w:p w:rsidR="00105B50" w:rsidRDefault="00086854" w:rsidP="00663E01">
            <w:pPr>
              <w:rPr>
                <w:rFonts w:asciiTheme="majorEastAsia" w:eastAsiaTheme="majorEastAsia" w:hAnsiTheme="majorEastAsia"/>
              </w:rPr>
            </w:pPr>
            <w:r w:rsidRPr="00663E01">
              <w:rPr>
                <w:rFonts w:asciiTheme="majorEastAsia" w:eastAsiaTheme="majorEastAsia" w:hAnsiTheme="majorEastAsia"/>
              </w:rPr>
              <w:t>MPI_Datatype sendtype</w:t>
            </w:r>
          </w:p>
          <w:p w:rsidR="00086854" w:rsidRPr="00C861BF" w:rsidRDefault="00086854" w:rsidP="00663E01">
            <w:pPr>
              <w:rPr>
                <w:rFonts w:asciiTheme="majorEastAsia" w:eastAsiaTheme="majorEastAsia" w:hAnsiTheme="majorEastAsia"/>
                <w:szCs w:val="21"/>
              </w:rPr>
            </w:pPr>
            <w:r>
              <w:rPr>
                <w:rFonts w:asciiTheme="majorEastAsia" w:eastAsiaTheme="majorEastAsia" w:hAnsiTheme="majorEastAsia" w:hint="eastAsia"/>
              </w:rPr>
              <w:t xml:space="preserve">　</w:t>
            </w:r>
            <w:r w:rsidRPr="00663E01">
              <w:rPr>
                <w:rFonts w:asciiTheme="majorEastAsia" w:eastAsiaTheme="majorEastAsia" w:hAnsiTheme="majorEastAsia"/>
              </w:rPr>
              <w:t>送信データタイプ(rootプロセスのみで使用)</w:t>
            </w:r>
          </w:p>
        </w:tc>
        <w:tc>
          <w:tcPr>
            <w:tcW w:w="851" w:type="dxa"/>
            <w:vMerge/>
            <w:tcMar>
              <w:top w:w="100" w:type="dxa"/>
              <w:left w:w="100" w:type="dxa"/>
              <w:bottom w:w="100" w:type="dxa"/>
              <w:right w:w="100" w:type="dxa"/>
            </w:tcMar>
          </w:tcPr>
          <w:p w:rsidR="00105B50" w:rsidRPr="00C861BF" w:rsidRDefault="00105B50" w:rsidP="00663E01">
            <w:pPr>
              <w:rPr>
                <w:rFonts w:asciiTheme="majorEastAsia" w:eastAsiaTheme="majorEastAsia" w:hAnsiTheme="majorEastAsia"/>
                <w:b/>
                <w:szCs w:val="21"/>
              </w:rPr>
            </w:pPr>
          </w:p>
        </w:tc>
      </w:tr>
      <w:tr w:rsidR="00105B50" w:rsidRPr="00371914" w:rsidTr="00663E01">
        <w:tc>
          <w:tcPr>
            <w:tcW w:w="7521" w:type="dxa"/>
            <w:tcMar>
              <w:top w:w="100" w:type="dxa"/>
              <w:left w:w="100" w:type="dxa"/>
              <w:bottom w:w="100" w:type="dxa"/>
              <w:right w:w="100" w:type="dxa"/>
            </w:tcMar>
          </w:tcPr>
          <w:p w:rsidR="00105B50" w:rsidRDefault="00086854" w:rsidP="00663E01">
            <w:pPr>
              <w:rPr>
                <w:rFonts w:asciiTheme="majorEastAsia" w:eastAsiaTheme="majorEastAsia" w:hAnsiTheme="majorEastAsia"/>
              </w:rPr>
            </w:pPr>
            <w:r w:rsidRPr="00663E01">
              <w:rPr>
                <w:rFonts w:asciiTheme="majorEastAsia" w:eastAsiaTheme="majorEastAsia" w:hAnsiTheme="majorEastAsia"/>
              </w:rPr>
              <w:t>void *recvbuf</w:t>
            </w:r>
          </w:p>
          <w:p w:rsidR="00086854" w:rsidRPr="00663E01" w:rsidRDefault="00086854" w:rsidP="00086854">
            <w:pPr>
              <w:rPr>
                <w:rFonts w:asciiTheme="majorEastAsia" w:eastAsiaTheme="majorEastAsia" w:hAnsiTheme="majorEastAsia"/>
              </w:rPr>
            </w:pPr>
            <w:r>
              <w:rPr>
                <w:rFonts w:asciiTheme="majorEastAsia" w:eastAsiaTheme="majorEastAsia" w:hAnsiTheme="majorEastAsia" w:hint="eastAsia"/>
              </w:rPr>
              <w:lastRenderedPageBreak/>
              <w:t xml:space="preserve">　</w:t>
            </w:r>
            <w:r w:rsidRPr="00663E01">
              <w:rPr>
                <w:rFonts w:asciiTheme="majorEastAsia" w:eastAsiaTheme="majorEastAsia" w:hAnsiTheme="majorEastAsia"/>
              </w:rPr>
              <w:t>recvbuf   受信バッファの先頭アドレス</w:t>
            </w:r>
          </w:p>
          <w:p w:rsidR="00086854" w:rsidRPr="00C861BF" w:rsidRDefault="00086854" w:rsidP="00086854">
            <w:pPr>
              <w:ind w:firstLineChars="100" w:firstLine="210"/>
              <w:rPr>
                <w:rFonts w:asciiTheme="majorEastAsia" w:eastAsiaTheme="majorEastAsia" w:hAnsiTheme="majorEastAsia"/>
                <w:szCs w:val="21"/>
              </w:rPr>
            </w:pPr>
            <w:r w:rsidRPr="00663E01">
              <w:rPr>
                <w:rFonts w:asciiTheme="majorEastAsia" w:eastAsiaTheme="majorEastAsia" w:hAnsiTheme="majorEastAsia"/>
              </w:rPr>
              <w:t>受信バッファサイズは受信データ数*sizeof(受信データタイプ)</w:t>
            </w:r>
          </w:p>
        </w:tc>
        <w:tc>
          <w:tcPr>
            <w:tcW w:w="851" w:type="dxa"/>
            <w:vMerge/>
            <w:tcMar>
              <w:top w:w="100" w:type="dxa"/>
              <w:left w:w="100" w:type="dxa"/>
              <w:bottom w:w="100" w:type="dxa"/>
              <w:right w:w="100" w:type="dxa"/>
            </w:tcMar>
          </w:tcPr>
          <w:p w:rsidR="00105B50" w:rsidRPr="00C861BF" w:rsidRDefault="00105B50" w:rsidP="00663E01">
            <w:pPr>
              <w:rPr>
                <w:rFonts w:asciiTheme="majorEastAsia" w:eastAsiaTheme="majorEastAsia" w:hAnsiTheme="majorEastAsia"/>
                <w:b/>
                <w:szCs w:val="21"/>
              </w:rPr>
            </w:pPr>
          </w:p>
        </w:tc>
      </w:tr>
      <w:tr w:rsidR="00105B50" w:rsidRPr="00371914" w:rsidTr="00663E01">
        <w:tc>
          <w:tcPr>
            <w:tcW w:w="7521" w:type="dxa"/>
            <w:tcMar>
              <w:top w:w="100" w:type="dxa"/>
              <w:left w:w="100" w:type="dxa"/>
              <w:bottom w:w="100" w:type="dxa"/>
              <w:right w:w="100" w:type="dxa"/>
            </w:tcMar>
          </w:tcPr>
          <w:p w:rsidR="00105B50" w:rsidRDefault="00086854" w:rsidP="00663E01">
            <w:pPr>
              <w:rPr>
                <w:rFonts w:asciiTheme="majorEastAsia" w:eastAsiaTheme="majorEastAsia" w:hAnsiTheme="majorEastAsia"/>
              </w:rPr>
            </w:pPr>
            <w:r w:rsidRPr="00663E01">
              <w:rPr>
                <w:rFonts w:asciiTheme="majorEastAsia" w:eastAsiaTheme="majorEastAsia" w:hAnsiTheme="majorEastAsia"/>
              </w:rPr>
              <w:lastRenderedPageBreak/>
              <w:t>int re</w:t>
            </w:r>
            <w:r>
              <w:rPr>
                <w:rFonts w:asciiTheme="majorEastAsia" w:eastAsiaTheme="majorEastAsia" w:hAnsiTheme="majorEastAsia"/>
              </w:rPr>
              <w:t>cvcount</w:t>
            </w:r>
          </w:p>
          <w:p w:rsidR="00086854" w:rsidRPr="00C861BF" w:rsidRDefault="00086854" w:rsidP="00663E01">
            <w:pPr>
              <w:rPr>
                <w:rFonts w:asciiTheme="majorEastAsia" w:eastAsiaTheme="majorEastAsia" w:hAnsiTheme="majorEastAsia"/>
                <w:szCs w:val="21"/>
              </w:rPr>
            </w:pPr>
            <w:r>
              <w:rPr>
                <w:rFonts w:asciiTheme="majorEastAsia" w:eastAsiaTheme="majorEastAsia" w:hAnsiTheme="majorEastAsia" w:hint="eastAsia"/>
              </w:rPr>
              <w:t xml:space="preserve">　</w:t>
            </w:r>
            <w:r w:rsidRPr="00663E01">
              <w:rPr>
                <w:rFonts w:asciiTheme="majorEastAsia" w:eastAsiaTheme="majorEastAsia" w:hAnsiTheme="majorEastAsia"/>
              </w:rPr>
              <w:t>受信データ数</w:t>
            </w:r>
          </w:p>
        </w:tc>
        <w:tc>
          <w:tcPr>
            <w:tcW w:w="851" w:type="dxa"/>
            <w:vMerge/>
            <w:tcMar>
              <w:top w:w="100" w:type="dxa"/>
              <w:left w:w="100" w:type="dxa"/>
              <w:bottom w:w="100" w:type="dxa"/>
              <w:right w:w="100" w:type="dxa"/>
            </w:tcMar>
          </w:tcPr>
          <w:p w:rsidR="00105B50" w:rsidRPr="00C861BF" w:rsidRDefault="00105B50" w:rsidP="00663E01">
            <w:pPr>
              <w:rPr>
                <w:rFonts w:asciiTheme="majorEastAsia" w:eastAsiaTheme="majorEastAsia" w:hAnsiTheme="majorEastAsia"/>
                <w:b/>
                <w:szCs w:val="21"/>
              </w:rPr>
            </w:pPr>
          </w:p>
        </w:tc>
      </w:tr>
      <w:tr w:rsidR="00105B50" w:rsidRPr="00371914" w:rsidTr="00663E01">
        <w:tc>
          <w:tcPr>
            <w:tcW w:w="7521" w:type="dxa"/>
            <w:tcMar>
              <w:top w:w="100" w:type="dxa"/>
              <w:left w:w="100" w:type="dxa"/>
              <w:bottom w:w="100" w:type="dxa"/>
              <w:right w:w="100" w:type="dxa"/>
            </w:tcMar>
          </w:tcPr>
          <w:p w:rsidR="00105B50" w:rsidRDefault="00086854" w:rsidP="00663E01">
            <w:pPr>
              <w:rPr>
                <w:rFonts w:asciiTheme="majorEastAsia" w:eastAsiaTheme="majorEastAsia" w:hAnsiTheme="majorEastAsia"/>
              </w:rPr>
            </w:pPr>
            <w:r>
              <w:rPr>
                <w:rFonts w:asciiTheme="majorEastAsia" w:eastAsiaTheme="majorEastAsia" w:hAnsiTheme="majorEastAsia"/>
              </w:rPr>
              <w:t>MPI_Datatype recvtype</w:t>
            </w:r>
          </w:p>
          <w:p w:rsidR="00086854" w:rsidRPr="00C861BF" w:rsidRDefault="00086854" w:rsidP="00663E01">
            <w:pPr>
              <w:rPr>
                <w:rFonts w:asciiTheme="majorEastAsia" w:eastAsiaTheme="majorEastAsia" w:hAnsiTheme="majorEastAsia"/>
                <w:szCs w:val="21"/>
              </w:rPr>
            </w:pPr>
            <w:r>
              <w:rPr>
                <w:rFonts w:asciiTheme="majorEastAsia" w:eastAsiaTheme="majorEastAsia" w:hAnsiTheme="majorEastAsia" w:hint="eastAsia"/>
              </w:rPr>
              <w:t xml:space="preserve">　</w:t>
            </w:r>
            <w:r w:rsidRPr="00663E01">
              <w:rPr>
                <w:rFonts w:asciiTheme="majorEastAsia" w:eastAsiaTheme="majorEastAsia" w:hAnsiTheme="majorEastAsia"/>
              </w:rPr>
              <w:t>受信データタイプ</w:t>
            </w:r>
          </w:p>
        </w:tc>
        <w:tc>
          <w:tcPr>
            <w:tcW w:w="851" w:type="dxa"/>
            <w:vMerge/>
            <w:tcMar>
              <w:top w:w="100" w:type="dxa"/>
              <w:left w:w="100" w:type="dxa"/>
              <w:bottom w:w="100" w:type="dxa"/>
              <w:right w:w="100" w:type="dxa"/>
            </w:tcMar>
          </w:tcPr>
          <w:p w:rsidR="00105B50" w:rsidRPr="00C861BF" w:rsidRDefault="00105B50" w:rsidP="00663E01">
            <w:pPr>
              <w:rPr>
                <w:rFonts w:asciiTheme="majorEastAsia" w:eastAsiaTheme="majorEastAsia" w:hAnsiTheme="majorEastAsia"/>
                <w:b/>
                <w:szCs w:val="21"/>
              </w:rPr>
            </w:pPr>
          </w:p>
        </w:tc>
      </w:tr>
      <w:tr w:rsidR="00105B50" w:rsidRPr="00371914" w:rsidTr="00663E01">
        <w:tc>
          <w:tcPr>
            <w:tcW w:w="7521" w:type="dxa"/>
            <w:tcMar>
              <w:top w:w="100" w:type="dxa"/>
              <w:left w:w="100" w:type="dxa"/>
              <w:bottom w:w="100" w:type="dxa"/>
              <w:right w:w="100" w:type="dxa"/>
            </w:tcMar>
          </w:tcPr>
          <w:p w:rsidR="00105B50" w:rsidRDefault="00086854" w:rsidP="00663E01">
            <w:pPr>
              <w:rPr>
                <w:rFonts w:asciiTheme="majorEastAsia" w:eastAsiaTheme="majorEastAsia" w:hAnsiTheme="majorEastAsia"/>
              </w:rPr>
            </w:pPr>
            <w:r w:rsidRPr="00663E01">
              <w:rPr>
                <w:rFonts w:asciiTheme="majorEastAsia" w:eastAsiaTheme="majorEastAsia" w:hAnsiTheme="majorEastAsia"/>
              </w:rPr>
              <w:t>int root</w:t>
            </w:r>
          </w:p>
          <w:p w:rsidR="00086854" w:rsidRPr="00C861BF" w:rsidRDefault="00086854" w:rsidP="00663E01">
            <w:pPr>
              <w:rPr>
                <w:rFonts w:asciiTheme="majorEastAsia" w:eastAsiaTheme="majorEastAsia" w:hAnsiTheme="majorEastAsia"/>
                <w:szCs w:val="21"/>
              </w:rPr>
            </w:pPr>
            <w:r>
              <w:rPr>
                <w:rFonts w:asciiTheme="majorEastAsia" w:eastAsiaTheme="majorEastAsia" w:hAnsiTheme="majorEastAsia" w:hint="eastAsia"/>
              </w:rPr>
              <w:t xml:space="preserve">　</w:t>
            </w:r>
            <w:r w:rsidRPr="00663E01">
              <w:rPr>
                <w:rFonts w:asciiTheme="majorEastAsia" w:eastAsiaTheme="majorEastAsia" w:hAnsiTheme="majorEastAsia"/>
              </w:rPr>
              <w:t>送信プロセスのランク</w:t>
            </w:r>
          </w:p>
        </w:tc>
        <w:tc>
          <w:tcPr>
            <w:tcW w:w="851" w:type="dxa"/>
            <w:vMerge/>
            <w:tcMar>
              <w:top w:w="100" w:type="dxa"/>
              <w:left w:w="100" w:type="dxa"/>
              <w:bottom w:w="100" w:type="dxa"/>
              <w:right w:w="100" w:type="dxa"/>
            </w:tcMar>
          </w:tcPr>
          <w:p w:rsidR="00105B50" w:rsidRPr="00C861BF" w:rsidRDefault="00105B50" w:rsidP="00663E01">
            <w:pPr>
              <w:rPr>
                <w:rFonts w:asciiTheme="majorEastAsia" w:eastAsiaTheme="majorEastAsia" w:hAnsiTheme="majorEastAsia"/>
                <w:b/>
                <w:szCs w:val="21"/>
              </w:rPr>
            </w:pPr>
          </w:p>
        </w:tc>
      </w:tr>
      <w:tr w:rsidR="00105B50" w:rsidRPr="00371914" w:rsidTr="00663E01">
        <w:tc>
          <w:tcPr>
            <w:tcW w:w="7521" w:type="dxa"/>
            <w:tcMar>
              <w:top w:w="100" w:type="dxa"/>
              <w:left w:w="100" w:type="dxa"/>
              <w:bottom w:w="100" w:type="dxa"/>
              <w:right w:w="100" w:type="dxa"/>
            </w:tcMar>
          </w:tcPr>
          <w:p w:rsidR="00105B50" w:rsidRDefault="00086854" w:rsidP="00663E01">
            <w:pPr>
              <w:rPr>
                <w:rFonts w:asciiTheme="majorEastAsia" w:eastAsiaTheme="majorEastAsia" w:hAnsiTheme="majorEastAsia"/>
              </w:rPr>
            </w:pPr>
            <w:r w:rsidRPr="00663E01">
              <w:rPr>
                <w:rFonts w:asciiTheme="majorEastAsia" w:eastAsiaTheme="majorEastAsia" w:hAnsiTheme="majorEastAsia"/>
              </w:rPr>
              <w:t>MPI_Comm comm</w:t>
            </w:r>
          </w:p>
          <w:p w:rsidR="00086854" w:rsidRPr="00C861BF" w:rsidRDefault="00086854" w:rsidP="00663E01">
            <w:pPr>
              <w:rPr>
                <w:rFonts w:asciiTheme="majorEastAsia" w:eastAsiaTheme="majorEastAsia" w:hAnsiTheme="majorEastAsia"/>
                <w:szCs w:val="21"/>
              </w:rPr>
            </w:pPr>
            <w:r>
              <w:rPr>
                <w:rFonts w:asciiTheme="majorEastAsia" w:eastAsiaTheme="majorEastAsia" w:hAnsiTheme="majorEastAsia" w:hint="eastAsia"/>
              </w:rPr>
              <w:t xml:space="preserve">　コミュニケ―タ</w:t>
            </w:r>
          </w:p>
        </w:tc>
        <w:tc>
          <w:tcPr>
            <w:tcW w:w="851" w:type="dxa"/>
            <w:vMerge/>
            <w:tcMar>
              <w:top w:w="100" w:type="dxa"/>
              <w:left w:w="100" w:type="dxa"/>
              <w:bottom w:w="100" w:type="dxa"/>
              <w:right w:w="100" w:type="dxa"/>
            </w:tcMar>
          </w:tcPr>
          <w:p w:rsidR="00105B50" w:rsidRPr="00C861BF" w:rsidRDefault="00105B50" w:rsidP="00663E01">
            <w:pPr>
              <w:rPr>
                <w:rFonts w:asciiTheme="majorEastAsia" w:eastAsiaTheme="majorEastAsia" w:hAnsiTheme="majorEastAsia"/>
                <w:b/>
                <w:szCs w:val="21"/>
              </w:rPr>
            </w:pPr>
          </w:p>
        </w:tc>
      </w:tr>
      <w:tr w:rsidR="00663E01" w:rsidRPr="00371914" w:rsidTr="00663E01">
        <w:tc>
          <w:tcPr>
            <w:tcW w:w="7521" w:type="dxa"/>
            <w:tcMar>
              <w:top w:w="100" w:type="dxa"/>
              <w:left w:w="100" w:type="dxa"/>
              <w:bottom w:w="100" w:type="dxa"/>
              <w:right w:w="100" w:type="dxa"/>
            </w:tcMar>
          </w:tcPr>
          <w:p w:rsidR="00663E01" w:rsidRDefault="00663E01" w:rsidP="00663E01">
            <w:pPr>
              <w:rPr>
                <w:rFonts w:asciiTheme="majorEastAsia" w:eastAsiaTheme="majorEastAsia" w:hAnsiTheme="majorEastAsia"/>
                <w:szCs w:val="21"/>
              </w:rPr>
            </w:pPr>
            <w:r>
              <w:rPr>
                <w:rFonts w:asciiTheme="majorEastAsia" w:eastAsiaTheme="majorEastAsia" w:hAnsiTheme="majorEastAsia"/>
                <w:szCs w:val="21"/>
              </w:rPr>
              <w:t>MPI_SUCCESS</w:t>
            </w:r>
          </w:p>
          <w:p w:rsidR="00663E01" w:rsidRPr="00C861BF" w:rsidRDefault="00663E01" w:rsidP="00663E01">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成功</w:t>
            </w:r>
          </w:p>
        </w:tc>
        <w:tc>
          <w:tcPr>
            <w:tcW w:w="851" w:type="dxa"/>
            <w:vMerge w:val="restart"/>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r w:rsidRPr="00C861BF">
              <w:rPr>
                <w:rFonts w:asciiTheme="majorEastAsia" w:eastAsiaTheme="majorEastAsia" w:hAnsiTheme="majorEastAsia"/>
                <w:b/>
                <w:szCs w:val="21"/>
              </w:rPr>
              <w:t>戻り値</w:t>
            </w:r>
          </w:p>
          <w:p w:rsidR="00663E01" w:rsidRPr="00C861BF" w:rsidRDefault="00663E01" w:rsidP="00663E01">
            <w:pPr>
              <w:rPr>
                <w:rFonts w:asciiTheme="majorEastAsia" w:eastAsiaTheme="majorEastAsia" w:hAnsiTheme="majorEastAsia"/>
                <w:szCs w:val="21"/>
              </w:rPr>
            </w:pPr>
          </w:p>
        </w:tc>
      </w:tr>
      <w:tr w:rsidR="00663E01" w:rsidRPr="00371914" w:rsidTr="00663E01">
        <w:tc>
          <w:tcPr>
            <w:tcW w:w="7521" w:type="dxa"/>
            <w:tcMar>
              <w:top w:w="100" w:type="dxa"/>
              <w:left w:w="100" w:type="dxa"/>
              <w:bottom w:w="100" w:type="dxa"/>
              <w:right w:w="100" w:type="dxa"/>
            </w:tcMar>
          </w:tcPr>
          <w:p w:rsidR="00663E01" w:rsidRDefault="00663E01" w:rsidP="00663E01">
            <w:pPr>
              <w:rPr>
                <w:rFonts w:asciiTheme="majorEastAsia" w:eastAsiaTheme="majorEastAsia" w:hAnsiTheme="majorEastAsia"/>
                <w:szCs w:val="21"/>
              </w:rPr>
            </w:pPr>
            <w:r w:rsidRPr="00C861BF">
              <w:rPr>
                <w:rFonts w:asciiTheme="majorEastAsia" w:eastAsiaTheme="majorEastAsia" w:hAnsiTheme="majorEastAsia"/>
                <w:szCs w:val="21"/>
              </w:rPr>
              <w:t>MPI_SUCCESS以外</w:t>
            </w:r>
          </w:p>
          <w:p w:rsidR="00663E01" w:rsidRPr="00C861BF" w:rsidRDefault="00663E01" w:rsidP="00663E01">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失敗</w:t>
            </w:r>
          </w:p>
        </w:tc>
        <w:tc>
          <w:tcPr>
            <w:tcW w:w="851" w:type="dxa"/>
            <w:vMerge/>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p>
        </w:tc>
      </w:tr>
      <w:tr w:rsidR="00663E01" w:rsidRPr="00371914" w:rsidTr="00663E01">
        <w:trPr>
          <w:trHeight w:val="20"/>
        </w:trPr>
        <w:tc>
          <w:tcPr>
            <w:tcW w:w="7521" w:type="dxa"/>
            <w:tcMar>
              <w:top w:w="100" w:type="dxa"/>
              <w:left w:w="100" w:type="dxa"/>
              <w:bottom w:w="100" w:type="dxa"/>
              <w:right w:w="100" w:type="dxa"/>
            </w:tcMar>
          </w:tcPr>
          <w:p w:rsidR="00086854" w:rsidRPr="00663E01" w:rsidRDefault="00086854" w:rsidP="00086854">
            <w:pPr>
              <w:rPr>
                <w:rFonts w:asciiTheme="majorEastAsia" w:eastAsiaTheme="majorEastAsia" w:hAnsiTheme="majorEastAsia"/>
              </w:rPr>
            </w:pPr>
            <w:r w:rsidRPr="00663E01">
              <w:rPr>
                <w:rFonts w:asciiTheme="majorEastAsia" w:eastAsiaTheme="majorEastAsia" w:hAnsiTheme="majorEastAsia"/>
              </w:rPr>
              <w:t>全てのプロセスへデータを送信</w:t>
            </w:r>
            <w:bookmarkStart w:id="40" w:name="OLE_LINK5"/>
            <w:bookmarkStart w:id="41" w:name="OLE_LINK6"/>
            <w:r w:rsidRPr="00663E01">
              <w:rPr>
                <w:rFonts w:asciiTheme="majorEastAsia" w:eastAsiaTheme="majorEastAsia" w:hAnsiTheme="majorEastAsia"/>
              </w:rPr>
              <w:t>します。この関数で、送信処理と受信処理の両方を行います。</w:t>
            </w:r>
          </w:p>
          <w:p w:rsidR="00663E01" w:rsidRPr="00C861BF" w:rsidRDefault="00086854" w:rsidP="00086854">
            <w:pPr>
              <w:rPr>
                <w:rFonts w:asciiTheme="majorEastAsia" w:eastAsiaTheme="majorEastAsia" w:hAnsiTheme="majorEastAsia"/>
                <w:szCs w:val="21"/>
              </w:rPr>
            </w:pPr>
            <w:r w:rsidRPr="00663E01">
              <w:rPr>
                <w:rFonts w:asciiTheme="majorEastAsia" w:eastAsiaTheme="majorEastAsia" w:hAnsiTheme="majorEastAsia"/>
              </w:rPr>
              <w:t>指定した送信プロセスで送信処理を行い、全てのプロセスで受信処理を行います。</w:t>
            </w:r>
            <w:bookmarkEnd w:id="40"/>
            <w:bookmarkEnd w:id="41"/>
          </w:p>
        </w:tc>
        <w:tc>
          <w:tcPr>
            <w:tcW w:w="851" w:type="dxa"/>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r w:rsidRPr="00C861BF">
              <w:rPr>
                <w:rFonts w:asciiTheme="majorEastAsia" w:eastAsiaTheme="majorEastAsia" w:hAnsiTheme="majorEastAsia" w:hint="eastAsia"/>
                <w:b/>
                <w:szCs w:val="21"/>
              </w:rPr>
              <w:t>機能</w:t>
            </w:r>
          </w:p>
        </w:tc>
      </w:tr>
    </w:tbl>
    <w:p w:rsidR="00663E01" w:rsidRDefault="00663E01" w:rsidP="0087473C"/>
    <w:p w:rsidR="0087473C" w:rsidRDefault="0087473C" w:rsidP="0087473C">
      <w:pPr>
        <w:rPr>
          <w:b/>
        </w:rPr>
      </w:pPr>
      <w:r w:rsidRPr="00371914">
        <w:rPr>
          <w:b/>
        </w:rPr>
        <w:t>MPI_Gather()</w:t>
      </w:r>
    </w:p>
    <w:p w:rsidR="007A529D" w:rsidRPr="00371914" w:rsidRDefault="007A529D" w:rsidP="0087473C"/>
    <w:tbl>
      <w:tblPr>
        <w:bidiVisual/>
        <w:tblW w:w="8372"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7521"/>
        <w:gridCol w:w="851"/>
      </w:tblGrid>
      <w:tr w:rsidR="00105B50" w:rsidRPr="00371914" w:rsidTr="00105B50">
        <w:tc>
          <w:tcPr>
            <w:tcW w:w="7521" w:type="dxa"/>
            <w:tcMar>
              <w:top w:w="100" w:type="dxa"/>
              <w:left w:w="100" w:type="dxa"/>
              <w:bottom w:w="100" w:type="dxa"/>
              <w:right w:w="100" w:type="dxa"/>
            </w:tcMar>
          </w:tcPr>
          <w:p w:rsidR="00086854" w:rsidRPr="00663E01" w:rsidRDefault="00086854" w:rsidP="00086854">
            <w:pPr>
              <w:rPr>
                <w:rFonts w:asciiTheme="majorEastAsia" w:eastAsiaTheme="majorEastAsia" w:hAnsiTheme="majorEastAsia"/>
              </w:rPr>
            </w:pPr>
            <w:r w:rsidRPr="00663E01">
              <w:rPr>
                <w:rFonts w:asciiTheme="majorEastAsia" w:eastAsiaTheme="majorEastAsia" w:hAnsiTheme="majorEastAsia"/>
              </w:rPr>
              <w:t>int MPI_Gather(</w:t>
            </w:r>
            <w:bookmarkStart w:id="42" w:name="OLE_LINK3"/>
            <w:bookmarkStart w:id="43" w:name="OLE_LINK4"/>
            <w:r w:rsidRPr="00663E01">
              <w:rPr>
                <w:rFonts w:asciiTheme="majorEastAsia" w:eastAsiaTheme="majorEastAsia" w:hAnsiTheme="majorEastAsia"/>
              </w:rPr>
              <w:t>void *sendbuf</w:t>
            </w:r>
            <w:bookmarkEnd w:id="42"/>
            <w:bookmarkEnd w:id="43"/>
            <w:r w:rsidRPr="00663E01">
              <w:rPr>
                <w:rFonts w:asciiTheme="majorEastAsia" w:eastAsiaTheme="majorEastAsia" w:hAnsiTheme="majorEastAsia"/>
              </w:rPr>
              <w:t>, int sendcount, MPI_Datatype sendtype,</w:t>
            </w:r>
          </w:p>
          <w:p w:rsidR="00086854" w:rsidRDefault="00086854" w:rsidP="00086854">
            <w:pPr>
              <w:ind w:firstLineChars="150" w:firstLine="315"/>
              <w:rPr>
                <w:rFonts w:asciiTheme="majorEastAsia" w:eastAsiaTheme="majorEastAsia" w:hAnsiTheme="majorEastAsia"/>
              </w:rPr>
            </w:pPr>
            <w:r w:rsidRPr="00663E01">
              <w:rPr>
                <w:rFonts w:asciiTheme="majorEastAsia" w:eastAsiaTheme="majorEastAsia" w:hAnsiTheme="majorEastAsia"/>
              </w:rPr>
              <w:t xml:space="preserve">            void *recvbuf, int recvcount, MPI_Datatype recvtype, </w:t>
            </w:r>
          </w:p>
          <w:p w:rsidR="00105B50" w:rsidRPr="00C861BF" w:rsidRDefault="00086854" w:rsidP="00086854">
            <w:pPr>
              <w:ind w:firstLineChars="750" w:firstLine="1575"/>
              <w:rPr>
                <w:rFonts w:asciiTheme="majorEastAsia" w:eastAsiaTheme="majorEastAsia" w:hAnsiTheme="majorEastAsia"/>
                <w:szCs w:val="21"/>
              </w:rPr>
            </w:pPr>
            <w:r w:rsidRPr="00663E01">
              <w:rPr>
                <w:rFonts w:asciiTheme="majorEastAsia" w:eastAsiaTheme="majorEastAsia" w:hAnsiTheme="majorEastAsia"/>
              </w:rPr>
              <w:t>int root,</w:t>
            </w:r>
            <w:r>
              <w:rPr>
                <w:rFonts w:asciiTheme="majorEastAsia" w:eastAsiaTheme="majorEastAsia" w:hAnsiTheme="majorEastAsia" w:hint="eastAsia"/>
              </w:rPr>
              <w:t xml:space="preserve"> </w:t>
            </w:r>
            <w:r w:rsidRPr="00663E01">
              <w:rPr>
                <w:rFonts w:asciiTheme="majorEastAsia" w:eastAsiaTheme="majorEastAsia" w:hAnsiTheme="majorEastAsia"/>
              </w:rPr>
              <w:t>MPI_Comm comm)</w:t>
            </w:r>
          </w:p>
        </w:tc>
        <w:tc>
          <w:tcPr>
            <w:tcW w:w="851" w:type="dxa"/>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p>
        </w:tc>
      </w:tr>
      <w:tr w:rsidR="00105B50" w:rsidRPr="00371914" w:rsidTr="00105B50">
        <w:tc>
          <w:tcPr>
            <w:tcW w:w="7521" w:type="dxa"/>
            <w:tcMar>
              <w:top w:w="100" w:type="dxa"/>
              <w:left w:w="100" w:type="dxa"/>
              <w:bottom w:w="100" w:type="dxa"/>
              <w:right w:w="100" w:type="dxa"/>
            </w:tcMar>
          </w:tcPr>
          <w:p w:rsidR="00105B50" w:rsidRDefault="00086854" w:rsidP="00105B50">
            <w:pPr>
              <w:rPr>
                <w:rFonts w:asciiTheme="majorEastAsia" w:eastAsiaTheme="majorEastAsia" w:hAnsiTheme="majorEastAsia"/>
              </w:rPr>
            </w:pPr>
            <w:r w:rsidRPr="00663E01">
              <w:rPr>
                <w:rFonts w:asciiTheme="majorEastAsia" w:eastAsiaTheme="majorEastAsia" w:hAnsiTheme="majorEastAsia"/>
              </w:rPr>
              <w:t>void *sendbuf</w:t>
            </w:r>
          </w:p>
          <w:p w:rsidR="00086854" w:rsidRPr="00663E01" w:rsidRDefault="00086854" w:rsidP="00086854">
            <w:pPr>
              <w:rPr>
                <w:rFonts w:asciiTheme="majorEastAsia" w:eastAsiaTheme="majorEastAsia" w:hAnsiTheme="majorEastAsia"/>
              </w:rPr>
            </w:pPr>
            <w:r>
              <w:rPr>
                <w:rFonts w:asciiTheme="majorEastAsia" w:eastAsiaTheme="majorEastAsia" w:hAnsiTheme="majorEastAsia" w:hint="eastAsia"/>
              </w:rPr>
              <w:t xml:space="preserve">　</w:t>
            </w:r>
            <w:r w:rsidRPr="00663E01">
              <w:rPr>
                <w:rFonts w:asciiTheme="majorEastAsia" w:eastAsiaTheme="majorEastAsia" w:hAnsiTheme="majorEastAsia"/>
              </w:rPr>
              <w:t>送信バッファの先頭アドレス</w:t>
            </w:r>
          </w:p>
          <w:p w:rsidR="00086854" w:rsidRPr="00086854" w:rsidRDefault="00086854" w:rsidP="00086854">
            <w:pPr>
              <w:ind w:firstLineChars="100" w:firstLine="210"/>
              <w:rPr>
                <w:rFonts w:asciiTheme="majorEastAsia" w:eastAsiaTheme="majorEastAsia" w:hAnsiTheme="majorEastAsia"/>
              </w:rPr>
            </w:pPr>
            <w:r w:rsidRPr="00663E01">
              <w:rPr>
                <w:rFonts w:asciiTheme="majorEastAsia" w:eastAsiaTheme="majorEastAsia" w:hAnsiTheme="majorEastAsia"/>
              </w:rPr>
              <w:t>送信バッファサイズは送信データ数*sizeof(送信データタイプ)</w:t>
            </w:r>
          </w:p>
        </w:tc>
        <w:tc>
          <w:tcPr>
            <w:tcW w:w="851" w:type="dxa"/>
            <w:vMerge w:val="restart"/>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r w:rsidRPr="00C861BF">
              <w:rPr>
                <w:rFonts w:asciiTheme="majorEastAsia" w:eastAsiaTheme="majorEastAsia" w:hAnsiTheme="majorEastAsia" w:hint="eastAsia"/>
                <w:b/>
                <w:szCs w:val="21"/>
              </w:rPr>
              <w:t>引数</w:t>
            </w:r>
          </w:p>
        </w:tc>
      </w:tr>
      <w:tr w:rsidR="00105B50" w:rsidRPr="00371914" w:rsidTr="00105B50">
        <w:tc>
          <w:tcPr>
            <w:tcW w:w="7521" w:type="dxa"/>
            <w:tcMar>
              <w:top w:w="100" w:type="dxa"/>
              <w:left w:w="100" w:type="dxa"/>
              <w:bottom w:w="100" w:type="dxa"/>
              <w:right w:w="100" w:type="dxa"/>
            </w:tcMar>
          </w:tcPr>
          <w:p w:rsidR="00105B50" w:rsidRDefault="00086854" w:rsidP="00105B50">
            <w:pPr>
              <w:rPr>
                <w:rFonts w:asciiTheme="majorEastAsia" w:eastAsiaTheme="majorEastAsia" w:hAnsiTheme="majorEastAsia"/>
              </w:rPr>
            </w:pPr>
            <w:r w:rsidRPr="00663E01">
              <w:rPr>
                <w:rFonts w:asciiTheme="majorEastAsia" w:eastAsiaTheme="majorEastAsia" w:hAnsiTheme="majorEastAsia"/>
              </w:rPr>
              <w:t>int sendcount</w:t>
            </w:r>
          </w:p>
          <w:p w:rsidR="00086854" w:rsidRPr="00C861BF" w:rsidRDefault="00086854" w:rsidP="00105B50">
            <w:pPr>
              <w:rPr>
                <w:rFonts w:asciiTheme="majorEastAsia" w:eastAsiaTheme="majorEastAsia" w:hAnsiTheme="majorEastAsia"/>
                <w:szCs w:val="21"/>
              </w:rPr>
            </w:pPr>
            <w:r>
              <w:rPr>
                <w:rFonts w:asciiTheme="majorEastAsia" w:eastAsiaTheme="majorEastAsia" w:hAnsiTheme="majorEastAsia" w:hint="eastAsia"/>
              </w:rPr>
              <w:t xml:space="preserve">　</w:t>
            </w:r>
            <w:r w:rsidRPr="00663E01">
              <w:rPr>
                <w:rFonts w:asciiTheme="majorEastAsia" w:eastAsiaTheme="majorEastAsia" w:hAnsiTheme="majorEastAsia"/>
              </w:rPr>
              <w:t>送信データ数</w:t>
            </w:r>
          </w:p>
        </w:tc>
        <w:tc>
          <w:tcPr>
            <w:tcW w:w="851" w:type="dxa"/>
            <w:vMerge/>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p>
        </w:tc>
      </w:tr>
      <w:tr w:rsidR="00105B50" w:rsidRPr="00371914" w:rsidTr="00105B50">
        <w:tc>
          <w:tcPr>
            <w:tcW w:w="7521" w:type="dxa"/>
            <w:tcMar>
              <w:top w:w="100" w:type="dxa"/>
              <w:left w:w="100" w:type="dxa"/>
              <w:bottom w:w="100" w:type="dxa"/>
              <w:right w:w="100" w:type="dxa"/>
            </w:tcMar>
          </w:tcPr>
          <w:p w:rsidR="00105B50" w:rsidRDefault="00086854" w:rsidP="00105B50">
            <w:pPr>
              <w:rPr>
                <w:rFonts w:asciiTheme="majorEastAsia" w:eastAsiaTheme="majorEastAsia" w:hAnsiTheme="majorEastAsia"/>
              </w:rPr>
            </w:pPr>
            <w:r w:rsidRPr="00663E01">
              <w:rPr>
                <w:rFonts w:asciiTheme="majorEastAsia" w:eastAsiaTheme="majorEastAsia" w:hAnsiTheme="majorEastAsia"/>
              </w:rPr>
              <w:lastRenderedPageBreak/>
              <w:t>MPI_Datatype sendtype</w:t>
            </w:r>
          </w:p>
          <w:p w:rsidR="00086854" w:rsidRPr="00C861BF" w:rsidRDefault="00086854" w:rsidP="00105B50">
            <w:pPr>
              <w:rPr>
                <w:rFonts w:asciiTheme="majorEastAsia" w:eastAsiaTheme="majorEastAsia" w:hAnsiTheme="majorEastAsia"/>
                <w:szCs w:val="21"/>
              </w:rPr>
            </w:pPr>
            <w:r>
              <w:rPr>
                <w:rFonts w:asciiTheme="majorEastAsia" w:eastAsiaTheme="majorEastAsia" w:hAnsiTheme="majorEastAsia" w:hint="eastAsia"/>
              </w:rPr>
              <w:t xml:space="preserve">　</w:t>
            </w:r>
            <w:r w:rsidRPr="00663E01">
              <w:rPr>
                <w:rFonts w:asciiTheme="majorEastAsia" w:eastAsiaTheme="majorEastAsia" w:hAnsiTheme="majorEastAsia"/>
              </w:rPr>
              <w:t>送信データタイプ</w:t>
            </w:r>
          </w:p>
        </w:tc>
        <w:tc>
          <w:tcPr>
            <w:tcW w:w="851" w:type="dxa"/>
            <w:vMerge/>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p>
        </w:tc>
      </w:tr>
      <w:tr w:rsidR="00105B50" w:rsidRPr="00371914" w:rsidTr="00105B50">
        <w:tc>
          <w:tcPr>
            <w:tcW w:w="7521" w:type="dxa"/>
            <w:tcMar>
              <w:top w:w="100" w:type="dxa"/>
              <w:left w:w="100" w:type="dxa"/>
              <w:bottom w:w="100" w:type="dxa"/>
              <w:right w:w="100" w:type="dxa"/>
            </w:tcMar>
          </w:tcPr>
          <w:p w:rsidR="00105B50" w:rsidRDefault="00086854" w:rsidP="00105B50">
            <w:pPr>
              <w:rPr>
                <w:rFonts w:asciiTheme="majorEastAsia" w:eastAsiaTheme="majorEastAsia" w:hAnsiTheme="majorEastAsia"/>
              </w:rPr>
            </w:pPr>
            <w:r w:rsidRPr="00663E01">
              <w:rPr>
                <w:rFonts w:asciiTheme="majorEastAsia" w:eastAsiaTheme="majorEastAsia" w:hAnsiTheme="majorEastAsia"/>
              </w:rPr>
              <w:t>void *recvbuf</w:t>
            </w:r>
          </w:p>
          <w:p w:rsidR="00086854" w:rsidRPr="00663E01" w:rsidRDefault="00086854" w:rsidP="00086854">
            <w:pPr>
              <w:ind w:firstLineChars="100" w:firstLine="210"/>
              <w:rPr>
                <w:rFonts w:asciiTheme="majorEastAsia" w:eastAsiaTheme="majorEastAsia" w:hAnsiTheme="majorEastAsia"/>
              </w:rPr>
            </w:pPr>
            <w:r w:rsidRPr="00663E01">
              <w:rPr>
                <w:rFonts w:asciiTheme="majorEastAsia" w:eastAsiaTheme="majorEastAsia" w:hAnsiTheme="majorEastAsia"/>
              </w:rPr>
              <w:t>受信バッファの先頭アドレス(rootプロセスのみで使用)</w:t>
            </w:r>
          </w:p>
          <w:p w:rsidR="00086854" w:rsidRPr="00086854" w:rsidRDefault="00086854" w:rsidP="00086854">
            <w:pPr>
              <w:ind w:firstLineChars="100" w:firstLine="210"/>
              <w:rPr>
                <w:rFonts w:asciiTheme="majorEastAsia" w:eastAsiaTheme="majorEastAsia" w:hAnsiTheme="majorEastAsia"/>
              </w:rPr>
            </w:pPr>
            <w:r w:rsidRPr="00663E01">
              <w:rPr>
                <w:rFonts w:asciiTheme="majorEastAsia" w:eastAsiaTheme="majorEastAsia" w:hAnsiTheme="majorEastAsia"/>
              </w:rPr>
              <w:t>受信バッファサイズは、受信データ数*sizeof(受信データタイプ)*全プロセス数</w:t>
            </w:r>
          </w:p>
        </w:tc>
        <w:tc>
          <w:tcPr>
            <w:tcW w:w="851" w:type="dxa"/>
            <w:vMerge/>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p>
        </w:tc>
      </w:tr>
      <w:tr w:rsidR="00105B50" w:rsidRPr="00371914" w:rsidTr="00105B50">
        <w:tc>
          <w:tcPr>
            <w:tcW w:w="7521" w:type="dxa"/>
            <w:tcMar>
              <w:top w:w="100" w:type="dxa"/>
              <w:left w:w="100" w:type="dxa"/>
              <w:bottom w:w="100" w:type="dxa"/>
              <w:right w:w="100" w:type="dxa"/>
            </w:tcMar>
          </w:tcPr>
          <w:p w:rsidR="00105B50" w:rsidRDefault="00086854" w:rsidP="00105B50">
            <w:pPr>
              <w:rPr>
                <w:rFonts w:asciiTheme="majorEastAsia" w:eastAsiaTheme="majorEastAsia" w:hAnsiTheme="majorEastAsia"/>
              </w:rPr>
            </w:pPr>
            <w:r w:rsidRPr="00663E01">
              <w:rPr>
                <w:rFonts w:asciiTheme="majorEastAsia" w:eastAsiaTheme="majorEastAsia" w:hAnsiTheme="majorEastAsia"/>
              </w:rPr>
              <w:t>int recvcount</w:t>
            </w:r>
          </w:p>
          <w:p w:rsidR="00086854" w:rsidRPr="00C861BF" w:rsidRDefault="00086854" w:rsidP="00105B50">
            <w:pPr>
              <w:rPr>
                <w:rFonts w:asciiTheme="majorEastAsia" w:eastAsiaTheme="majorEastAsia" w:hAnsiTheme="majorEastAsia"/>
                <w:szCs w:val="21"/>
              </w:rPr>
            </w:pPr>
            <w:r>
              <w:rPr>
                <w:rFonts w:asciiTheme="majorEastAsia" w:eastAsiaTheme="majorEastAsia" w:hAnsiTheme="majorEastAsia" w:hint="eastAsia"/>
              </w:rPr>
              <w:t xml:space="preserve">　</w:t>
            </w:r>
            <w:r w:rsidRPr="00663E01">
              <w:rPr>
                <w:rFonts w:asciiTheme="majorEastAsia" w:eastAsiaTheme="majorEastAsia" w:hAnsiTheme="majorEastAsia"/>
              </w:rPr>
              <w:t>受信データ数(rootプロセスのみで使用)</w:t>
            </w:r>
          </w:p>
        </w:tc>
        <w:tc>
          <w:tcPr>
            <w:tcW w:w="851" w:type="dxa"/>
            <w:vMerge/>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p>
        </w:tc>
      </w:tr>
      <w:tr w:rsidR="00105B50" w:rsidRPr="00371914" w:rsidTr="00105B50">
        <w:tc>
          <w:tcPr>
            <w:tcW w:w="7521" w:type="dxa"/>
            <w:tcMar>
              <w:top w:w="100" w:type="dxa"/>
              <w:left w:w="100" w:type="dxa"/>
              <w:bottom w:w="100" w:type="dxa"/>
              <w:right w:w="100" w:type="dxa"/>
            </w:tcMar>
          </w:tcPr>
          <w:p w:rsidR="00105B50" w:rsidRDefault="00086854" w:rsidP="00105B50">
            <w:pPr>
              <w:rPr>
                <w:rFonts w:asciiTheme="majorEastAsia" w:eastAsiaTheme="majorEastAsia" w:hAnsiTheme="majorEastAsia"/>
              </w:rPr>
            </w:pPr>
            <w:r w:rsidRPr="00663E01">
              <w:rPr>
                <w:rFonts w:asciiTheme="majorEastAsia" w:eastAsiaTheme="majorEastAsia" w:hAnsiTheme="majorEastAsia"/>
              </w:rPr>
              <w:t>MPI_Datatype recvtype</w:t>
            </w:r>
          </w:p>
          <w:p w:rsidR="00086854" w:rsidRPr="00C861BF" w:rsidRDefault="00086854" w:rsidP="00105B50">
            <w:pPr>
              <w:rPr>
                <w:rFonts w:asciiTheme="majorEastAsia" w:eastAsiaTheme="majorEastAsia" w:hAnsiTheme="majorEastAsia"/>
                <w:szCs w:val="21"/>
              </w:rPr>
            </w:pPr>
            <w:r>
              <w:rPr>
                <w:rFonts w:asciiTheme="majorEastAsia" w:eastAsiaTheme="majorEastAsia" w:hAnsiTheme="majorEastAsia" w:hint="eastAsia"/>
              </w:rPr>
              <w:t xml:space="preserve">　</w:t>
            </w:r>
            <w:r w:rsidRPr="00663E01">
              <w:rPr>
                <w:rFonts w:asciiTheme="majorEastAsia" w:eastAsiaTheme="majorEastAsia" w:hAnsiTheme="majorEastAsia"/>
              </w:rPr>
              <w:t>受信データタイプ(rootプロセスのみで使用)</w:t>
            </w:r>
          </w:p>
        </w:tc>
        <w:tc>
          <w:tcPr>
            <w:tcW w:w="851" w:type="dxa"/>
            <w:vMerge/>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p>
        </w:tc>
      </w:tr>
      <w:tr w:rsidR="00105B50" w:rsidRPr="00371914" w:rsidTr="00105B50">
        <w:tc>
          <w:tcPr>
            <w:tcW w:w="7521" w:type="dxa"/>
            <w:tcMar>
              <w:top w:w="100" w:type="dxa"/>
              <w:left w:w="100" w:type="dxa"/>
              <w:bottom w:w="100" w:type="dxa"/>
              <w:right w:w="100" w:type="dxa"/>
            </w:tcMar>
          </w:tcPr>
          <w:p w:rsidR="00105B50" w:rsidRDefault="00086854" w:rsidP="00105B50">
            <w:pPr>
              <w:rPr>
                <w:rFonts w:asciiTheme="majorEastAsia" w:eastAsiaTheme="majorEastAsia" w:hAnsiTheme="majorEastAsia"/>
              </w:rPr>
            </w:pPr>
            <w:r w:rsidRPr="00663E01">
              <w:rPr>
                <w:rFonts w:asciiTheme="majorEastAsia" w:eastAsiaTheme="majorEastAsia" w:hAnsiTheme="majorEastAsia"/>
              </w:rPr>
              <w:t>int root</w:t>
            </w:r>
          </w:p>
          <w:p w:rsidR="00086854" w:rsidRPr="00C861BF" w:rsidRDefault="00086854" w:rsidP="00105B50">
            <w:pPr>
              <w:rPr>
                <w:rFonts w:asciiTheme="majorEastAsia" w:eastAsiaTheme="majorEastAsia" w:hAnsiTheme="majorEastAsia"/>
                <w:szCs w:val="21"/>
              </w:rPr>
            </w:pPr>
            <w:r>
              <w:rPr>
                <w:rFonts w:asciiTheme="majorEastAsia" w:eastAsiaTheme="majorEastAsia" w:hAnsiTheme="majorEastAsia" w:hint="eastAsia"/>
              </w:rPr>
              <w:t xml:space="preserve">　</w:t>
            </w:r>
            <w:r w:rsidRPr="00663E01">
              <w:rPr>
                <w:rFonts w:asciiTheme="majorEastAsia" w:eastAsiaTheme="majorEastAsia" w:hAnsiTheme="majorEastAsia"/>
              </w:rPr>
              <w:t>受信プロセスのランク</w:t>
            </w:r>
          </w:p>
        </w:tc>
        <w:tc>
          <w:tcPr>
            <w:tcW w:w="851" w:type="dxa"/>
            <w:vMerge/>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p>
        </w:tc>
      </w:tr>
      <w:tr w:rsidR="00105B50" w:rsidRPr="00371914" w:rsidTr="00105B50">
        <w:tc>
          <w:tcPr>
            <w:tcW w:w="7521" w:type="dxa"/>
            <w:tcMar>
              <w:top w:w="100" w:type="dxa"/>
              <w:left w:w="100" w:type="dxa"/>
              <w:bottom w:w="100" w:type="dxa"/>
              <w:right w:w="100" w:type="dxa"/>
            </w:tcMar>
          </w:tcPr>
          <w:p w:rsidR="00105B50" w:rsidRDefault="00086854" w:rsidP="00105B50">
            <w:pPr>
              <w:rPr>
                <w:rFonts w:asciiTheme="majorEastAsia" w:eastAsiaTheme="majorEastAsia" w:hAnsiTheme="majorEastAsia"/>
              </w:rPr>
            </w:pPr>
            <w:r w:rsidRPr="00663E01">
              <w:rPr>
                <w:rFonts w:asciiTheme="majorEastAsia" w:eastAsiaTheme="majorEastAsia" w:hAnsiTheme="majorEastAsia"/>
              </w:rPr>
              <w:t>MPI_Comm comm</w:t>
            </w:r>
          </w:p>
          <w:p w:rsidR="00086854" w:rsidRPr="00C861BF" w:rsidRDefault="00086854" w:rsidP="00105B50">
            <w:pPr>
              <w:rPr>
                <w:rFonts w:asciiTheme="majorEastAsia" w:eastAsiaTheme="majorEastAsia" w:hAnsiTheme="majorEastAsia"/>
                <w:szCs w:val="21"/>
              </w:rPr>
            </w:pPr>
            <w:r>
              <w:rPr>
                <w:rFonts w:asciiTheme="majorEastAsia" w:eastAsiaTheme="majorEastAsia" w:hAnsiTheme="majorEastAsia" w:hint="eastAsia"/>
              </w:rPr>
              <w:t xml:space="preserve">　コミュニケ―タ</w:t>
            </w:r>
          </w:p>
        </w:tc>
        <w:tc>
          <w:tcPr>
            <w:tcW w:w="851" w:type="dxa"/>
            <w:vMerge/>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p>
        </w:tc>
      </w:tr>
      <w:tr w:rsidR="00105B50" w:rsidRPr="00371914" w:rsidTr="00105B50">
        <w:tc>
          <w:tcPr>
            <w:tcW w:w="7521" w:type="dxa"/>
            <w:tcMar>
              <w:top w:w="100" w:type="dxa"/>
              <w:left w:w="100" w:type="dxa"/>
              <w:bottom w:w="100" w:type="dxa"/>
              <w:right w:w="100" w:type="dxa"/>
            </w:tcMar>
          </w:tcPr>
          <w:p w:rsidR="00105B50" w:rsidRDefault="00105B50" w:rsidP="00105B50">
            <w:pPr>
              <w:rPr>
                <w:rFonts w:asciiTheme="majorEastAsia" w:eastAsiaTheme="majorEastAsia" w:hAnsiTheme="majorEastAsia"/>
                <w:szCs w:val="21"/>
              </w:rPr>
            </w:pPr>
            <w:r>
              <w:rPr>
                <w:rFonts w:asciiTheme="majorEastAsia" w:eastAsiaTheme="majorEastAsia" w:hAnsiTheme="majorEastAsia"/>
                <w:szCs w:val="21"/>
              </w:rPr>
              <w:t>MPI_SUCCESS</w:t>
            </w:r>
          </w:p>
          <w:p w:rsidR="00105B50" w:rsidRPr="00C861BF" w:rsidRDefault="00105B50" w:rsidP="00105B50">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成功</w:t>
            </w:r>
          </w:p>
        </w:tc>
        <w:tc>
          <w:tcPr>
            <w:tcW w:w="851" w:type="dxa"/>
            <w:vMerge w:val="restart"/>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r w:rsidRPr="00C861BF">
              <w:rPr>
                <w:rFonts w:asciiTheme="majorEastAsia" w:eastAsiaTheme="majorEastAsia" w:hAnsiTheme="majorEastAsia"/>
                <w:b/>
                <w:szCs w:val="21"/>
              </w:rPr>
              <w:t>戻り値</w:t>
            </w:r>
          </w:p>
          <w:p w:rsidR="00105B50" w:rsidRPr="00C861BF" w:rsidRDefault="00105B50" w:rsidP="00105B50">
            <w:pPr>
              <w:rPr>
                <w:rFonts w:asciiTheme="majorEastAsia" w:eastAsiaTheme="majorEastAsia" w:hAnsiTheme="majorEastAsia"/>
                <w:szCs w:val="21"/>
              </w:rPr>
            </w:pPr>
          </w:p>
        </w:tc>
      </w:tr>
      <w:tr w:rsidR="00105B50" w:rsidRPr="00371914" w:rsidTr="00105B50">
        <w:tc>
          <w:tcPr>
            <w:tcW w:w="7521" w:type="dxa"/>
            <w:tcMar>
              <w:top w:w="100" w:type="dxa"/>
              <w:left w:w="100" w:type="dxa"/>
              <w:bottom w:w="100" w:type="dxa"/>
              <w:right w:w="100" w:type="dxa"/>
            </w:tcMar>
          </w:tcPr>
          <w:p w:rsidR="00105B50" w:rsidRDefault="00105B50" w:rsidP="00105B50">
            <w:pPr>
              <w:rPr>
                <w:rFonts w:asciiTheme="majorEastAsia" w:eastAsiaTheme="majorEastAsia" w:hAnsiTheme="majorEastAsia"/>
                <w:szCs w:val="21"/>
              </w:rPr>
            </w:pPr>
            <w:r w:rsidRPr="00C861BF">
              <w:rPr>
                <w:rFonts w:asciiTheme="majorEastAsia" w:eastAsiaTheme="majorEastAsia" w:hAnsiTheme="majorEastAsia"/>
                <w:szCs w:val="21"/>
              </w:rPr>
              <w:t>MPI_SUCCESS以外</w:t>
            </w:r>
          </w:p>
          <w:p w:rsidR="00105B50" w:rsidRPr="00C861BF" w:rsidRDefault="00105B50" w:rsidP="00105B50">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失敗</w:t>
            </w:r>
          </w:p>
        </w:tc>
        <w:tc>
          <w:tcPr>
            <w:tcW w:w="851" w:type="dxa"/>
            <w:vMerge/>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p>
        </w:tc>
      </w:tr>
      <w:tr w:rsidR="00105B50" w:rsidRPr="00371914" w:rsidTr="00105B50">
        <w:trPr>
          <w:trHeight w:val="20"/>
        </w:trPr>
        <w:tc>
          <w:tcPr>
            <w:tcW w:w="7521" w:type="dxa"/>
            <w:tcMar>
              <w:top w:w="100" w:type="dxa"/>
              <w:left w:w="100" w:type="dxa"/>
              <w:bottom w:w="100" w:type="dxa"/>
              <w:right w:w="100" w:type="dxa"/>
            </w:tcMar>
          </w:tcPr>
          <w:p w:rsidR="00086854" w:rsidRPr="00663E01" w:rsidRDefault="00086854" w:rsidP="00086854">
            <w:pPr>
              <w:rPr>
                <w:rFonts w:asciiTheme="majorEastAsia" w:eastAsiaTheme="majorEastAsia" w:hAnsiTheme="majorEastAsia"/>
              </w:rPr>
            </w:pPr>
            <w:r w:rsidRPr="00663E01">
              <w:rPr>
                <w:rFonts w:asciiTheme="majorEastAsia" w:eastAsiaTheme="majorEastAsia" w:hAnsiTheme="majorEastAsia"/>
              </w:rPr>
              <w:t>全てのプロセスからデータを受信します。この関数で、送信処理と受信処理の両方を行います。</w:t>
            </w:r>
          </w:p>
          <w:p w:rsidR="00105B50" w:rsidRPr="00086854" w:rsidRDefault="00086854" w:rsidP="00105B50">
            <w:pPr>
              <w:rPr>
                <w:rFonts w:asciiTheme="majorEastAsia" w:eastAsiaTheme="majorEastAsia" w:hAnsiTheme="majorEastAsia"/>
              </w:rPr>
            </w:pPr>
            <w:r w:rsidRPr="00663E01">
              <w:rPr>
                <w:rFonts w:asciiTheme="majorEastAsia" w:eastAsiaTheme="majorEastAsia" w:hAnsiTheme="majorEastAsia"/>
              </w:rPr>
              <w:t>指定した受信プロセスで受信処理を行い、全てのプロセスで送信処理を行います。</w:t>
            </w:r>
          </w:p>
        </w:tc>
        <w:tc>
          <w:tcPr>
            <w:tcW w:w="851" w:type="dxa"/>
            <w:tcMar>
              <w:top w:w="100" w:type="dxa"/>
              <w:left w:w="100" w:type="dxa"/>
              <w:bottom w:w="100" w:type="dxa"/>
              <w:right w:w="100" w:type="dxa"/>
            </w:tcMar>
          </w:tcPr>
          <w:p w:rsidR="00105B50" w:rsidRPr="00C861BF" w:rsidRDefault="00105B50" w:rsidP="00105B50">
            <w:pPr>
              <w:rPr>
                <w:rFonts w:asciiTheme="majorEastAsia" w:eastAsiaTheme="majorEastAsia" w:hAnsiTheme="majorEastAsia"/>
                <w:b/>
                <w:szCs w:val="21"/>
              </w:rPr>
            </w:pPr>
            <w:r w:rsidRPr="00C861BF">
              <w:rPr>
                <w:rFonts w:asciiTheme="majorEastAsia" w:eastAsiaTheme="majorEastAsia" w:hAnsiTheme="majorEastAsia" w:hint="eastAsia"/>
                <w:b/>
                <w:szCs w:val="21"/>
              </w:rPr>
              <w:t>機能</w:t>
            </w:r>
          </w:p>
        </w:tc>
      </w:tr>
    </w:tbl>
    <w:p w:rsidR="00105B50" w:rsidRDefault="00105B50" w:rsidP="0087473C"/>
    <w:p w:rsidR="00663E01" w:rsidRPr="00663E01" w:rsidRDefault="00086854" w:rsidP="0087473C">
      <w:pPr>
        <w:rPr>
          <w:b/>
        </w:rPr>
      </w:pPr>
      <w:r>
        <w:rPr>
          <w:rFonts w:hint="eastAsia"/>
          <w:b/>
        </w:rPr>
        <w:t>MPI_B</w:t>
      </w:r>
      <w:r w:rsidR="00663E01" w:rsidRPr="00663E01">
        <w:rPr>
          <w:rFonts w:hint="eastAsia"/>
          <w:b/>
        </w:rPr>
        <w:t>cast()</w:t>
      </w:r>
    </w:p>
    <w:p w:rsidR="00663E01" w:rsidRDefault="00663E01" w:rsidP="0087473C"/>
    <w:tbl>
      <w:tblPr>
        <w:bidiVisual/>
        <w:tblW w:w="8372"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7521"/>
        <w:gridCol w:w="851"/>
      </w:tblGrid>
      <w:tr w:rsidR="00663E01" w:rsidRPr="00371914" w:rsidTr="00663E01">
        <w:tc>
          <w:tcPr>
            <w:tcW w:w="7521" w:type="dxa"/>
            <w:tcMar>
              <w:top w:w="100" w:type="dxa"/>
              <w:left w:w="100" w:type="dxa"/>
              <w:bottom w:w="100" w:type="dxa"/>
              <w:right w:w="100" w:type="dxa"/>
            </w:tcMar>
          </w:tcPr>
          <w:p w:rsidR="00DD73B5" w:rsidRPr="00DD73B5" w:rsidRDefault="00DD73B5" w:rsidP="00DD73B5">
            <w:pPr>
              <w:rPr>
                <w:rFonts w:asciiTheme="majorEastAsia" w:eastAsiaTheme="majorEastAsia" w:hAnsiTheme="majorEastAsia"/>
                <w:szCs w:val="21"/>
              </w:rPr>
            </w:pPr>
            <w:r w:rsidRPr="00DD73B5">
              <w:rPr>
                <w:rFonts w:asciiTheme="majorEastAsia" w:eastAsiaTheme="majorEastAsia" w:hAnsiTheme="majorEastAsia"/>
                <w:szCs w:val="21"/>
              </w:rPr>
              <w:t>int MPI_Bcast(void *buffer, int count, MPI_Datatype datatype,</w:t>
            </w:r>
          </w:p>
          <w:p w:rsidR="00663E01" w:rsidRPr="00C861BF" w:rsidRDefault="00DD73B5" w:rsidP="00DD73B5">
            <w:pPr>
              <w:rPr>
                <w:rFonts w:asciiTheme="majorEastAsia" w:eastAsiaTheme="majorEastAsia" w:hAnsiTheme="majorEastAsia"/>
                <w:szCs w:val="21"/>
              </w:rPr>
            </w:pPr>
            <w:r w:rsidRPr="00DD73B5">
              <w:rPr>
                <w:rFonts w:asciiTheme="majorEastAsia" w:eastAsiaTheme="majorEastAsia" w:hAnsiTheme="majorEastAsia"/>
                <w:szCs w:val="21"/>
              </w:rPr>
              <w:t xml:space="preserve">   </w:t>
            </w:r>
            <w:r>
              <w:rPr>
                <w:rFonts w:asciiTheme="majorEastAsia" w:eastAsiaTheme="majorEastAsia" w:hAnsiTheme="majorEastAsia" w:hint="eastAsia"/>
                <w:szCs w:val="21"/>
              </w:rPr>
              <w:t xml:space="preserve">  </w:t>
            </w:r>
            <w:r w:rsidRPr="00DD73B5">
              <w:rPr>
                <w:rFonts w:asciiTheme="majorEastAsia" w:eastAsiaTheme="majorEastAsia" w:hAnsiTheme="majorEastAsia"/>
                <w:szCs w:val="21"/>
              </w:rPr>
              <w:t xml:space="preserve">         int root, MPI_Comm comm)</w:t>
            </w:r>
          </w:p>
        </w:tc>
        <w:tc>
          <w:tcPr>
            <w:tcW w:w="851" w:type="dxa"/>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p>
        </w:tc>
      </w:tr>
      <w:tr w:rsidR="00663E01" w:rsidRPr="00371914" w:rsidTr="00663E01">
        <w:tc>
          <w:tcPr>
            <w:tcW w:w="7521" w:type="dxa"/>
            <w:tcMar>
              <w:top w:w="100" w:type="dxa"/>
              <w:left w:w="100" w:type="dxa"/>
              <w:bottom w:w="100" w:type="dxa"/>
              <w:right w:w="100" w:type="dxa"/>
            </w:tcMar>
          </w:tcPr>
          <w:p w:rsidR="00663E01" w:rsidRDefault="00DD73B5" w:rsidP="00663E01">
            <w:pPr>
              <w:rPr>
                <w:rFonts w:asciiTheme="majorEastAsia" w:eastAsiaTheme="majorEastAsia" w:hAnsiTheme="majorEastAsia"/>
                <w:szCs w:val="21"/>
              </w:rPr>
            </w:pPr>
            <w:r>
              <w:rPr>
                <w:rFonts w:asciiTheme="majorEastAsia" w:eastAsiaTheme="majorEastAsia" w:hAnsiTheme="majorEastAsia" w:hint="eastAsia"/>
                <w:szCs w:val="21"/>
              </w:rPr>
              <w:t>void *buffer</w:t>
            </w:r>
          </w:p>
          <w:p w:rsidR="00DD73B5" w:rsidRDefault="00DD73B5" w:rsidP="00DD73B5">
            <w:pPr>
              <w:rPr>
                <w:rFonts w:asciiTheme="majorEastAsia" w:eastAsiaTheme="majorEastAsia" w:hAnsiTheme="majorEastAsia"/>
                <w:szCs w:val="21"/>
              </w:rPr>
            </w:pPr>
            <w:r>
              <w:rPr>
                <w:rFonts w:asciiTheme="majorEastAsia" w:eastAsiaTheme="majorEastAsia" w:hAnsiTheme="majorEastAsia" w:hint="eastAsia"/>
                <w:szCs w:val="21"/>
              </w:rPr>
              <w:t xml:space="preserve">　送信バッファ</w:t>
            </w:r>
            <w:r w:rsidR="00FD7E8C">
              <w:rPr>
                <w:rFonts w:asciiTheme="majorEastAsia" w:eastAsiaTheme="majorEastAsia" w:hAnsiTheme="majorEastAsia" w:hint="eastAsia"/>
                <w:szCs w:val="21"/>
              </w:rPr>
              <w:t>の先頭</w:t>
            </w:r>
            <w:r>
              <w:rPr>
                <w:rFonts w:asciiTheme="majorEastAsia" w:eastAsiaTheme="majorEastAsia" w:hAnsiTheme="majorEastAsia" w:hint="eastAsia"/>
                <w:szCs w:val="21"/>
              </w:rPr>
              <w:t>アドレス(rootプロセス)</w:t>
            </w:r>
          </w:p>
          <w:p w:rsidR="00DD73B5" w:rsidRPr="00C861BF" w:rsidRDefault="00DD73B5" w:rsidP="00DD73B5">
            <w:pPr>
              <w:rPr>
                <w:rFonts w:asciiTheme="majorEastAsia" w:eastAsiaTheme="majorEastAsia" w:hAnsiTheme="majorEastAsia"/>
                <w:szCs w:val="21"/>
              </w:rPr>
            </w:pPr>
            <w:r>
              <w:rPr>
                <w:rFonts w:asciiTheme="majorEastAsia" w:eastAsiaTheme="majorEastAsia" w:hAnsiTheme="majorEastAsia" w:hint="eastAsia"/>
                <w:szCs w:val="21"/>
              </w:rPr>
              <w:lastRenderedPageBreak/>
              <w:t xml:space="preserve">　受信バッファ</w:t>
            </w:r>
            <w:r w:rsidR="00FD7E8C">
              <w:rPr>
                <w:rFonts w:asciiTheme="majorEastAsia" w:eastAsiaTheme="majorEastAsia" w:hAnsiTheme="majorEastAsia" w:hint="eastAsia"/>
                <w:szCs w:val="21"/>
              </w:rPr>
              <w:t>の先頭</w:t>
            </w:r>
            <w:r>
              <w:rPr>
                <w:rFonts w:asciiTheme="majorEastAsia" w:eastAsiaTheme="majorEastAsia" w:hAnsiTheme="majorEastAsia" w:hint="eastAsia"/>
                <w:szCs w:val="21"/>
              </w:rPr>
              <w:t>アドレス(root以外のプロセス)</w:t>
            </w:r>
          </w:p>
        </w:tc>
        <w:tc>
          <w:tcPr>
            <w:tcW w:w="851" w:type="dxa"/>
            <w:vMerge w:val="restart"/>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r w:rsidRPr="00C861BF">
              <w:rPr>
                <w:rFonts w:asciiTheme="majorEastAsia" w:eastAsiaTheme="majorEastAsia" w:hAnsiTheme="majorEastAsia" w:hint="eastAsia"/>
                <w:b/>
                <w:szCs w:val="21"/>
              </w:rPr>
              <w:lastRenderedPageBreak/>
              <w:t>引数</w:t>
            </w:r>
          </w:p>
        </w:tc>
      </w:tr>
      <w:tr w:rsidR="00DD73B5" w:rsidRPr="00371914" w:rsidTr="00663E01">
        <w:tc>
          <w:tcPr>
            <w:tcW w:w="7521" w:type="dxa"/>
            <w:tcMar>
              <w:top w:w="100" w:type="dxa"/>
              <w:left w:w="100" w:type="dxa"/>
              <w:bottom w:w="100" w:type="dxa"/>
              <w:right w:w="100" w:type="dxa"/>
            </w:tcMar>
          </w:tcPr>
          <w:p w:rsidR="00DD73B5" w:rsidRDefault="00DD73B5" w:rsidP="00663E01">
            <w:pPr>
              <w:rPr>
                <w:rFonts w:asciiTheme="majorEastAsia" w:eastAsiaTheme="majorEastAsia" w:hAnsiTheme="majorEastAsia"/>
                <w:szCs w:val="21"/>
              </w:rPr>
            </w:pPr>
            <w:r>
              <w:rPr>
                <w:rFonts w:asciiTheme="majorEastAsia" w:eastAsiaTheme="majorEastAsia" w:hAnsiTheme="majorEastAsia" w:hint="eastAsia"/>
                <w:szCs w:val="21"/>
              </w:rPr>
              <w:lastRenderedPageBreak/>
              <w:t>int count</w:t>
            </w:r>
          </w:p>
          <w:p w:rsidR="00DD73B5" w:rsidRPr="00C861BF" w:rsidRDefault="00DD73B5" w:rsidP="00663E01">
            <w:pPr>
              <w:rPr>
                <w:rFonts w:asciiTheme="majorEastAsia" w:eastAsiaTheme="majorEastAsia" w:hAnsiTheme="majorEastAsia"/>
                <w:szCs w:val="21"/>
              </w:rPr>
            </w:pPr>
            <w:r>
              <w:rPr>
                <w:rFonts w:asciiTheme="majorEastAsia" w:eastAsiaTheme="majorEastAsia" w:hAnsiTheme="majorEastAsia" w:hint="eastAsia"/>
                <w:szCs w:val="21"/>
              </w:rPr>
              <w:t xml:space="preserve">　データ数</w:t>
            </w:r>
          </w:p>
        </w:tc>
        <w:tc>
          <w:tcPr>
            <w:tcW w:w="851" w:type="dxa"/>
            <w:vMerge/>
            <w:tcMar>
              <w:top w:w="100" w:type="dxa"/>
              <w:left w:w="100" w:type="dxa"/>
              <w:bottom w:w="100" w:type="dxa"/>
              <w:right w:w="100" w:type="dxa"/>
            </w:tcMar>
          </w:tcPr>
          <w:p w:rsidR="00DD73B5" w:rsidRPr="00C861BF" w:rsidRDefault="00DD73B5" w:rsidP="00663E01">
            <w:pPr>
              <w:rPr>
                <w:rFonts w:asciiTheme="majorEastAsia" w:eastAsiaTheme="majorEastAsia" w:hAnsiTheme="majorEastAsia"/>
                <w:b/>
                <w:szCs w:val="21"/>
              </w:rPr>
            </w:pPr>
          </w:p>
        </w:tc>
      </w:tr>
      <w:tr w:rsidR="00DD73B5" w:rsidRPr="00371914" w:rsidTr="00663E01">
        <w:tc>
          <w:tcPr>
            <w:tcW w:w="7521" w:type="dxa"/>
            <w:tcMar>
              <w:top w:w="100" w:type="dxa"/>
              <w:left w:w="100" w:type="dxa"/>
              <w:bottom w:w="100" w:type="dxa"/>
              <w:right w:w="100" w:type="dxa"/>
            </w:tcMar>
          </w:tcPr>
          <w:p w:rsidR="00DD73B5" w:rsidRDefault="00DD73B5" w:rsidP="00663E01">
            <w:pPr>
              <w:rPr>
                <w:rFonts w:asciiTheme="majorEastAsia" w:eastAsiaTheme="majorEastAsia" w:hAnsiTheme="majorEastAsia"/>
                <w:szCs w:val="21"/>
              </w:rPr>
            </w:pPr>
            <w:r w:rsidRPr="00DD73B5">
              <w:rPr>
                <w:rFonts w:asciiTheme="majorEastAsia" w:eastAsiaTheme="majorEastAsia" w:hAnsiTheme="majorEastAsia"/>
                <w:szCs w:val="21"/>
              </w:rPr>
              <w:t>MPI_Datatype datatype</w:t>
            </w:r>
          </w:p>
          <w:p w:rsidR="00DD73B5" w:rsidRPr="00C861BF" w:rsidRDefault="00DD73B5" w:rsidP="00663E01">
            <w:pPr>
              <w:rPr>
                <w:rFonts w:asciiTheme="majorEastAsia" w:eastAsiaTheme="majorEastAsia" w:hAnsiTheme="majorEastAsia"/>
                <w:szCs w:val="21"/>
              </w:rPr>
            </w:pPr>
            <w:r>
              <w:rPr>
                <w:rFonts w:asciiTheme="majorEastAsia" w:eastAsiaTheme="majorEastAsia" w:hAnsiTheme="majorEastAsia" w:hint="eastAsia"/>
                <w:szCs w:val="21"/>
              </w:rPr>
              <w:t xml:space="preserve">　データタイプ</w:t>
            </w:r>
          </w:p>
        </w:tc>
        <w:tc>
          <w:tcPr>
            <w:tcW w:w="851" w:type="dxa"/>
            <w:vMerge/>
            <w:tcMar>
              <w:top w:w="100" w:type="dxa"/>
              <w:left w:w="100" w:type="dxa"/>
              <w:bottom w:w="100" w:type="dxa"/>
              <w:right w:w="100" w:type="dxa"/>
            </w:tcMar>
          </w:tcPr>
          <w:p w:rsidR="00DD73B5" w:rsidRPr="00C861BF" w:rsidRDefault="00DD73B5" w:rsidP="00663E01">
            <w:pPr>
              <w:rPr>
                <w:rFonts w:asciiTheme="majorEastAsia" w:eastAsiaTheme="majorEastAsia" w:hAnsiTheme="majorEastAsia"/>
                <w:b/>
                <w:szCs w:val="21"/>
              </w:rPr>
            </w:pPr>
          </w:p>
        </w:tc>
      </w:tr>
      <w:tr w:rsidR="00DD73B5" w:rsidRPr="00371914" w:rsidTr="00663E01">
        <w:tc>
          <w:tcPr>
            <w:tcW w:w="7521" w:type="dxa"/>
            <w:tcMar>
              <w:top w:w="100" w:type="dxa"/>
              <w:left w:w="100" w:type="dxa"/>
              <w:bottom w:w="100" w:type="dxa"/>
              <w:right w:w="100" w:type="dxa"/>
            </w:tcMar>
          </w:tcPr>
          <w:p w:rsidR="00DD73B5" w:rsidRDefault="00DD73B5" w:rsidP="00663E01">
            <w:pPr>
              <w:rPr>
                <w:rFonts w:asciiTheme="majorEastAsia" w:eastAsiaTheme="majorEastAsia" w:hAnsiTheme="majorEastAsia"/>
                <w:szCs w:val="21"/>
              </w:rPr>
            </w:pPr>
            <w:r>
              <w:rPr>
                <w:rFonts w:asciiTheme="majorEastAsia" w:eastAsiaTheme="majorEastAsia" w:hAnsiTheme="majorEastAsia" w:hint="eastAsia"/>
                <w:szCs w:val="21"/>
              </w:rPr>
              <w:t>int root</w:t>
            </w:r>
          </w:p>
          <w:p w:rsidR="00DD73B5" w:rsidRPr="00C861BF" w:rsidRDefault="00DD73B5" w:rsidP="00663E01">
            <w:pPr>
              <w:rPr>
                <w:rFonts w:asciiTheme="majorEastAsia" w:eastAsiaTheme="majorEastAsia" w:hAnsiTheme="majorEastAsia"/>
                <w:szCs w:val="21"/>
              </w:rPr>
            </w:pPr>
            <w:r>
              <w:rPr>
                <w:rFonts w:asciiTheme="majorEastAsia" w:eastAsiaTheme="majorEastAsia" w:hAnsiTheme="majorEastAsia" w:hint="eastAsia"/>
                <w:szCs w:val="21"/>
              </w:rPr>
              <w:t xml:space="preserve">　送信プロセスのランク</w:t>
            </w:r>
          </w:p>
        </w:tc>
        <w:tc>
          <w:tcPr>
            <w:tcW w:w="851" w:type="dxa"/>
            <w:vMerge/>
            <w:tcMar>
              <w:top w:w="100" w:type="dxa"/>
              <w:left w:w="100" w:type="dxa"/>
              <w:bottom w:w="100" w:type="dxa"/>
              <w:right w:w="100" w:type="dxa"/>
            </w:tcMar>
          </w:tcPr>
          <w:p w:rsidR="00DD73B5" w:rsidRPr="00C861BF" w:rsidRDefault="00DD73B5" w:rsidP="00663E01">
            <w:pPr>
              <w:rPr>
                <w:rFonts w:asciiTheme="majorEastAsia" w:eastAsiaTheme="majorEastAsia" w:hAnsiTheme="majorEastAsia"/>
                <w:b/>
                <w:szCs w:val="21"/>
              </w:rPr>
            </w:pPr>
          </w:p>
        </w:tc>
      </w:tr>
      <w:tr w:rsidR="00663E01" w:rsidRPr="00371914" w:rsidTr="00663E01">
        <w:tc>
          <w:tcPr>
            <w:tcW w:w="7521" w:type="dxa"/>
            <w:tcMar>
              <w:top w:w="100" w:type="dxa"/>
              <w:left w:w="100" w:type="dxa"/>
              <w:bottom w:w="100" w:type="dxa"/>
              <w:right w:w="100" w:type="dxa"/>
            </w:tcMar>
          </w:tcPr>
          <w:p w:rsidR="00DD73B5" w:rsidRDefault="00DD73B5" w:rsidP="00663E01">
            <w:pPr>
              <w:rPr>
                <w:rFonts w:asciiTheme="majorEastAsia" w:eastAsiaTheme="majorEastAsia" w:hAnsiTheme="majorEastAsia"/>
                <w:szCs w:val="21"/>
              </w:rPr>
            </w:pPr>
            <w:r>
              <w:rPr>
                <w:rFonts w:asciiTheme="majorEastAsia" w:eastAsiaTheme="majorEastAsia" w:hAnsiTheme="majorEastAsia" w:hint="eastAsia"/>
                <w:szCs w:val="21"/>
              </w:rPr>
              <w:t>MPI_Comm comm</w:t>
            </w:r>
          </w:p>
          <w:p w:rsidR="00DD73B5" w:rsidRPr="00C861BF" w:rsidRDefault="00DD73B5" w:rsidP="00663E01">
            <w:pPr>
              <w:rPr>
                <w:rFonts w:asciiTheme="majorEastAsia" w:eastAsiaTheme="majorEastAsia" w:hAnsiTheme="majorEastAsia"/>
                <w:szCs w:val="21"/>
              </w:rPr>
            </w:pPr>
            <w:r>
              <w:rPr>
                <w:rFonts w:asciiTheme="majorEastAsia" w:eastAsiaTheme="majorEastAsia" w:hAnsiTheme="majorEastAsia" w:hint="eastAsia"/>
                <w:szCs w:val="21"/>
              </w:rPr>
              <w:t xml:space="preserve">　コミュニケ―タ</w:t>
            </w:r>
          </w:p>
        </w:tc>
        <w:tc>
          <w:tcPr>
            <w:tcW w:w="851" w:type="dxa"/>
            <w:vMerge/>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p>
        </w:tc>
      </w:tr>
      <w:tr w:rsidR="00663E01" w:rsidRPr="00371914" w:rsidTr="00663E01">
        <w:tc>
          <w:tcPr>
            <w:tcW w:w="7521" w:type="dxa"/>
            <w:tcMar>
              <w:top w:w="100" w:type="dxa"/>
              <w:left w:w="100" w:type="dxa"/>
              <w:bottom w:w="100" w:type="dxa"/>
              <w:right w:w="100" w:type="dxa"/>
            </w:tcMar>
          </w:tcPr>
          <w:p w:rsidR="00663E01" w:rsidRDefault="00663E01" w:rsidP="00663E01">
            <w:pPr>
              <w:rPr>
                <w:rFonts w:asciiTheme="majorEastAsia" w:eastAsiaTheme="majorEastAsia" w:hAnsiTheme="majorEastAsia"/>
                <w:szCs w:val="21"/>
              </w:rPr>
            </w:pPr>
            <w:r>
              <w:rPr>
                <w:rFonts w:asciiTheme="majorEastAsia" w:eastAsiaTheme="majorEastAsia" w:hAnsiTheme="majorEastAsia"/>
                <w:szCs w:val="21"/>
              </w:rPr>
              <w:t>MPI_SUCCESS</w:t>
            </w:r>
          </w:p>
          <w:p w:rsidR="00663E01" w:rsidRPr="00C861BF" w:rsidRDefault="00663E01" w:rsidP="00663E01">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成功</w:t>
            </w:r>
          </w:p>
        </w:tc>
        <w:tc>
          <w:tcPr>
            <w:tcW w:w="851" w:type="dxa"/>
            <w:vMerge w:val="restart"/>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r w:rsidRPr="00C861BF">
              <w:rPr>
                <w:rFonts w:asciiTheme="majorEastAsia" w:eastAsiaTheme="majorEastAsia" w:hAnsiTheme="majorEastAsia"/>
                <w:b/>
                <w:szCs w:val="21"/>
              </w:rPr>
              <w:t>戻り値</w:t>
            </w:r>
          </w:p>
          <w:p w:rsidR="00663E01" w:rsidRPr="00C861BF" w:rsidRDefault="00663E01" w:rsidP="00663E01">
            <w:pPr>
              <w:rPr>
                <w:rFonts w:asciiTheme="majorEastAsia" w:eastAsiaTheme="majorEastAsia" w:hAnsiTheme="majorEastAsia"/>
                <w:szCs w:val="21"/>
              </w:rPr>
            </w:pPr>
          </w:p>
        </w:tc>
      </w:tr>
      <w:tr w:rsidR="00663E01" w:rsidRPr="00371914" w:rsidTr="00663E01">
        <w:tc>
          <w:tcPr>
            <w:tcW w:w="7521" w:type="dxa"/>
            <w:tcMar>
              <w:top w:w="100" w:type="dxa"/>
              <w:left w:w="100" w:type="dxa"/>
              <w:bottom w:w="100" w:type="dxa"/>
              <w:right w:w="100" w:type="dxa"/>
            </w:tcMar>
          </w:tcPr>
          <w:p w:rsidR="00663E01" w:rsidRDefault="00663E01" w:rsidP="00663E01">
            <w:pPr>
              <w:rPr>
                <w:rFonts w:asciiTheme="majorEastAsia" w:eastAsiaTheme="majorEastAsia" w:hAnsiTheme="majorEastAsia"/>
                <w:szCs w:val="21"/>
              </w:rPr>
            </w:pPr>
            <w:r w:rsidRPr="00C861BF">
              <w:rPr>
                <w:rFonts w:asciiTheme="majorEastAsia" w:eastAsiaTheme="majorEastAsia" w:hAnsiTheme="majorEastAsia"/>
                <w:szCs w:val="21"/>
              </w:rPr>
              <w:t>MPI_SUCCESS以外</w:t>
            </w:r>
          </w:p>
          <w:p w:rsidR="00663E01" w:rsidRPr="00C861BF" w:rsidRDefault="00663E01" w:rsidP="00663E01">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失敗</w:t>
            </w:r>
          </w:p>
        </w:tc>
        <w:tc>
          <w:tcPr>
            <w:tcW w:w="851" w:type="dxa"/>
            <w:vMerge/>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p>
        </w:tc>
      </w:tr>
      <w:tr w:rsidR="00663E01" w:rsidRPr="00371914" w:rsidTr="00663E01">
        <w:trPr>
          <w:trHeight w:val="20"/>
        </w:trPr>
        <w:tc>
          <w:tcPr>
            <w:tcW w:w="7521" w:type="dxa"/>
            <w:tcMar>
              <w:top w:w="100" w:type="dxa"/>
              <w:left w:w="100" w:type="dxa"/>
              <w:bottom w:w="100" w:type="dxa"/>
              <w:right w:w="100" w:type="dxa"/>
            </w:tcMar>
          </w:tcPr>
          <w:p w:rsidR="00DD73B5" w:rsidRPr="00663E01" w:rsidRDefault="00DD73B5" w:rsidP="00DD73B5">
            <w:pPr>
              <w:rPr>
                <w:rFonts w:asciiTheme="majorEastAsia" w:eastAsiaTheme="majorEastAsia" w:hAnsiTheme="majorEastAsia"/>
              </w:rPr>
            </w:pPr>
            <w:r>
              <w:rPr>
                <w:rFonts w:asciiTheme="majorEastAsia" w:eastAsiaTheme="majorEastAsia" w:hAnsiTheme="majorEastAsia" w:hint="eastAsia"/>
                <w:szCs w:val="21"/>
              </w:rPr>
              <w:t>rootプロセスからその他のプロセスへデータをブロードキャスト</w:t>
            </w:r>
            <w:r w:rsidRPr="00663E01">
              <w:rPr>
                <w:rFonts w:asciiTheme="majorEastAsia" w:eastAsiaTheme="majorEastAsia" w:hAnsiTheme="majorEastAsia"/>
              </w:rPr>
              <w:t>します。この関数で、送信処理と受信処理の両方を行います。</w:t>
            </w:r>
          </w:p>
          <w:p w:rsidR="00DD73B5" w:rsidRDefault="00DD73B5" w:rsidP="00DD73B5">
            <w:pPr>
              <w:rPr>
                <w:rFonts w:asciiTheme="majorEastAsia" w:eastAsiaTheme="majorEastAsia" w:hAnsiTheme="majorEastAsia"/>
              </w:rPr>
            </w:pPr>
            <w:r w:rsidRPr="00663E01">
              <w:rPr>
                <w:rFonts w:asciiTheme="majorEastAsia" w:eastAsiaTheme="majorEastAsia" w:hAnsiTheme="majorEastAsia"/>
              </w:rPr>
              <w:t>指定した送信プロセスで送信処理を行い、全てのプロセスで受信処理を行います。</w:t>
            </w:r>
          </w:p>
          <w:p w:rsidR="00663E01" w:rsidRPr="00C861BF" w:rsidRDefault="00DD73B5" w:rsidP="00DD73B5">
            <w:pPr>
              <w:rPr>
                <w:rFonts w:asciiTheme="majorEastAsia" w:eastAsiaTheme="majorEastAsia" w:hAnsiTheme="majorEastAsia"/>
                <w:szCs w:val="21"/>
              </w:rPr>
            </w:pPr>
            <w:r>
              <w:rPr>
                <w:rFonts w:asciiTheme="majorEastAsia" w:eastAsiaTheme="majorEastAsia" w:hAnsiTheme="majorEastAsia" w:hint="eastAsia"/>
              </w:rPr>
              <w:t>MPI_Scatter()はプロセス毎に異な</w:t>
            </w:r>
            <w:r w:rsidR="009068C2">
              <w:rPr>
                <w:rFonts w:asciiTheme="majorEastAsia" w:eastAsiaTheme="majorEastAsia" w:hAnsiTheme="majorEastAsia" w:hint="eastAsia"/>
              </w:rPr>
              <w:t>るデータを送信し</w:t>
            </w:r>
            <w:r>
              <w:rPr>
                <w:rFonts w:asciiTheme="majorEastAsia" w:eastAsiaTheme="majorEastAsia" w:hAnsiTheme="majorEastAsia" w:hint="eastAsia"/>
              </w:rPr>
              <w:t>ますが、MPI_Bcast()</w:t>
            </w:r>
            <w:r w:rsidR="009068C2">
              <w:rPr>
                <w:rFonts w:asciiTheme="majorEastAsia" w:eastAsiaTheme="majorEastAsia" w:hAnsiTheme="majorEastAsia" w:hint="eastAsia"/>
              </w:rPr>
              <w:t>は同じデータを送信します</w:t>
            </w:r>
            <w:r>
              <w:rPr>
                <w:rFonts w:asciiTheme="majorEastAsia" w:eastAsiaTheme="majorEastAsia" w:hAnsiTheme="majorEastAsia" w:hint="eastAsia"/>
              </w:rPr>
              <w:t>。</w:t>
            </w:r>
          </w:p>
        </w:tc>
        <w:tc>
          <w:tcPr>
            <w:tcW w:w="851" w:type="dxa"/>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r w:rsidRPr="00C861BF">
              <w:rPr>
                <w:rFonts w:asciiTheme="majorEastAsia" w:eastAsiaTheme="majorEastAsia" w:hAnsiTheme="majorEastAsia" w:hint="eastAsia"/>
                <w:b/>
                <w:szCs w:val="21"/>
              </w:rPr>
              <w:t>機能</w:t>
            </w:r>
          </w:p>
        </w:tc>
      </w:tr>
    </w:tbl>
    <w:p w:rsidR="00663E01" w:rsidRDefault="00663E01" w:rsidP="0087473C"/>
    <w:p w:rsidR="00663E01" w:rsidRPr="00663E01" w:rsidRDefault="00663E01" w:rsidP="0087473C">
      <w:pPr>
        <w:rPr>
          <w:b/>
        </w:rPr>
      </w:pPr>
      <w:r w:rsidRPr="00663E01">
        <w:rPr>
          <w:rFonts w:hint="eastAsia"/>
          <w:b/>
        </w:rPr>
        <w:t>MPI_Reduce()</w:t>
      </w:r>
    </w:p>
    <w:p w:rsidR="00663E01" w:rsidRDefault="00663E01" w:rsidP="0087473C"/>
    <w:tbl>
      <w:tblPr>
        <w:bidiVisual/>
        <w:tblW w:w="8372"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7521"/>
        <w:gridCol w:w="851"/>
      </w:tblGrid>
      <w:tr w:rsidR="00663E01" w:rsidRPr="00371914" w:rsidTr="00663E01">
        <w:tc>
          <w:tcPr>
            <w:tcW w:w="7521" w:type="dxa"/>
            <w:tcMar>
              <w:top w:w="100" w:type="dxa"/>
              <w:left w:w="100" w:type="dxa"/>
              <w:bottom w:w="100" w:type="dxa"/>
              <w:right w:w="100" w:type="dxa"/>
            </w:tcMar>
          </w:tcPr>
          <w:p w:rsidR="00FD7E8C" w:rsidRPr="00FD7E8C" w:rsidRDefault="00FD7E8C" w:rsidP="00FD7E8C">
            <w:pPr>
              <w:rPr>
                <w:rFonts w:asciiTheme="majorEastAsia" w:eastAsiaTheme="majorEastAsia" w:hAnsiTheme="majorEastAsia"/>
                <w:szCs w:val="21"/>
              </w:rPr>
            </w:pPr>
            <w:r w:rsidRPr="00FD7E8C">
              <w:rPr>
                <w:rFonts w:asciiTheme="majorEastAsia" w:eastAsiaTheme="majorEastAsia" w:hAnsiTheme="majorEastAsia"/>
                <w:szCs w:val="21"/>
              </w:rPr>
              <w:t>int MPI_Reduce(void *sendbuf, void *recvbuf, int count,</w:t>
            </w:r>
          </w:p>
          <w:p w:rsidR="00FD7E8C" w:rsidRDefault="00FD7E8C" w:rsidP="00FD7E8C">
            <w:pPr>
              <w:rPr>
                <w:rFonts w:asciiTheme="majorEastAsia" w:eastAsiaTheme="majorEastAsia" w:hAnsiTheme="majorEastAsia"/>
                <w:szCs w:val="21"/>
              </w:rPr>
            </w:pPr>
            <w:r w:rsidRPr="00FD7E8C">
              <w:rPr>
                <w:rFonts w:asciiTheme="majorEastAsia" w:eastAsiaTheme="majorEastAsia" w:hAnsiTheme="majorEastAsia"/>
                <w:szCs w:val="21"/>
              </w:rPr>
              <w:t xml:space="preserve">       </w:t>
            </w:r>
            <w:r>
              <w:rPr>
                <w:rFonts w:asciiTheme="majorEastAsia" w:eastAsiaTheme="majorEastAsia" w:hAnsiTheme="majorEastAsia" w:hint="eastAsia"/>
                <w:szCs w:val="21"/>
              </w:rPr>
              <w:t xml:space="preserve">   </w:t>
            </w:r>
            <w:r w:rsidRPr="00FD7E8C">
              <w:rPr>
                <w:rFonts w:asciiTheme="majorEastAsia" w:eastAsiaTheme="majorEastAsia" w:hAnsiTheme="majorEastAsia"/>
                <w:szCs w:val="21"/>
              </w:rPr>
              <w:t xml:space="preserve">     MPI_Datatype datatype, MPI_Op op, </w:t>
            </w:r>
          </w:p>
          <w:p w:rsidR="00663E01" w:rsidRPr="00C861BF" w:rsidRDefault="00FD7E8C" w:rsidP="00FD7E8C">
            <w:pPr>
              <w:ind w:firstLineChars="750" w:firstLine="1575"/>
              <w:rPr>
                <w:rFonts w:asciiTheme="majorEastAsia" w:eastAsiaTheme="majorEastAsia" w:hAnsiTheme="majorEastAsia"/>
                <w:szCs w:val="21"/>
              </w:rPr>
            </w:pPr>
            <w:r w:rsidRPr="00FD7E8C">
              <w:rPr>
                <w:rFonts w:asciiTheme="majorEastAsia" w:eastAsiaTheme="majorEastAsia" w:hAnsiTheme="majorEastAsia"/>
                <w:szCs w:val="21"/>
              </w:rPr>
              <w:t>int root, MPI_Comm comm)</w:t>
            </w:r>
          </w:p>
        </w:tc>
        <w:tc>
          <w:tcPr>
            <w:tcW w:w="851" w:type="dxa"/>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p>
        </w:tc>
      </w:tr>
      <w:tr w:rsidR="00663E01" w:rsidRPr="00371914" w:rsidTr="00663E01">
        <w:tc>
          <w:tcPr>
            <w:tcW w:w="7521" w:type="dxa"/>
            <w:tcMar>
              <w:top w:w="100" w:type="dxa"/>
              <w:left w:w="100" w:type="dxa"/>
              <w:bottom w:w="100" w:type="dxa"/>
              <w:right w:w="100" w:type="dxa"/>
            </w:tcMar>
          </w:tcPr>
          <w:p w:rsidR="00663E01" w:rsidRDefault="00FD7E8C" w:rsidP="00663E01">
            <w:pPr>
              <w:rPr>
                <w:rFonts w:asciiTheme="majorEastAsia" w:eastAsiaTheme="majorEastAsia" w:hAnsiTheme="majorEastAsia"/>
                <w:szCs w:val="21"/>
              </w:rPr>
            </w:pPr>
            <w:r>
              <w:rPr>
                <w:rFonts w:asciiTheme="majorEastAsia" w:eastAsiaTheme="majorEastAsia" w:hAnsiTheme="majorEastAsia" w:hint="eastAsia"/>
                <w:szCs w:val="21"/>
              </w:rPr>
              <w:t>void *sendbuf</w:t>
            </w:r>
          </w:p>
          <w:p w:rsidR="00FD7E8C" w:rsidRPr="00C861BF" w:rsidRDefault="00FD7E8C" w:rsidP="00663E01">
            <w:pPr>
              <w:rPr>
                <w:rFonts w:asciiTheme="majorEastAsia" w:eastAsiaTheme="majorEastAsia" w:hAnsiTheme="majorEastAsia"/>
                <w:szCs w:val="21"/>
              </w:rPr>
            </w:pPr>
            <w:r>
              <w:rPr>
                <w:rFonts w:asciiTheme="majorEastAsia" w:eastAsiaTheme="majorEastAsia" w:hAnsiTheme="majorEastAsia" w:hint="eastAsia"/>
                <w:szCs w:val="21"/>
              </w:rPr>
              <w:t xml:space="preserve">　送信バッファの先頭アドレス</w:t>
            </w:r>
          </w:p>
        </w:tc>
        <w:tc>
          <w:tcPr>
            <w:tcW w:w="851" w:type="dxa"/>
            <w:vMerge w:val="restart"/>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r w:rsidRPr="00C861BF">
              <w:rPr>
                <w:rFonts w:asciiTheme="majorEastAsia" w:eastAsiaTheme="majorEastAsia" w:hAnsiTheme="majorEastAsia" w:hint="eastAsia"/>
                <w:b/>
                <w:szCs w:val="21"/>
              </w:rPr>
              <w:t>引数</w:t>
            </w:r>
          </w:p>
        </w:tc>
      </w:tr>
      <w:tr w:rsidR="00FD7E8C" w:rsidRPr="00371914" w:rsidTr="00663E01">
        <w:tc>
          <w:tcPr>
            <w:tcW w:w="7521" w:type="dxa"/>
            <w:tcMar>
              <w:top w:w="100" w:type="dxa"/>
              <w:left w:w="100" w:type="dxa"/>
              <w:bottom w:w="100" w:type="dxa"/>
              <w:right w:w="100" w:type="dxa"/>
            </w:tcMar>
          </w:tcPr>
          <w:p w:rsidR="00FD7E8C" w:rsidRDefault="00FD7E8C" w:rsidP="00663E01">
            <w:pPr>
              <w:rPr>
                <w:rFonts w:asciiTheme="majorEastAsia" w:eastAsiaTheme="majorEastAsia" w:hAnsiTheme="majorEastAsia"/>
                <w:szCs w:val="21"/>
              </w:rPr>
            </w:pPr>
            <w:r>
              <w:rPr>
                <w:rFonts w:asciiTheme="majorEastAsia" w:eastAsiaTheme="majorEastAsia" w:hAnsiTheme="majorEastAsia" w:hint="eastAsia"/>
                <w:szCs w:val="21"/>
              </w:rPr>
              <w:t>void *recvbuf</w:t>
            </w:r>
          </w:p>
          <w:p w:rsidR="00FD7E8C" w:rsidRPr="00C861BF" w:rsidRDefault="00FD7E8C" w:rsidP="00663E01">
            <w:pPr>
              <w:rPr>
                <w:rFonts w:asciiTheme="majorEastAsia" w:eastAsiaTheme="majorEastAsia" w:hAnsiTheme="majorEastAsia"/>
                <w:szCs w:val="21"/>
              </w:rPr>
            </w:pPr>
            <w:r>
              <w:rPr>
                <w:rFonts w:asciiTheme="majorEastAsia" w:eastAsiaTheme="majorEastAsia" w:hAnsiTheme="majorEastAsia" w:hint="eastAsia"/>
                <w:szCs w:val="21"/>
              </w:rPr>
              <w:t xml:space="preserve">　受信バッファの先頭アドレス</w:t>
            </w:r>
          </w:p>
        </w:tc>
        <w:tc>
          <w:tcPr>
            <w:tcW w:w="851" w:type="dxa"/>
            <w:vMerge/>
            <w:tcMar>
              <w:top w:w="100" w:type="dxa"/>
              <w:left w:w="100" w:type="dxa"/>
              <w:bottom w:w="100" w:type="dxa"/>
              <w:right w:w="100" w:type="dxa"/>
            </w:tcMar>
          </w:tcPr>
          <w:p w:rsidR="00FD7E8C" w:rsidRPr="00C861BF" w:rsidRDefault="00FD7E8C" w:rsidP="00663E01">
            <w:pPr>
              <w:rPr>
                <w:rFonts w:asciiTheme="majorEastAsia" w:eastAsiaTheme="majorEastAsia" w:hAnsiTheme="majorEastAsia"/>
                <w:b/>
                <w:szCs w:val="21"/>
              </w:rPr>
            </w:pPr>
          </w:p>
        </w:tc>
      </w:tr>
      <w:tr w:rsidR="00FD7E8C" w:rsidRPr="00371914" w:rsidTr="00663E01">
        <w:tc>
          <w:tcPr>
            <w:tcW w:w="7521" w:type="dxa"/>
            <w:tcMar>
              <w:top w:w="100" w:type="dxa"/>
              <w:left w:w="100" w:type="dxa"/>
              <w:bottom w:w="100" w:type="dxa"/>
              <w:right w:w="100" w:type="dxa"/>
            </w:tcMar>
          </w:tcPr>
          <w:p w:rsidR="00FD7E8C" w:rsidRDefault="00FD7E8C" w:rsidP="00663E01">
            <w:pPr>
              <w:rPr>
                <w:rFonts w:asciiTheme="majorEastAsia" w:eastAsiaTheme="majorEastAsia" w:hAnsiTheme="majorEastAsia"/>
                <w:szCs w:val="21"/>
              </w:rPr>
            </w:pPr>
            <w:r>
              <w:rPr>
                <w:rFonts w:asciiTheme="majorEastAsia" w:eastAsiaTheme="majorEastAsia" w:hAnsiTheme="majorEastAsia" w:hint="eastAsia"/>
                <w:szCs w:val="21"/>
              </w:rPr>
              <w:lastRenderedPageBreak/>
              <w:t>int count</w:t>
            </w:r>
          </w:p>
          <w:p w:rsidR="00FD7E8C" w:rsidRPr="00C861BF" w:rsidRDefault="00FD7E8C" w:rsidP="00663E01">
            <w:pPr>
              <w:rPr>
                <w:rFonts w:asciiTheme="majorEastAsia" w:eastAsiaTheme="majorEastAsia" w:hAnsiTheme="majorEastAsia"/>
                <w:szCs w:val="21"/>
              </w:rPr>
            </w:pPr>
            <w:r>
              <w:rPr>
                <w:rFonts w:asciiTheme="majorEastAsia" w:eastAsiaTheme="majorEastAsia" w:hAnsiTheme="majorEastAsia" w:hint="eastAsia"/>
                <w:szCs w:val="21"/>
              </w:rPr>
              <w:t xml:space="preserve">　データ数</w:t>
            </w:r>
          </w:p>
        </w:tc>
        <w:tc>
          <w:tcPr>
            <w:tcW w:w="851" w:type="dxa"/>
            <w:vMerge/>
            <w:tcMar>
              <w:top w:w="100" w:type="dxa"/>
              <w:left w:w="100" w:type="dxa"/>
              <w:bottom w:w="100" w:type="dxa"/>
              <w:right w:w="100" w:type="dxa"/>
            </w:tcMar>
          </w:tcPr>
          <w:p w:rsidR="00FD7E8C" w:rsidRPr="00C861BF" w:rsidRDefault="00FD7E8C" w:rsidP="00663E01">
            <w:pPr>
              <w:rPr>
                <w:rFonts w:asciiTheme="majorEastAsia" w:eastAsiaTheme="majorEastAsia" w:hAnsiTheme="majorEastAsia"/>
                <w:b/>
                <w:szCs w:val="21"/>
              </w:rPr>
            </w:pPr>
          </w:p>
        </w:tc>
      </w:tr>
      <w:tr w:rsidR="00FD7E8C" w:rsidRPr="00371914" w:rsidTr="00663E01">
        <w:tc>
          <w:tcPr>
            <w:tcW w:w="7521" w:type="dxa"/>
            <w:tcMar>
              <w:top w:w="100" w:type="dxa"/>
              <w:left w:w="100" w:type="dxa"/>
              <w:bottom w:w="100" w:type="dxa"/>
              <w:right w:w="100" w:type="dxa"/>
            </w:tcMar>
          </w:tcPr>
          <w:p w:rsidR="00FD7E8C" w:rsidRDefault="00FD7E8C" w:rsidP="00663E01">
            <w:pPr>
              <w:rPr>
                <w:rFonts w:asciiTheme="majorEastAsia" w:eastAsiaTheme="majorEastAsia" w:hAnsiTheme="majorEastAsia"/>
                <w:szCs w:val="21"/>
              </w:rPr>
            </w:pPr>
            <w:r>
              <w:rPr>
                <w:rFonts w:asciiTheme="majorEastAsia" w:eastAsiaTheme="majorEastAsia" w:hAnsiTheme="majorEastAsia" w:hint="eastAsia"/>
                <w:szCs w:val="21"/>
              </w:rPr>
              <w:t>MPI_Datatype datatype</w:t>
            </w:r>
          </w:p>
          <w:p w:rsidR="00FD7E8C" w:rsidRPr="00C861BF" w:rsidRDefault="00FD7E8C" w:rsidP="00663E01">
            <w:pPr>
              <w:rPr>
                <w:rFonts w:asciiTheme="majorEastAsia" w:eastAsiaTheme="majorEastAsia" w:hAnsiTheme="majorEastAsia"/>
                <w:szCs w:val="21"/>
              </w:rPr>
            </w:pPr>
            <w:r>
              <w:rPr>
                <w:rFonts w:asciiTheme="majorEastAsia" w:eastAsiaTheme="majorEastAsia" w:hAnsiTheme="majorEastAsia" w:hint="eastAsia"/>
                <w:szCs w:val="21"/>
              </w:rPr>
              <w:t xml:space="preserve">　データタイプ</w:t>
            </w:r>
          </w:p>
        </w:tc>
        <w:tc>
          <w:tcPr>
            <w:tcW w:w="851" w:type="dxa"/>
            <w:vMerge/>
            <w:tcMar>
              <w:top w:w="100" w:type="dxa"/>
              <w:left w:w="100" w:type="dxa"/>
              <w:bottom w:w="100" w:type="dxa"/>
              <w:right w:w="100" w:type="dxa"/>
            </w:tcMar>
          </w:tcPr>
          <w:p w:rsidR="00FD7E8C" w:rsidRPr="00C861BF" w:rsidRDefault="00FD7E8C" w:rsidP="00663E01">
            <w:pPr>
              <w:rPr>
                <w:rFonts w:asciiTheme="majorEastAsia" w:eastAsiaTheme="majorEastAsia" w:hAnsiTheme="majorEastAsia"/>
                <w:b/>
                <w:szCs w:val="21"/>
              </w:rPr>
            </w:pPr>
          </w:p>
        </w:tc>
      </w:tr>
      <w:tr w:rsidR="00FD7E8C" w:rsidRPr="00371914" w:rsidTr="00663E01">
        <w:tc>
          <w:tcPr>
            <w:tcW w:w="7521" w:type="dxa"/>
            <w:tcMar>
              <w:top w:w="100" w:type="dxa"/>
              <w:left w:w="100" w:type="dxa"/>
              <w:bottom w:w="100" w:type="dxa"/>
              <w:right w:w="100" w:type="dxa"/>
            </w:tcMar>
          </w:tcPr>
          <w:p w:rsidR="00FD7E8C" w:rsidRDefault="00FD7E8C" w:rsidP="00663E01">
            <w:pPr>
              <w:rPr>
                <w:rFonts w:asciiTheme="majorEastAsia" w:eastAsiaTheme="majorEastAsia" w:hAnsiTheme="majorEastAsia"/>
                <w:szCs w:val="21"/>
              </w:rPr>
            </w:pPr>
            <w:r>
              <w:rPr>
                <w:rFonts w:asciiTheme="majorEastAsia" w:eastAsiaTheme="majorEastAsia" w:hAnsiTheme="majorEastAsia" w:hint="eastAsia"/>
                <w:szCs w:val="21"/>
              </w:rPr>
              <w:t>MPI_Op op</w:t>
            </w:r>
          </w:p>
          <w:p w:rsidR="00FD7E8C" w:rsidRDefault="00FD7E8C" w:rsidP="00663E01">
            <w:pPr>
              <w:rPr>
                <w:rFonts w:asciiTheme="majorEastAsia" w:eastAsiaTheme="majorEastAsia" w:hAnsiTheme="majorEastAsia"/>
                <w:szCs w:val="21"/>
              </w:rPr>
            </w:pPr>
            <w:r>
              <w:rPr>
                <w:rFonts w:asciiTheme="majorEastAsia" w:eastAsiaTheme="majorEastAsia" w:hAnsiTheme="majorEastAsia" w:hint="eastAsia"/>
                <w:szCs w:val="21"/>
              </w:rPr>
              <w:t xml:space="preserve">　演算の種類</w:t>
            </w:r>
          </w:p>
          <w:p w:rsidR="00FD7E8C" w:rsidRPr="00FD7E8C" w:rsidRDefault="00FD7E8C" w:rsidP="00FD7E8C">
            <w:pPr>
              <w:rPr>
                <w:rFonts w:asciiTheme="majorEastAsia" w:eastAsiaTheme="majorEastAsia" w:hAnsiTheme="majorEastAsia"/>
                <w:szCs w:val="21"/>
              </w:rPr>
            </w:pPr>
            <w:r w:rsidRPr="00FD7E8C">
              <w:rPr>
                <w:rFonts w:asciiTheme="majorEastAsia" w:eastAsiaTheme="majorEastAsia" w:hAnsiTheme="majorEastAsia"/>
                <w:szCs w:val="21"/>
              </w:rPr>
              <w:t xml:space="preserve">       </w:t>
            </w:r>
            <w:r>
              <w:rPr>
                <w:rFonts w:asciiTheme="majorEastAsia" w:eastAsiaTheme="majorEastAsia" w:hAnsiTheme="majorEastAsia"/>
                <w:szCs w:val="21"/>
              </w:rPr>
              <w:t xml:space="preserve">     MPI_MAX             </w:t>
            </w:r>
            <w:r>
              <w:rPr>
                <w:rFonts w:asciiTheme="majorEastAsia" w:eastAsiaTheme="majorEastAsia" w:hAnsiTheme="majorEastAsia" w:hint="eastAsia"/>
                <w:szCs w:val="21"/>
              </w:rPr>
              <w:t>最大値</w:t>
            </w:r>
          </w:p>
          <w:p w:rsidR="00FD7E8C" w:rsidRPr="00FD7E8C" w:rsidRDefault="00FD7E8C" w:rsidP="00FD7E8C">
            <w:pPr>
              <w:rPr>
                <w:rFonts w:asciiTheme="majorEastAsia" w:eastAsiaTheme="majorEastAsia" w:hAnsiTheme="majorEastAsia"/>
                <w:szCs w:val="21"/>
              </w:rPr>
            </w:pPr>
            <w:r w:rsidRPr="00FD7E8C">
              <w:rPr>
                <w:rFonts w:asciiTheme="majorEastAsia" w:eastAsiaTheme="majorEastAsia" w:hAnsiTheme="majorEastAsia"/>
                <w:szCs w:val="21"/>
              </w:rPr>
              <w:t xml:space="preserve">            M</w:t>
            </w:r>
            <w:r>
              <w:rPr>
                <w:rFonts w:asciiTheme="majorEastAsia" w:eastAsiaTheme="majorEastAsia" w:hAnsiTheme="majorEastAsia"/>
                <w:szCs w:val="21"/>
              </w:rPr>
              <w:t xml:space="preserve">PI_MIN             </w:t>
            </w:r>
            <w:r>
              <w:rPr>
                <w:rFonts w:asciiTheme="majorEastAsia" w:eastAsiaTheme="majorEastAsia" w:hAnsiTheme="majorEastAsia" w:hint="eastAsia"/>
                <w:szCs w:val="21"/>
              </w:rPr>
              <w:t>最小値</w:t>
            </w:r>
          </w:p>
          <w:p w:rsidR="00FD7E8C" w:rsidRPr="00FD7E8C" w:rsidRDefault="00FD7E8C" w:rsidP="00FD7E8C">
            <w:pPr>
              <w:rPr>
                <w:rFonts w:asciiTheme="majorEastAsia" w:eastAsiaTheme="majorEastAsia" w:hAnsiTheme="majorEastAsia"/>
                <w:szCs w:val="21"/>
              </w:rPr>
            </w:pPr>
            <w:r w:rsidRPr="00FD7E8C">
              <w:rPr>
                <w:rFonts w:asciiTheme="majorEastAsia" w:eastAsiaTheme="majorEastAsia" w:hAnsiTheme="majorEastAsia"/>
                <w:szCs w:val="21"/>
              </w:rPr>
              <w:t xml:space="preserve">   </w:t>
            </w:r>
            <w:r>
              <w:rPr>
                <w:rFonts w:asciiTheme="majorEastAsia" w:eastAsiaTheme="majorEastAsia" w:hAnsiTheme="majorEastAsia"/>
                <w:szCs w:val="21"/>
              </w:rPr>
              <w:t xml:space="preserve">         MPI_SUM             </w:t>
            </w:r>
            <w:r>
              <w:rPr>
                <w:rFonts w:asciiTheme="majorEastAsia" w:eastAsiaTheme="majorEastAsia" w:hAnsiTheme="majorEastAsia" w:hint="eastAsia"/>
                <w:szCs w:val="21"/>
              </w:rPr>
              <w:t>和</w:t>
            </w:r>
          </w:p>
          <w:p w:rsidR="00FD7E8C" w:rsidRPr="00FD7E8C" w:rsidRDefault="00FD7E8C" w:rsidP="00FD7E8C">
            <w:pPr>
              <w:rPr>
                <w:rFonts w:asciiTheme="majorEastAsia" w:eastAsiaTheme="majorEastAsia" w:hAnsiTheme="majorEastAsia"/>
                <w:szCs w:val="21"/>
              </w:rPr>
            </w:pPr>
            <w:r w:rsidRPr="00FD7E8C">
              <w:rPr>
                <w:rFonts w:asciiTheme="majorEastAsia" w:eastAsiaTheme="majorEastAsia" w:hAnsiTheme="majorEastAsia"/>
                <w:szCs w:val="21"/>
              </w:rPr>
              <w:t xml:space="preserve">      </w:t>
            </w:r>
            <w:r>
              <w:rPr>
                <w:rFonts w:asciiTheme="majorEastAsia" w:eastAsiaTheme="majorEastAsia" w:hAnsiTheme="majorEastAsia"/>
                <w:szCs w:val="21"/>
              </w:rPr>
              <w:t xml:space="preserve">      MPI_PROD            </w:t>
            </w:r>
            <w:r>
              <w:rPr>
                <w:rFonts w:asciiTheme="majorEastAsia" w:eastAsiaTheme="majorEastAsia" w:hAnsiTheme="majorEastAsia" w:hint="eastAsia"/>
                <w:szCs w:val="21"/>
              </w:rPr>
              <w:t>積</w:t>
            </w:r>
          </w:p>
          <w:p w:rsidR="00FD7E8C" w:rsidRPr="00FD7E8C" w:rsidRDefault="00FD7E8C" w:rsidP="00FD7E8C">
            <w:pPr>
              <w:rPr>
                <w:rFonts w:asciiTheme="majorEastAsia" w:eastAsiaTheme="majorEastAsia" w:hAnsiTheme="majorEastAsia"/>
                <w:szCs w:val="21"/>
              </w:rPr>
            </w:pPr>
            <w:r w:rsidRPr="00FD7E8C">
              <w:rPr>
                <w:rFonts w:asciiTheme="majorEastAsia" w:eastAsiaTheme="majorEastAsia" w:hAnsiTheme="majorEastAsia"/>
                <w:szCs w:val="21"/>
              </w:rPr>
              <w:t xml:space="preserve">            MPI_LAND            </w:t>
            </w:r>
            <w:r>
              <w:rPr>
                <w:rFonts w:asciiTheme="majorEastAsia" w:eastAsiaTheme="majorEastAsia" w:hAnsiTheme="majorEastAsia" w:hint="eastAsia"/>
                <w:szCs w:val="21"/>
              </w:rPr>
              <w:t>論理積</w:t>
            </w:r>
          </w:p>
          <w:p w:rsidR="00FD7E8C" w:rsidRPr="00FD7E8C" w:rsidRDefault="00FD7E8C" w:rsidP="00FD7E8C">
            <w:pPr>
              <w:rPr>
                <w:rFonts w:asciiTheme="majorEastAsia" w:eastAsiaTheme="majorEastAsia" w:hAnsiTheme="majorEastAsia"/>
                <w:szCs w:val="21"/>
              </w:rPr>
            </w:pPr>
            <w:r w:rsidRPr="00FD7E8C">
              <w:rPr>
                <w:rFonts w:asciiTheme="majorEastAsia" w:eastAsiaTheme="majorEastAsia" w:hAnsiTheme="majorEastAsia"/>
                <w:szCs w:val="21"/>
              </w:rPr>
              <w:t xml:space="preserve">            MPI_BAND            </w:t>
            </w:r>
            <w:r>
              <w:rPr>
                <w:rFonts w:asciiTheme="majorEastAsia" w:eastAsiaTheme="majorEastAsia" w:hAnsiTheme="majorEastAsia" w:hint="eastAsia"/>
                <w:szCs w:val="21"/>
              </w:rPr>
              <w:t>ビット演算の積</w:t>
            </w:r>
          </w:p>
          <w:p w:rsidR="00FD7E8C" w:rsidRPr="00FD7E8C" w:rsidRDefault="00FD7E8C" w:rsidP="00FD7E8C">
            <w:pPr>
              <w:rPr>
                <w:rFonts w:asciiTheme="majorEastAsia" w:eastAsiaTheme="majorEastAsia" w:hAnsiTheme="majorEastAsia"/>
                <w:szCs w:val="21"/>
              </w:rPr>
            </w:pPr>
            <w:r w:rsidRPr="00FD7E8C">
              <w:rPr>
                <w:rFonts w:asciiTheme="majorEastAsia" w:eastAsiaTheme="majorEastAsia" w:hAnsiTheme="majorEastAsia"/>
                <w:szCs w:val="21"/>
              </w:rPr>
              <w:t xml:space="preserve">            MPI_LOR             </w:t>
            </w:r>
            <w:r>
              <w:rPr>
                <w:rFonts w:asciiTheme="majorEastAsia" w:eastAsiaTheme="majorEastAsia" w:hAnsiTheme="majorEastAsia" w:hint="eastAsia"/>
                <w:szCs w:val="21"/>
              </w:rPr>
              <w:t>論理和</w:t>
            </w:r>
          </w:p>
          <w:p w:rsidR="00FD7E8C" w:rsidRPr="00FD7E8C" w:rsidRDefault="00FD7E8C" w:rsidP="00FD7E8C">
            <w:pPr>
              <w:rPr>
                <w:rFonts w:asciiTheme="majorEastAsia" w:eastAsiaTheme="majorEastAsia" w:hAnsiTheme="majorEastAsia"/>
                <w:szCs w:val="21"/>
              </w:rPr>
            </w:pPr>
            <w:r w:rsidRPr="00FD7E8C">
              <w:rPr>
                <w:rFonts w:asciiTheme="majorEastAsia" w:eastAsiaTheme="majorEastAsia" w:hAnsiTheme="majorEastAsia"/>
                <w:szCs w:val="21"/>
              </w:rPr>
              <w:t xml:space="preserve">            MPI_BOR             </w:t>
            </w:r>
            <w:r>
              <w:rPr>
                <w:rFonts w:asciiTheme="majorEastAsia" w:eastAsiaTheme="majorEastAsia" w:hAnsiTheme="majorEastAsia" w:hint="eastAsia"/>
                <w:szCs w:val="21"/>
              </w:rPr>
              <w:t>ビット演算の和</w:t>
            </w:r>
          </w:p>
          <w:p w:rsidR="00FD7E8C" w:rsidRPr="00FD7E8C" w:rsidRDefault="00FD7E8C" w:rsidP="00FD7E8C">
            <w:pPr>
              <w:rPr>
                <w:rFonts w:asciiTheme="majorEastAsia" w:eastAsiaTheme="majorEastAsia" w:hAnsiTheme="majorEastAsia"/>
                <w:szCs w:val="21"/>
              </w:rPr>
            </w:pPr>
            <w:r w:rsidRPr="00FD7E8C">
              <w:rPr>
                <w:rFonts w:asciiTheme="majorEastAsia" w:eastAsiaTheme="majorEastAsia" w:hAnsiTheme="majorEastAsia"/>
                <w:szCs w:val="21"/>
              </w:rPr>
              <w:t xml:space="preserve">           </w:t>
            </w:r>
            <w:r w:rsidR="00EF56B8">
              <w:rPr>
                <w:rFonts w:asciiTheme="majorEastAsia" w:eastAsiaTheme="majorEastAsia" w:hAnsiTheme="majorEastAsia"/>
                <w:szCs w:val="21"/>
              </w:rPr>
              <w:t xml:space="preserve"> MPI_LXOR            </w:t>
            </w:r>
            <w:r w:rsidR="00EF56B8">
              <w:rPr>
                <w:rFonts w:asciiTheme="majorEastAsia" w:eastAsiaTheme="majorEastAsia" w:hAnsiTheme="majorEastAsia" w:hint="eastAsia"/>
                <w:szCs w:val="21"/>
              </w:rPr>
              <w:t>排他的論理和</w:t>
            </w:r>
          </w:p>
          <w:p w:rsidR="00FD7E8C" w:rsidRPr="00FD7E8C" w:rsidRDefault="00FD7E8C" w:rsidP="00FD7E8C">
            <w:pPr>
              <w:rPr>
                <w:rFonts w:asciiTheme="majorEastAsia" w:eastAsiaTheme="majorEastAsia" w:hAnsiTheme="majorEastAsia"/>
                <w:szCs w:val="21"/>
              </w:rPr>
            </w:pPr>
            <w:r w:rsidRPr="00FD7E8C">
              <w:rPr>
                <w:rFonts w:asciiTheme="majorEastAsia" w:eastAsiaTheme="majorEastAsia" w:hAnsiTheme="majorEastAsia"/>
                <w:szCs w:val="21"/>
              </w:rPr>
              <w:t xml:space="preserve">            </w:t>
            </w:r>
            <w:r w:rsidR="00EF56B8">
              <w:rPr>
                <w:rFonts w:asciiTheme="majorEastAsia" w:eastAsiaTheme="majorEastAsia" w:hAnsiTheme="majorEastAsia"/>
                <w:szCs w:val="21"/>
              </w:rPr>
              <w:t xml:space="preserve">MPI_BXOR            </w:t>
            </w:r>
            <w:r w:rsidR="00EF56B8">
              <w:rPr>
                <w:rFonts w:asciiTheme="majorEastAsia" w:eastAsiaTheme="majorEastAsia" w:hAnsiTheme="majorEastAsia" w:hint="eastAsia"/>
                <w:szCs w:val="21"/>
              </w:rPr>
              <w:t>ビット演算の排他的論理和</w:t>
            </w:r>
          </w:p>
          <w:p w:rsidR="00FD7E8C" w:rsidRPr="00FD7E8C" w:rsidRDefault="00FD7E8C" w:rsidP="00FD7E8C">
            <w:pPr>
              <w:rPr>
                <w:rFonts w:asciiTheme="majorEastAsia" w:eastAsiaTheme="majorEastAsia" w:hAnsiTheme="majorEastAsia"/>
                <w:szCs w:val="21"/>
              </w:rPr>
            </w:pPr>
            <w:r w:rsidRPr="00FD7E8C">
              <w:rPr>
                <w:rFonts w:asciiTheme="majorEastAsia" w:eastAsiaTheme="majorEastAsia" w:hAnsiTheme="majorEastAsia"/>
                <w:szCs w:val="21"/>
              </w:rPr>
              <w:t xml:space="preserve">            MPI_MAXLOC</w:t>
            </w:r>
            <w:r w:rsidR="00EF56B8">
              <w:rPr>
                <w:rFonts w:asciiTheme="majorEastAsia" w:eastAsiaTheme="majorEastAsia" w:hAnsiTheme="majorEastAsia"/>
                <w:szCs w:val="21"/>
              </w:rPr>
              <w:t xml:space="preserve">          </w:t>
            </w:r>
            <w:r w:rsidR="00EF56B8">
              <w:rPr>
                <w:rFonts w:asciiTheme="majorEastAsia" w:eastAsiaTheme="majorEastAsia" w:hAnsiTheme="majorEastAsia" w:hint="eastAsia"/>
                <w:szCs w:val="21"/>
              </w:rPr>
              <w:t>最大値と位置</w:t>
            </w:r>
          </w:p>
          <w:p w:rsidR="00FD7E8C" w:rsidRPr="00C861BF" w:rsidRDefault="00FD7E8C" w:rsidP="00EF56B8">
            <w:pPr>
              <w:rPr>
                <w:rFonts w:asciiTheme="majorEastAsia" w:eastAsiaTheme="majorEastAsia" w:hAnsiTheme="majorEastAsia"/>
                <w:szCs w:val="21"/>
              </w:rPr>
            </w:pPr>
            <w:r w:rsidRPr="00FD7E8C">
              <w:rPr>
                <w:rFonts w:asciiTheme="majorEastAsia" w:eastAsiaTheme="majorEastAsia" w:hAnsiTheme="majorEastAsia"/>
                <w:szCs w:val="21"/>
              </w:rPr>
              <w:t xml:space="preserve">            MPI_MINLOC          </w:t>
            </w:r>
            <w:r w:rsidR="00EF56B8">
              <w:rPr>
                <w:rFonts w:asciiTheme="majorEastAsia" w:eastAsiaTheme="majorEastAsia" w:hAnsiTheme="majorEastAsia" w:hint="eastAsia"/>
                <w:szCs w:val="21"/>
              </w:rPr>
              <w:t>最大値と位置</w:t>
            </w:r>
          </w:p>
        </w:tc>
        <w:tc>
          <w:tcPr>
            <w:tcW w:w="851" w:type="dxa"/>
            <w:vMerge/>
            <w:tcMar>
              <w:top w:w="100" w:type="dxa"/>
              <w:left w:w="100" w:type="dxa"/>
              <w:bottom w:w="100" w:type="dxa"/>
              <w:right w:w="100" w:type="dxa"/>
            </w:tcMar>
          </w:tcPr>
          <w:p w:rsidR="00FD7E8C" w:rsidRPr="00C861BF" w:rsidRDefault="00FD7E8C" w:rsidP="00663E01">
            <w:pPr>
              <w:rPr>
                <w:rFonts w:asciiTheme="majorEastAsia" w:eastAsiaTheme="majorEastAsia" w:hAnsiTheme="majorEastAsia"/>
                <w:b/>
                <w:szCs w:val="21"/>
              </w:rPr>
            </w:pPr>
          </w:p>
        </w:tc>
      </w:tr>
      <w:tr w:rsidR="00FD7E8C" w:rsidRPr="00371914" w:rsidTr="00663E01">
        <w:tc>
          <w:tcPr>
            <w:tcW w:w="7521" w:type="dxa"/>
            <w:tcMar>
              <w:top w:w="100" w:type="dxa"/>
              <w:left w:w="100" w:type="dxa"/>
              <w:bottom w:w="100" w:type="dxa"/>
              <w:right w:w="100" w:type="dxa"/>
            </w:tcMar>
          </w:tcPr>
          <w:p w:rsidR="00FD7E8C" w:rsidRDefault="00FD7E8C" w:rsidP="00663E01">
            <w:pPr>
              <w:rPr>
                <w:rFonts w:asciiTheme="majorEastAsia" w:eastAsiaTheme="majorEastAsia" w:hAnsiTheme="majorEastAsia"/>
                <w:szCs w:val="21"/>
              </w:rPr>
            </w:pPr>
            <w:r>
              <w:rPr>
                <w:rFonts w:asciiTheme="majorEastAsia" w:eastAsiaTheme="majorEastAsia" w:hAnsiTheme="majorEastAsia" w:hint="eastAsia"/>
                <w:szCs w:val="21"/>
              </w:rPr>
              <w:t>int root</w:t>
            </w:r>
          </w:p>
          <w:p w:rsidR="00FD7E8C" w:rsidRPr="00C861BF" w:rsidRDefault="00FD7E8C" w:rsidP="00663E01">
            <w:pPr>
              <w:rPr>
                <w:rFonts w:asciiTheme="majorEastAsia" w:eastAsiaTheme="majorEastAsia" w:hAnsiTheme="majorEastAsia"/>
                <w:szCs w:val="21"/>
              </w:rPr>
            </w:pPr>
            <w:r>
              <w:rPr>
                <w:rFonts w:asciiTheme="majorEastAsia" w:eastAsiaTheme="majorEastAsia" w:hAnsiTheme="majorEastAsia" w:hint="eastAsia"/>
                <w:szCs w:val="21"/>
              </w:rPr>
              <w:t xml:space="preserve">　</w:t>
            </w:r>
            <w:r w:rsidR="003C535E">
              <w:rPr>
                <w:rFonts w:asciiTheme="majorEastAsia" w:eastAsiaTheme="majorEastAsia" w:hAnsiTheme="majorEastAsia" w:hint="eastAsia"/>
                <w:szCs w:val="21"/>
              </w:rPr>
              <w:t>受信プロセスのランク</w:t>
            </w:r>
          </w:p>
        </w:tc>
        <w:tc>
          <w:tcPr>
            <w:tcW w:w="851" w:type="dxa"/>
            <w:vMerge/>
            <w:tcMar>
              <w:top w:w="100" w:type="dxa"/>
              <w:left w:w="100" w:type="dxa"/>
              <w:bottom w:w="100" w:type="dxa"/>
              <w:right w:w="100" w:type="dxa"/>
            </w:tcMar>
          </w:tcPr>
          <w:p w:rsidR="00FD7E8C" w:rsidRPr="00C861BF" w:rsidRDefault="00FD7E8C" w:rsidP="00663E01">
            <w:pPr>
              <w:rPr>
                <w:rFonts w:asciiTheme="majorEastAsia" w:eastAsiaTheme="majorEastAsia" w:hAnsiTheme="majorEastAsia"/>
                <w:b/>
                <w:szCs w:val="21"/>
              </w:rPr>
            </w:pPr>
          </w:p>
        </w:tc>
      </w:tr>
      <w:tr w:rsidR="00663E01" w:rsidRPr="00371914" w:rsidTr="00663E01">
        <w:tc>
          <w:tcPr>
            <w:tcW w:w="7521" w:type="dxa"/>
            <w:tcMar>
              <w:top w:w="100" w:type="dxa"/>
              <w:left w:w="100" w:type="dxa"/>
              <w:bottom w:w="100" w:type="dxa"/>
              <w:right w:w="100" w:type="dxa"/>
            </w:tcMar>
          </w:tcPr>
          <w:p w:rsidR="00663E01" w:rsidRDefault="00FD7E8C" w:rsidP="00663E01">
            <w:pPr>
              <w:rPr>
                <w:rFonts w:asciiTheme="majorEastAsia" w:eastAsiaTheme="majorEastAsia" w:hAnsiTheme="majorEastAsia"/>
                <w:szCs w:val="21"/>
              </w:rPr>
            </w:pPr>
            <w:r>
              <w:rPr>
                <w:rFonts w:asciiTheme="majorEastAsia" w:eastAsiaTheme="majorEastAsia" w:hAnsiTheme="majorEastAsia" w:hint="eastAsia"/>
                <w:szCs w:val="21"/>
              </w:rPr>
              <w:t>MPI_Comm comm</w:t>
            </w:r>
          </w:p>
          <w:p w:rsidR="00FD7E8C" w:rsidRPr="00C861BF" w:rsidRDefault="00FD7E8C" w:rsidP="00663E01">
            <w:pPr>
              <w:rPr>
                <w:rFonts w:asciiTheme="majorEastAsia" w:eastAsiaTheme="majorEastAsia" w:hAnsiTheme="majorEastAsia"/>
                <w:szCs w:val="21"/>
              </w:rPr>
            </w:pPr>
            <w:r>
              <w:rPr>
                <w:rFonts w:asciiTheme="majorEastAsia" w:eastAsiaTheme="majorEastAsia" w:hAnsiTheme="majorEastAsia" w:hint="eastAsia"/>
                <w:szCs w:val="21"/>
              </w:rPr>
              <w:t xml:space="preserve">　</w:t>
            </w:r>
            <w:r w:rsidR="003C535E">
              <w:rPr>
                <w:rFonts w:asciiTheme="majorEastAsia" w:eastAsiaTheme="majorEastAsia" w:hAnsiTheme="majorEastAsia" w:hint="eastAsia"/>
                <w:szCs w:val="21"/>
              </w:rPr>
              <w:t>コミュニケータ</w:t>
            </w:r>
          </w:p>
        </w:tc>
        <w:tc>
          <w:tcPr>
            <w:tcW w:w="851" w:type="dxa"/>
            <w:vMerge/>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p>
        </w:tc>
      </w:tr>
      <w:tr w:rsidR="00663E01" w:rsidRPr="00371914" w:rsidTr="00663E01">
        <w:tc>
          <w:tcPr>
            <w:tcW w:w="7521" w:type="dxa"/>
            <w:tcMar>
              <w:top w:w="100" w:type="dxa"/>
              <w:left w:w="100" w:type="dxa"/>
              <w:bottom w:w="100" w:type="dxa"/>
              <w:right w:w="100" w:type="dxa"/>
            </w:tcMar>
          </w:tcPr>
          <w:p w:rsidR="00663E01" w:rsidRDefault="00663E01" w:rsidP="00663E01">
            <w:pPr>
              <w:rPr>
                <w:rFonts w:asciiTheme="majorEastAsia" w:eastAsiaTheme="majorEastAsia" w:hAnsiTheme="majorEastAsia"/>
                <w:szCs w:val="21"/>
              </w:rPr>
            </w:pPr>
            <w:r>
              <w:rPr>
                <w:rFonts w:asciiTheme="majorEastAsia" w:eastAsiaTheme="majorEastAsia" w:hAnsiTheme="majorEastAsia"/>
                <w:szCs w:val="21"/>
              </w:rPr>
              <w:t>MPI_SUCCESS</w:t>
            </w:r>
          </w:p>
          <w:p w:rsidR="00663E01" w:rsidRPr="00C861BF" w:rsidRDefault="00663E01" w:rsidP="00663E01">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成功</w:t>
            </w:r>
          </w:p>
        </w:tc>
        <w:tc>
          <w:tcPr>
            <w:tcW w:w="851" w:type="dxa"/>
            <w:vMerge w:val="restart"/>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r w:rsidRPr="00C861BF">
              <w:rPr>
                <w:rFonts w:asciiTheme="majorEastAsia" w:eastAsiaTheme="majorEastAsia" w:hAnsiTheme="majorEastAsia"/>
                <w:b/>
                <w:szCs w:val="21"/>
              </w:rPr>
              <w:t>戻り値</w:t>
            </w:r>
          </w:p>
          <w:p w:rsidR="00663E01" w:rsidRPr="00C861BF" w:rsidRDefault="00663E01" w:rsidP="00663E01">
            <w:pPr>
              <w:rPr>
                <w:rFonts w:asciiTheme="majorEastAsia" w:eastAsiaTheme="majorEastAsia" w:hAnsiTheme="majorEastAsia"/>
                <w:szCs w:val="21"/>
              </w:rPr>
            </w:pPr>
          </w:p>
        </w:tc>
      </w:tr>
      <w:tr w:rsidR="00663E01" w:rsidRPr="00371914" w:rsidTr="00663E01">
        <w:tc>
          <w:tcPr>
            <w:tcW w:w="7521" w:type="dxa"/>
            <w:tcMar>
              <w:top w:w="100" w:type="dxa"/>
              <w:left w:w="100" w:type="dxa"/>
              <w:bottom w:w="100" w:type="dxa"/>
              <w:right w:w="100" w:type="dxa"/>
            </w:tcMar>
          </w:tcPr>
          <w:p w:rsidR="00663E01" w:rsidRDefault="00663E01" w:rsidP="00663E01">
            <w:pPr>
              <w:rPr>
                <w:rFonts w:asciiTheme="majorEastAsia" w:eastAsiaTheme="majorEastAsia" w:hAnsiTheme="majorEastAsia"/>
                <w:szCs w:val="21"/>
              </w:rPr>
            </w:pPr>
            <w:r w:rsidRPr="00C861BF">
              <w:rPr>
                <w:rFonts w:asciiTheme="majorEastAsia" w:eastAsiaTheme="majorEastAsia" w:hAnsiTheme="majorEastAsia"/>
                <w:szCs w:val="21"/>
              </w:rPr>
              <w:t>MPI_SUCCESS以外</w:t>
            </w:r>
          </w:p>
          <w:p w:rsidR="00663E01" w:rsidRPr="00C861BF" w:rsidRDefault="00663E01" w:rsidP="00663E01">
            <w:pPr>
              <w:ind w:firstLineChars="100" w:firstLine="210"/>
              <w:rPr>
                <w:rFonts w:asciiTheme="majorEastAsia" w:eastAsiaTheme="majorEastAsia" w:hAnsiTheme="majorEastAsia"/>
                <w:szCs w:val="21"/>
              </w:rPr>
            </w:pPr>
            <w:r w:rsidRPr="00C861BF">
              <w:rPr>
                <w:rFonts w:asciiTheme="majorEastAsia" w:eastAsiaTheme="majorEastAsia" w:hAnsiTheme="majorEastAsia"/>
                <w:szCs w:val="21"/>
              </w:rPr>
              <w:t>失敗</w:t>
            </w:r>
          </w:p>
        </w:tc>
        <w:tc>
          <w:tcPr>
            <w:tcW w:w="851" w:type="dxa"/>
            <w:vMerge/>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p>
        </w:tc>
      </w:tr>
      <w:tr w:rsidR="00663E01" w:rsidRPr="00371914" w:rsidTr="00663E01">
        <w:trPr>
          <w:trHeight w:val="20"/>
        </w:trPr>
        <w:tc>
          <w:tcPr>
            <w:tcW w:w="7521" w:type="dxa"/>
            <w:tcMar>
              <w:top w:w="100" w:type="dxa"/>
              <w:left w:w="100" w:type="dxa"/>
              <w:bottom w:w="100" w:type="dxa"/>
              <w:right w:w="100" w:type="dxa"/>
            </w:tcMar>
          </w:tcPr>
          <w:p w:rsidR="003C535E" w:rsidRDefault="003C535E" w:rsidP="00663E01">
            <w:pPr>
              <w:rPr>
                <w:rFonts w:asciiTheme="majorEastAsia" w:eastAsiaTheme="majorEastAsia" w:hAnsiTheme="majorEastAsia"/>
                <w:szCs w:val="21"/>
              </w:rPr>
            </w:pPr>
            <w:r>
              <w:rPr>
                <w:rFonts w:asciiTheme="majorEastAsia" w:eastAsiaTheme="majorEastAsia" w:hAnsiTheme="majorEastAsia" w:hint="eastAsia"/>
                <w:szCs w:val="21"/>
              </w:rPr>
              <w:t>全プロセスのデータに演算opを行い、結果をrootプロセスのバッファに格納する。</w:t>
            </w:r>
          </w:p>
          <w:p w:rsidR="00663E01" w:rsidRDefault="003C535E" w:rsidP="00663E01">
            <w:pPr>
              <w:rPr>
                <w:rFonts w:asciiTheme="majorEastAsia" w:eastAsiaTheme="majorEastAsia" w:hAnsiTheme="majorEastAsia"/>
                <w:szCs w:val="21"/>
              </w:rPr>
            </w:pPr>
            <w:r>
              <w:rPr>
                <w:rFonts w:asciiTheme="majorEastAsia" w:eastAsiaTheme="majorEastAsia" w:hAnsiTheme="majorEastAsia" w:hint="eastAsia"/>
                <w:szCs w:val="21"/>
              </w:rPr>
              <w:t>全プロセスのsendbuf[i]に演算opを行った結果をrecvbuf[i]へ格納する。</w:t>
            </w:r>
          </w:p>
          <w:p w:rsidR="003C535E" w:rsidRDefault="003C535E" w:rsidP="003C535E">
            <w:pPr>
              <w:rPr>
                <w:rFonts w:asciiTheme="majorEastAsia" w:eastAsiaTheme="majorEastAsia" w:hAnsiTheme="majorEastAsia"/>
                <w:szCs w:val="21"/>
              </w:rPr>
            </w:pPr>
            <w:r>
              <w:rPr>
                <w:rFonts w:asciiTheme="majorEastAsia" w:eastAsiaTheme="majorEastAsia" w:hAnsiTheme="majorEastAsia" w:hint="eastAsia"/>
                <w:szCs w:val="21"/>
              </w:rPr>
              <w:t>例) データ数2、プロセス数3、op:MPI_SUM</w:t>
            </w:r>
            <w:r w:rsidR="00A30712">
              <w:rPr>
                <w:rFonts w:asciiTheme="majorEastAsia" w:eastAsiaTheme="majorEastAsia" w:hAnsiTheme="majorEastAsia" w:hint="eastAsia"/>
                <w:szCs w:val="21"/>
              </w:rPr>
              <w:t>の場合</w:t>
            </w:r>
          </w:p>
          <w:p w:rsidR="003C535E" w:rsidRDefault="003C535E" w:rsidP="003C535E">
            <w:pPr>
              <w:rPr>
                <w:rFonts w:asciiTheme="majorEastAsia" w:eastAsiaTheme="majorEastAsia" w:hAnsiTheme="majorEastAsia"/>
                <w:szCs w:val="21"/>
              </w:rPr>
            </w:pPr>
            <w:r>
              <w:rPr>
                <w:rFonts w:asciiTheme="majorEastAsia" w:eastAsiaTheme="majorEastAsia" w:hAnsiTheme="majorEastAsia" w:hint="eastAsia"/>
                <w:szCs w:val="21"/>
              </w:rPr>
              <w:t xml:space="preserve">　recvbuf[0] = (プロセス0の)sendbuf[0]+(プロセス1の)sendbuf[0]+(プロ</w:t>
            </w:r>
            <w:r>
              <w:rPr>
                <w:rFonts w:asciiTheme="majorEastAsia" w:eastAsiaTheme="majorEastAsia" w:hAnsiTheme="majorEastAsia" w:hint="eastAsia"/>
                <w:szCs w:val="21"/>
              </w:rPr>
              <w:lastRenderedPageBreak/>
              <w:t>セス2の)sendbuf[0];</w:t>
            </w:r>
          </w:p>
          <w:p w:rsidR="003C535E" w:rsidRPr="00C861BF" w:rsidRDefault="003C535E" w:rsidP="003C535E">
            <w:pPr>
              <w:rPr>
                <w:rFonts w:asciiTheme="majorEastAsia" w:eastAsiaTheme="majorEastAsia" w:hAnsiTheme="majorEastAsia"/>
                <w:szCs w:val="21"/>
              </w:rPr>
            </w:pPr>
            <w:r>
              <w:rPr>
                <w:rFonts w:asciiTheme="majorEastAsia" w:eastAsiaTheme="majorEastAsia" w:hAnsiTheme="majorEastAsia" w:hint="eastAsia"/>
                <w:szCs w:val="21"/>
              </w:rPr>
              <w:t xml:space="preserve">　recvbuf[1] = (プロセス0の)sendbuf[1]+(プロセス1の)sendbuf[1]+(プロセス2の)sendbuf[1];</w:t>
            </w:r>
          </w:p>
        </w:tc>
        <w:tc>
          <w:tcPr>
            <w:tcW w:w="851" w:type="dxa"/>
            <w:tcMar>
              <w:top w:w="100" w:type="dxa"/>
              <w:left w:w="100" w:type="dxa"/>
              <w:bottom w:w="100" w:type="dxa"/>
              <w:right w:w="100" w:type="dxa"/>
            </w:tcMar>
          </w:tcPr>
          <w:p w:rsidR="00663E01" w:rsidRPr="00C861BF" w:rsidRDefault="00663E01" w:rsidP="00663E01">
            <w:pPr>
              <w:rPr>
                <w:rFonts w:asciiTheme="majorEastAsia" w:eastAsiaTheme="majorEastAsia" w:hAnsiTheme="majorEastAsia"/>
                <w:b/>
                <w:szCs w:val="21"/>
              </w:rPr>
            </w:pPr>
            <w:r w:rsidRPr="00C861BF">
              <w:rPr>
                <w:rFonts w:asciiTheme="majorEastAsia" w:eastAsiaTheme="majorEastAsia" w:hAnsiTheme="majorEastAsia" w:hint="eastAsia"/>
                <w:b/>
                <w:szCs w:val="21"/>
              </w:rPr>
              <w:lastRenderedPageBreak/>
              <w:t>機能</w:t>
            </w:r>
          </w:p>
        </w:tc>
      </w:tr>
    </w:tbl>
    <w:p w:rsidR="00663E01" w:rsidRDefault="00663E01" w:rsidP="0087473C"/>
    <w:p w:rsidR="00C24B92" w:rsidRDefault="00C24B92" w:rsidP="0087473C"/>
    <w:p w:rsidR="0087473C" w:rsidRDefault="0087473C" w:rsidP="0087473C">
      <w:pPr>
        <w:pStyle w:val="3"/>
        <w:ind w:left="840"/>
      </w:pPr>
      <w:bookmarkStart w:id="44" w:name="_Toc381439053"/>
      <w:r>
        <w:rPr>
          <w:rFonts w:hint="eastAsia"/>
        </w:rPr>
        <w:t xml:space="preserve">3.4.5 </w:t>
      </w:r>
      <w:r>
        <w:rPr>
          <w:rFonts w:hint="eastAsia"/>
        </w:rPr>
        <w:t>データ</w:t>
      </w:r>
      <w:r w:rsidR="00C24B92">
        <w:rPr>
          <w:rFonts w:hint="eastAsia"/>
        </w:rPr>
        <w:t>型</w:t>
      </w:r>
      <w:bookmarkEnd w:id="44"/>
    </w:p>
    <w:p w:rsidR="0021549A" w:rsidRPr="0021549A" w:rsidRDefault="0021549A" w:rsidP="0021549A"/>
    <w:p w:rsidR="0087473C" w:rsidRDefault="0087473C" w:rsidP="0087473C">
      <w:pPr>
        <w:rPr>
          <w:b/>
        </w:rPr>
      </w:pPr>
      <w:r w:rsidRPr="00371914">
        <w:rPr>
          <w:b/>
        </w:rPr>
        <w:t>MPI_Comm</w:t>
      </w:r>
    </w:p>
    <w:p w:rsidR="007A529D" w:rsidRPr="00371914" w:rsidRDefault="007A529D" w:rsidP="0087473C"/>
    <w:p w:rsidR="00A30712" w:rsidRDefault="00A30712" w:rsidP="00B01E08">
      <w:pPr>
        <w:ind w:leftChars="202" w:left="424"/>
      </w:pPr>
      <w:r>
        <w:rPr>
          <w:rFonts w:hint="eastAsia"/>
        </w:rPr>
        <w:t>MPI_Comm</w:t>
      </w:r>
      <w:r>
        <w:rPr>
          <w:rFonts w:hint="eastAsia"/>
        </w:rPr>
        <w:t>はプロセスのグループ</w:t>
      </w:r>
      <w:r w:rsidR="00A77161">
        <w:rPr>
          <w:rFonts w:hint="eastAsia"/>
        </w:rPr>
        <w:t>(</w:t>
      </w:r>
      <w:r w:rsidR="00A77161">
        <w:rPr>
          <w:rFonts w:hint="eastAsia"/>
        </w:rPr>
        <w:t>コミュニケータ</w:t>
      </w:r>
      <w:r w:rsidR="00A77161">
        <w:rPr>
          <w:rFonts w:hint="eastAsia"/>
        </w:rPr>
        <w:t>)</w:t>
      </w:r>
      <w:r>
        <w:rPr>
          <w:rFonts w:hint="eastAsia"/>
        </w:rPr>
        <w:t>を表します。</w:t>
      </w:r>
    </w:p>
    <w:p w:rsidR="00A30712" w:rsidRDefault="00A30712" w:rsidP="00EB4891">
      <w:pPr>
        <w:ind w:leftChars="202" w:left="424"/>
      </w:pPr>
      <w:r w:rsidRPr="00371914">
        <w:t>mpirun</w:t>
      </w:r>
      <w:r w:rsidRPr="00371914">
        <w:t>で実行された全プロセスが所属するグループ</w:t>
      </w:r>
      <w:r>
        <w:rPr>
          <w:rFonts w:hint="eastAsia"/>
        </w:rPr>
        <w:t>は</w:t>
      </w:r>
      <w:r w:rsidR="0087473C" w:rsidRPr="00371914">
        <w:t>MPI_COMM_WORLD</w:t>
      </w:r>
      <w:r>
        <w:rPr>
          <w:rFonts w:hint="eastAsia"/>
        </w:rPr>
        <w:t>となります。</w:t>
      </w:r>
    </w:p>
    <w:p w:rsidR="001D4DC0" w:rsidRDefault="001D4DC0" w:rsidP="00EB4891">
      <w:pPr>
        <w:ind w:leftChars="202" w:left="424"/>
      </w:pPr>
      <w:r>
        <w:rPr>
          <w:rFonts w:hint="eastAsia"/>
        </w:rPr>
        <w:t>MPI_Comm_split()</w:t>
      </w:r>
      <w:r w:rsidR="0064241C">
        <w:rPr>
          <w:rFonts w:hint="eastAsia"/>
        </w:rPr>
        <w:t>などで、新たなコミュニケ―タ</w:t>
      </w:r>
      <w:r>
        <w:rPr>
          <w:rFonts w:hint="eastAsia"/>
        </w:rPr>
        <w:t>を作成することができます。</w:t>
      </w:r>
    </w:p>
    <w:p w:rsidR="001D4DC0" w:rsidRPr="006E1AD4" w:rsidRDefault="001D4DC0" w:rsidP="00EB4891">
      <w:pPr>
        <w:ind w:leftChars="202" w:left="424"/>
      </w:pPr>
    </w:p>
    <w:p w:rsidR="001D4DC0" w:rsidRPr="001D4DC0" w:rsidRDefault="001D4DC0" w:rsidP="001D4DC0">
      <w:pPr>
        <w:ind w:leftChars="405" w:left="850"/>
        <w:rPr>
          <w:rFonts w:asciiTheme="majorEastAsia" w:eastAsiaTheme="majorEastAsia" w:hAnsiTheme="majorEastAsia"/>
        </w:rPr>
      </w:pPr>
      <w:r w:rsidRPr="001D4DC0">
        <w:rPr>
          <w:rFonts w:asciiTheme="majorEastAsia" w:eastAsiaTheme="majorEastAsia" w:hAnsiTheme="majorEastAsia"/>
        </w:rPr>
        <w:t>int MPI_Comm_split(MPI_Comm comm, int color, int key,</w:t>
      </w:r>
    </w:p>
    <w:p w:rsidR="001D4DC0" w:rsidRPr="001D4DC0" w:rsidRDefault="001D4DC0" w:rsidP="001D4DC0">
      <w:pPr>
        <w:ind w:leftChars="405" w:left="850"/>
        <w:rPr>
          <w:rFonts w:asciiTheme="majorEastAsia" w:eastAsiaTheme="majorEastAsia" w:hAnsiTheme="majorEastAsia"/>
        </w:rPr>
      </w:pPr>
      <w:r w:rsidRPr="001D4DC0">
        <w:rPr>
          <w:rFonts w:asciiTheme="majorEastAsia" w:eastAsiaTheme="majorEastAsia" w:hAnsiTheme="majorEastAsia"/>
        </w:rPr>
        <w:t xml:space="preserve">            MPI_Comm *newcomm)</w:t>
      </w:r>
    </w:p>
    <w:p w:rsidR="0087473C" w:rsidRPr="00EB4891" w:rsidRDefault="0087473C" w:rsidP="0087473C"/>
    <w:p w:rsidR="0087473C" w:rsidRDefault="0087473C" w:rsidP="0087473C">
      <w:pPr>
        <w:rPr>
          <w:b/>
        </w:rPr>
      </w:pPr>
      <w:r w:rsidRPr="00371914">
        <w:rPr>
          <w:b/>
        </w:rPr>
        <w:t>MPI_Datatype</w:t>
      </w:r>
    </w:p>
    <w:p w:rsidR="007A529D" w:rsidRPr="00371914" w:rsidRDefault="007A529D" w:rsidP="0087473C"/>
    <w:p w:rsidR="0087473C" w:rsidRPr="00371914" w:rsidRDefault="0087473C" w:rsidP="00B01E08">
      <w:pPr>
        <w:ind w:leftChars="202" w:left="424"/>
      </w:pPr>
      <w:r w:rsidRPr="00371914">
        <w:t>MPI_Datatype</w:t>
      </w:r>
      <w:r w:rsidR="00292C7E">
        <w:t>は</w:t>
      </w:r>
      <w:r w:rsidR="00292C7E">
        <w:rPr>
          <w:rFonts w:hint="eastAsia"/>
        </w:rPr>
        <w:t>通信する</w:t>
      </w:r>
      <w:r w:rsidR="00292C7E">
        <w:t>データの</w:t>
      </w:r>
      <w:r w:rsidR="00292C7E">
        <w:rPr>
          <w:rFonts w:hint="eastAsia"/>
        </w:rPr>
        <w:t>型</w:t>
      </w:r>
      <w:r w:rsidRPr="00371914">
        <w:t>を表します。</w:t>
      </w:r>
    </w:p>
    <w:p w:rsidR="00663E01" w:rsidRDefault="00860ABF" w:rsidP="00B01E08">
      <w:pPr>
        <w:ind w:leftChars="202" w:left="424"/>
      </w:pPr>
      <w:bookmarkStart w:id="45" w:name="OLE_LINK9"/>
      <w:bookmarkStart w:id="46" w:name="OLE_LINK10"/>
      <w:r>
        <w:rPr>
          <w:rFonts w:hint="eastAsia"/>
        </w:rPr>
        <w:t>よく使う</w:t>
      </w:r>
      <w:r>
        <w:rPr>
          <w:rFonts w:hint="eastAsia"/>
        </w:rPr>
        <w:t>MPI_Datatype</w:t>
      </w:r>
      <w:r>
        <w:rPr>
          <w:rFonts w:hint="eastAsia"/>
        </w:rPr>
        <w:t>を記します。</w:t>
      </w:r>
    </w:p>
    <w:p w:rsidR="00860ABF" w:rsidRDefault="00860ABF" w:rsidP="00B01E08">
      <w:pPr>
        <w:ind w:leftChars="202" w:left="424"/>
      </w:pPr>
    </w:p>
    <w:p w:rsidR="00EB4891" w:rsidRDefault="00EB4891" w:rsidP="00AA7010">
      <w:pPr>
        <w:jc w:val="center"/>
        <w:rPr>
          <w:b/>
        </w:rPr>
      </w:pPr>
      <w:r w:rsidRPr="00EB4891">
        <w:rPr>
          <w:rFonts w:hint="eastAsia"/>
          <w:b/>
        </w:rPr>
        <w:t>表</w:t>
      </w:r>
      <w:r w:rsidRPr="00EB4891">
        <w:rPr>
          <w:rFonts w:hint="eastAsia"/>
          <w:b/>
        </w:rPr>
        <w:t xml:space="preserve">2 </w:t>
      </w:r>
      <w:r w:rsidR="00854BA3">
        <w:rPr>
          <w:rFonts w:hint="eastAsia"/>
          <w:b/>
        </w:rPr>
        <w:t>よく使う</w:t>
      </w:r>
      <w:r>
        <w:rPr>
          <w:rFonts w:hint="eastAsia"/>
          <w:b/>
        </w:rPr>
        <w:t>MPI_Datatype</w:t>
      </w:r>
    </w:p>
    <w:p w:rsidR="00EB4891" w:rsidRPr="00EB4891" w:rsidRDefault="00EB4891" w:rsidP="00EB4891">
      <w:pPr>
        <w:ind w:leftChars="202" w:left="424"/>
        <w:jc w:val="center"/>
        <w:rPr>
          <w:b/>
        </w:rPr>
      </w:pPr>
    </w:p>
    <w:tbl>
      <w:tblPr>
        <w:tblStyle w:val="af"/>
        <w:tblW w:w="0" w:type="auto"/>
        <w:jc w:val="center"/>
        <w:tblInd w:w="2165" w:type="dxa"/>
        <w:tblLook w:val="04A0"/>
      </w:tblPr>
      <w:tblGrid>
        <w:gridCol w:w="1629"/>
        <w:gridCol w:w="1880"/>
      </w:tblGrid>
      <w:tr w:rsidR="00EB4891" w:rsidTr="00F72998">
        <w:trPr>
          <w:jc w:val="center"/>
        </w:trPr>
        <w:tc>
          <w:tcPr>
            <w:tcW w:w="1629" w:type="dxa"/>
            <w:shd w:val="clear" w:color="auto" w:fill="C6D9F1" w:themeFill="text2" w:themeFillTint="33"/>
          </w:tcPr>
          <w:p w:rsidR="00EB4891" w:rsidRPr="00EB4891" w:rsidRDefault="00EB4891" w:rsidP="00B01E08">
            <w:pPr>
              <w:rPr>
                <w:rFonts w:asciiTheme="majorEastAsia" w:eastAsiaTheme="majorEastAsia" w:hAnsiTheme="majorEastAsia"/>
                <w:b/>
              </w:rPr>
            </w:pPr>
            <w:r w:rsidRPr="00EB4891">
              <w:rPr>
                <w:rFonts w:asciiTheme="majorEastAsia" w:eastAsiaTheme="majorEastAsia" w:hAnsiTheme="majorEastAsia" w:hint="eastAsia"/>
                <w:b/>
              </w:rPr>
              <w:t>MPI_Datatype</w:t>
            </w:r>
          </w:p>
        </w:tc>
        <w:tc>
          <w:tcPr>
            <w:tcW w:w="1880" w:type="dxa"/>
            <w:shd w:val="clear" w:color="auto" w:fill="C6D9F1" w:themeFill="text2" w:themeFillTint="33"/>
          </w:tcPr>
          <w:p w:rsidR="00EB4891" w:rsidRPr="00EB4891" w:rsidRDefault="00EB4891" w:rsidP="00B01E08">
            <w:pPr>
              <w:rPr>
                <w:rFonts w:asciiTheme="majorEastAsia" w:eastAsiaTheme="majorEastAsia" w:hAnsiTheme="majorEastAsia"/>
                <w:b/>
              </w:rPr>
            </w:pPr>
            <w:r w:rsidRPr="00EB4891">
              <w:rPr>
                <w:rFonts w:asciiTheme="majorEastAsia" w:eastAsiaTheme="majorEastAsia" w:hAnsiTheme="majorEastAsia" w:hint="eastAsia"/>
                <w:b/>
              </w:rPr>
              <w:t>C言語の型</w:t>
            </w:r>
          </w:p>
        </w:tc>
      </w:tr>
      <w:tr w:rsidR="00EB4891" w:rsidTr="00F72998">
        <w:trPr>
          <w:jc w:val="center"/>
        </w:trPr>
        <w:tc>
          <w:tcPr>
            <w:tcW w:w="1629" w:type="dxa"/>
          </w:tcPr>
          <w:p w:rsidR="00EB4891" w:rsidRPr="00EB4891" w:rsidRDefault="00EB4891" w:rsidP="00B01E08">
            <w:pPr>
              <w:rPr>
                <w:rFonts w:asciiTheme="majorEastAsia" w:eastAsiaTheme="majorEastAsia" w:hAnsiTheme="majorEastAsia"/>
              </w:rPr>
            </w:pPr>
            <w:r>
              <w:rPr>
                <w:rFonts w:asciiTheme="majorEastAsia" w:eastAsiaTheme="majorEastAsia" w:hAnsiTheme="majorEastAsia" w:hint="eastAsia"/>
              </w:rPr>
              <w:t>MPI_CHAR</w:t>
            </w:r>
          </w:p>
        </w:tc>
        <w:tc>
          <w:tcPr>
            <w:tcW w:w="1880" w:type="dxa"/>
          </w:tcPr>
          <w:p w:rsidR="00EB4891" w:rsidRPr="00EB4891" w:rsidRDefault="00EB4891" w:rsidP="00B01E08">
            <w:pPr>
              <w:rPr>
                <w:rFonts w:asciiTheme="majorEastAsia" w:eastAsiaTheme="majorEastAsia" w:hAnsiTheme="majorEastAsia"/>
              </w:rPr>
            </w:pPr>
            <w:r>
              <w:rPr>
                <w:rFonts w:asciiTheme="majorEastAsia" w:eastAsiaTheme="majorEastAsia" w:hAnsiTheme="majorEastAsia" w:hint="eastAsia"/>
              </w:rPr>
              <w:t>signed char</w:t>
            </w:r>
          </w:p>
        </w:tc>
      </w:tr>
      <w:tr w:rsidR="00EB4891" w:rsidTr="00F72998">
        <w:trPr>
          <w:jc w:val="center"/>
        </w:trPr>
        <w:tc>
          <w:tcPr>
            <w:tcW w:w="1629" w:type="dxa"/>
          </w:tcPr>
          <w:p w:rsidR="00EB4891" w:rsidRPr="00EB4891" w:rsidRDefault="00EB4891" w:rsidP="00B01E08">
            <w:pPr>
              <w:rPr>
                <w:rFonts w:asciiTheme="majorEastAsia" w:eastAsiaTheme="majorEastAsia" w:hAnsiTheme="majorEastAsia"/>
              </w:rPr>
            </w:pPr>
            <w:r>
              <w:rPr>
                <w:rFonts w:asciiTheme="majorEastAsia" w:eastAsiaTheme="majorEastAsia" w:hAnsiTheme="majorEastAsia" w:hint="eastAsia"/>
              </w:rPr>
              <w:t>MPI_SHORT</w:t>
            </w:r>
          </w:p>
        </w:tc>
        <w:tc>
          <w:tcPr>
            <w:tcW w:w="1880" w:type="dxa"/>
          </w:tcPr>
          <w:p w:rsidR="00EB4891" w:rsidRPr="00EB4891" w:rsidRDefault="00EB4891" w:rsidP="00B01E08">
            <w:pPr>
              <w:rPr>
                <w:rFonts w:asciiTheme="majorEastAsia" w:eastAsiaTheme="majorEastAsia" w:hAnsiTheme="majorEastAsia"/>
              </w:rPr>
            </w:pPr>
            <w:r>
              <w:rPr>
                <w:rFonts w:asciiTheme="majorEastAsia" w:eastAsiaTheme="majorEastAsia" w:hAnsiTheme="majorEastAsia" w:hint="eastAsia"/>
              </w:rPr>
              <w:t>signed short int</w:t>
            </w:r>
          </w:p>
        </w:tc>
      </w:tr>
      <w:tr w:rsidR="00EB4891" w:rsidTr="00F72998">
        <w:trPr>
          <w:jc w:val="center"/>
        </w:trPr>
        <w:tc>
          <w:tcPr>
            <w:tcW w:w="1629" w:type="dxa"/>
          </w:tcPr>
          <w:p w:rsidR="00EB4891" w:rsidRPr="00EB4891" w:rsidRDefault="00EB4891" w:rsidP="00B01E08">
            <w:pPr>
              <w:rPr>
                <w:rFonts w:asciiTheme="majorEastAsia" w:eastAsiaTheme="majorEastAsia" w:hAnsiTheme="majorEastAsia"/>
              </w:rPr>
            </w:pPr>
            <w:r>
              <w:rPr>
                <w:rFonts w:asciiTheme="majorEastAsia" w:eastAsiaTheme="majorEastAsia" w:hAnsiTheme="majorEastAsia" w:hint="eastAsia"/>
              </w:rPr>
              <w:t>MPI_INT</w:t>
            </w:r>
          </w:p>
        </w:tc>
        <w:tc>
          <w:tcPr>
            <w:tcW w:w="1880" w:type="dxa"/>
          </w:tcPr>
          <w:p w:rsidR="00EB4891" w:rsidRPr="00EB4891" w:rsidRDefault="00EB4891" w:rsidP="00B01E08">
            <w:pPr>
              <w:rPr>
                <w:rFonts w:asciiTheme="majorEastAsia" w:eastAsiaTheme="majorEastAsia" w:hAnsiTheme="majorEastAsia"/>
              </w:rPr>
            </w:pPr>
            <w:r>
              <w:rPr>
                <w:rFonts w:asciiTheme="majorEastAsia" w:eastAsiaTheme="majorEastAsia" w:hAnsiTheme="majorEastAsia" w:hint="eastAsia"/>
              </w:rPr>
              <w:t>signed int</w:t>
            </w:r>
          </w:p>
        </w:tc>
      </w:tr>
      <w:tr w:rsidR="00EB4891" w:rsidTr="00F72998">
        <w:trPr>
          <w:jc w:val="center"/>
        </w:trPr>
        <w:tc>
          <w:tcPr>
            <w:tcW w:w="1629" w:type="dxa"/>
          </w:tcPr>
          <w:p w:rsidR="00EB4891" w:rsidRPr="00EB4891" w:rsidRDefault="00EB4891" w:rsidP="00B01E08">
            <w:pPr>
              <w:rPr>
                <w:rFonts w:asciiTheme="majorEastAsia" w:eastAsiaTheme="majorEastAsia" w:hAnsiTheme="majorEastAsia"/>
              </w:rPr>
            </w:pPr>
            <w:r>
              <w:rPr>
                <w:rFonts w:asciiTheme="majorEastAsia" w:eastAsiaTheme="majorEastAsia" w:hAnsiTheme="majorEastAsia" w:hint="eastAsia"/>
              </w:rPr>
              <w:t>MPI_LONG</w:t>
            </w:r>
          </w:p>
        </w:tc>
        <w:tc>
          <w:tcPr>
            <w:tcW w:w="1880" w:type="dxa"/>
          </w:tcPr>
          <w:p w:rsidR="00EB4891" w:rsidRPr="00EB4891" w:rsidRDefault="00EB4891" w:rsidP="00B01E08">
            <w:pPr>
              <w:rPr>
                <w:rFonts w:asciiTheme="majorEastAsia" w:eastAsiaTheme="majorEastAsia" w:hAnsiTheme="majorEastAsia"/>
              </w:rPr>
            </w:pPr>
            <w:r>
              <w:rPr>
                <w:rFonts w:asciiTheme="majorEastAsia" w:eastAsiaTheme="majorEastAsia" w:hAnsiTheme="majorEastAsia" w:hint="eastAsia"/>
              </w:rPr>
              <w:t>signed long int</w:t>
            </w:r>
          </w:p>
        </w:tc>
      </w:tr>
      <w:tr w:rsidR="00EB4891" w:rsidTr="00F72998">
        <w:trPr>
          <w:jc w:val="center"/>
        </w:trPr>
        <w:tc>
          <w:tcPr>
            <w:tcW w:w="1629" w:type="dxa"/>
          </w:tcPr>
          <w:p w:rsidR="00EB4891" w:rsidRPr="00EB4891" w:rsidRDefault="00EB4891" w:rsidP="00B01E08">
            <w:pPr>
              <w:rPr>
                <w:rFonts w:asciiTheme="majorEastAsia" w:eastAsiaTheme="majorEastAsia" w:hAnsiTheme="majorEastAsia"/>
              </w:rPr>
            </w:pPr>
            <w:r>
              <w:rPr>
                <w:rFonts w:asciiTheme="majorEastAsia" w:eastAsiaTheme="majorEastAsia" w:hAnsiTheme="majorEastAsia" w:hint="eastAsia"/>
              </w:rPr>
              <w:t>MPI_DOUBLE</w:t>
            </w:r>
          </w:p>
        </w:tc>
        <w:tc>
          <w:tcPr>
            <w:tcW w:w="1880" w:type="dxa"/>
          </w:tcPr>
          <w:p w:rsidR="00EB4891" w:rsidRPr="00EB4891" w:rsidRDefault="00EB4891" w:rsidP="00B01E08">
            <w:pPr>
              <w:rPr>
                <w:rFonts w:asciiTheme="majorEastAsia" w:eastAsiaTheme="majorEastAsia" w:hAnsiTheme="majorEastAsia"/>
              </w:rPr>
            </w:pPr>
            <w:r>
              <w:rPr>
                <w:rFonts w:asciiTheme="majorEastAsia" w:eastAsiaTheme="majorEastAsia" w:hAnsiTheme="majorEastAsia" w:hint="eastAsia"/>
              </w:rPr>
              <w:t>double</w:t>
            </w:r>
          </w:p>
        </w:tc>
      </w:tr>
      <w:tr w:rsidR="00EB4891" w:rsidTr="00F72998">
        <w:trPr>
          <w:jc w:val="center"/>
        </w:trPr>
        <w:tc>
          <w:tcPr>
            <w:tcW w:w="1629" w:type="dxa"/>
          </w:tcPr>
          <w:p w:rsidR="00EB4891" w:rsidRPr="00EB4891" w:rsidRDefault="00EB4891" w:rsidP="00B01E08">
            <w:pPr>
              <w:rPr>
                <w:rFonts w:asciiTheme="majorEastAsia" w:eastAsiaTheme="majorEastAsia" w:hAnsiTheme="majorEastAsia"/>
              </w:rPr>
            </w:pPr>
            <w:r>
              <w:rPr>
                <w:rFonts w:asciiTheme="majorEastAsia" w:eastAsiaTheme="majorEastAsia" w:hAnsiTheme="majorEastAsia" w:hint="eastAsia"/>
              </w:rPr>
              <w:t>MPI_Byte</w:t>
            </w:r>
          </w:p>
        </w:tc>
        <w:tc>
          <w:tcPr>
            <w:tcW w:w="1880" w:type="dxa"/>
          </w:tcPr>
          <w:p w:rsidR="00EB4891" w:rsidRPr="00EB4891" w:rsidRDefault="00EB4891" w:rsidP="00B01E08">
            <w:pPr>
              <w:rPr>
                <w:rFonts w:asciiTheme="majorEastAsia" w:eastAsiaTheme="majorEastAsia" w:hAnsiTheme="majorEastAsia"/>
              </w:rPr>
            </w:pPr>
            <w:r>
              <w:rPr>
                <w:rFonts w:asciiTheme="majorEastAsia" w:eastAsiaTheme="majorEastAsia" w:hAnsiTheme="majorEastAsia" w:hint="eastAsia"/>
              </w:rPr>
              <w:t>char</w:t>
            </w:r>
          </w:p>
        </w:tc>
      </w:tr>
    </w:tbl>
    <w:p w:rsidR="0087473C" w:rsidRPr="00371914" w:rsidRDefault="0087473C" w:rsidP="0087473C"/>
    <w:bookmarkEnd w:id="45"/>
    <w:bookmarkEnd w:id="46"/>
    <w:p w:rsidR="0087473C" w:rsidRDefault="0087473C" w:rsidP="0087473C">
      <w:pPr>
        <w:rPr>
          <w:b/>
        </w:rPr>
      </w:pPr>
      <w:r w:rsidRPr="00371914">
        <w:rPr>
          <w:b/>
        </w:rPr>
        <w:t>MPI_Status</w:t>
      </w:r>
    </w:p>
    <w:p w:rsidR="007A529D" w:rsidRPr="00371914" w:rsidRDefault="007A529D" w:rsidP="0087473C"/>
    <w:p w:rsidR="00E8295B" w:rsidRPr="005F17E8" w:rsidRDefault="0087473C" w:rsidP="005F17E8">
      <w:pPr>
        <w:ind w:leftChars="202" w:left="424"/>
      </w:pPr>
      <w:r w:rsidRPr="005F17E8">
        <w:t>MPI_Status</w:t>
      </w:r>
      <w:r w:rsidRPr="005F17E8">
        <w:t>は受信時の情報を保持します。</w:t>
      </w:r>
      <w:r w:rsidR="005F17E8" w:rsidRPr="005F17E8">
        <w:rPr>
          <w:rFonts w:hint="eastAsia"/>
        </w:rPr>
        <w:t>MPI_Status</w:t>
      </w:r>
      <w:r w:rsidR="005F17E8" w:rsidRPr="005F17E8">
        <w:rPr>
          <w:rFonts w:hint="eastAsia"/>
        </w:rPr>
        <w:t>は</w:t>
      </w:r>
      <w:r w:rsidR="00E8295B" w:rsidRPr="005F17E8">
        <w:rPr>
          <w:rFonts w:hint="eastAsia"/>
        </w:rPr>
        <w:t>MPI_Recv()</w:t>
      </w:r>
      <w:r w:rsidR="005F17E8" w:rsidRPr="005F17E8">
        <w:rPr>
          <w:rFonts w:hint="eastAsia"/>
        </w:rPr>
        <w:t>などの受信関</w:t>
      </w:r>
      <w:r w:rsidR="005F17E8" w:rsidRPr="005F17E8">
        <w:rPr>
          <w:rFonts w:hint="eastAsia"/>
        </w:rPr>
        <w:lastRenderedPageBreak/>
        <w:t>数で取得します。</w:t>
      </w:r>
    </w:p>
    <w:p w:rsidR="005F17E8" w:rsidRPr="005F17E8" w:rsidRDefault="005F17E8" w:rsidP="005F17E8">
      <w:pPr>
        <w:ind w:leftChars="202" w:left="424"/>
      </w:pPr>
    </w:p>
    <w:p w:rsidR="007A529D" w:rsidRDefault="00EB4891" w:rsidP="00B01E08">
      <w:pPr>
        <w:ind w:leftChars="202" w:left="424"/>
      </w:pPr>
      <w:r>
        <w:rPr>
          <w:rFonts w:hint="eastAsia"/>
        </w:rPr>
        <w:t>また、</w:t>
      </w:r>
      <w:r w:rsidR="007A529D">
        <w:rPr>
          <w:rFonts w:hint="eastAsia"/>
        </w:rPr>
        <w:t>下記のようにして</w:t>
      </w:r>
      <w:r w:rsidR="005F17E8">
        <w:rPr>
          <w:rFonts w:hint="eastAsia"/>
        </w:rPr>
        <w:t>受信</w:t>
      </w:r>
      <w:r w:rsidR="007A529D">
        <w:rPr>
          <w:rFonts w:hint="eastAsia"/>
        </w:rPr>
        <w:t>情報を取得できます</w:t>
      </w:r>
    </w:p>
    <w:p w:rsidR="00EB4891" w:rsidRPr="005F17E8" w:rsidRDefault="00EB4891" w:rsidP="00EB4891">
      <w:pPr>
        <w:ind w:leftChars="405" w:left="850"/>
      </w:pPr>
    </w:p>
    <w:p w:rsidR="0087473C" w:rsidRPr="00663E01" w:rsidRDefault="0087473C" w:rsidP="00EB4891">
      <w:pPr>
        <w:ind w:leftChars="405" w:left="850"/>
        <w:rPr>
          <w:rFonts w:asciiTheme="majorEastAsia" w:eastAsiaTheme="majorEastAsia" w:hAnsiTheme="majorEastAsia"/>
        </w:rPr>
      </w:pPr>
      <w:r w:rsidRPr="00663E01">
        <w:rPr>
          <w:rFonts w:asciiTheme="majorEastAsia" w:eastAsiaTheme="majorEastAsia" w:hAnsiTheme="majorEastAsia"/>
        </w:rPr>
        <w:t>MPI_Status s;</w:t>
      </w:r>
    </w:p>
    <w:p w:rsidR="0087473C" w:rsidRPr="00663E01" w:rsidRDefault="0087473C" w:rsidP="00EB4891">
      <w:pPr>
        <w:ind w:leftChars="405" w:left="850"/>
        <w:rPr>
          <w:rFonts w:asciiTheme="majorEastAsia" w:eastAsiaTheme="majorEastAsia" w:hAnsiTheme="majorEastAsia"/>
        </w:rPr>
      </w:pPr>
      <w:r w:rsidRPr="00663E01">
        <w:rPr>
          <w:rFonts w:asciiTheme="majorEastAsia" w:eastAsiaTheme="majorEastAsia" w:hAnsiTheme="majorEastAsia"/>
        </w:rPr>
        <w:t>int s.MPI_SOURCE /</w:t>
      </w:r>
      <w:r w:rsidR="004C3013">
        <w:rPr>
          <w:rFonts w:asciiTheme="majorEastAsia" w:eastAsiaTheme="majorEastAsia" w:hAnsiTheme="majorEastAsia" w:hint="eastAsia"/>
        </w:rPr>
        <w:t>*</w:t>
      </w:r>
      <w:r w:rsidRPr="00663E01">
        <w:rPr>
          <w:rFonts w:asciiTheme="majorEastAsia" w:eastAsiaTheme="majorEastAsia" w:hAnsiTheme="majorEastAsia"/>
        </w:rPr>
        <w:t xml:space="preserve"> 送信元ランク</w:t>
      </w:r>
      <w:r w:rsidR="004C3013">
        <w:rPr>
          <w:rFonts w:asciiTheme="majorEastAsia" w:eastAsiaTheme="majorEastAsia" w:hAnsiTheme="majorEastAsia" w:hint="eastAsia"/>
        </w:rPr>
        <w:t xml:space="preserve"> */</w:t>
      </w:r>
    </w:p>
    <w:p w:rsidR="0087473C" w:rsidRPr="00663E01" w:rsidRDefault="004C3013" w:rsidP="00EB4891">
      <w:pPr>
        <w:ind w:leftChars="405" w:left="850"/>
        <w:rPr>
          <w:rFonts w:asciiTheme="majorEastAsia" w:eastAsiaTheme="majorEastAsia" w:hAnsiTheme="majorEastAsia"/>
        </w:rPr>
      </w:pPr>
      <w:r>
        <w:rPr>
          <w:rFonts w:asciiTheme="majorEastAsia" w:eastAsiaTheme="majorEastAsia" w:hAnsiTheme="majorEastAsia"/>
        </w:rPr>
        <w:t xml:space="preserve">int s.MPI_TAG </w:t>
      </w:r>
      <w:r>
        <w:rPr>
          <w:rFonts w:asciiTheme="majorEastAsia" w:eastAsiaTheme="majorEastAsia" w:hAnsiTheme="majorEastAsia" w:hint="eastAsia"/>
        </w:rPr>
        <w:t xml:space="preserve">   </w:t>
      </w:r>
      <w:r>
        <w:rPr>
          <w:rFonts w:asciiTheme="majorEastAsia" w:eastAsiaTheme="majorEastAsia" w:hAnsiTheme="majorEastAsia"/>
        </w:rPr>
        <w:t>/</w:t>
      </w:r>
      <w:r>
        <w:rPr>
          <w:rFonts w:asciiTheme="majorEastAsia" w:eastAsiaTheme="majorEastAsia" w:hAnsiTheme="majorEastAsia" w:hint="eastAsia"/>
        </w:rPr>
        <w:t>*</w:t>
      </w:r>
      <w:r w:rsidR="0087473C" w:rsidRPr="00663E01">
        <w:rPr>
          <w:rFonts w:asciiTheme="majorEastAsia" w:eastAsiaTheme="majorEastAsia" w:hAnsiTheme="majorEastAsia"/>
        </w:rPr>
        <w:t xml:space="preserve"> タグ</w:t>
      </w:r>
      <w:r>
        <w:rPr>
          <w:rFonts w:asciiTheme="majorEastAsia" w:eastAsiaTheme="majorEastAsia" w:hAnsiTheme="majorEastAsia" w:hint="eastAsia"/>
        </w:rPr>
        <w:t xml:space="preserve"> */</w:t>
      </w:r>
    </w:p>
    <w:p w:rsidR="0087473C" w:rsidRPr="00EB4891" w:rsidRDefault="0087473C" w:rsidP="00EB4891">
      <w:pPr>
        <w:ind w:leftChars="405" w:left="850"/>
        <w:rPr>
          <w:rFonts w:asciiTheme="majorEastAsia" w:eastAsiaTheme="majorEastAsia" w:hAnsiTheme="majorEastAsia"/>
        </w:rPr>
      </w:pPr>
      <w:r w:rsidRPr="00663E01">
        <w:rPr>
          <w:rFonts w:asciiTheme="majorEastAsia" w:eastAsiaTheme="majorEastAsia" w:hAnsiTheme="majorEastAsia"/>
        </w:rPr>
        <w:t xml:space="preserve">int s.MPI_ERROR </w:t>
      </w:r>
      <w:r w:rsidR="004C3013">
        <w:rPr>
          <w:rFonts w:asciiTheme="majorEastAsia" w:eastAsiaTheme="majorEastAsia" w:hAnsiTheme="majorEastAsia" w:hint="eastAsia"/>
        </w:rPr>
        <w:t xml:space="preserve"> </w:t>
      </w:r>
      <w:r w:rsidRPr="00663E01">
        <w:rPr>
          <w:rFonts w:asciiTheme="majorEastAsia" w:eastAsiaTheme="majorEastAsia" w:hAnsiTheme="majorEastAsia"/>
        </w:rPr>
        <w:t>/</w:t>
      </w:r>
      <w:r w:rsidR="004C3013">
        <w:rPr>
          <w:rFonts w:asciiTheme="majorEastAsia" w:eastAsiaTheme="majorEastAsia" w:hAnsiTheme="majorEastAsia" w:hint="eastAsia"/>
        </w:rPr>
        <w:t>*</w:t>
      </w:r>
      <w:r w:rsidRPr="00663E01">
        <w:rPr>
          <w:rFonts w:asciiTheme="majorEastAsia" w:eastAsiaTheme="majorEastAsia" w:hAnsiTheme="majorEastAsia"/>
        </w:rPr>
        <w:t xml:space="preserve"> </w:t>
      </w:r>
      <w:r w:rsidR="00860ABF">
        <w:rPr>
          <w:rFonts w:asciiTheme="majorEastAsia" w:eastAsiaTheme="majorEastAsia" w:hAnsiTheme="majorEastAsia"/>
        </w:rPr>
        <w:t>エラー</w:t>
      </w:r>
      <w:r w:rsidR="00860ABF">
        <w:rPr>
          <w:rFonts w:asciiTheme="majorEastAsia" w:eastAsiaTheme="majorEastAsia" w:hAnsiTheme="majorEastAsia" w:hint="eastAsia"/>
        </w:rPr>
        <w:t>コード</w:t>
      </w:r>
      <w:r w:rsidR="004C3013">
        <w:rPr>
          <w:rFonts w:asciiTheme="majorEastAsia" w:eastAsiaTheme="majorEastAsia" w:hAnsiTheme="majorEastAsia" w:hint="eastAsia"/>
        </w:rPr>
        <w:t xml:space="preserve"> */</w:t>
      </w:r>
    </w:p>
    <w:p w:rsidR="0087473C" w:rsidRDefault="0087473C" w:rsidP="00B01E08">
      <w:pPr>
        <w:ind w:leftChars="202" w:left="424"/>
      </w:pPr>
    </w:p>
    <w:p w:rsidR="00C24B92" w:rsidRDefault="00757936" w:rsidP="00757936">
      <w:pPr>
        <w:pStyle w:val="3"/>
        <w:ind w:left="840"/>
      </w:pPr>
      <w:bookmarkStart w:id="47" w:name="_Toc381439054"/>
      <w:r>
        <w:rPr>
          <w:rFonts w:hint="eastAsia"/>
        </w:rPr>
        <w:t xml:space="preserve">3.4.6 </w:t>
      </w:r>
      <w:r>
        <w:rPr>
          <w:rFonts w:hint="eastAsia"/>
        </w:rPr>
        <w:t>エラー</w:t>
      </w:r>
      <w:r w:rsidR="00860ABF">
        <w:rPr>
          <w:rFonts w:hint="eastAsia"/>
        </w:rPr>
        <w:t>コード</w:t>
      </w:r>
      <w:bookmarkEnd w:id="47"/>
    </w:p>
    <w:p w:rsidR="00757936" w:rsidRDefault="00757936" w:rsidP="00B01E08">
      <w:pPr>
        <w:ind w:leftChars="202" w:left="424"/>
      </w:pPr>
    </w:p>
    <w:p w:rsidR="00860ABF" w:rsidRDefault="00860ABF" w:rsidP="00B01E08">
      <w:pPr>
        <w:ind w:leftChars="202" w:left="424"/>
      </w:pPr>
      <w:r>
        <w:rPr>
          <w:rFonts w:hint="eastAsia"/>
        </w:rPr>
        <w:t>ほとんどの</w:t>
      </w:r>
      <w:r>
        <w:rPr>
          <w:rFonts w:hint="eastAsia"/>
        </w:rPr>
        <w:t>MPI C</w:t>
      </w:r>
      <w:r>
        <w:rPr>
          <w:rFonts w:hint="eastAsia"/>
        </w:rPr>
        <w:t>言語バインディングは、戻り値に成功</w:t>
      </w:r>
      <w:r>
        <w:rPr>
          <w:rFonts w:hint="eastAsia"/>
        </w:rPr>
        <w:t>(MPI_SUCCESS)</w:t>
      </w:r>
      <w:r>
        <w:rPr>
          <w:rFonts w:hint="eastAsia"/>
        </w:rPr>
        <w:t>かエラーコードを返します。</w:t>
      </w:r>
    </w:p>
    <w:p w:rsidR="00860ABF" w:rsidRPr="00DD599D" w:rsidRDefault="00860ABF" w:rsidP="00B01E08">
      <w:pPr>
        <w:ind w:leftChars="202" w:left="424"/>
      </w:pPr>
    </w:p>
    <w:p w:rsidR="00860ABF" w:rsidRDefault="00860ABF" w:rsidP="00860ABF">
      <w:pPr>
        <w:ind w:leftChars="202" w:left="424"/>
      </w:pPr>
      <w:r>
        <w:rPr>
          <w:rFonts w:hint="eastAsia"/>
        </w:rPr>
        <w:t>よく使う</w:t>
      </w:r>
      <w:r w:rsidR="00DD599D">
        <w:rPr>
          <w:rFonts w:hint="eastAsia"/>
        </w:rPr>
        <w:t>エラーコード</w:t>
      </w:r>
      <w:r>
        <w:rPr>
          <w:rFonts w:hint="eastAsia"/>
        </w:rPr>
        <w:t>を記します。</w:t>
      </w:r>
    </w:p>
    <w:p w:rsidR="00860ABF" w:rsidRPr="00CE7AB4" w:rsidRDefault="00860ABF" w:rsidP="00860ABF">
      <w:pPr>
        <w:ind w:leftChars="202" w:left="424"/>
      </w:pPr>
    </w:p>
    <w:p w:rsidR="00860ABF" w:rsidRDefault="00860ABF" w:rsidP="00AA7010">
      <w:pPr>
        <w:jc w:val="center"/>
        <w:rPr>
          <w:b/>
        </w:rPr>
      </w:pPr>
      <w:r w:rsidRPr="00EB4891">
        <w:rPr>
          <w:rFonts w:hint="eastAsia"/>
          <w:b/>
        </w:rPr>
        <w:t>表</w:t>
      </w:r>
      <w:r>
        <w:rPr>
          <w:rFonts w:hint="eastAsia"/>
          <w:b/>
        </w:rPr>
        <w:t>3</w:t>
      </w:r>
      <w:r w:rsidRPr="00EB4891">
        <w:rPr>
          <w:rFonts w:hint="eastAsia"/>
          <w:b/>
        </w:rPr>
        <w:t xml:space="preserve"> </w:t>
      </w:r>
      <w:r>
        <w:rPr>
          <w:rFonts w:hint="eastAsia"/>
          <w:b/>
        </w:rPr>
        <w:t>よく使うエラー</w:t>
      </w:r>
      <w:r w:rsidR="00EC63BE">
        <w:rPr>
          <w:rFonts w:hint="eastAsia"/>
          <w:b/>
        </w:rPr>
        <w:t>コード</w:t>
      </w:r>
    </w:p>
    <w:p w:rsidR="00860ABF" w:rsidRPr="00EB4891" w:rsidRDefault="00860ABF" w:rsidP="00860ABF">
      <w:pPr>
        <w:ind w:leftChars="202" w:left="424"/>
        <w:jc w:val="center"/>
        <w:rPr>
          <w:b/>
        </w:rPr>
      </w:pPr>
    </w:p>
    <w:tbl>
      <w:tblPr>
        <w:tblStyle w:val="af"/>
        <w:tblW w:w="0" w:type="auto"/>
        <w:jc w:val="center"/>
        <w:tblInd w:w="1681" w:type="dxa"/>
        <w:tblLook w:val="04A0"/>
      </w:tblPr>
      <w:tblGrid>
        <w:gridCol w:w="1742"/>
        <w:gridCol w:w="2835"/>
      </w:tblGrid>
      <w:tr w:rsidR="00860ABF" w:rsidTr="00AA7010">
        <w:trPr>
          <w:jc w:val="center"/>
        </w:trPr>
        <w:tc>
          <w:tcPr>
            <w:tcW w:w="1742" w:type="dxa"/>
            <w:shd w:val="clear" w:color="auto" w:fill="C6D9F1" w:themeFill="text2" w:themeFillTint="33"/>
          </w:tcPr>
          <w:p w:rsidR="00860ABF" w:rsidRPr="00EB4891" w:rsidRDefault="00AA7010" w:rsidP="00AA7010">
            <w:pPr>
              <w:rPr>
                <w:rFonts w:asciiTheme="majorEastAsia" w:eastAsiaTheme="majorEastAsia" w:hAnsiTheme="majorEastAsia"/>
                <w:b/>
              </w:rPr>
            </w:pPr>
            <w:r>
              <w:rPr>
                <w:rFonts w:asciiTheme="majorEastAsia" w:eastAsiaTheme="majorEastAsia" w:hAnsiTheme="majorEastAsia" w:hint="eastAsia"/>
                <w:b/>
              </w:rPr>
              <w:t>エラーコード</w:t>
            </w:r>
          </w:p>
        </w:tc>
        <w:tc>
          <w:tcPr>
            <w:tcW w:w="2835" w:type="dxa"/>
            <w:shd w:val="clear" w:color="auto" w:fill="C6D9F1" w:themeFill="text2" w:themeFillTint="33"/>
          </w:tcPr>
          <w:p w:rsidR="00860ABF" w:rsidRPr="00EB4891" w:rsidRDefault="00AA7010" w:rsidP="00AA7010">
            <w:pPr>
              <w:rPr>
                <w:rFonts w:asciiTheme="majorEastAsia" w:eastAsiaTheme="majorEastAsia" w:hAnsiTheme="majorEastAsia"/>
                <w:b/>
              </w:rPr>
            </w:pPr>
            <w:r>
              <w:rPr>
                <w:rFonts w:asciiTheme="majorEastAsia" w:eastAsiaTheme="majorEastAsia" w:hAnsiTheme="majorEastAsia" w:hint="eastAsia"/>
                <w:b/>
              </w:rPr>
              <w:t>内容</w:t>
            </w:r>
          </w:p>
        </w:tc>
      </w:tr>
      <w:tr w:rsidR="00860ABF" w:rsidTr="00AA7010">
        <w:trPr>
          <w:jc w:val="center"/>
        </w:trPr>
        <w:tc>
          <w:tcPr>
            <w:tcW w:w="1742" w:type="dxa"/>
          </w:tcPr>
          <w:p w:rsidR="00860ABF" w:rsidRPr="00EB4891" w:rsidRDefault="00AA7010" w:rsidP="00AA7010">
            <w:pPr>
              <w:rPr>
                <w:rFonts w:asciiTheme="majorEastAsia" w:eastAsiaTheme="majorEastAsia" w:hAnsiTheme="majorEastAsia"/>
              </w:rPr>
            </w:pPr>
            <w:r>
              <w:rPr>
                <w:rFonts w:asciiTheme="majorEastAsia" w:eastAsiaTheme="majorEastAsia" w:hAnsiTheme="majorEastAsia" w:hint="eastAsia"/>
              </w:rPr>
              <w:t>MPI_ERR_BUFFER</w:t>
            </w:r>
          </w:p>
        </w:tc>
        <w:tc>
          <w:tcPr>
            <w:tcW w:w="2835" w:type="dxa"/>
          </w:tcPr>
          <w:p w:rsidR="00860ABF" w:rsidRPr="00EB4891" w:rsidRDefault="00AA7010" w:rsidP="00AA7010">
            <w:pPr>
              <w:rPr>
                <w:rFonts w:asciiTheme="majorEastAsia" w:eastAsiaTheme="majorEastAsia" w:hAnsiTheme="majorEastAsia"/>
              </w:rPr>
            </w:pPr>
            <w:r>
              <w:rPr>
                <w:rFonts w:asciiTheme="majorEastAsia" w:eastAsiaTheme="majorEastAsia" w:hAnsiTheme="majorEastAsia" w:hint="eastAsia"/>
              </w:rPr>
              <w:t>不正なバッファポインタ</w:t>
            </w:r>
          </w:p>
        </w:tc>
      </w:tr>
      <w:tr w:rsidR="00860ABF" w:rsidTr="00AA7010">
        <w:trPr>
          <w:jc w:val="center"/>
        </w:trPr>
        <w:tc>
          <w:tcPr>
            <w:tcW w:w="1742" w:type="dxa"/>
          </w:tcPr>
          <w:p w:rsidR="00860ABF" w:rsidRPr="00EB4891" w:rsidRDefault="00860ABF" w:rsidP="00AA7010">
            <w:pPr>
              <w:rPr>
                <w:rFonts w:asciiTheme="majorEastAsia" w:eastAsiaTheme="majorEastAsia" w:hAnsiTheme="majorEastAsia"/>
              </w:rPr>
            </w:pPr>
            <w:r>
              <w:rPr>
                <w:rFonts w:asciiTheme="majorEastAsia" w:eastAsiaTheme="majorEastAsia" w:hAnsiTheme="majorEastAsia" w:hint="eastAsia"/>
              </w:rPr>
              <w:t>MPI_</w:t>
            </w:r>
            <w:r w:rsidR="00AA7010">
              <w:rPr>
                <w:rFonts w:asciiTheme="majorEastAsia" w:eastAsiaTheme="majorEastAsia" w:hAnsiTheme="majorEastAsia" w:hint="eastAsia"/>
              </w:rPr>
              <w:t>ERR_COUNT</w:t>
            </w:r>
          </w:p>
        </w:tc>
        <w:tc>
          <w:tcPr>
            <w:tcW w:w="2835" w:type="dxa"/>
          </w:tcPr>
          <w:p w:rsidR="00860ABF" w:rsidRPr="00EB4891" w:rsidRDefault="00AA7010" w:rsidP="00AA7010">
            <w:pPr>
              <w:rPr>
                <w:rFonts w:asciiTheme="majorEastAsia" w:eastAsiaTheme="majorEastAsia" w:hAnsiTheme="majorEastAsia"/>
              </w:rPr>
            </w:pPr>
            <w:r>
              <w:rPr>
                <w:rFonts w:asciiTheme="majorEastAsia" w:eastAsiaTheme="majorEastAsia" w:hAnsiTheme="majorEastAsia" w:hint="eastAsia"/>
              </w:rPr>
              <w:t>不正なデータ数</w:t>
            </w:r>
          </w:p>
        </w:tc>
      </w:tr>
      <w:tr w:rsidR="00860ABF" w:rsidTr="00AA7010">
        <w:trPr>
          <w:jc w:val="center"/>
        </w:trPr>
        <w:tc>
          <w:tcPr>
            <w:tcW w:w="1742" w:type="dxa"/>
          </w:tcPr>
          <w:p w:rsidR="00860ABF" w:rsidRPr="00EB4891" w:rsidRDefault="00860ABF" w:rsidP="00AA7010">
            <w:pPr>
              <w:rPr>
                <w:rFonts w:asciiTheme="majorEastAsia" w:eastAsiaTheme="majorEastAsia" w:hAnsiTheme="majorEastAsia"/>
              </w:rPr>
            </w:pPr>
            <w:r>
              <w:rPr>
                <w:rFonts w:asciiTheme="majorEastAsia" w:eastAsiaTheme="majorEastAsia" w:hAnsiTheme="majorEastAsia" w:hint="eastAsia"/>
              </w:rPr>
              <w:t>MPI_</w:t>
            </w:r>
            <w:r w:rsidR="00AA7010">
              <w:rPr>
                <w:rFonts w:asciiTheme="majorEastAsia" w:eastAsiaTheme="majorEastAsia" w:hAnsiTheme="majorEastAsia" w:hint="eastAsia"/>
              </w:rPr>
              <w:t>ERR_TYPE</w:t>
            </w:r>
          </w:p>
        </w:tc>
        <w:tc>
          <w:tcPr>
            <w:tcW w:w="2835" w:type="dxa"/>
          </w:tcPr>
          <w:p w:rsidR="00860ABF" w:rsidRPr="00EB4891" w:rsidRDefault="00AA7010" w:rsidP="00AA7010">
            <w:pPr>
              <w:rPr>
                <w:rFonts w:asciiTheme="majorEastAsia" w:eastAsiaTheme="majorEastAsia" w:hAnsiTheme="majorEastAsia"/>
              </w:rPr>
            </w:pPr>
            <w:r>
              <w:rPr>
                <w:rFonts w:asciiTheme="majorEastAsia" w:eastAsiaTheme="majorEastAsia" w:hAnsiTheme="majorEastAsia" w:hint="eastAsia"/>
              </w:rPr>
              <w:t>不正なデータタイプ</w:t>
            </w:r>
          </w:p>
        </w:tc>
      </w:tr>
      <w:tr w:rsidR="00860ABF" w:rsidTr="00AA7010">
        <w:trPr>
          <w:jc w:val="center"/>
        </w:trPr>
        <w:tc>
          <w:tcPr>
            <w:tcW w:w="1742" w:type="dxa"/>
          </w:tcPr>
          <w:p w:rsidR="00860ABF" w:rsidRPr="00EB4891" w:rsidRDefault="00860ABF" w:rsidP="00AA7010">
            <w:pPr>
              <w:rPr>
                <w:rFonts w:asciiTheme="majorEastAsia" w:eastAsiaTheme="majorEastAsia" w:hAnsiTheme="majorEastAsia"/>
              </w:rPr>
            </w:pPr>
            <w:r>
              <w:rPr>
                <w:rFonts w:asciiTheme="majorEastAsia" w:eastAsiaTheme="majorEastAsia" w:hAnsiTheme="majorEastAsia" w:hint="eastAsia"/>
              </w:rPr>
              <w:t>MPI_</w:t>
            </w:r>
            <w:r w:rsidR="00AA7010">
              <w:rPr>
                <w:rFonts w:asciiTheme="majorEastAsia" w:eastAsiaTheme="majorEastAsia" w:hAnsiTheme="majorEastAsia" w:hint="eastAsia"/>
              </w:rPr>
              <w:t>ERR_TAG</w:t>
            </w:r>
          </w:p>
        </w:tc>
        <w:tc>
          <w:tcPr>
            <w:tcW w:w="2835" w:type="dxa"/>
          </w:tcPr>
          <w:p w:rsidR="00860ABF" w:rsidRPr="00EB4891" w:rsidRDefault="00D87A01" w:rsidP="00AA7010">
            <w:pPr>
              <w:rPr>
                <w:rFonts w:asciiTheme="majorEastAsia" w:eastAsiaTheme="majorEastAsia" w:hAnsiTheme="majorEastAsia"/>
              </w:rPr>
            </w:pPr>
            <w:r>
              <w:rPr>
                <w:rFonts w:asciiTheme="majorEastAsia" w:eastAsiaTheme="majorEastAsia" w:hAnsiTheme="majorEastAsia" w:hint="eastAsia"/>
              </w:rPr>
              <w:t>不正なタグ</w:t>
            </w:r>
          </w:p>
        </w:tc>
      </w:tr>
      <w:tr w:rsidR="00860ABF" w:rsidTr="00AA7010">
        <w:trPr>
          <w:jc w:val="center"/>
        </w:trPr>
        <w:tc>
          <w:tcPr>
            <w:tcW w:w="1742" w:type="dxa"/>
          </w:tcPr>
          <w:p w:rsidR="00860ABF" w:rsidRPr="00EB4891" w:rsidRDefault="00860ABF" w:rsidP="00AA7010">
            <w:pPr>
              <w:rPr>
                <w:rFonts w:asciiTheme="majorEastAsia" w:eastAsiaTheme="majorEastAsia" w:hAnsiTheme="majorEastAsia"/>
              </w:rPr>
            </w:pPr>
            <w:r>
              <w:rPr>
                <w:rFonts w:asciiTheme="majorEastAsia" w:eastAsiaTheme="majorEastAsia" w:hAnsiTheme="majorEastAsia" w:hint="eastAsia"/>
              </w:rPr>
              <w:t>MPI_</w:t>
            </w:r>
            <w:r w:rsidR="00AA7010">
              <w:rPr>
                <w:rFonts w:asciiTheme="majorEastAsia" w:eastAsiaTheme="majorEastAsia" w:hAnsiTheme="majorEastAsia" w:hint="eastAsia"/>
              </w:rPr>
              <w:t>ERR_COMM</w:t>
            </w:r>
          </w:p>
        </w:tc>
        <w:tc>
          <w:tcPr>
            <w:tcW w:w="2835" w:type="dxa"/>
          </w:tcPr>
          <w:p w:rsidR="00860ABF" w:rsidRPr="00EB4891" w:rsidRDefault="00D87A01" w:rsidP="00AA7010">
            <w:pPr>
              <w:rPr>
                <w:rFonts w:asciiTheme="majorEastAsia" w:eastAsiaTheme="majorEastAsia" w:hAnsiTheme="majorEastAsia"/>
              </w:rPr>
            </w:pPr>
            <w:r>
              <w:rPr>
                <w:rFonts w:asciiTheme="majorEastAsia" w:eastAsiaTheme="majorEastAsia" w:hAnsiTheme="majorEastAsia" w:hint="eastAsia"/>
              </w:rPr>
              <w:t>不正なコミュニケ―タ</w:t>
            </w:r>
          </w:p>
        </w:tc>
      </w:tr>
      <w:tr w:rsidR="00860ABF" w:rsidTr="00AA7010">
        <w:trPr>
          <w:jc w:val="center"/>
        </w:trPr>
        <w:tc>
          <w:tcPr>
            <w:tcW w:w="1742" w:type="dxa"/>
          </w:tcPr>
          <w:p w:rsidR="00860ABF" w:rsidRPr="00EB4891" w:rsidRDefault="00860ABF" w:rsidP="00AA7010">
            <w:pPr>
              <w:rPr>
                <w:rFonts w:asciiTheme="majorEastAsia" w:eastAsiaTheme="majorEastAsia" w:hAnsiTheme="majorEastAsia"/>
              </w:rPr>
            </w:pPr>
            <w:r>
              <w:rPr>
                <w:rFonts w:asciiTheme="majorEastAsia" w:eastAsiaTheme="majorEastAsia" w:hAnsiTheme="majorEastAsia" w:hint="eastAsia"/>
              </w:rPr>
              <w:t>MPI_</w:t>
            </w:r>
            <w:r w:rsidR="00AA7010">
              <w:rPr>
                <w:rFonts w:asciiTheme="majorEastAsia" w:eastAsiaTheme="majorEastAsia" w:hAnsiTheme="majorEastAsia" w:hint="eastAsia"/>
              </w:rPr>
              <w:t>ERR_RANK</w:t>
            </w:r>
          </w:p>
        </w:tc>
        <w:tc>
          <w:tcPr>
            <w:tcW w:w="2835" w:type="dxa"/>
          </w:tcPr>
          <w:p w:rsidR="00860ABF" w:rsidRPr="00EB4891" w:rsidRDefault="00D87A01" w:rsidP="00AA7010">
            <w:pPr>
              <w:rPr>
                <w:rFonts w:asciiTheme="majorEastAsia" w:eastAsiaTheme="majorEastAsia" w:hAnsiTheme="majorEastAsia"/>
              </w:rPr>
            </w:pPr>
            <w:r>
              <w:rPr>
                <w:rFonts w:asciiTheme="majorEastAsia" w:eastAsiaTheme="majorEastAsia" w:hAnsiTheme="majorEastAsia" w:hint="eastAsia"/>
              </w:rPr>
              <w:t>不正なランク番号</w:t>
            </w:r>
          </w:p>
        </w:tc>
      </w:tr>
    </w:tbl>
    <w:p w:rsidR="00860ABF" w:rsidRPr="00371914" w:rsidRDefault="00860ABF" w:rsidP="00860ABF"/>
    <w:p w:rsidR="00757936" w:rsidRPr="00371914" w:rsidRDefault="00757936" w:rsidP="00B01E08">
      <w:pPr>
        <w:ind w:leftChars="202" w:left="424"/>
      </w:pPr>
    </w:p>
    <w:p w:rsidR="00371914" w:rsidRPr="00371914" w:rsidRDefault="0087473C" w:rsidP="00B01E08">
      <w:pPr>
        <w:pStyle w:val="3"/>
        <w:ind w:left="840"/>
      </w:pPr>
      <w:bookmarkStart w:id="48" w:name="h.dd3qe33xevuj" w:colFirst="0" w:colLast="0"/>
      <w:bookmarkStart w:id="49" w:name="_Toc381439055"/>
      <w:bookmarkEnd w:id="48"/>
      <w:r>
        <w:t>3.4.</w:t>
      </w:r>
      <w:r w:rsidR="00757936">
        <w:rPr>
          <w:rFonts w:hint="eastAsia"/>
        </w:rPr>
        <w:t>7</w:t>
      </w:r>
      <w:r w:rsidR="00371914" w:rsidRPr="0087473C">
        <w:t xml:space="preserve"> </w:t>
      </w:r>
      <w:r w:rsidR="00371914" w:rsidRPr="0087473C">
        <w:t>その他の</w:t>
      </w:r>
      <w:r w:rsidR="000310D2">
        <w:rPr>
          <w:rFonts w:hint="eastAsia"/>
        </w:rPr>
        <w:t>バインディング</w:t>
      </w:r>
      <w:bookmarkEnd w:id="49"/>
    </w:p>
    <w:p w:rsidR="00DC0C33" w:rsidRDefault="00DC0C33" w:rsidP="00371914"/>
    <w:p w:rsidR="00371914" w:rsidRPr="00371914" w:rsidRDefault="00371914" w:rsidP="00371914">
      <w:r w:rsidRPr="00371914">
        <w:t>上記以外の</w:t>
      </w:r>
      <w:r w:rsidR="000310D2">
        <w:rPr>
          <w:rFonts w:hint="eastAsia"/>
        </w:rPr>
        <w:t>バインディング</w:t>
      </w:r>
      <w:r w:rsidRPr="00371914">
        <w:t>については、下記</w:t>
      </w:r>
      <w:r w:rsidRPr="00371914">
        <w:t>URL</w:t>
      </w:r>
      <w:r w:rsidRPr="00371914">
        <w:t>にて確認することができます。</w:t>
      </w:r>
    </w:p>
    <w:p w:rsidR="00371914" w:rsidRPr="00371914" w:rsidRDefault="00371914" w:rsidP="00371914"/>
    <w:p w:rsidR="00371914" w:rsidRPr="00371914" w:rsidRDefault="00371914" w:rsidP="00371914">
      <w:r w:rsidRPr="00371914">
        <w:t xml:space="preserve">  Open MPI version 1.6.x </w:t>
      </w:r>
      <w:r w:rsidRPr="00371914">
        <w:t>のマニュアル</w:t>
      </w:r>
    </w:p>
    <w:p w:rsidR="004634D6" w:rsidRDefault="00371914" w:rsidP="00CE7AB4">
      <w:pPr>
        <w:ind w:firstLineChars="100" w:firstLine="210"/>
      </w:pPr>
      <w:r w:rsidRPr="00371914">
        <w:t xml:space="preserve">  </w:t>
      </w:r>
      <w:hyperlink r:id="rId24" w:history="1">
        <w:r w:rsidR="004634D6" w:rsidRPr="00F50FA9">
          <w:rPr>
            <w:rStyle w:val="ac"/>
          </w:rPr>
          <w:t>http://www.open-mpi.org/doc/v1.6/</w:t>
        </w:r>
      </w:hyperlink>
    </w:p>
    <w:p w:rsidR="004634D6" w:rsidRPr="004634D6" w:rsidRDefault="004634D6" w:rsidP="00371914"/>
    <w:p w:rsidR="00371914" w:rsidRPr="00371914" w:rsidRDefault="00371914" w:rsidP="00B01E08">
      <w:pPr>
        <w:pStyle w:val="2"/>
      </w:pPr>
      <w:bookmarkStart w:id="50" w:name="h.v5ibx998en9q" w:colFirst="0" w:colLast="0"/>
      <w:bookmarkStart w:id="51" w:name="_Toc381439056"/>
      <w:bookmarkEnd w:id="50"/>
      <w:r w:rsidRPr="00371914">
        <w:lastRenderedPageBreak/>
        <w:t xml:space="preserve">3.5 </w:t>
      </w:r>
      <w:r w:rsidRPr="00371914">
        <w:t>章末問題</w:t>
      </w:r>
      <w:bookmarkEnd w:id="51"/>
    </w:p>
    <w:p w:rsidR="00371914" w:rsidRPr="00371914" w:rsidRDefault="00371914" w:rsidP="00371914">
      <w:r w:rsidRPr="00371914">
        <w:t>下記問題を解くにあたって、</w:t>
      </w:r>
      <w:r w:rsidR="003B7D2E">
        <w:t>本書</w:t>
      </w:r>
      <w:r w:rsidRPr="00371914">
        <w:t>で紹介した以外の</w:t>
      </w:r>
      <w:r w:rsidR="000310D2">
        <w:rPr>
          <w:rFonts w:hint="eastAsia"/>
        </w:rPr>
        <w:t>バインディング</w:t>
      </w:r>
      <w:r w:rsidRPr="00371914">
        <w:t>を使用しても構いません。是非、効率のよい回答を見つけて下さい。</w:t>
      </w:r>
    </w:p>
    <w:p w:rsidR="00371914" w:rsidRPr="00371914" w:rsidRDefault="00371914" w:rsidP="00371914">
      <w:r w:rsidRPr="00371914">
        <w:t>ポイントは、データをどのように各プロセスに割り当てるか、どのように集計するか、です。</w:t>
      </w:r>
    </w:p>
    <w:p w:rsidR="00371914" w:rsidRPr="00371914" w:rsidRDefault="00371914" w:rsidP="00371914"/>
    <w:p w:rsidR="00371914" w:rsidRPr="00371914" w:rsidRDefault="00371914" w:rsidP="00371914">
      <w:r w:rsidRPr="00371914">
        <w:t>1. 100000</w:t>
      </w:r>
      <w:r w:rsidRPr="00371914">
        <w:t>個の要素を持つ</w:t>
      </w:r>
      <w:r w:rsidRPr="00371914">
        <w:t>long</w:t>
      </w:r>
      <w:r w:rsidRPr="00371914">
        <w:t>型の配列の各要素に</w:t>
      </w:r>
      <w:r w:rsidRPr="00371914">
        <w:t>0</w:t>
      </w:r>
      <w:r w:rsidRPr="00371914">
        <w:t>から</w:t>
      </w:r>
      <w:r w:rsidRPr="00371914">
        <w:t>99</w:t>
      </w:r>
      <w:r w:rsidRPr="00371914">
        <w:t>までの整数をランダムにセットします。</w:t>
      </w:r>
    </w:p>
    <w:p w:rsidR="00371914" w:rsidRPr="00371914" w:rsidRDefault="00371914" w:rsidP="00371914">
      <w:r w:rsidRPr="00371914">
        <w:t xml:space="preserve">　</w:t>
      </w:r>
      <w:r w:rsidRPr="00371914">
        <w:t>(1) MPI</w:t>
      </w:r>
      <w:r w:rsidRPr="00371914">
        <w:t>を使用しない逐次処理で、</w:t>
      </w:r>
      <w:r w:rsidRPr="00371914">
        <w:t>0</w:t>
      </w:r>
      <w:r w:rsidRPr="00371914">
        <w:t>から</w:t>
      </w:r>
      <w:r w:rsidRPr="00371914">
        <w:t>99</w:t>
      </w:r>
      <w:r w:rsidRPr="00371914">
        <w:t>までの値のそれぞれの出現頻度を求めて下さい。</w:t>
      </w:r>
    </w:p>
    <w:p w:rsidR="00371914" w:rsidRPr="00371914" w:rsidRDefault="00371914" w:rsidP="00371914">
      <w:r w:rsidRPr="00371914">
        <w:t xml:space="preserve">　</w:t>
      </w:r>
      <w:r w:rsidRPr="00371914">
        <w:t>(2) MPI</w:t>
      </w:r>
      <w:r w:rsidRPr="00371914">
        <w:t>を使用した並列処理で、</w:t>
      </w:r>
      <w:r w:rsidRPr="00371914">
        <w:t>0</w:t>
      </w:r>
      <w:r w:rsidRPr="00371914">
        <w:t>から</w:t>
      </w:r>
      <w:r w:rsidRPr="00371914">
        <w:t>99</w:t>
      </w:r>
      <w:r w:rsidRPr="00371914">
        <w:t>までの値のそれぞれの出現頻度を求めて下さい。配列は</w:t>
      </w:r>
      <w:r w:rsidRPr="00371914">
        <w:t>rank</w:t>
      </w:r>
      <w:r w:rsidRPr="00371914">
        <w:t>番号</w:t>
      </w:r>
      <w:r w:rsidRPr="00371914">
        <w:t>0</w:t>
      </w:r>
      <w:r w:rsidRPr="00371914">
        <w:t>のプロセスで値をセットして下さい。</w:t>
      </w:r>
    </w:p>
    <w:p w:rsidR="00371914" w:rsidRPr="00371914" w:rsidRDefault="00371914" w:rsidP="00371914"/>
    <w:p w:rsidR="00371914" w:rsidRPr="00371914" w:rsidRDefault="00371914" w:rsidP="00371914">
      <w:r w:rsidRPr="00371914">
        <w:t>2. 10000x10000</w:t>
      </w:r>
      <w:r w:rsidRPr="00371914">
        <w:t>の正方行列を</w:t>
      </w:r>
      <w:r w:rsidRPr="00371914">
        <w:t>2</w:t>
      </w:r>
      <w:r w:rsidRPr="00371914">
        <w:t>つ作成します。各要素は</w:t>
      </w:r>
      <w:r w:rsidRPr="00371914">
        <w:t>long</w:t>
      </w:r>
      <w:r w:rsidRPr="00371914">
        <w:t>型とし、</w:t>
      </w:r>
      <w:r w:rsidRPr="00371914">
        <w:t>0</w:t>
      </w:r>
      <w:r w:rsidRPr="00371914">
        <w:t>から</w:t>
      </w:r>
      <w:r w:rsidRPr="00371914">
        <w:t>99</w:t>
      </w:r>
      <w:r w:rsidRPr="00371914">
        <w:t>までの整数をランダムにセットします。</w:t>
      </w:r>
    </w:p>
    <w:p w:rsidR="00371914" w:rsidRPr="00371914" w:rsidRDefault="00371914" w:rsidP="00371914"/>
    <w:p w:rsidR="00371914" w:rsidRPr="00371914" w:rsidRDefault="00371914" w:rsidP="00371914">
      <w:r w:rsidRPr="00371914">
        <w:t xml:space="preserve">　</w:t>
      </w:r>
      <w:r w:rsidRPr="00371914">
        <w:t>(1) MPI</w:t>
      </w:r>
      <w:r w:rsidRPr="00371914">
        <w:t>を使用しない逐次処理で、</w:t>
      </w:r>
      <w:r w:rsidRPr="00371914">
        <w:t>2</w:t>
      </w:r>
      <w:r w:rsidRPr="00371914">
        <w:t>つの行列の内積を計算して下さい。</w:t>
      </w:r>
    </w:p>
    <w:p w:rsidR="00371914" w:rsidRPr="00371914" w:rsidRDefault="00371914" w:rsidP="00371914">
      <w:r w:rsidRPr="00371914">
        <w:t xml:space="preserve">　</w:t>
      </w:r>
      <w:r w:rsidRPr="00371914">
        <w:t>(2) MPI</w:t>
      </w:r>
      <w:r w:rsidRPr="00371914">
        <w:t>を使用した並列処理で、</w:t>
      </w:r>
      <w:r w:rsidRPr="00371914">
        <w:t>2</w:t>
      </w:r>
      <w:r w:rsidRPr="00371914">
        <w:t>つの行列の内積を計算して下さい。行列は</w:t>
      </w:r>
      <w:r w:rsidRPr="00371914">
        <w:t>rank</w:t>
      </w:r>
      <w:r w:rsidRPr="00371914">
        <w:t>番号</w:t>
      </w:r>
      <w:r w:rsidRPr="00371914">
        <w:t>0</w:t>
      </w:r>
      <w:r w:rsidRPr="00371914">
        <w:t>のプロセスで値をセットして下さい。また、結果は</w:t>
      </w:r>
      <w:r w:rsidRPr="00371914">
        <w:t>rank</w:t>
      </w:r>
      <w:r w:rsidRPr="00371914">
        <w:t>番号</w:t>
      </w:r>
      <w:r w:rsidRPr="00371914">
        <w:t>0</w:t>
      </w:r>
      <w:r w:rsidRPr="00371914">
        <w:t>のプロセスに集めるようにして下さい。</w:t>
      </w:r>
    </w:p>
    <w:p w:rsidR="00B01E08" w:rsidRDefault="00B01E08">
      <w:pPr>
        <w:widowControl/>
        <w:jc w:val="left"/>
      </w:pPr>
      <w:r>
        <w:br w:type="page"/>
      </w:r>
    </w:p>
    <w:p w:rsidR="00371914" w:rsidRPr="00371914" w:rsidRDefault="00371914" w:rsidP="0087473C">
      <w:pPr>
        <w:pStyle w:val="1"/>
      </w:pPr>
      <w:bookmarkStart w:id="52" w:name="h.sght7tjajlye" w:colFirst="0" w:colLast="0"/>
      <w:bookmarkStart w:id="53" w:name="_Toc381439057"/>
      <w:bookmarkEnd w:id="52"/>
      <w:r w:rsidRPr="00371914">
        <w:lastRenderedPageBreak/>
        <w:t>付録</w:t>
      </w:r>
      <w:r w:rsidRPr="00371914">
        <w:t>A.</w:t>
      </w:r>
      <w:bookmarkEnd w:id="53"/>
    </w:p>
    <w:p w:rsidR="00371914" w:rsidRPr="00371914" w:rsidRDefault="00371914" w:rsidP="0087473C">
      <w:pPr>
        <w:pStyle w:val="2"/>
      </w:pPr>
      <w:bookmarkStart w:id="54" w:name="h.gydw87ciu3lb" w:colFirst="0" w:colLast="0"/>
      <w:bookmarkStart w:id="55" w:name="_Toc381439058"/>
      <w:bookmarkEnd w:id="54"/>
      <w:r w:rsidRPr="00371914">
        <w:t>A.1 mpicc</w:t>
      </w:r>
      <w:bookmarkEnd w:id="55"/>
    </w:p>
    <w:p w:rsidR="00371914" w:rsidRDefault="00371914" w:rsidP="00371914"/>
    <w:p w:rsidR="00DC0C33" w:rsidRPr="00371914" w:rsidRDefault="00DC0C33" w:rsidP="00371914">
      <w:r>
        <w:rPr>
          <w:rFonts w:hint="eastAsia"/>
        </w:rPr>
        <w:t>MPI</w:t>
      </w:r>
      <w:r>
        <w:rPr>
          <w:rFonts w:hint="eastAsia"/>
        </w:rPr>
        <w:t>プログラムは</w:t>
      </w:r>
      <w:r>
        <w:rPr>
          <w:rFonts w:hint="eastAsia"/>
        </w:rPr>
        <w:t>mpicc</w:t>
      </w:r>
      <w:r>
        <w:rPr>
          <w:rFonts w:hint="eastAsia"/>
        </w:rPr>
        <w:t>でコンパイルします。</w:t>
      </w:r>
    </w:p>
    <w:p w:rsidR="00371914" w:rsidRPr="00371914" w:rsidRDefault="00371914" w:rsidP="00371914">
      <w:r w:rsidRPr="00371914">
        <w:t xml:space="preserve">mpicc </w:t>
      </w:r>
      <w:r w:rsidR="00DC0C33">
        <w:t>はバックエンド処理</w:t>
      </w:r>
      <w:r w:rsidR="00DC0C33">
        <w:rPr>
          <w:rFonts w:hint="eastAsia"/>
        </w:rPr>
        <w:t>に</w:t>
      </w:r>
      <w:r w:rsidRPr="00371914">
        <w:t xml:space="preserve"> gcc </w:t>
      </w:r>
      <w:r w:rsidR="00DC0C33">
        <w:t>などのコンパイラを呼び出</w:t>
      </w:r>
      <w:r w:rsidR="00DC0C33">
        <w:rPr>
          <w:rFonts w:hint="eastAsia"/>
        </w:rPr>
        <w:t>します</w:t>
      </w:r>
      <w:r w:rsidRPr="00371914">
        <w:t>。</w:t>
      </w:r>
    </w:p>
    <w:p w:rsidR="00371914" w:rsidRPr="00371914" w:rsidRDefault="00371914" w:rsidP="00371914">
      <w:r w:rsidRPr="00371914">
        <w:t xml:space="preserve">mpicc </w:t>
      </w:r>
      <w:r w:rsidR="00DC0C33">
        <w:t>はユーザが指定した</w:t>
      </w:r>
      <w:r w:rsidRPr="00371914">
        <w:t>オプション</w:t>
      </w:r>
      <w:r w:rsidRPr="00371914">
        <w:t>(-o</w:t>
      </w:r>
      <w:r w:rsidRPr="00371914">
        <w:t>など</w:t>
      </w:r>
      <w:r w:rsidRPr="00371914">
        <w:t>)</w:t>
      </w:r>
      <w:r w:rsidR="00DC0C33">
        <w:t>をバックエンドコンパイラに</w:t>
      </w:r>
      <w:r w:rsidRPr="00371914">
        <w:t>渡します。</w:t>
      </w:r>
    </w:p>
    <w:p w:rsidR="00371914" w:rsidRPr="00371914" w:rsidRDefault="00371914" w:rsidP="00371914">
      <w:r w:rsidRPr="00371914">
        <w:t>下記にオプション</w:t>
      </w:r>
      <w:r w:rsidR="00DC0C33">
        <w:rPr>
          <w:rFonts w:hint="eastAsia"/>
        </w:rPr>
        <w:t>-o</w:t>
      </w:r>
      <w:r w:rsidRPr="00371914">
        <w:t>の例</w:t>
      </w:r>
      <w:r w:rsidR="00DC0C33">
        <w:rPr>
          <w:rFonts w:hint="eastAsia"/>
        </w:rPr>
        <w:t>を記します。</w:t>
      </w:r>
    </w:p>
    <w:p w:rsidR="00371914" w:rsidRPr="00371914" w:rsidRDefault="00371914" w:rsidP="00371914"/>
    <w:p w:rsidR="00371914" w:rsidRPr="00371914" w:rsidRDefault="00371914" w:rsidP="00371914">
      <w:r w:rsidRPr="00371914">
        <w:t xml:space="preserve">-o: </w:t>
      </w:r>
      <w:r w:rsidRPr="00371914">
        <w:t>出力ファイル名を指定する</w:t>
      </w:r>
    </w:p>
    <w:tbl>
      <w:tblPr>
        <w:tblStyle w:val="af"/>
        <w:tblW w:w="0" w:type="auto"/>
        <w:tblLook w:val="04A0"/>
      </w:tblPr>
      <w:tblGrid>
        <w:gridCol w:w="8702"/>
      </w:tblGrid>
      <w:tr w:rsidR="00533F6D" w:rsidRPr="00034DE4" w:rsidTr="00014F4E">
        <w:tc>
          <w:tcPr>
            <w:tcW w:w="8702" w:type="dxa"/>
          </w:tcPr>
          <w:p w:rsidR="00533F6D" w:rsidRPr="00112947" w:rsidRDefault="00B01E08" w:rsidP="00014F4E">
            <w:pPr>
              <w:rPr>
                <w:rFonts w:asciiTheme="majorEastAsia" w:eastAsiaTheme="majorEastAsia" w:hAnsiTheme="majorEastAsia"/>
                <w:sz w:val="20"/>
                <w:szCs w:val="20"/>
              </w:rPr>
            </w:pPr>
            <w:r w:rsidRPr="00112947">
              <w:rPr>
                <w:rFonts w:asciiTheme="majorEastAsia" w:eastAsiaTheme="majorEastAsia" w:hAnsiTheme="majorEastAsia" w:hint="eastAsia"/>
                <w:sz w:val="20"/>
                <w:szCs w:val="20"/>
              </w:rPr>
              <w:t xml:space="preserve">$ </w:t>
            </w:r>
            <w:r w:rsidRPr="00112947">
              <w:rPr>
                <w:rFonts w:asciiTheme="majorEastAsia" w:eastAsiaTheme="majorEastAsia" w:hAnsiTheme="majorEastAsia"/>
              </w:rPr>
              <w:t>mpicc -o &lt;出力ファイル&gt; &lt;入力ファイル&gt;</w:t>
            </w:r>
          </w:p>
        </w:tc>
      </w:tr>
    </w:tbl>
    <w:p w:rsidR="00371914" w:rsidRPr="00371914" w:rsidRDefault="00371914" w:rsidP="00371914"/>
    <w:p w:rsidR="00371914" w:rsidRPr="00371914" w:rsidRDefault="00371914" w:rsidP="0087473C">
      <w:pPr>
        <w:pStyle w:val="2"/>
      </w:pPr>
      <w:bookmarkStart w:id="56" w:name="h.jgqsjbe2l25" w:colFirst="0" w:colLast="0"/>
      <w:bookmarkStart w:id="57" w:name="_Toc381439059"/>
      <w:bookmarkEnd w:id="56"/>
      <w:r w:rsidRPr="00371914">
        <w:t>A.2 mpirun</w:t>
      </w:r>
      <w:bookmarkEnd w:id="57"/>
    </w:p>
    <w:p w:rsidR="00EE6DC3" w:rsidRDefault="00EE6DC3" w:rsidP="00371914"/>
    <w:p w:rsidR="00371914" w:rsidRDefault="00371914" w:rsidP="00371914">
      <w:r w:rsidRPr="00371914">
        <w:t xml:space="preserve">mpirun </w:t>
      </w:r>
      <w:r w:rsidR="008539B5">
        <w:t>は指定された数のプロセス</w:t>
      </w:r>
      <w:r w:rsidR="00C96364">
        <w:rPr>
          <w:rFonts w:hint="eastAsia"/>
        </w:rPr>
        <w:t>で</w:t>
      </w:r>
      <w:r w:rsidR="00FB27E5">
        <w:rPr>
          <w:rFonts w:hint="eastAsia"/>
        </w:rPr>
        <w:t>MPI</w:t>
      </w:r>
      <w:r w:rsidR="00C96364">
        <w:rPr>
          <w:rFonts w:hint="eastAsia"/>
        </w:rPr>
        <w:t>プログラムを</w:t>
      </w:r>
      <w:r w:rsidR="008539B5">
        <w:rPr>
          <w:rFonts w:hint="eastAsia"/>
        </w:rPr>
        <w:t>実行します。</w:t>
      </w:r>
    </w:p>
    <w:p w:rsidR="00EE6DC3" w:rsidRPr="00371914" w:rsidRDefault="00EE6DC3" w:rsidP="00371914">
      <w:r>
        <w:t>mpirun</w:t>
      </w:r>
      <w:r w:rsidR="008539B5">
        <w:rPr>
          <w:rFonts w:hint="eastAsia"/>
        </w:rPr>
        <w:t>の代わりに</w:t>
      </w:r>
      <w:r>
        <w:rPr>
          <w:rFonts w:hint="eastAsia"/>
        </w:rPr>
        <w:t>mpiexec</w:t>
      </w:r>
      <w:r w:rsidR="008539B5">
        <w:rPr>
          <w:rFonts w:hint="eastAsia"/>
        </w:rPr>
        <w:t>を使用できます。</w:t>
      </w:r>
    </w:p>
    <w:p w:rsidR="00371914" w:rsidRPr="00371914" w:rsidRDefault="00371914" w:rsidP="00371914">
      <w:r w:rsidRPr="00371914">
        <w:t xml:space="preserve">mpirun </w:t>
      </w:r>
      <w:r w:rsidRPr="00371914">
        <w:t>では、</w:t>
      </w:r>
      <w:r w:rsidRPr="00371914">
        <w:t xml:space="preserve">Single Program Multiple Data (SPMD) </w:t>
      </w:r>
      <w:r w:rsidRPr="00371914">
        <w:t>と</w:t>
      </w:r>
      <w:r w:rsidRPr="00371914">
        <w:t xml:space="preserve"> Multiple Program Multiple Data (MPMD) </w:t>
      </w:r>
      <w:r w:rsidRPr="00371914">
        <w:t>を実行できます。</w:t>
      </w:r>
    </w:p>
    <w:p w:rsidR="00371914" w:rsidRDefault="00371914" w:rsidP="00371914">
      <w:r w:rsidRPr="00371914">
        <w:t>SPMD</w:t>
      </w:r>
      <w:r w:rsidR="00863806">
        <w:rPr>
          <w:rFonts w:hint="eastAsia"/>
        </w:rPr>
        <w:t>で</w:t>
      </w:r>
      <w:r w:rsidRPr="00371914">
        <w:t>は、同一の実行ファイル</w:t>
      </w:r>
      <w:r w:rsidRPr="00371914">
        <w:t>(Single Program)</w:t>
      </w:r>
      <w:r w:rsidRPr="00371914">
        <w:t>を複数プロセス</w:t>
      </w:r>
      <w:r w:rsidR="00863806">
        <w:rPr>
          <w:rFonts w:hint="eastAsia"/>
        </w:rPr>
        <w:t>で</w:t>
      </w:r>
      <w:r w:rsidRPr="00371914">
        <w:t>実行し</w:t>
      </w:r>
      <w:r w:rsidR="00863806">
        <w:rPr>
          <w:rFonts w:hint="eastAsia"/>
        </w:rPr>
        <w:t>、</w:t>
      </w:r>
      <w:r w:rsidR="00EC4B05">
        <w:t>各プロセス</w:t>
      </w:r>
      <w:r w:rsidRPr="00371914">
        <w:t>で異なるデータ</w:t>
      </w:r>
      <w:r w:rsidRPr="00371914">
        <w:t>(Multiple Data)</w:t>
      </w:r>
      <w:r w:rsidR="00863806">
        <w:t>を処理</w:t>
      </w:r>
      <w:r w:rsidR="00863806">
        <w:rPr>
          <w:rFonts w:hint="eastAsia"/>
        </w:rPr>
        <w:t>します</w:t>
      </w:r>
      <w:r w:rsidRPr="00371914">
        <w:t>。下記に</w:t>
      </w:r>
      <w:r w:rsidRPr="00371914">
        <w:t xml:space="preserve"> SPMD </w:t>
      </w:r>
      <w:r w:rsidRPr="00371914">
        <w:t>で実行する方法を記します。</w:t>
      </w:r>
    </w:p>
    <w:p w:rsidR="00B01E08" w:rsidRPr="00371914" w:rsidRDefault="00B01E08" w:rsidP="00371914"/>
    <w:tbl>
      <w:tblPr>
        <w:tblStyle w:val="af"/>
        <w:tblW w:w="0" w:type="auto"/>
        <w:tblLook w:val="04A0"/>
      </w:tblPr>
      <w:tblGrid>
        <w:gridCol w:w="8702"/>
      </w:tblGrid>
      <w:tr w:rsidR="00533F6D" w:rsidRPr="00034DE4" w:rsidTr="00014F4E">
        <w:tc>
          <w:tcPr>
            <w:tcW w:w="8702" w:type="dxa"/>
          </w:tcPr>
          <w:p w:rsidR="00533F6D" w:rsidRPr="00112947" w:rsidRDefault="00B01E08" w:rsidP="00014F4E">
            <w:pPr>
              <w:rPr>
                <w:rFonts w:asciiTheme="majorEastAsia" w:eastAsiaTheme="majorEastAsia" w:hAnsiTheme="majorEastAsia"/>
              </w:rPr>
            </w:pPr>
            <w:r w:rsidRPr="00112947">
              <w:rPr>
                <w:rFonts w:asciiTheme="majorEastAsia" w:eastAsiaTheme="majorEastAsia" w:hAnsiTheme="majorEastAsia" w:hint="eastAsia"/>
                <w:sz w:val="20"/>
                <w:szCs w:val="20"/>
              </w:rPr>
              <w:t xml:space="preserve">$ </w:t>
            </w:r>
            <w:r w:rsidRPr="00112947">
              <w:rPr>
                <w:rFonts w:asciiTheme="majorEastAsia" w:eastAsiaTheme="majorEastAsia" w:hAnsiTheme="majorEastAsia"/>
              </w:rPr>
              <w:t>mpirun [options] &lt;program&gt; [ &lt;args&gt; ]</w:t>
            </w:r>
          </w:p>
        </w:tc>
      </w:tr>
    </w:tbl>
    <w:p w:rsidR="00371914" w:rsidRPr="00371914" w:rsidRDefault="00371914" w:rsidP="00371914"/>
    <w:p w:rsidR="00371914" w:rsidRPr="00371914" w:rsidRDefault="00371914" w:rsidP="00371914">
      <w:r w:rsidRPr="00371914">
        <w:t>&lt;args&gt;</w:t>
      </w:r>
      <w:r w:rsidRPr="00371914">
        <w:t>には、</w:t>
      </w:r>
      <w:r w:rsidRPr="00371914">
        <w:t>&lt;program&gt;</w:t>
      </w:r>
      <w:r w:rsidRPr="00371914">
        <w:t>の引数を指定します。</w:t>
      </w:r>
    </w:p>
    <w:p w:rsidR="00371914" w:rsidRPr="00371914" w:rsidRDefault="00371914" w:rsidP="00371914"/>
    <w:p w:rsidR="00371914" w:rsidRPr="00371914" w:rsidRDefault="00371914" w:rsidP="00371914">
      <w:r w:rsidRPr="00371914">
        <w:t xml:space="preserve">options </w:t>
      </w:r>
      <w:r w:rsidRPr="00371914">
        <w:t>の例を記します。</w:t>
      </w:r>
    </w:p>
    <w:p w:rsidR="00371914" w:rsidRPr="00371914" w:rsidRDefault="00371914" w:rsidP="00371914">
      <w:r w:rsidRPr="00371914">
        <w:t xml:space="preserve">   -np 10 : </w:t>
      </w:r>
      <w:r w:rsidRPr="00371914">
        <w:t>プロセスを</w:t>
      </w:r>
      <w:r w:rsidRPr="00371914">
        <w:t>10</w:t>
      </w:r>
      <w:r w:rsidRPr="00371914">
        <w:t>個起動する</w:t>
      </w:r>
    </w:p>
    <w:p w:rsidR="00371914" w:rsidRPr="00371914" w:rsidRDefault="00D2322C" w:rsidP="00B01E08">
      <w:pPr>
        <w:ind w:firstLineChars="150" w:firstLine="315"/>
      </w:pPr>
      <w:r>
        <w:t>-</w:t>
      </w:r>
      <w:r>
        <w:rPr>
          <w:rFonts w:hint="eastAsia"/>
        </w:rPr>
        <w:t>host</w:t>
      </w:r>
      <w:r w:rsidR="00371914" w:rsidRPr="00371914">
        <w:t xml:space="preserve"> 192.168.0.1 : IP </w:t>
      </w:r>
      <w:r w:rsidR="00371914" w:rsidRPr="00371914">
        <w:t>アドレス</w:t>
      </w:r>
      <w:r w:rsidR="00371914" w:rsidRPr="00371914">
        <w:t xml:space="preserve"> 192.168.0.1 </w:t>
      </w:r>
      <w:r w:rsidR="00371914" w:rsidRPr="00371914">
        <w:t>のホストで実行する</w:t>
      </w:r>
    </w:p>
    <w:p w:rsidR="00371914" w:rsidRPr="00371914" w:rsidRDefault="00294FDD" w:rsidP="00B01E08">
      <w:r>
        <w:t>詳細は</w:t>
      </w:r>
      <w:r w:rsidR="00371914" w:rsidRPr="00371914">
        <w:t xml:space="preserve">mpirun </w:t>
      </w:r>
      <w:r>
        <w:rPr>
          <w:rFonts w:hint="eastAsia"/>
        </w:rPr>
        <w:t>のマニュアル</w:t>
      </w:r>
      <w:r w:rsidR="00371914" w:rsidRPr="00371914">
        <w:t>を参照下さい。</w:t>
      </w:r>
    </w:p>
    <w:p w:rsidR="00371914" w:rsidRPr="008F1681" w:rsidRDefault="00371914" w:rsidP="00371914"/>
    <w:p w:rsidR="00371914" w:rsidRPr="00371914" w:rsidRDefault="00371914" w:rsidP="00371914">
      <w:r w:rsidRPr="00371914">
        <w:t>MPMD</w:t>
      </w:r>
      <w:r w:rsidR="00863806">
        <w:rPr>
          <w:rFonts w:hint="eastAsia"/>
        </w:rPr>
        <w:t>で</w:t>
      </w:r>
      <w:r w:rsidRPr="00371914">
        <w:t>は、複数の異なる実行ファイル</w:t>
      </w:r>
      <w:r w:rsidRPr="00371914">
        <w:t>(Multiple Program)</w:t>
      </w:r>
      <w:r w:rsidR="00EC4B05">
        <w:t>を複数プロセス実行し各プロセス</w:t>
      </w:r>
      <w:r w:rsidRPr="00371914">
        <w:t>で異なるデータ</w:t>
      </w:r>
      <w:r w:rsidR="00EC4B05">
        <w:t>(Multi</w:t>
      </w:r>
      <w:r w:rsidRPr="00371914">
        <w:t>p</w:t>
      </w:r>
      <w:r w:rsidR="00EC4B05">
        <w:rPr>
          <w:rFonts w:hint="eastAsia"/>
        </w:rPr>
        <w:t>l</w:t>
      </w:r>
      <w:r w:rsidRPr="00371914">
        <w:t>e Data)</w:t>
      </w:r>
      <w:r w:rsidRPr="00371914">
        <w:t>を処理</w:t>
      </w:r>
      <w:r w:rsidR="00856299">
        <w:rPr>
          <w:rFonts w:hint="eastAsia"/>
        </w:rPr>
        <w:t>しま</w:t>
      </w:r>
      <w:r w:rsidRPr="00371914">
        <w:t>す。下記に</w:t>
      </w:r>
      <w:r w:rsidRPr="00371914">
        <w:t xml:space="preserve"> MPMD </w:t>
      </w:r>
      <w:r w:rsidRPr="00371914">
        <w:t>で実行する方法を記します。</w:t>
      </w:r>
    </w:p>
    <w:tbl>
      <w:tblPr>
        <w:tblStyle w:val="af"/>
        <w:tblW w:w="0" w:type="auto"/>
        <w:tblLook w:val="04A0"/>
      </w:tblPr>
      <w:tblGrid>
        <w:gridCol w:w="8702"/>
      </w:tblGrid>
      <w:tr w:rsidR="00533F6D" w:rsidRPr="00034DE4" w:rsidTr="00014F4E">
        <w:tc>
          <w:tcPr>
            <w:tcW w:w="8702" w:type="dxa"/>
          </w:tcPr>
          <w:p w:rsidR="00B01E08" w:rsidRPr="00112947" w:rsidRDefault="00B01E08" w:rsidP="00B01E08">
            <w:pPr>
              <w:rPr>
                <w:rFonts w:asciiTheme="majorEastAsia" w:eastAsiaTheme="majorEastAsia" w:hAnsiTheme="majorEastAsia"/>
              </w:rPr>
            </w:pPr>
            <w:r w:rsidRPr="00112947">
              <w:rPr>
                <w:rFonts w:asciiTheme="majorEastAsia" w:eastAsiaTheme="majorEastAsia" w:hAnsiTheme="majorEastAsia" w:hint="eastAsia"/>
                <w:sz w:val="20"/>
                <w:szCs w:val="20"/>
              </w:rPr>
              <w:t xml:space="preserve">$ </w:t>
            </w:r>
            <w:r w:rsidRPr="00112947">
              <w:rPr>
                <w:rFonts w:asciiTheme="majorEastAsia" w:eastAsiaTheme="majorEastAsia" w:hAnsiTheme="majorEastAsia"/>
              </w:rPr>
              <w:t>mpirun [options] &lt;program1&gt; [ &lt;args1&gt; ] :</w:t>
            </w:r>
          </w:p>
          <w:p w:rsidR="00B01E08" w:rsidRPr="00112947" w:rsidRDefault="00B01E08" w:rsidP="00B01E08">
            <w:pPr>
              <w:rPr>
                <w:rFonts w:asciiTheme="majorEastAsia" w:eastAsiaTheme="majorEastAsia" w:hAnsiTheme="majorEastAsia"/>
              </w:rPr>
            </w:pPr>
            <w:r w:rsidRPr="00112947">
              <w:rPr>
                <w:rFonts w:asciiTheme="majorEastAsia" w:eastAsiaTheme="majorEastAsia" w:hAnsiTheme="majorEastAsia"/>
              </w:rPr>
              <w:t xml:space="preserve"> </w:t>
            </w:r>
            <w:r w:rsidRPr="00112947">
              <w:rPr>
                <w:rFonts w:asciiTheme="majorEastAsia" w:eastAsiaTheme="majorEastAsia" w:hAnsiTheme="majorEastAsia" w:hint="eastAsia"/>
              </w:rPr>
              <w:t xml:space="preserve"> </w:t>
            </w:r>
            <w:r w:rsidR="008539B5">
              <w:rPr>
                <w:rFonts w:asciiTheme="majorEastAsia" w:eastAsiaTheme="majorEastAsia" w:hAnsiTheme="majorEastAsia" w:hint="eastAsia"/>
              </w:rPr>
              <w:t xml:space="preserve">       </w:t>
            </w:r>
            <w:r w:rsidRPr="00112947">
              <w:rPr>
                <w:rFonts w:asciiTheme="majorEastAsia" w:eastAsiaTheme="majorEastAsia" w:hAnsiTheme="majorEastAsia"/>
              </w:rPr>
              <w:t>[options] &lt;program2&gt; [ &lt;args2&gt; ] :</w:t>
            </w:r>
          </w:p>
          <w:p w:rsidR="00533F6D" w:rsidRPr="00112947" w:rsidRDefault="00B01E08" w:rsidP="008539B5">
            <w:pPr>
              <w:ind w:firstLineChars="250" w:firstLine="525"/>
              <w:rPr>
                <w:rFonts w:asciiTheme="majorEastAsia" w:eastAsiaTheme="majorEastAsia" w:hAnsiTheme="majorEastAsia"/>
              </w:rPr>
            </w:pPr>
            <w:r w:rsidRPr="00112947">
              <w:rPr>
                <w:rFonts w:asciiTheme="majorEastAsia" w:eastAsiaTheme="majorEastAsia" w:hAnsiTheme="majorEastAsia"/>
              </w:rPr>
              <w:t xml:space="preserve">  </w:t>
            </w:r>
            <w:r w:rsidR="008539B5">
              <w:rPr>
                <w:rFonts w:asciiTheme="majorEastAsia" w:eastAsiaTheme="majorEastAsia" w:hAnsiTheme="majorEastAsia" w:hint="eastAsia"/>
              </w:rPr>
              <w:t xml:space="preserve">  </w:t>
            </w:r>
            <w:r w:rsidRPr="00112947">
              <w:rPr>
                <w:rFonts w:asciiTheme="majorEastAsia" w:eastAsiaTheme="majorEastAsia" w:hAnsiTheme="majorEastAsia"/>
              </w:rPr>
              <w:t>[options] &lt;program3&gt; [ &lt;args3&gt; ]</w:t>
            </w:r>
          </w:p>
        </w:tc>
      </w:tr>
    </w:tbl>
    <w:p w:rsidR="00371914" w:rsidRPr="00371914" w:rsidRDefault="00371914" w:rsidP="00371914">
      <w:r w:rsidRPr="00371914">
        <w:lastRenderedPageBreak/>
        <w:t xml:space="preserve">[options] </w:t>
      </w:r>
      <w:r w:rsidRPr="00371914">
        <w:t>は</w:t>
      </w:r>
      <w:r w:rsidRPr="00371914">
        <w:t xml:space="preserve"> SPMD </w:t>
      </w:r>
      <w:r w:rsidRPr="00371914">
        <w:t>と同じです。</w:t>
      </w:r>
    </w:p>
    <w:p w:rsidR="00371914" w:rsidRPr="00371914" w:rsidRDefault="00371914" w:rsidP="00371914">
      <w:r w:rsidRPr="00371914">
        <w:t>program1,program2,program3</w:t>
      </w:r>
      <w:r w:rsidRPr="00371914">
        <w:t>間で通信することが可能です。</w:t>
      </w:r>
    </w:p>
    <w:p w:rsidR="00371914" w:rsidRPr="00371914" w:rsidRDefault="00371914" w:rsidP="00371914"/>
    <w:p w:rsidR="00371914" w:rsidRPr="00371914" w:rsidRDefault="00371914" w:rsidP="00371914">
      <w:r w:rsidRPr="00371914">
        <w:t>下記の場合、</w:t>
      </w:r>
      <w:r w:rsidRPr="00371914">
        <w:t>MPI_Comm_size(MPI_COMM_WORLD,&amp;size)</w:t>
      </w:r>
      <w:r w:rsidRPr="00371914">
        <w:t>の結果は</w:t>
      </w:r>
      <w:r w:rsidRPr="00371914">
        <w:t>35</w:t>
      </w:r>
      <w:r w:rsidRPr="00371914">
        <w:t>となります。</w:t>
      </w:r>
    </w:p>
    <w:tbl>
      <w:tblPr>
        <w:tblStyle w:val="af"/>
        <w:tblW w:w="0" w:type="auto"/>
        <w:tblLook w:val="04A0"/>
      </w:tblPr>
      <w:tblGrid>
        <w:gridCol w:w="8702"/>
      </w:tblGrid>
      <w:tr w:rsidR="00533F6D" w:rsidRPr="00034DE4" w:rsidTr="00014F4E">
        <w:tc>
          <w:tcPr>
            <w:tcW w:w="8702" w:type="dxa"/>
          </w:tcPr>
          <w:p w:rsidR="00B01E08" w:rsidRPr="00112947" w:rsidRDefault="00B01E08" w:rsidP="00B01E08">
            <w:pPr>
              <w:rPr>
                <w:rFonts w:asciiTheme="majorEastAsia" w:eastAsiaTheme="majorEastAsia" w:hAnsiTheme="majorEastAsia"/>
              </w:rPr>
            </w:pPr>
            <w:r w:rsidRPr="00112947">
              <w:rPr>
                <w:rFonts w:asciiTheme="majorEastAsia" w:eastAsiaTheme="majorEastAsia" w:hAnsiTheme="majorEastAsia" w:hint="eastAsia"/>
                <w:sz w:val="20"/>
                <w:szCs w:val="20"/>
              </w:rPr>
              <w:t xml:space="preserve">$ </w:t>
            </w:r>
            <w:r w:rsidRPr="00112947">
              <w:rPr>
                <w:rFonts w:asciiTheme="majorEastAsia" w:eastAsiaTheme="majorEastAsia" w:hAnsiTheme="majorEastAsia"/>
              </w:rPr>
              <w:t>mpirun -np 10 &lt;program1&gt; [ &lt;args1&gt; ] :</w:t>
            </w:r>
          </w:p>
          <w:p w:rsidR="00B01E08" w:rsidRPr="00112947" w:rsidRDefault="00B01E08" w:rsidP="00B01E08">
            <w:pPr>
              <w:rPr>
                <w:rFonts w:asciiTheme="majorEastAsia" w:eastAsiaTheme="majorEastAsia" w:hAnsiTheme="majorEastAsia"/>
              </w:rPr>
            </w:pPr>
            <w:r w:rsidRPr="00112947">
              <w:rPr>
                <w:rFonts w:asciiTheme="majorEastAsia" w:eastAsiaTheme="majorEastAsia" w:hAnsiTheme="majorEastAsia"/>
              </w:rPr>
              <w:t xml:space="preserve">         -np 5  &lt;program2&gt; [ &lt;args2&gt; ] :</w:t>
            </w:r>
          </w:p>
          <w:p w:rsidR="00533F6D" w:rsidRPr="00112947" w:rsidRDefault="00B01E08" w:rsidP="008539B5">
            <w:pPr>
              <w:ind w:firstLineChars="100" w:firstLine="210"/>
              <w:rPr>
                <w:rFonts w:asciiTheme="majorEastAsia" w:eastAsiaTheme="majorEastAsia" w:hAnsiTheme="majorEastAsia"/>
              </w:rPr>
            </w:pPr>
            <w:r w:rsidRPr="00112947">
              <w:rPr>
                <w:rFonts w:asciiTheme="majorEastAsia" w:eastAsiaTheme="majorEastAsia" w:hAnsiTheme="majorEastAsia"/>
              </w:rPr>
              <w:t xml:space="preserve">       -np 20 &lt;program3&gt; [ &lt;args3&gt; ] </w:t>
            </w:r>
          </w:p>
        </w:tc>
      </w:tr>
    </w:tbl>
    <w:p w:rsidR="00B01E08" w:rsidRDefault="00B01E08" w:rsidP="00371914"/>
    <w:p w:rsidR="004634D6" w:rsidRDefault="004634D6" w:rsidP="00371914"/>
    <w:p w:rsidR="00371914" w:rsidRPr="00371914" w:rsidRDefault="00371914" w:rsidP="00371914">
      <w:r w:rsidRPr="00371914">
        <w:br w:type="page"/>
      </w:r>
    </w:p>
    <w:p w:rsidR="00371914" w:rsidRPr="00371914" w:rsidRDefault="00371914" w:rsidP="0087473C">
      <w:pPr>
        <w:pStyle w:val="1"/>
      </w:pPr>
      <w:bookmarkStart w:id="58" w:name="h.kgb27q293me3" w:colFirst="0" w:colLast="0"/>
      <w:bookmarkStart w:id="59" w:name="_Toc381439060"/>
      <w:bookmarkEnd w:id="58"/>
      <w:r w:rsidRPr="00371914">
        <w:lastRenderedPageBreak/>
        <w:t>参考文献</w:t>
      </w:r>
      <w:bookmarkEnd w:id="59"/>
    </w:p>
    <w:p w:rsidR="00371914" w:rsidRPr="00371914" w:rsidRDefault="00371914" w:rsidP="00371914"/>
    <w:p w:rsidR="00E42F9E" w:rsidRDefault="00371914" w:rsidP="00371914">
      <w:pPr>
        <w:pStyle w:val="ad"/>
        <w:numPr>
          <w:ilvl w:val="0"/>
          <w:numId w:val="8"/>
        </w:numPr>
        <w:ind w:leftChars="0"/>
      </w:pPr>
      <w:r w:rsidRPr="00371914">
        <w:t>Peter S. Pacheco, Parallel Program</w:t>
      </w:r>
      <w:r w:rsidR="00EC4B05">
        <w:rPr>
          <w:rFonts w:hint="eastAsia"/>
        </w:rPr>
        <w:t>m</w:t>
      </w:r>
      <w:r w:rsidRPr="00371914">
        <w:t>ing with</w:t>
      </w:r>
      <w:r w:rsidR="00EC4B05">
        <w:rPr>
          <w:rFonts w:hint="eastAsia"/>
        </w:rPr>
        <w:t xml:space="preserve"> </w:t>
      </w:r>
      <w:r w:rsidRPr="00371914">
        <w:t>MPI, Morgan Kaufmann Publishers, 1997.</w:t>
      </w:r>
    </w:p>
    <w:p w:rsidR="00E42F9E" w:rsidRDefault="00371914" w:rsidP="00371914">
      <w:pPr>
        <w:pStyle w:val="ad"/>
        <w:numPr>
          <w:ilvl w:val="0"/>
          <w:numId w:val="8"/>
        </w:numPr>
        <w:ind w:leftChars="0"/>
      </w:pPr>
      <w:r w:rsidRPr="00371914">
        <w:t>P.</w:t>
      </w:r>
      <w:r w:rsidRPr="00371914">
        <w:t>パチェコ</w:t>
      </w:r>
      <w:r w:rsidRPr="00371914">
        <w:t xml:space="preserve"> </w:t>
      </w:r>
      <w:r w:rsidRPr="00371914">
        <w:t>著、秋葉</w:t>
      </w:r>
      <w:r w:rsidRPr="00371914">
        <w:t xml:space="preserve"> </w:t>
      </w:r>
      <w:r w:rsidRPr="00371914">
        <w:t>博</w:t>
      </w:r>
      <w:r w:rsidRPr="00371914">
        <w:t xml:space="preserve"> </w:t>
      </w:r>
      <w:r w:rsidRPr="00371914">
        <w:t>訳、</w:t>
      </w:r>
      <w:r w:rsidRPr="00371914">
        <w:t xml:space="preserve">MPI </w:t>
      </w:r>
      <w:r w:rsidRPr="00371914">
        <w:t>並列プログラミング、培風館、</w:t>
      </w:r>
      <w:r w:rsidRPr="00371914">
        <w:t>2001.</w:t>
      </w:r>
    </w:p>
    <w:p w:rsidR="00AD51A0" w:rsidRDefault="00371914" w:rsidP="00B01E08">
      <w:pPr>
        <w:pStyle w:val="ad"/>
        <w:numPr>
          <w:ilvl w:val="0"/>
          <w:numId w:val="8"/>
        </w:numPr>
        <w:ind w:leftChars="0"/>
      </w:pPr>
      <w:r w:rsidRPr="00371914">
        <w:t>ウイリアム</w:t>
      </w:r>
      <w:r w:rsidRPr="00371914">
        <w:t xml:space="preserve"> </w:t>
      </w:r>
      <w:r w:rsidRPr="00371914">
        <w:t>グロップ</w:t>
      </w:r>
      <w:r w:rsidRPr="00371914">
        <w:t xml:space="preserve">, </w:t>
      </w:r>
      <w:r w:rsidRPr="00371914">
        <w:t>ラジーブ</w:t>
      </w:r>
      <w:r w:rsidRPr="00371914">
        <w:t xml:space="preserve"> </w:t>
      </w:r>
      <w:r w:rsidRPr="00371914">
        <w:t>タークル</w:t>
      </w:r>
      <w:r w:rsidRPr="00371914">
        <w:t xml:space="preserve">, </w:t>
      </w:r>
      <w:r w:rsidRPr="00371914">
        <w:t>ユーイング</w:t>
      </w:r>
      <w:r w:rsidRPr="00371914">
        <w:t xml:space="preserve"> </w:t>
      </w:r>
      <w:r w:rsidRPr="00371914">
        <w:t>ラスク</w:t>
      </w:r>
      <w:r w:rsidRPr="00371914">
        <w:t xml:space="preserve"> </w:t>
      </w:r>
      <w:r w:rsidRPr="00371914">
        <w:t>著、畑崎</w:t>
      </w:r>
      <w:r w:rsidRPr="00371914">
        <w:t xml:space="preserve"> </w:t>
      </w:r>
      <w:r w:rsidRPr="00371914">
        <w:t>隆雄</w:t>
      </w:r>
      <w:r w:rsidRPr="00371914">
        <w:t xml:space="preserve"> </w:t>
      </w:r>
      <w:r w:rsidRPr="00371914">
        <w:t>訳、実践</w:t>
      </w:r>
      <w:r w:rsidRPr="00371914">
        <w:t xml:space="preserve"> MPI-2</w:t>
      </w:r>
      <w:r w:rsidRPr="00371914">
        <w:t>、ピアソン</w:t>
      </w:r>
      <w:r w:rsidRPr="00371914">
        <w:rPr>
          <w:rFonts w:hint="eastAsia"/>
        </w:rPr>
        <w:t>・エデュケーション、</w:t>
      </w:r>
      <w:r w:rsidRPr="00371914">
        <w:rPr>
          <w:rFonts w:hint="eastAsia"/>
        </w:rPr>
        <w:t>2002.</w:t>
      </w:r>
    </w:p>
    <w:p w:rsidR="00AD51A0" w:rsidRDefault="00AD51A0" w:rsidP="00AD51A0"/>
    <w:p w:rsidR="00E4210A" w:rsidRDefault="00E4210A">
      <w:pPr>
        <w:widowControl/>
        <w:jc w:val="left"/>
      </w:pPr>
      <w:r>
        <w:br w:type="page"/>
      </w:r>
    </w:p>
    <w:p w:rsidR="00E4210A" w:rsidRDefault="00A14433" w:rsidP="004500C9">
      <w:pPr>
        <w:pStyle w:val="1"/>
      </w:pPr>
      <w:bookmarkStart w:id="60" w:name="_Toc381439061"/>
      <w:r>
        <w:rPr>
          <w:rFonts w:hint="eastAsia"/>
        </w:rPr>
        <w:lastRenderedPageBreak/>
        <w:t>変更</w:t>
      </w:r>
      <w:r w:rsidR="00E56E13">
        <w:rPr>
          <w:rFonts w:hint="eastAsia"/>
        </w:rPr>
        <w:t>履歴</w:t>
      </w:r>
      <w:bookmarkEnd w:id="60"/>
    </w:p>
    <w:tbl>
      <w:tblPr>
        <w:tblStyle w:val="af"/>
        <w:tblW w:w="0" w:type="auto"/>
        <w:tblLook w:val="04A0"/>
      </w:tblPr>
      <w:tblGrid>
        <w:gridCol w:w="1101"/>
        <w:gridCol w:w="5670"/>
        <w:gridCol w:w="1931"/>
      </w:tblGrid>
      <w:tr w:rsidR="00CE5163" w:rsidRPr="00CE5163" w:rsidTr="00A14433">
        <w:tc>
          <w:tcPr>
            <w:tcW w:w="1101" w:type="dxa"/>
            <w:shd w:val="clear" w:color="auto" w:fill="D9D9D9" w:themeFill="background1" w:themeFillShade="D9"/>
          </w:tcPr>
          <w:p w:rsidR="00CE5163" w:rsidRPr="00CE5163" w:rsidRDefault="00A14433" w:rsidP="00A14433">
            <w:pPr>
              <w:jc w:val="center"/>
              <w:rPr>
                <w:b/>
              </w:rPr>
            </w:pPr>
            <w:r>
              <w:rPr>
                <w:rFonts w:hint="eastAsia"/>
                <w:b/>
              </w:rPr>
              <w:t>版数</w:t>
            </w:r>
          </w:p>
        </w:tc>
        <w:tc>
          <w:tcPr>
            <w:tcW w:w="5670" w:type="dxa"/>
            <w:shd w:val="clear" w:color="auto" w:fill="D9D9D9" w:themeFill="background1" w:themeFillShade="D9"/>
          </w:tcPr>
          <w:p w:rsidR="00CE5163" w:rsidRPr="00CE5163" w:rsidRDefault="00A14433" w:rsidP="00CE5163">
            <w:pPr>
              <w:jc w:val="center"/>
              <w:rPr>
                <w:b/>
              </w:rPr>
            </w:pPr>
            <w:r>
              <w:rPr>
                <w:rFonts w:hint="eastAsia"/>
                <w:b/>
              </w:rPr>
              <w:t>変更内容</w:t>
            </w:r>
          </w:p>
        </w:tc>
        <w:tc>
          <w:tcPr>
            <w:tcW w:w="1931" w:type="dxa"/>
            <w:shd w:val="clear" w:color="auto" w:fill="D9D9D9" w:themeFill="background1" w:themeFillShade="D9"/>
          </w:tcPr>
          <w:p w:rsidR="00CE5163" w:rsidRPr="00CE5163" w:rsidRDefault="00A14433" w:rsidP="00CE5163">
            <w:pPr>
              <w:jc w:val="center"/>
              <w:rPr>
                <w:b/>
              </w:rPr>
            </w:pPr>
            <w:r>
              <w:rPr>
                <w:rFonts w:hint="eastAsia"/>
                <w:b/>
              </w:rPr>
              <w:t>年月日</w:t>
            </w:r>
          </w:p>
        </w:tc>
      </w:tr>
      <w:tr w:rsidR="00A14433" w:rsidTr="00A14433">
        <w:tc>
          <w:tcPr>
            <w:tcW w:w="1101" w:type="dxa"/>
          </w:tcPr>
          <w:p w:rsidR="00A14433" w:rsidRDefault="009314F0" w:rsidP="007C30D5">
            <w:r>
              <w:rPr>
                <w:rFonts w:hint="eastAsia"/>
              </w:rPr>
              <w:t>1.0</w:t>
            </w:r>
          </w:p>
        </w:tc>
        <w:tc>
          <w:tcPr>
            <w:tcW w:w="5670" w:type="dxa"/>
          </w:tcPr>
          <w:p w:rsidR="00A14433" w:rsidRDefault="009F68F0" w:rsidP="00A14433">
            <w:r>
              <w:rPr>
                <w:rFonts w:hint="eastAsia"/>
              </w:rPr>
              <w:t>新規作成</w:t>
            </w:r>
          </w:p>
        </w:tc>
        <w:tc>
          <w:tcPr>
            <w:tcW w:w="1931" w:type="dxa"/>
          </w:tcPr>
          <w:p w:rsidR="00A14433" w:rsidRDefault="00A14433" w:rsidP="007C30D5">
            <w:r>
              <w:rPr>
                <w:rFonts w:hint="eastAsia"/>
              </w:rPr>
              <w:t>2014/</w:t>
            </w:r>
            <w:r w:rsidR="009314F0">
              <w:rPr>
                <w:rFonts w:hint="eastAsia"/>
              </w:rPr>
              <w:t>MAR/</w:t>
            </w:r>
            <w:r w:rsidR="009F68F0">
              <w:rPr>
                <w:rFonts w:hint="eastAsia"/>
              </w:rPr>
              <w:t>3</w:t>
            </w:r>
          </w:p>
        </w:tc>
      </w:tr>
    </w:tbl>
    <w:p w:rsidR="007C30D5" w:rsidRPr="007C30D5" w:rsidRDefault="007C30D5" w:rsidP="007C30D5"/>
    <w:sectPr w:rsidR="007C30D5" w:rsidRPr="007C30D5" w:rsidSect="00A3453B">
      <w:headerReference w:type="default" r:id="rId25"/>
      <w:headerReference w:type="first" r:id="rId26"/>
      <w:pgSz w:w="11906" w:h="16838"/>
      <w:pgMar w:top="1985" w:right="1701" w:bottom="1701" w:left="1701" w:header="851" w:footer="992" w:gutter="0"/>
      <w:pgNumType w:start="1"/>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FB4" w:rsidRDefault="000A2FB4" w:rsidP="00D21EF1">
      <w:r>
        <w:separator/>
      </w:r>
    </w:p>
  </w:endnote>
  <w:endnote w:type="continuationSeparator" w:id="1">
    <w:p w:rsidR="000A2FB4" w:rsidRDefault="000A2FB4" w:rsidP="00D21EF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 w:name="Trebuchet MS">
    <w:panose1 w:val="020B0603020202020204"/>
    <w:charset w:val="00"/>
    <w:family w:val="swiss"/>
    <w:pitch w:val="variable"/>
    <w:sig w:usb0="00000287" w:usb1="00000000" w:usb2="00000000" w:usb3="00000000" w:csb0="0000009F" w:csb1="00000000"/>
  </w:font>
  <w:font w:name="ＭＳ Ｐゴシック">
    <w:panose1 w:val="020B0600070205080204"/>
    <w:charset w:val="80"/>
    <w:family w:val="modern"/>
    <w:pitch w:val="variable"/>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FB4" w:rsidRDefault="000A2FB4" w:rsidP="00D21EF1">
      <w:r>
        <w:separator/>
      </w:r>
    </w:p>
  </w:footnote>
  <w:footnote w:type="continuationSeparator" w:id="1">
    <w:p w:rsidR="000A2FB4" w:rsidRDefault="000A2FB4" w:rsidP="00D21E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FB4" w:rsidRDefault="000A2FB4" w:rsidP="00840355">
    <w:pPr>
      <w:pStyle w:val="af0"/>
      <w:wordWrap w:val="0"/>
      <w:ind w:right="-1"/>
    </w:pPr>
  </w:p>
  <w:p w:rsidR="000A2FB4" w:rsidRDefault="000A2FB4">
    <w:pPr>
      <w:pStyle w:val="af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7026"/>
      <w:docPartObj>
        <w:docPartGallery w:val="Page Numbers (Top of Page)"/>
        <w:docPartUnique/>
      </w:docPartObj>
    </w:sdtPr>
    <w:sdtContent>
      <w:p w:rsidR="000A2FB4" w:rsidRDefault="00EB706D">
        <w:pPr>
          <w:pStyle w:val="af0"/>
          <w:jc w:val="right"/>
        </w:pPr>
        <w:fldSimple w:instr=" PAGE   \* MERGEFORMAT ">
          <w:r w:rsidR="00AD21AD" w:rsidRPr="00AD21AD">
            <w:rPr>
              <w:noProof/>
              <w:lang w:val="ja-JP"/>
            </w:rPr>
            <w:t>i</w:t>
          </w:r>
        </w:fldSimple>
      </w:p>
    </w:sdtContent>
  </w:sdt>
  <w:p w:rsidR="000A2FB4" w:rsidRDefault="000A2FB4">
    <w:pPr>
      <w:pStyle w:val="af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FB4" w:rsidRDefault="00EB706D">
    <w:pPr>
      <w:pStyle w:val="af0"/>
      <w:jc w:val="right"/>
    </w:pPr>
    <w:fldSimple w:instr=" PAGE   \* MERGEFORMAT ">
      <w:r w:rsidR="00AD21AD" w:rsidRPr="00AD21AD">
        <w:rPr>
          <w:noProof/>
          <w:lang w:val="ja-JP"/>
        </w:rPr>
        <w:t>53</w:t>
      </w:r>
    </w:fldSimple>
  </w:p>
  <w:p w:rsidR="000A2FB4" w:rsidRDefault="000A2FB4">
    <w:pPr>
      <w:pStyle w:val="af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FB4" w:rsidRDefault="00EB706D">
    <w:pPr>
      <w:pStyle w:val="af0"/>
      <w:jc w:val="right"/>
    </w:pPr>
    <w:fldSimple w:instr=" PAGE   \* MERGEFORMAT ">
      <w:r w:rsidR="00AD3AA6" w:rsidRPr="00AD3AA6">
        <w:rPr>
          <w:noProof/>
          <w:lang w:val="ja-JP"/>
        </w:rPr>
        <w:t>1</w:t>
      </w:r>
    </w:fldSimple>
  </w:p>
  <w:p w:rsidR="000A2FB4" w:rsidRDefault="000A2FB4">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12921"/>
    <w:multiLevelType w:val="hybridMultilevel"/>
    <w:tmpl w:val="172EC91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F891C6F"/>
    <w:multiLevelType w:val="hybridMultilevel"/>
    <w:tmpl w:val="2F1EF2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6160413"/>
    <w:multiLevelType w:val="hybridMultilevel"/>
    <w:tmpl w:val="192E66A2"/>
    <w:lvl w:ilvl="0" w:tplc="AB96463E">
      <w:start w:val="3"/>
      <w:numFmt w:val="bullet"/>
      <w:lvlText w:val="-"/>
      <w:lvlJc w:val="left"/>
      <w:pPr>
        <w:ind w:left="784" w:hanging="360"/>
      </w:pPr>
      <w:rPr>
        <w:rFonts w:ascii="Century" w:eastAsiaTheme="minorEastAsia"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1F2E63D2"/>
    <w:multiLevelType w:val="hybridMultilevel"/>
    <w:tmpl w:val="B2AC05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7285191"/>
    <w:multiLevelType w:val="multilevel"/>
    <w:tmpl w:val="DA30EE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5E40B19"/>
    <w:multiLevelType w:val="hybridMultilevel"/>
    <w:tmpl w:val="4A365D7E"/>
    <w:lvl w:ilvl="0" w:tplc="8A3CAC7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56000C1"/>
    <w:multiLevelType w:val="hybridMultilevel"/>
    <w:tmpl w:val="ABFA1A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4315E58"/>
    <w:multiLevelType w:val="hybridMultilevel"/>
    <w:tmpl w:val="5C442E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776B248E"/>
    <w:multiLevelType w:val="hybridMultilevel"/>
    <w:tmpl w:val="3A6EE3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7B246A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8"/>
  </w:num>
  <w:num w:numId="2">
    <w:abstractNumId w:val="4"/>
  </w:num>
  <w:num w:numId="3">
    <w:abstractNumId w:val="9"/>
  </w:num>
  <w:num w:numId="4">
    <w:abstractNumId w:val="0"/>
  </w:num>
  <w:num w:numId="5">
    <w:abstractNumId w:val="6"/>
  </w:num>
  <w:num w:numId="6">
    <w:abstractNumId w:val="3"/>
  </w:num>
  <w:num w:numId="7">
    <w:abstractNumId w:val="7"/>
  </w:num>
  <w:num w:numId="8">
    <w:abstractNumId w:val="1"/>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dirty"/>
  <w:attachedTemplate r:id="rId1"/>
  <w:defaultTabStop w:val="840"/>
  <w:drawingGridHorizontalSpacing w:val="105"/>
  <w:displayHorizontalDrawingGridEvery w:val="0"/>
  <w:displayVerticalDrawingGridEvery w:val="2"/>
  <w:characterSpacingControl w:val="compressPunctuation"/>
  <w:hdrShapeDefaults>
    <o:shapedefaults v:ext="edit" spidmax="26625">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673B9"/>
    <w:rsid w:val="00014F4E"/>
    <w:rsid w:val="000202A3"/>
    <w:rsid w:val="00022725"/>
    <w:rsid w:val="00025AAC"/>
    <w:rsid w:val="000269B0"/>
    <w:rsid w:val="0002763F"/>
    <w:rsid w:val="000310D2"/>
    <w:rsid w:val="00034DE4"/>
    <w:rsid w:val="00042377"/>
    <w:rsid w:val="0004720C"/>
    <w:rsid w:val="00061CB6"/>
    <w:rsid w:val="00067F76"/>
    <w:rsid w:val="00073B72"/>
    <w:rsid w:val="000757EF"/>
    <w:rsid w:val="00086854"/>
    <w:rsid w:val="00087779"/>
    <w:rsid w:val="00092FA8"/>
    <w:rsid w:val="000A13C9"/>
    <w:rsid w:val="000A2FB4"/>
    <w:rsid w:val="000A467E"/>
    <w:rsid w:val="000A4FCE"/>
    <w:rsid w:val="000B0DEF"/>
    <w:rsid w:val="000B4455"/>
    <w:rsid w:val="000C47F2"/>
    <w:rsid w:val="000D1DF6"/>
    <w:rsid w:val="000D64F7"/>
    <w:rsid w:val="000F0DFD"/>
    <w:rsid w:val="001002B6"/>
    <w:rsid w:val="001033BB"/>
    <w:rsid w:val="00105B50"/>
    <w:rsid w:val="0010697A"/>
    <w:rsid w:val="0011183B"/>
    <w:rsid w:val="00112262"/>
    <w:rsid w:val="00112947"/>
    <w:rsid w:val="0011417A"/>
    <w:rsid w:val="001155D6"/>
    <w:rsid w:val="00117762"/>
    <w:rsid w:val="001422CA"/>
    <w:rsid w:val="00166E6F"/>
    <w:rsid w:val="00167766"/>
    <w:rsid w:val="001758BD"/>
    <w:rsid w:val="00185547"/>
    <w:rsid w:val="0018630D"/>
    <w:rsid w:val="001908CB"/>
    <w:rsid w:val="00192E65"/>
    <w:rsid w:val="001A6EA6"/>
    <w:rsid w:val="001A7CBD"/>
    <w:rsid w:val="001B3A51"/>
    <w:rsid w:val="001B57C1"/>
    <w:rsid w:val="001C6BD6"/>
    <w:rsid w:val="001D0CF7"/>
    <w:rsid w:val="001D48CD"/>
    <w:rsid w:val="001D4DC0"/>
    <w:rsid w:val="001E20AB"/>
    <w:rsid w:val="001E252A"/>
    <w:rsid w:val="0020366C"/>
    <w:rsid w:val="0021549A"/>
    <w:rsid w:val="00216F13"/>
    <w:rsid w:val="0021711B"/>
    <w:rsid w:val="00251369"/>
    <w:rsid w:val="002605E9"/>
    <w:rsid w:val="00272D66"/>
    <w:rsid w:val="002841B7"/>
    <w:rsid w:val="00286F70"/>
    <w:rsid w:val="00292C7E"/>
    <w:rsid w:val="00294FDD"/>
    <w:rsid w:val="002C112E"/>
    <w:rsid w:val="002C20A6"/>
    <w:rsid w:val="002D0F09"/>
    <w:rsid w:val="002E1108"/>
    <w:rsid w:val="002E1C4C"/>
    <w:rsid w:val="002F2C5A"/>
    <w:rsid w:val="002F4A69"/>
    <w:rsid w:val="002F727B"/>
    <w:rsid w:val="003005D5"/>
    <w:rsid w:val="00305492"/>
    <w:rsid w:val="003411B2"/>
    <w:rsid w:val="00344B46"/>
    <w:rsid w:val="00344C47"/>
    <w:rsid w:val="0035253C"/>
    <w:rsid w:val="003574AE"/>
    <w:rsid w:val="0036444B"/>
    <w:rsid w:val="00371914"/>
    <w:rsid w:val="00376C06"/>
    <w:rsid w:val="0038193D"/>
    <w:rsid w:val="00392775"/>
    <w:rsid w:val="003B7D2E"/>
    <w:rsid w:val="003C535E"/>
    <w:rsid w:val="003F53D8"/>
    <w:rsid w:val="00407D22"/>
    <w:rsid w:val="0041505D"/>
    <w:rsid w:val="00421829"/>
    <w:rsid w:val="004500C9"/>
    <w:rsid w:val="00450D52"/>
    <w:rsid w:val="00453CCC"/>
    <w:rsid w:val="00454200"/>
    <w:rsid w:val="004634D6"/>
    <w:rsid w:val="00470AF9"/>
    <w:rsid w:val="0048562A"/>
    <w:rsid w:val="00493F73"/>
    <w:rsid w:val="00495B20"/>
    <w:rsid w:val="004A1D11"/>
    <w:rsid w:val="004A456A"/>
    <w:rsid w:val="004A7263"/>
    <w:rsid w:val="004C3013"/>
    <w:rsid w:val="004C42D7"/>
    <w:rsid w:val="004C5D0F"/>
    <w:rsid w:val="004C6F86"/>
    <w:rsid w:val="004E2121"/>
    <w:rsid w:val="00515EF3"/>
    <w:rsid w:val="00520B59"/>
    <w:rsid w:val="00524D35"/>
    <w:rsid w:val="005309CB"/>
    <w:rsid w:val="00533F6D"/>
    <w:rsid w:val="0053723C"/>
    <w:rsid w:val="0054297C"/>
    <w:rsid w:val="00542C0A"/>
    <w:rsid w:val="00552E10"/>
    <w:rsid w:val="00565073"/>
    <w:rsid w:val="00571274"/>
    <w:rsid w:val="00592A1A"/>
    <w:rsid w:val="005A7FAA"/>
    <w:rsid w:val="005B51D0"/>
    <w:rsid w:val="005B7187"/>
    <w:rsid w:val="005C34CB"/>
    <w:rsid w:val="005C4059"/>
    <w:rsid w:val="005C4F39"/>
    <w:rsid w:val="005E72A6"/>
    <w:rsid w:val="005F0FDB"/>
    <w:rsid w:val="005F17E8"/>
    <w:rsid w:val="005F5550"/>
    <w:rsid w:val="005F747D"/>
    <w:rsid w:val="005F77A7"/>
    <w:rsid w:val="00603066"/>
    <w:rsid w:val="00610295"/>
    <w:rsid w:val="006129E0"/>
    <w:rsid w:val="00615243"/>
    <w:rsid w:val="006246B9"/>
    <w:rsid w:val="00631256"/>
    <w:rsid w:val="00631499"/>
    <w:rsid w:val="00633A99"/>
    <w:rsid w:val="0064241C"/>
    <w:rsid w:val="00642686"/>
    <w:rsid w:val="006469F5"/>
    <w:rsid w:val="00654070"/>
    <w:rsid w:val="00663E01"/>
    <w:rsid w:val="00682636"/>
    <w:rsid w:val="006B7A50"/>
    <w:rsid w:val="006C71B4"/>
    <w:rsid w:val="006D4C9C"/>
    <w:rsid w:val="006D5D29"/>
    <w:rsid w:val="006E1AD4"/>
    <w:rsid w:val="006E3E20"/>
    <w:rsid w:val="006E6886"/>
    <w:rsid w:val="006E6D0E"/>
    <w:rsid w:val="006E6D0F"/>
    <w:rsid w:val="006F0AA0"/>
    <w:rsid w:val="006F3BAF"/>
    <w:rsid w:val="006F6BAC"/>
    <w:rsid w:val="00702E48"/>
    <w:rsid w:val="00704A94"/>
    <w:rsid w:val="007150C5"/>
    <w:rsid w:val="00717315"/>
    <w:rsid w:val="00722293"/>
    <w:rsid w:val="007260F5"/>
    <w:rsid w:val="0074487E"/>
    <w:rsid w:val="00757936"/>
    <w:rsid w:val="00764756"/>
    <w:rsid w:val="00771DD4"/>
    <w:rsid w:val="00781EF2"/>
    <w:rsid w:val="0078373C"/>
    <w:rsid w:val="007841E7"/>
    <w:rsid w:val="00784F54"/>
    <w:rsid w:val="00785A80"/>
    <w:rsid w:val="00791975"/>
    <w:rsid w:val="007925FE"/>
    <w:rsid w:val="00793F0B"/>
    <w:rsid w:val="007965F9"/>
    <w:rsid w:val="007A3263"/>
    <w:rsid w:val="007A4093"/>
    <w:rsid w:val="007A4A30"/>
    <w:rsid w:val="007A529D"/>
    <w:rsid w:val="007C30D5"/>
    <w:rsid w:val="007D038D"/>
    <w:rsid w:val="007E40B5"/>
    <w:rsid w:val="007F2FD9"/>
    <w:rsid w:val="007F53E5"/>
    <w:rsid w:val="0080411E"/>
    <w:rsid w:val="00810ABC"/>
    <w:rsid w:val="00835459"/>
    <w:rsid w:val="00840355"/>
    <w:rsid w:val="0084129E"/>
    <w:rsid w:val="008472AC"/>
    <w:rsid w:val="008479F0"/>
    <w:rsid w:val="008539B5"/>
    <w:rsid w:val="0085459E"/>
    <w:rsid w:val="00854BA3"/>
    <w:rsid w:val="0085590C"/>
    <w:rsid w:val="00856299"/>
    <w:rsid w:val="00856E55"/>
    <w:rsid w:val="00860ABF"/>
    <w:rsid w:val="00863806"/>
    <w:rsid w:val="00863D97"/>
    <w:rsid w:val="008669B0"/>
    <w:rsid w:val="00872D6C"/>
    <w:rsid w:val="0087473C"/>
    <w:rsid w:val="00874C0A"/>
    <w:rsid w:val="008A20E1"/>
    <w:rsid w:val="008A2FBF"/>
    <w:rsid w:val="008B1F3B"/>
    <w:rsid w:val="008C3A9D"/>
    <w:rsid w:val="008D293B"/>
    <w:rsid w:val="008E60F4"/>
    <w:rsid w:val="008E6D27"/>
    <w:rsid w:val="008F1681"/>
    <w:rsid w:val="008F6AB0"/>
    <w:rsid w:val="009068C2"/>
    <w:rsid w:val="0091114B"/>
    <w:rsid w:val="00915D12"/>
    <w:rsid w:val="009202C1"/>
    <w:rsid w:val="009274DE"/>
    <w:rsid w:val="0092759D"/>
    <w:rsid w:val="009314F0"/>
    <w:rsid w:val="00940307"/>
    <w:rsid w:val="00941C34"/>
    <w:rsid w:val="00950DA3"/>
    <w:rsid w:val="009718FC"/>
    <w:rsid w:val="0097264F"/>
    <w:rsid w:val="00975D79"/>
    <w:rsid w:val="009A4D60"/>
    <w:rsid w:val="009C0ABD"/>
    <w:rsid w:val="009C0CA7"/>
    <w:rsid w:val="009C28E3"/>
    <w:rsid w:val="009C2FBC"/>
    <w:rsid w:val="009E5655"/>
    <w:rsid w:val="009F68F0"/>
    <w:rsid w:val="00A07417"/>
    <w:rsid w:val="00A14433"/>
    <w:rsid w:val="00A262D0"/>
    <w:rsid w:val="00A274E0"/>
    <w:rsid w:val="00A30712"/>
    <w:rsid w:val="00A3453B"/>
    <w:rsid w:val="00A42496"/>
    <w:rsid w:val="00A53998"/>
    <w:rsid w:val="00A56834"/>
    <w:rsid w:val="00A71E26"/>
    <w:rsid w:val="00A737FA"/>
    <w:rsid w:val="00A77161"/>
    <w:rsid w:val="00A84B56"/>
    <w:rsid w:val="00AA7010"/>
    <w:rsid w:val="00AC1304"/>
    <w:rsid w:val="00AC23AE"/>
    <w:rsid w:val="00AD212B"/>
    <w:rsid w:val="00AD21AD"/>
    <w:rsid w:val="00AD3AA6"/>
    <w:rsid w:val="00AD51A0"/>
    <w:rsid w:val="00AE2ACA"/>
    <w:rsid w:val="00AE63DB"/>
    <w:rsid w:val="00AF37DB"/>
    <w:rsid w:val="00AF4263"/>
    <w:rsid w:val="00AF6A31"/>
    <w:rsid w:val="00B01E08"/>
    <w:rsid w:val="00B218F4"/>
    <w:rsid w:val="00B24F70"/>
    <w:rsid w:val="00B3363B"/>
    <w:rsid w:val="00B34207"/>
    <w:rsid w:val="00B47D72"/>
    <w:rsid w:val="00B721CC"/>
    <w:rsid w:val="00B87772"/>
    <w:rsid w:val="00B91C7B"/>
    <w:rsid w:val="00B9408B"/>
    <w:rsid w:val="00BA73C4"/>
    <w:rsid w:val="00BB6FCF"/>
    <w:rsid w:val="00BC263D"/>
    <w:rsid w:val="00BD43C6"/>
    <w:rsid w:val="00BD7148"/>
    <w:rsid w:val="00BE7E01"/>
    <w:rsid w:val="00C0101D"/>
    <w:rsid w:val="00C037F6"/>
    <w:rsid w:val="00C24B92"/>
    <w:rsid w:val="00C26B82"/>
    <w:rsid w:val="00C27FE6"/>
    <w:rsid w:val="00C413D0"/>
    <w:rsid w:val="00C44557"/>
    <w:rsid w:val="00C5291D"/>
    <w:rsid w:val="00C57EFE"/>
    <w:rsid w:val="00C72857"/>
    <w:rsid w:val="00C7614D"/>
    <w:rsid w:val="00C829F5"/>
    <w:rsid w:val="00C861BF"/>
    <w:rsid w:val="00C86D38"/>
    <w:rsid w:val="00C90116"/>
    <w:rsid w:val="00C91766"/>
    <w:rsid w:val="00C92F98"/>
    <w:rsid w:val="00C96364"/>
    <w:rsid w:val="00CA0A18"/>
    <w:rsid w:val="00CB1587"/>
    <w:rsid w:val="00CB16E4"/>
    <w:rsid w:val="00CC3AC5"/>
    <w:rsid w:val="00CE11F3"/>
    <w:rsid w:val="00CE5094"/>
    <w:rsid w:val="00CE5163"/>
    <w:rsid w:val="00CE594B"/>
    <w:rsid w:val="00CE6F7A"/>
    <w:rsid w:val="00CE7992"/>
    <w:rsid w:val="00CE7AB4"/>
    <w:rsid w:val="00CF39AB"/>
    <w:rsid w:val="00D021E1"/>
    <w:rsid w:val="00D03486"/>
    <w:rsid w:val="00D04ECE"/>
    <w:rsid w:val="00D21EF1"/>
    <w:rsid w:val="00D2322C"/>
    <w:rsid w:val="00D35ED1"/>
    <w:rsid w:val="00D367A2"/>
    <w:rsid w:val="00D458D4"/>
    <w:rsid w:val="00D51B4E"/>
    <w:rsid w:val="00D525DE"/>
    <w:rsid w:val="00D868ED"/>
    <w:rsid w:val="00D87A01"/>
    <w:rsid w:val="00D9328B"/>
    <w:rsid w:val="00D94C5E"/>
    <w:rsid w:val="00DA6346"/>
    <w:rsid w:val="00DC0C33"/>
    <w:rsid w:val="00DC6859"/>
    <w:rsid w:val="00DD2704"/>
    <w:rsid w:val="00DD599D"/>
    <w:rsid w:val="00DD7286"/>
    <w:rsid w:val="00DD73B5"/>
    <w:rsid w:val="00DE79AB"/>
    <w:rsid w:val="00DF7225"/>
    <w:rsid w:val="00E12BD7"/>
    <w:rsid w:val="00E32471"/>
    <w:rsid w:val="00E3619A"/>
    <w:rsid w:val="00E41A56"/>
    <w:rsid w:val="00E4210A"/>
    <w:rsid w:val="00E42F9E"/>
    <w:rsid w:val="00E44892"/>
    <w:rsid w:val="00E53271"/>
    <w:rsid w:val="00E56E13"/>
    <w:rsid w:val="00E80555"/>
    <w:rsid w:val="00E8295B"/>
    <w:rsid w:val="00E938EA"/>
    <w:rsid w:val="00E96326"/>
    <w:rsid w:val="00E9658C"/>
    <w:rsid w:val="00E96797"/>
    <w:rsid w:val="00EB3F29"/>
    <w:rsid w:val="00EB4891"/>
    <w:rsid w:val="00EB706D"/>
    <w:rsid w:val="00EC3A31"/>
    <w:rsid w:val="00EC4B05"/>
    <w:rsid w:val="00EC63BE"/>
    <w:rsid w:val="00ED0CED"/>
    <w:rsid w:val="00ED71DB"/>
    <w:rsid w:val="00EE114B"/>
    <w:rsid w:val="00EE6DC3"/>
    <w:rsid w:val="00EF1B63"/>
    <w:rsid w:val="00EF56B8"/>
    <w:rsid w:val="00F00C18"/>
    <w:rsid w:val="00F04C30"/>
    <w:rsid w:val="00F23695"/>
    <w:rsid w:val="00F2680E"/>
    <w:rsid w:val="00F33555"/>
    <w:rsid w:val="00F4066A"/>
    <w:rsid w:val="00F424DF"/>
    <w:rsid w:val="00F61499"/>
    <w:rsid w:val="00F65866"/>
    <w:rsid w:val="00F671AB"/>
    <w:rsid w:val="00F673B9"/>
    <w:rsid w:val="00F676C3"/>
    <w:rsid w:val="00F72998"/>
    <w:rsid w:val="00F84930"/>
    <w:rsid w:val="00F87A9C"/>
    <w:rsid w:val="00F950DD"/>
    <w:rsid w:val="00F975E3"/>
    <w:rsid w:val="00FA76EA"/>
    <w:rsid w:val="00FB27E5"/>
    <w:rsid w:val="00FC314F"/>
    <w:rsid w:val="00FD27A6"/>
    <w:rsid w:val="00FD7E8C"/>
    <w:rsid w:val="00FE0B9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6625">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3E01"/>
    <w:pPr>
      <w:widowControl w:val="0"/>
      <w:jc w:val="both"/>
    </w:pPr>
  </w:style>
  <w:style w:type="paragraph" w:styleId="1">
    <w:name w:val="heading 1"/>
    <w:basedOn w:val="a"/>
    <w:next w:val="a"/>
    <w:link w:val="10"/>
    <w:qFormat/>
    <w:rsid w:val="007C30D5"/>
    <w:pPr>
      <w:keepNext/>
      <w:outlineLvl w:val="0"/>
    </w:pPr>
    <w:rPr>
      <w:rFonts w:asciiTheme="majorHAnsi" w:eastAsiaTheme="majorEastAsia" w:hAnsiTheme="majorHAnsi" w:cstheme="majorBidi"/>
      <w:sz w:val="32"/>
      <w:szCs w:val="24"/>
    </w:rPr>
  </w:style>
  <w:style w:type="paragraph" w:styleId="2">
    <w:name w:val="heading 2"/>
    <w:basedOn w:val="a"/>
    <w:next w:val="a"/>
    <w:link w:val="20"/>
    <w:unhideWhenUsed/>
    <w:qFormat/>
    <w:rsid w:val="007C30D5"/>
    <w:pPr>
      <w:keepNext/>
      <w:outlineLvl w:val="1"/>
    </w:pPr>
    <w:rPr>
      <w:rFonts w:asciiTheme="majorHAnsi" w:eastAsiaTheme="majorEastAsia" w:hAnsiTheme="majorHAnsi" w:cstheme="majorBidi"/>
      <w:sz w:val="28"/>
    </w:rPr>
  </w:style>
  <w:style w:type="paragraph" w:styleId="3">
    <w:name w:val="heading 3"/>
    <w:basedOn w:val="a"/>
    <w:next w:val="a"/>
    <w:link w:val="30"/>
    <w:unhideWhenUsed/>
    <w:qFormat/>
    <w:rsid w:val="00C92F98"/>
    <w:pPr>
      <w:keepNext/>
      <w:ind w:leftChars="400" w:left="400"/>
      <w:outlineLvl w:val="2"/>
    </w:pPr>
    <w:rPr>
      <w:rFonts w:asciiTheme="majorHAnsi" w:eastAsiaTheme="majorEastAsia" w:hAnsiTheme="majorHAnsi" w:cstheme="majorBidi"/>
    </w:rPr>
  </w:style>
  <w:style w:type="paragraph" w:styleId="4">
    <w:name w:val="heading 4"/>
    <w:basedOn w:val="normal"/>
    <w:next w:val="normal"/>
    <w:link w:val="40"/>
    <w:rsid w:val="00371914"/>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link w:val="50"/>
    <w:rsid w:val="00371914"/>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link w:val="60"/>
    <w:rsid w:val="00371914"/>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0F0DFD"/>
    <w:pPr>
      <w:spacing w:before="240" w:after="120"/>
      <w:jc w:val="left"/>
      <w:outlineLvl w:val="0"/>
    </w:pPr>
    <w:rPr>
      <w:rFonts w:asciiTheme="majorHAnsi" w:eastAsia="ＭＳ Ｐゴシック" w:hAnsiTheme="majorHAnsi" w:cstheme="majorBidi"/>
      <w:sz w:val="48"/>
      <w:szCs w:val="32"/>
    </w:rPr>
  </w:style>
  <w:style w:type="character" w:customStyle="1" w:styleId="a4">
    <w:name w:val="表題 (文字)"/>
    <w:basedOn w:val="a0"/>
    <w:link w:val="a3"/>
    <w:uiPriority w:val="10"/>
    <w:rsid w:val="000F0DFD"/>
    <w:rPr>
      <w:rFonts w:asciiTheme="majorHAnsi" w:eastAsia="ＭＳ Ｐゴシック" w:hAnsiTheme="majorHAnsi" w:cstheme="majorBidi"/>
      <w:sz w:val="48"/>
      <w:szCs w:val="32"/>
    </w:rPr>
  </w:style>
  <w:style w:type="paragraph" w:styleId="a5">
    <w:name w:val="Subtitle"/>
    <w:basedOn w:val="a"/>
    <w:next w:val="a"/>
    <w:link w:val="a6"/>
    <w:qFormat/>
    <w:rsid w:val="000F0DFD"/>
    <w:pPr>
      <w:jc w:val="left"/>
      <w:outlineLvl w:val="1"/>
    </w:pPr>
    <w:rPr>
      <w:rFonts w:asciiTheme="majorHAnsi" w:eastAsia="ＭＳ Ｐゴシック" w:hAnsiTheme="majorHAnsi" w:cstheme="majorBidi"/>
      <w:sz w:val="28"/>
      <w:szCs w:val="24"/>
    </w:rPr>
  </w:style>
  <w:style w:type="character" w:customStyle="1" w:styleId="a6">
    <w:name w:val="副題 (文字)"/>
    <w:basedOn w:val="a0"/>
    <w:link w:val="a5"/>
    <w:uiPriority w:val="11"/>
    <w:rsid w:val="000F0DFD"/>
    <w:rPr>
      <w:rFonts w:asciiTheme="majorHAnsi" w:eastAsia="ＭＳ Ｐゴシック" w:hAnsiTheme="majorHAnsi" w:cstheme="majorBidi"/>
      <w:sz w:val="28"/>
      <w:szCs w:val="24"/>
    </w:rPr>
  </w:style>
  <w:style w:type="paragraph" w:styleId="a7">
    <w:name w:val="No Spacing"/>
    <w:link w:val="a8"/>
    <w:uiPriority w:val="1"/>
    <w:qFormat/>
    <w:rsid w:val="00025AAC"/>
    <w:rPr>
      <w:kern w:val="0"/>
      <w:sz w:val="22"/>
    </w:rPr>
  </w:style>
  <w:style w:type="character" w:customStyle="1" w:styleId="a8">
    <w:name w:val="行間詰め (文字)"/>
    <w:basedOn w:val="a0"/>
    <w:link w:val="a7"/>
    <w:uiPriority w:val="1"/>
    <w:rsid w:val="00025AAC"/>
    <w:rPr>
      <w:kern w:val="0"/>
      <w:sz w:val="22"/>
    </w:rPr>
  </w:style>
  <w:style w:type="paragraph" w:styleId="a9">
    <w:name w:val="Balloon Text"/>
    <w:basedOn w:val="a"/>
    <w:link w:val="aa"/>
    <w:uiPriority w:val="99"/>
    <w:semiHidden/>
    <w:unhideWhenUsed/>
    <w:rsid w:val="00025AAC"/>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5AAC"/>
    <w:rPr>
      <w:rFonts w:asciiTheme="majorHAnsi" w:eastAsiaTheme="majorEastAsia" w:hAnsiTheme="majorHAnsi" w:cstheme="majorBidi"/>
      <w:sz w:val="18"/>
      <w:szCs w:val="18"/>
    </w:rPr>
  </w:style>
  <w:style w:type="character" w:customStyle="1" w:styleId="10">
    <w:name w:val="見出し 1 (文字)"/>
    <w:basedOn w:val="a0"/>
    <w:link w:val="1"/>
    <w:uiPriority w:val="9"/>
    <w:rsid w:val="007C30D5"/>
    <w:rPr>
      <w:rFonts w:asciiTheme="majorHAnsi" w:eastAsiaTheme="majorEastAsia" w:hAnsiTheme="majorHAnsi" w:cstheme="majorBidi"/>
      <w:sz w:val="32"/>
      <w:szCs w:val="24"/>
    </w:rPr>
  </w:style>
  <w:style w:type="paragraph" w:styleId="ab">
    <w:name w:val="TOC Heading"/>
    <w:basedOn w:val="1"/>
    <w:next w:val="a"/>
    <w:uiPriority w:val="39"/>
    <w:semiHidden/>
    <w:unhideWhenUsed/>
    <w:qFormat/>
    <w:rsid w:val="00025AAC"/>
    <w:pPr>
      <w:keepLines/>
      <w:widowControl/>
      <w:spacing w:before="480" w:line="276" w:lineRule="auto"/>
      <w:jc w:val="left"/>
      <w:outlineLvl w:val="9"/>
    </w:pPr>
    <w:rPr>
      <w:b/>
      <w:bCs/>
      <w:color w:val="365F91" w:themeColor="accent1" w:themeShade="BF"/>
      <w:kern w:val="0"/>
      <w:szCs w:val="28"/>
    </w:rPr>
  </w:style>
  <w:style w:type="paragraph" w:styleId="21">
    <w:name w:val="toc 2"/>
    <w:basedOn w:val="a"/>
    <w:next w:val="a"/>
    <w:autoRedefine/>
    <w:uiPriority w:val="39"/>
    <w:unhideWhenUsed/>
    <w:qFormat/>
    <w:rsid w:val="00025AAC"/>
    <w:pPr>
      <w:ind w:leftChars="100" w:left="210"/>
    </w:pPr>
  </w:style>
  <w:style w:type="paragraph" w:styleId="11">
    <w:name w:val="toc 1"/>
    <w:basedOn w:val="a"/>
    <w:next w:val="a"/>
    <w:autoRedefine/>
    <w:uiPriority w:val="39"/>
    <w:unhideWhenUsed/>
    <w:qFormat/>
    <w:rsid w:val="00025AAC"/>
  </w:style>
  <w:style w:type="character" w:styleId="ac">
    <w:name w:val="Hyperlink"/>
    <w:basedOn w:val="a0"/>
    <w:uiPriority w:val="99"/>
    <w:unhideWhenUsed/>
    <w:rsid w:val="00025AAC"/>
    <w:rPr>
      <w:color w:val="0000FF" w:themeColor="hyperlink"/>
      <w:u w:val="single"/>
    </w:rPr>
  </w:style>
  <w:style w:type="paragraph" w:styleId="31">
    <w:name w:val="toc 3"/>
    <w:basedOn w:val="a"/>
    <w:next w:val="a"/>
    <w:autoRedefine/>
    <w:uiPriority w:val="39"/>
    <w:unhideWhenUsed/>
    <w:qFormat/>
    <w:rsid w:val="00025AAC"/>
    <w:pPr>
      <w:widowControl/>
      <w:spacing w:after="100" w:line="276" w:lineRule="auto"/>
      <w:ind w:left="440"/>
      <w:jc w:val="left"/>
    </w:pPr>
    <w:rPr>
      <w:kern w:val="0"/>
      <w:sz w:val="22"/>
    </w:rPr>
  </w:style>
  <w:style w:type="paragraph" w:styleId="ad">
    <w:name w:val="List Paragraph"/>
    <w:basedOn w:val="a"/>
    <w:uiPriority w:val="34"/>
    <w:qFormat/>
    <w:rsid w:val="00167766"/>
    <w:pPr>
      <w:ind w:leftChars="400" w:left="840"/>
    </w:pPr>
  </w:style>
  <w:style w:type="character" w:customStyle="1" w:styleId="20">
    <w:name w:val="見出し 2 (文字)"/>
    <w:basedOn w:val="a0"/>
    <w:link w:val="2"/>
    <w:uiPriority w:val="9"/>
    <w:rsid w:val="007C30D5"/>
    <w:rPr>
      <w:rFonts w:asciiTheme="majorHAnsi" w:eastAsiaTheme="majorEastAsia" w:hAnsiTheme="majorHAnsi" w:cstheme="majorBidi"/>
      <w:sz w:val="28"/>
    </w:rPr>
  </w:style>
  <w:style w:type="paragraph" w:styleId="ae">
    <w:name w:val="caption"/>
    <w:basedOn w:val="a"/>
    <w:next w:val="a"/>
    <w:uiPriority w:val="35"/>
    <w:unhideWhenUsed/>
    <w:qFormat/>
    <w:rsid w:val="00AD212B"/>
    <w:rPr>
      <w:b/>
      <w:bCs/>
      <w:szCs w:val="21"/>
    </w:rPr>
  </w:style>
  <w:style w:type="table" w:styleId="af">
    <w:name w:val="Table Grid"/>
    <w:basedOn w:val="a1"/>
    <w:uiPriority w:val="59"/>
    <w:rsid w:val="00AD21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header"/>
    <w:basedOn w:val="a"/>
    <w:link w:val="af1"/>
    <w:uiPriority w:val="99"/>
    <w:unhideWhenUsed/>
    <w:rsid w:val="00D21EF1"/>
    <w:pPr>
      <w:tabs>
        <w:tab w:val="center" w:pos="4252"/>
        <w:tab w:val="right" w:pos="8504"/>
      </w:tabs>
      <w:snapToGrid w:val="0"/>
    </w:pPr>
  </w:style>
  <w:style w:type="character" w:customStyle="1" w:styleId="af1">
    <w:name w:val="ヘッダー (文字)"/>
    <w:basedOn w:val="a0"/>
    <w:link w:val="af0"/>
    <w:uiPriority w:val="99"/>
    <w:rsid w:val="00D21EF1"/>
  </w:style>
  <w:style w:type="paragraph" w:styleId="af2">
    <w:name w:val="footer"/>
    <w:basedOn w:val="a"/>
    <w:link w:val="af3"/>
    <w:uiPriority w:val="99"/>
    <w:semiHidden/>
    <w:unhideWhenUsed/>
    <w:rsid w:val="00D21EF1"/>
    <w:pPr>
      <w:tabs>
        <w:tab w:val="center" w:pos="4252"/>
        <w:tab w:val="right" w:pos="8504"/>
      </w:tabs>
      <w:snapToGrid w:val="0"/>
    </w:pPr>
  </w:style>
  <w:style w:type="character" w:customStyle="1" w:styleId="af3">
    <w:name w:val="フッター (文字)"/>
    <w:basedOn w:val="a0"/>
    <w:link w:val="af2"/>
    <w:uiPriority w:val="99"/>
    <w:semiHidden/>
    <w:rsid w:val="00D21EF1"/>
  </w:style>
  <w:style w:type="character" w:customStyle="1" w:styleId="30">
    <w:name w:val="見出し 3 (文字)"/>
    <w:basedOn w:val="a0"/>
    <w:link w:val="3"/>
    <w:uiPriority w:val="9"/>
    <w:rsid w:val="00C92F98"/>
    <w:rPr>
      <w:rFonts w:asciiTheme="majorHAnsi" w:eastAsiaTheme="majorEastAsia" w:hAnsiTheme="majorHAnsi" w:cstheme="majorBidi"/>
    </w:rPr>
  </w:style>
  <w:style w:type="character" w:customStyle="1" w:styleId="40">
    <w:name w:val="見出し 4 (文字)"/>
    <w:basedOn w:val="a0"/>
    <w:link w:val="4"/>
    <w:rsid w:val="00371914"/>
    <w:rPr>
      <w:rFonts w:ascii="Trebuchet MS" w:eastAsia="Trebuchet MS" w:hAnsi="Trebuchet MS" w:cs="Trebuchet MS"/>
      <w:color w:val="666666"/>
      <w:sz w:val="22"/>
      <w:u w:val="single"/>
    </w:rPr>
  </w:style>
  <w:style w:type="character" w:customStyle="1" w:styleId="50">
    <w:name w:val="見出し 5 (文字)"/>
    <w:basedOn w:val="a0"/>
    <w:link w:val="5"/>
    <w:rsid w:val="00371914"/>
    <w:rPr>
      <w:rFonts w:ascii="Trebuchet MS" w:eastAsia="Trebuchet MS" w:hAnsi="Trebuchet MS" w:cs="Trebuchet MS"/>
      <w:color w:val="666666"/>
      <w:sz w:val="22"/>
    </w:rPr>
  </w:style>
  <w:style w:type="character" w:customStyle="1" w:styleId="60">
    <w:name w:val="見出し 6 (文字)"/>
    <w:basedOn w:val="a0"/>
    <w:link w:val="6"/>
    <w:rsid w:val="00371914"/>
    <w:rPr>
      <w:rFonts w:ascii="Trebuchet MS" w:eastAsia="Trebuchet MS" w:hAnsi="Trebuchet MS" w:cs="Trebuchet MS"/>
      <w:i/>
      <w:color w:val="666666"/>
      <w:sz w:val="22"/>
    </w:rPr>
  </w:style>
  <w:style w:type="paragraph" w:customStyle="1" w:styleId="normal">
    <w:name w:val="normal"/>
    <w:rsid w:val="00371914"/>
    <w:pPr>
      <w:spacing w:line="276" w:lineRule="auto"/>
    </w:pPr>
    <w:rPr>
      <w:rFonts w:ascii="Arial" w:eastAsia="Arial" w:hAnsi="Arial" w:cs="Arial"/>
      <w:color w:val="000000"/>
      <w:sz w:val="22"/>
    </w:rPr>
  </w:style>
</w:styles>
</file>

<file path=word/webSettings.xml><?xml version="1.0" encoding="utf-8"?>
<w:webSettings xmlns:r="http://schemas.openxmlformats.org/officeDocument/2006/relationships" xmlns:w="http://schemas.openxmlformats.org/wordprocessingml/2006/main">
  <w:divs>
    <w:div w:id="175000863">
      <w:bodyDiv w:val="1"/>
      <w:marLeft w:val="0"/>
      <w:marRight w:val="0"/>
      <w:marTop w:val="0"/>
      <w:marBottom w:val="0"/>
      <w:divBdr>
        <w:top w:val="none" w:sz="0" w:space="0" w:color="auto"/>
        <w:left w:val="none" w:sz="0" w:space="0" w:color="auto"/>
        <w:bottom w:val="none" w:sz="0" w:space="0" w:color="auto"/>
        <w:right w:val="none" w:sz="0" w:space="0" w:color="auto"/>
      </w:divBdr>
    </w:div>
    <w:div w:id="473252174">
      <w:bodyDiv w:val="1"/>
      <w:marLeft w:val="0"/>
      <w:marRight w:val="0"/>
      <w:marTop w:val="0"/>
      <w:marBottom w:val="0"/>
      <w:divBdr>
        <w:top w:val="none" w:sz="0" w:space="0" w:color="auto"/>
        <w:left w:val="none" w:sz="0" w:space="0" w:color="auto"/>
        <w:bottom w:val="none" w:sz="0" w:space="0" w:color="auto"/>
        <w:right w:val="none" w:sz="0" w:space="0" w:color="auto"/>
      </w:divBdr>
      <w:divsChild>
        <w:div w:id="1361013381">
          <w:marLeft w:val="1166"/>
          <w:marRight w:val="0"/>
          <w:marTop w:val="134"/>
          <w:marBottom w:val="0"/>
          <w:divBdr>
            <w:top w:val="none" w:sz="0" w:space="0" w:color="auto"/>
            <w:left w:val="none" w:sz="0" w:space="0" w:color="auto"/>
            <w:bottom w:val="none" w:sz="0" w:space="0" w:color="auto"/>
            <w:right w:val="none" w:sz="0" w:space="0" w:color="auto"/>
          </w:divBdr>
        </w:div>
      </w:divsChild>
    </w:div>
    <w:div w:id="696781768">
      <w:bodyDiv w:val="1"/>
      <w:marLeft w:val="0"/>
      <w:marRight w:val="0"/>
      <w:marTop w:val="0"/>
      <w:marBottom w:val="0"/>
      <w:divBdr>
        <w:top w:val="none" w:sz="0" w:space="0" w:color="auto"/>
        <w:left w:val="none" w:sz="0" w:space="0" w:color="auto"/>
        <w:bottom w:val="none" w:sz="0" w:space="0" w:color="auto"/>
        <w:right w:val="none" w:sz="0" w:space="0" w:color="auto"/>
      </w:divBdr>
    </w:div>
    <w:div w:id="819075606">
      <w:bodyDiv w:val="1"/>
      <w:marLeft w:val="0"/>
      <w:marRight w:val="0"/>
      <w:marTop w:val="0"/>
      <w:marBottom w:val="0"/>
      <w:divBdr>
        <w:top w:val="none" w:sz="0" w:space="0" w:color="auto"/>
        <w:left w:val="none" w:sz="0" w:space="0" w:color="auto"/>
        <w:bottom w:val="none" w:sz="0" w:space="0" w:color="auto"/>
        <w:right w:val="none" w:sz="0" w:space="0" w:color="auto"/>
      </w:divBdr>
    </w:div>
    <w:div w:id="1074356590">
      <w:bodyDiv w:val="1"/>
      <w:marLeft w:val="0"/>
      <w:marRight w:val="0"/>
      <w:marTop w:val="0"/>
      <w:marBottom w:val="0"/>
      <w:divBdr>
        <w:top w:val="none" w:sz="0" w:space="0" w:color="auto"/>
        <w:left w:val="none" w:sz="0" w:space="0" w:color="auto"/>
        <w:bottom w:val="none" w:sz="0" w:space="0" w:color="auto"/>
        <w:right w:val="none" w:sz="0" w:space="0" w:color="auto"/>
      </w:divBdr>
      <w:divsChild>
        <w:div w:id="1148473465">
          <w:marLeft w:val="1166"/>
          <w:marRight w:val="0"/>
          <w:marTop w:val="134"/>
          <w:marBottom w:val="0"/>
          <w:divBdr>
            <w:top w:val="none" w:sz="0" w:space="0" w:color="auto"/>
            <w:left w:val="none" w:sz="0" w:space="0" w:color="auto"/>
            <w:bottom w:val="none" w:sz="0" w:space="0" w:color="auto"/>
            <w:right w:val="none" w:sz="0" w:space="0" w:color="auto"/>
          </w:divBdr>
        </w:div>
      </w:divsChild>
    </w:div>
    <w:div w:id="1871911651">
      <w:bodyDiv w:val="1"/>
      <w:marLeft w:val="0"/>
      <w:marRight w:val="0"/>
      <w:marTop w:val="0"/>
      <w:marBottom w:val="0"/>
      <w:divBdr>
        <w:top w:val="none" w:sz="0" w:space="0" w:color="auto"/>
        <w:left w:val="none" w:sz="0" w:space="0" w:color="auto"/>
        <w:bottom w:val="none" w:sz="0" w:space="0" w:color="auto"/>
        <w:right w:val="none" w:sz="0" w:space="0" w:color="auto"/>
      </w:divBdr>
    </w:div>
    <w:div w:id="199244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mpich.org/static/docs/latest/"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open-mpi.org/doc/current/"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open-mpi.org/doc/v1.6/"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Work\nagoya\template\courseware_axe_20131227_kawashima.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0FA065-90C8-4D69-81FD-22361508C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courseware_axe_20131227_kawashima.dotx</Template>
  <TotalTime>1</TotalTime>
  <Pages>59</Pages>
  <Words>5174</Words>
  <Characters>29497</Characters>
  <Application>Microsoft Office Word</Application>
  <DocSecurity>0</DocSecurity>
  <Lines>245</Lines>
  <Paragraphs>69</Paragraphs>
  <ScaleCrop>false</ScaleCrop>
  <HeadingPairs>
    <vt:vector size="2" baseType="variant">
      <vt:variant>
        <vt:lpstr>タイトル</vt:lpstr>
      </vt:variant>
      <vt:variant>
        <vt:i4>1</vt:i4>
      </vt:variant>
    </vt:vector>
  </HeadingPairs>
  <TitlesOfParts>
    <vt:vector size="1" baseType="lpstr">
      <vt:lpstr>MPI入門</vt:lpstr>
    </vt:vector>
  </TitlesOfParts>
  <Company/>
  <LinksUpToDate>false</LinksUpToDate>
  <CharactersWithSpaces>34602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MPI入門</dc:title>
  <dc:subject>データツールファースト</dc:subject>
  <dc:creator>Jun Kawashima</dc:creator>
  <cp:lastModifiedBy>Jun Kawashima</cp:lastModifiedBy>
  <cp:revision>2</cp:revision>
  <dcterms:created xsi:type="dcterms:W3CDTF">2014-03-03T03:29:00Z</dcterms:created>
  <dcterms:modified xsi:type="dcterms:W3CDTF">2014-03-03T03:29:00Z</dcterms:modified>
</cp:coreProperties>
</file>