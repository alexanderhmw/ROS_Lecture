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80"/>
          <w:szCs w:val="80"/>
        </w:rPr>
        <w:id w:val="184385336"/>
        <w:docPartObj>
          <w:docPartGallery w:val="Cover Pages"/>
          <w:docPartUnique/>
        </w:docPartObj>
      </w:sdtPr>
      <w:sdtEndPr>
        <w:rPr>
          <w:rFonts w:asciiTheme="minorHAnsi" w:eastAsiaTheme="minorEastAsia" w:hAnsiTheme="minorHAnsi" w:cstheme="minorBidi"/>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tblPr>
          <w:tblGrid>
            <w:gridCol w:w="6986"/>
          </w:tblGrid>
          <w:tr w:rsidR="00BD256C" w:rsidTr="00633A99">
            <w:tc>
              <w:tcPr>
                <w:tcW w:w="6986" w:type="dxa"/>
              </w:tcPr>
              <w:p w:rsidR="00BD256C" w:rsidRPr="00784F54" w:rsidRDefault="00BD256C">
                <w:pPr>
                  <w:pStyle w:val="a7"/>
                  <w:rPr>
                    <w:rFonts w:asciiTheme="majorHAnsi" w:eastAsiaTheme="majorEastAsia" w:hAnsiTheme="majorHAnsi" w:cstheme="majorBidi"/>
                    <w:sz w:val="24"/>
                    <w:szCs w:val="24"/>
                  </w:rPr>
                </w:pPr>
                <w:r w:rsidRPr="00784F54">
                  <w:rPr>
                    <w:rFonts w:asciiTheme="majorHAnsi" w:eastAsiaTheme="majorEastAsia" w:hAnsiTheme="majorHAnsi" w:cstheme="majorBidi" w:hint="eastAsia"/>
                    <w:sz w:val="24"/>
                    <w:szCs w:val="24"/>
                  </w:rPr>
                  <w:t>博士課程教育リーディングプログラム</w:t>
                </w:r>
              </w:p>
              <w:p w:rsidR="00BD256C" w:rsidRPr="00784F54" w:rsidRDefault="00BD256C">
                <w:pPr>
                  <w:pStyle w:val="a7"/>
                  <w:rPr>
                    <w:rFonts w:asciiTheme="majorHAnsi" w:eastAsiaTheme="majorEastAsia" w:hAnsiTheme="majorHAnsi" w:cstheme="majorBidi"/>
                    <w:sz w:val="28"/>
                    <w:szCs w:val="28"/>
                  </w:rPr>
                </w:pPr>
                <w:r w:rsidRPr="00784F54">
                  <w:rPr>
                    <w:rFonts w:asciiTheme="majorHAnsi" w:eastAsiaTheme="majorEastAsia" w:hAnsiTheme="majorHAnsi" w:cstheme="majorBidi" w:hint="eastAsia"/>
                    <w:sz w:val="24"/>
                    <w:szCs w:val="24"/>
                  </w:rPr>
                  <w:t>実世界データ循環学リーダー人材育成プログラム</w:t>
                </w:r>
              </w:p>
            </w:tc>
          </w:tr>
          <w:tr w:rsidR="00BD256C" w:rsidTr="00633A99">
            <w:tc>
              <w:tcPr>
                <w:tcW w:w="6986" w:type="dxa"/>
              </w:tcPr>
              <w:p w:rsidR="00BD256C" w:rsidRPr="00784F54" w:rsidRDefault="00BD256C">
                <w:pPr>
                  <w:pStyle w:val="a7"/>
                  <w:rPr>
                    <w:rFonts w:asciiTheme="majorHAnsi" w:eastAsiaTheme="majorEastAsia" w:hAnsiTheme="majorHAnsi" w:cstheme="majorBidi"/>
                    <w:sz w:val="80"/>
                    <w:szCs w:val="80"/>
                  </w:rPr>
                </w:pPr>
                <w:r w:rsidRPr="00784F54">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サブタイトル"/>
                    <w:id w:val="184385387"/>
                    <w:dataBinding w:prefixMappings="xmlns:ns0='http://schemas.openxmlformats.org/package/2006/metadata/core-properties' xmlns:ns1='http://purl.org/dc/elements/1.1/'" w:xpath="/ns0:coreProperties[1]/ns1:subject[1]" w:storeItemID="{6C3C8BC8-F283-45AE-878A-BAB7291924A1}"/>
                    <w:text/>
                  </w:sdtPr>
                  <w:sdtContent>
                    <w:r w:rsidR="005D29BA">
                      <w:rPr>
                        <w:rFonts w:asciiTheme="majorHAnsi" w:eastAsiaTheme="majorEastAsia" w:hAnsiTheme="majorHAnsi" w:cstheme="majorBidi" w:hint="eastAsia"/>
                        <w:sz w:val="36"/>
                        <w:szCs w:val="36"/>
                      </w:rPr>
                      <w:t>データツールファースト</w:t>
                    </w:r>
                  </w:sdtContent>
                </w:sdt>
              </w:p>
            </w:tc>
          </w:tr>
          <w:tr w:rsidR="00BD256C" w:rsidTr="00633A99">
            <w:tc>
              <w:tcPr>
                <w:tcW w:w="6986" w:type="dxa"/>
              </w:tcPr>
              <w:sdt>
                <w:sdtPr>
                  <w:rPr>
                    <w:rFonts w:asciiTheme="majorHAnsi" w:eastAsiaTheme="majorEastAsia" w:hAnsiTheme="majorHAnsi" w:cstheme="majorBidi" w:hint="eastAsia"/>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BD256C" w:rsidRPr="00784F54" w:rsidRDefault="005D29BA" w:rsidP="009958D3">
                    <w:pPr>
                      <w:pStyle w:val="a7"/>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CUDA</w:t>
                    </w:r>
                    <w:r>
                      <w:rPr>
                        <w:rFonts w:asciiTheme="majorHAnsi" w:eastAsiaTheme="majorEastAsia" w:hAnsiTheme="majorHAnsi" w:cstheme="majorBidi" w:hint="eastAsia"/>
                        <w:sz w:val="80"/>
                        <w:szCs w:val="80"/>
                      </w:rPr>
                      <w:t>入門</w:t>
                    </w:r>
                  </w:p>
                </w:sdtContent>
              </w:sdt>
            </w:tc>
          </w:tr>
        </w:tbl>
        <w:p w:rsidR="00BD256C" w:rsidRDefault="00BD256C"/>
        <w:p w:rsidR="00BD256C" w:rsidRDefault="00BD256C"/>
        <w:tbl>
          <w:tblPr>
            <w:tblpPr w:leftFromText="187" w:rightFromText="187" w:horzAnchor="margin" w:tblpXSpec="center" w:tblpYSpec="bottom"/>
            <w:tblW w:w="4000" w:type="pct"/>
            <w:tblLook w:val="04A0"/>
          </w:tblPr>
          <w:tblGrid>
            <w:gridCol w:w="6987"/>
          </w:tblGrid>
          <w:tr w:rsidR="00BD256C" w:rsidTr="00042377">
            <w:tc>
              <w:tcPr>
                <w:tcW w:w="6987" w:type="dxa"/>
                <w:tcMar>
                  <w:top w:w="216" w:type="dxa"/>
                  <w:left w:w="115" w:type="dxa"/>
                  <w:bottom w:w="216" w:type="dxa"/>
                  <w:right w:w="115" w:type="dxa"/>
                </w:tcMar>
              </w:tcPr>
              <w:p w:rsidR="00BD256C" w:rsidRPr="008D4F3D" w:rsidRDefault="00BD256C" w:rsidP="00042377">
                <w:pPr>
                  <w:pStyle w:val="a7"/>
                </w:pPr>
                <w:r>
                  <w:rPr>
                    <w:rFonts w:hint="eastAsia"/>
                  </w:rPr>
                  <w:t>名</w:t>
                </w:r>
                <w:r w:rsidRPr="008D4F3D">
                  <w:rPr>
                    <w:rFonts w:hint="eastAsia"/>
                  </w:rPr>
                  <w:t>古屋大学</w:t>
                </w:r>
              </w:p>
              <w:sdt>
                <w:sdtPr>
                  <w:alias w:val="日付"/>
                  <w:id w:val="193739572"/>
                  <w:dataBinding w:prefixMappings="xmlns:ns0='http://schemas.microsoft.com/office/2006/coverPageProps'" w:xpath="/ns0:CoverPageProperties[1]/ns0:PublishDate[1]" w:storeItemID="{55AF091B-3C7A-41E3-B477-F2FDAA23CFDA}"/>
                  <w:date w:fullDate="2014-03-02T00:00:00Z">
                    <w:dateFormat w:val="yyyy/MM/dd"/>
                    <w:lid w:val="ja-JP"/>
                    <w:storeMappedDataAs w:val="dateTime"/>
                    <w:calendar w:val="gregorian"/>
                  </w:date>
                </w:sdtPr>
                <w:sdtContent>
                  <w:p w:rsidR="00BD256C" w:rsidRPr="008D4F3D" w:rsidRDefault="009E6766" w:rsidP="00042377">
                    <w:pPr>
                      <w:pStyle w:val="a7"/>
                    </w:pPr>
                    <w:r>
                      <w:rPr>
                        <w:rFonts w:hint="eastAsia"/>
                      </w:rPr>
                      <w:t>2014/03/02</w:t>
                    </w:r>
                  </w:p>
                </w:sdtContent>
              </w:sdt>
              <w:p w:rsidR="00BD256C" w:rsidRDefault="00BD256C">
                <w:pPr>
                  <w:pStyle w:val="a7"/>
                </w:pPr>
              </w:p>
            </w:tc>
          </w:tr>
        </w:tbl>
        <w:p w:rsidR="00BD256C" w:rsidRDefault="00BD256C"/>
        <w:p w:rsidR="00025AAC" w:rsidRDefault="00BD256C">
          <w:pPr>
            <w:widowControl/>
            <w:jc w:val="left"/>
          </w:pPr>
          <w:r>
            <w:br w:type="page"/>
          </w:r>
        </w:p>
      </w:sdtContent>
    </w:sdt>
    <w:p w:rsidR="00025AAC" w:rsidRDefault="00025AAC"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294739" w:rsidRDefault="00294739" w:rsidP="00025AAC"/>
    <w:p w:rsidR="00167766" w:rsidRPr="005F77A7" w:rsidRDefault="00294739" w:rsidP="00167766">
      <w:pPr>
        <w:pStyle w:val="ad"/>
        <w:numPr>
          <w:ilvl w:val="0"/>
          <w:numId w:val="1"/>
        </w:numPr>
        <w:ind w:leftChars="0"/>
        <w:rPr>
          <w:sz w:val="20"/>
          <w:szCs w:val="20"/>
        </w:rPr>
      </w:pPr>
      <w:r>
        <w:rPr>
          <w:rFonts w:hint="eastAsia"/>
          <w:kern w:val="0"/>
          <w:sz w:val="20"/>
          <w:szCs w:val="20"/>
        </w:rPr>
        <w:t>NVIDIA</w:t>
      </w:r>
      <w:r>
        <w:rPr>
          <w:rFonts w:hint="eastAsia"/>
          <w:kern w:val="0"/>
          <w:sz w:val="20"/>
          <w:szCs w:val="20"/>
        </w:rPr>
        <w:t>、</w:t>
      </w:r>
      <w:r>
        <w:rPr>
          <w:rFonts w:hint="eastAsia"/>
          <w:kern w:val="0"/>
          <w:sz w:val="20"/>
          <w:szCs w:val="20"/>
        </w:rPr>
        <w:t>CUDA</w:t>
      </w:r>
      <w:r>
        <w:rPr>
          <w:rFonts w:hint="eastAsia"/>
          <w:kern w:val="0"/>
          <w:sz w:val="20"/>
          <w:szCs w:val="20"/>
        </w:rPr>
        <w:t>、</w:t>
      </w:r>
      <w:r w:rsidR="008B5BDF">
        <w:rPr>
          <w:rFonts w:hint="eastAsia"/>
          <w:kern w:val="0"/>
          <w:sz w:val="20"/>
          <w:szCs w:val="20"/>
        </w:rPr>
        <w:t>GeForce</w:t>
      </w:r>
      <w:r>
        <w:rPr>
          <w:rFonts w:hint="eastAsia"/>
          <w:kern w:val="0"/>
          <w:sz w:val="20"/>
          <w:szCs w:val="20"/>
        </w:rPr>
        <w:t>は、米国における</w:t>
      </w:r>
      <w:r>
        <w:rPr>
          <w:rFonts w:hint="eastAsia"/>
          <w:kern w:val="0"/>
          <w:sz w:val="20"/>
          <w:szCs w:val="20"/>
        </w:rPr>
        <w:t>NVIDIA</w:t>
      </w:r>
      <w:r>
        <w:rPr>
          <w:rFonts w:hint="eastAsia"/>
          <w:kern w:val="0"/>
          <w:sz w:val="20"/>
          <w:szCs w:val="20"/>
        </w:rPr>
        <w:t>社の登録商標または商標です。</w:t>
      </w:r>
    </w:p>
    <w:p w:rsidR="005F77A7" w:rsidRPr="00294739" w:rsidRDefault="00294739" w:rsidP="00294739">
      <w:pPr>
        <w:pStyle w:val="ad"/>
        <w:numPr>
          <w:ilvl w:val="0"/>
          <w:numId w:val="1"/>
        </w:numPr>
        <w:ind w:leftChars="0"/>
        <w:rPr>
          <w:sz w:val="20"/>
          <w:szCs w:val="20"/>
        </w:rPr>
      </w:pPr>
      <w:r>
        <w:rPr>
          <w:kern w:val="0"/>
          <w:sz w:val="20"/>
          <w:szCs w:val="20"/>
        </w:rPr>
        <w:t>Linux</w:t>
      </w:r>
      <w:r>
        <w:rPr>
          <w:rFonts w:hint="eastAsia"/>
          <w:kern w:val="0"/>
          <w:sz w:val="20"/>
          <w:szCs w:val="20"/>
        </w:rPr>
        <w:t>は、</w:t>
      </w:r>
      <w:r>
        <w:rPr>
          <w:rFonts w:hint="eastAsia"/>
          <w:kern w:val="0"/>
          <w:sz w:val="20"/>
          <w:szCs w:val="20"/>
        </w:rPr>
        <w:t xml:space="preserve">Linus </w:t>
      </w:r>
      <w:r>
        <w:rPr>
          <w:kern w:val="0"/>
          <w:sz w:val="20"/>
          <w:szCs w:val="20"/>
        </w:rPr>
        <w:t>Torvalds</w:t>
      </w:r>
      <w:r>
        <w:rPr>
          <w:rFonts w:hint="eastAsia"/>
          <w:kern w:val="0"/>
          <w:sz w:val="20"/>
          <w:szCs w:val="20"/>
        </w:rPr>
        <w:t>の米国およびその他の国における登録商標あるいは商標です。</w:t>
      </w:r>
    </w:p>
    <w:p w:rsidR="005F77A7" w:rsidRPr="00294739" w:rsidRDefault="009958D3" w:rsidP="00BB41A3">
      <w:pPr>
        <w:pStyle w:val="ad"/>
        <w:numPr>
          <w:ilvl w:val="0"/>
          <w:numId w:val="1"/>
        </w:numPr>
        <w:ind w:leftChars="0"/>
        <w:rPr>
          <w:sz w:val="20"/>
          <w:szCs w:val="20"/>
        </w:rPr>
      </w:pPr>
      <w:r>
        <w:rPr>
          <w:rFonts w:hint="eastAsia"/>
          <w:sz w:val="20"/>
          <w:szCs w:val="20"/>
        </w:rPr>
        <w:t>その他の、記載されている会社名、製品名は、各社の登録商標または商標です。</w:t>
      </w:r>
    </w:p>
    <w:p w:rsidR="00D21EF1" w:rsidRDefault="005F77A7">
      <w:pPr>
        <w:widowControl/>
        <w:jc w:val="left"/>
        <w:rPr>
          <w:sz w:val="20"/>
          <w:szCs w:val="20"/>
        </w:rPr>
        <w:sectPr w:rsidR="00D21EF1" w:rsidSect="00AE2DAD">
          <w:headerReference w:type="first" r:id="rId9"/>
          <w:pgSz w:w="11906" w:h="16838"/>
          <w:pgMar w:top="1985" w:right="1701" w:bottom="1701" w:left="1701" w:header="851" w:footer="992" w:gutter="0"/>
          <w:pgNumType w:start="1"/>
          <w:cols w:space="425"/>
          <w:titlePg/>
          <w:docGrid w:type="lines" w:linePitch="360"/>
        </w:sectPr>
      </w:pPr>
      <w:r>
        <w:rPr>
          <w:sz w:val="20"/>
          <w:szCs w:val="20"/>
        </w:rPr>
        <w:br w:type="page"/>
      </w:r>
    </w:p>
    <w:p w:rsidR="005F77A7" w:rsidRDefault="005F77A7">
      <w:pPr>
        <w:widowControl/>
        <w:jc w:val="left"/>
        <w:rPr>
          <w:sz w:val="20"/>
          <w:szCs w:val="20"/>
        </w:rPr>
      </w:pPr>
    </w:p>
    <w:sdt>
      <w:sdtPr>
        <w:rPr>
          <w:rFonts w:asciiTheme="minorHAnsi" w:eastAsiaTheme="minorEastAsia" w:hAnsiTheme="minorHAnsi" w:cstheme="minorBidi"/>
          <w:b w:val="0"/>
          <w:bCs w:val="0"/>
          <w:color w:val="auto"/>
          <w:kern w:val="2"/>
          <w:sz w:val="21"/>
          <w:szCs w:val="22"/>
          <w:lang w:val="ja-JP"/>
        </w:rPr>
        <w:id w:val="184385363"/>
        <w:docPartObj>
          <w:docPartGallery w:val="Table of Contents"/>
          <w:docPartUnique/>
        </w:docPartObj>
      </w:sdtPr>
      <w:sdtEndPr>
        <w:rPr>
          <w:lang w:val="en-US"/>
        </w:rPr>
      </w:sdtEndPr>
      <w:sdtContent>
        <w:p w:rsidR="006E6D0F" w:rsidRDefault="006E6D0F">
          <w:pPr>
            <w:pStyle w:val="ab"/>
          </w:pPr>
          <w:r w:rsidRPr="00BE7E01">
            <w:rPr>
              <w:rFonts w:hint="eastAsia"/>
              <w:color w:val="auto"/>
              <w:lang w:val="ja-JP"/>
            </w:rPr>
            <w:t>目次</w:t>
          </w:r>
        </w:p>
        <w:p w:rsidR="009E6766" w:rsidRDefault="00C502FC">
          <w:pPr>
            <w:pStyle w:val="11"/>
            <w:tabs>
              <w:tab w:val="left" w:pos="440"/>
              <w:tab w:val="right" w:leader="dot" w:pos="8494"/>
            </w:tabs>
            <w:rPr>
              <w:noProof/>
            </w:rPr>
          </w:pPr>
          <w:r>
            <w:fldChar w:fldCharType="begin"/>
          </w:r>
          <w:r w:rsidR="00B44873">
            <w:instrText xml:space="preserve"> TOC \o "1-3" \h \z \u </w:instrText>
          </w:r>
          <w:r>
            <w:fldChar w:fldCharType="separate"/>
          </w:r>
          <w:hyperlink w:anchor="_Toc381565335" w:history="1">
            <w:r w:rsidR="009E6766" w:rsidRPr="00A64E77">
              <w:rPr>
                <w:rStyle w:val="ac"/>
                <w:noProof/>
              </w:rPr>
              <w:t>1.</w:t>
            </w:r>
            <w:r w:rsidR="009E6766">
              <w:rPr>
                <w:noProof/>
              </w:rPr>
              <w:tab/>
            </w:r>
            <w:r w:rsidR="009E6766" w:rsidRPr="00A64E77">
              <w:rPr>
                <w:rStyle w:val="ac"/>
                <w:rFonts w:hint="eastAsia"/>
                <w:noProof/>
              </w:rPr>
              <w:t>はじめに</w:t>
            </w:r>
            <w:r w:rsidR="009E6766">
              <w:rPr>
                <w:noProof/>
                <w:webHidden/>
              </w:rPr>
              <w:tab/>
            </w:r>
            <w:r w:rsidR="009E6766">
              <w:rPr>
                <w:noProof/>
                <w:webHidden/>
              </w:rPr>
              <w:fldChar w:fldCharType="begin"/>
            </w:r>
            <w:r w:rsidR="009E6766">
              <w:rPr>
                <w:noProof/>
                <w:webHidden/>
              </w:rPr>
              <w:instrText xml:space="preserve"> PAGEREF _Toc381565335 \h </w:instrText>
            </w:r>
            <w:r w:rsidR="009E6766">
              <w:rPr>
                <w:noProof/>
                <w:webHidden/>
              </w:rPr>
            </w:r>
            <w:r w:rsidR="009E6766">
              <w:rPr>
                <w:noProof/>
                <w:webHidden/>
              </w:rPr>
              <w:fldChar w:fldCharType="separate"/>
            </w:r>
            <w:r w:rsidR="009E6766">
              <w:rPr>
                <w:noProof/>
                <w:webHidden/>
              </w:rPr>
              <w:t>1</w:t>
            </w:r>
            <w:r w:rsidR="009E6766">
              <w:rPr>
                <w:noProof/>
                <w:webHidden/>
              </w:rPr>
              <w:fldChar w:fldCharType="end"/>
            </w:r>
          </w:hyperlink>
        </w:p>
        <w:p w:rsidR="009E6766" w:rsidRDefault="009E6766">
          <w:pPr>
            <w:pStyle w:val="21"/>
            <w:tabs>
              <w:tab w:val="left" w:pos="840"/>
              <w:tab w:val="right" w:leader="dot" w:pos="8494"/>
            </w:tabs>
            <w:rPr>
              <w:noProof/>
            </w:rPr>
          </w:pPr>
          <w:hyperlink w:anchor="_Toc381565336" w:history="1">
            <w:r w:rsidRPr="00A64E77">
              <w:rPr>
                <w:rStyle w:val="ac"/>
                <w:noProof/>
              </w:rPr>
              <w:t>1.1</w:t>
            </w:r>
            <w:r>
              <w:rPr>
                <w:noProof/>
              </w:rPr>
              <w:tab/>
            </w:r>
            <w:r w:rsidRPr="00A64E77">
              <w:rPr>
                <w:rStyle w:val="ac"/>
                <w:rFonts w:hint="eastAsia"/>
                <w:noProof/>
              </w:rPr>
              <w:t>背景</w:t>
            </w:r>
            <w:r>
              <w:rPr>
                <w:noProof/>
                <w:webHidden/>
              </w:rPr>
              <w:tab/>
            </w:r>
            <w:r>
              <w:rPr>
                <w:noProof/>
                <w:webHidden/>
              </w:rPr>
              <w:fldChar w:fldCharType="begin"/>
            </w:r>
            <w:r>
              <w:rPr>
                <w:noProof/>
                <w:webHidden/>
              </w:rPr>
              <w:instrText xml:space="preserve"> PAGEREF _Toc381565336 \h </w:instrText>
            </w:r>
            <w:r>
              <w:rPr>
                <w:noProof/>
                <w:webHidden/>
              </w:rPr>
            </w:r>
            <w:r>
              <w:rPr>
                <w:noProof/>
                <w:webHidden/>
              </w:rPr>
              <w:fldChar w:fldCharType="separate"/>
            </w:r>
            <w:r>
              <w:rPr>
                <w:noProof/>
                <w:webHidden/>
              </w:rPr>
              <w:t>1</w:t>
            </w:r>
            <w:r>
              <w:rPr>
                <w:noProof/>
                <w:webHidden/>
              </w:rPr>
              <w:fldChar w:fldCharType="end"/>
            </w:r>
          </w:hyperlink>
        </w:p>
        <w:p w:rsidR="009E6766" w:rsidRDefault="009E6766">
          <w:pPr>
            <w:pStyle w:val="21"/>
            <w:tabs>
              <w:tab w:val="left" w:pos="840"/>
              <w:tab w:val="right" w:leader="dot" w:pos="8494"/>
            </w:tabs>
            <w:rPr>
              <w:noProof/>
            </w:rPr>
          </w:pPr>
          <w:hyperlink w:anchor="_Toc381565337" w:history="1">
            <w:r w:rsidRPr="00A64E77">
              <w:rPr>
                <w:rStyle w:val="ac"/>
                <w:noProof/>
              </w:rPr>
              <w:t>1.2</w:t>
            </w:r>
            <w:r>
              <w:rPr>
                <w:noProof/>
              </w:rPr>
              <w:tab/>
            </w:r>
            <w:r w:rsidRPr="00A64E77">
              <w:rPr>
                <w:rStyle w:val="ac"/>
                <w:rFonts w:hint="eastAsia"/>
                <w:noProof/>
              </w:rPr>
              <w:t>本書について</w:t>
            </w:r>
            <w:r>
              <w:rPr>
                <w:noProof/>
                <w:webHidden/>
              </w:rPr>
              <w:tab/>
            </w:r>
            <w:r>
              <w:rPr>
                <w:noProof/>
                <w:webHidden/>
              </w:rPr>
              <w:fldChar w:fldCharType="begin"/>
            </w:r>
            <w:r>
              <w:rPr>
                <w:noProof/>
                <w:webHidden/>
              </w:rPr>
              <w:instrText xml:space="preserve"> PAGEREF _Toc381565337 \h </w:instrText>
            </w:r>
            <w:r>
              <w:rPr>
                <w:noProof/>
                <w:webHidden/>
              </w:rPr>
            </w:r>
            <w:r>
              <w:rPr>
                <w:noProof/>
                <w:webHidden/>
              </w:rPr>
              <w:fldChar w:fldCharType="separate"/>
            </w:r>
            <w:r>
              <w:rPr>
                <w:noProof/>
                <w:webHidden/>
              </w:rPr>
              <w:t>1</w:t>
            </w:r>
            <w:r>
              <w:rPr>
                <w:noProof/>
                <w:webHidden/>
              </w:rPr>
              <w:fldChar w:fldCharType="end"/>
            </w:r>
          </w:hyperlink>
        </w:p>
        <w:p w:rsidR="009E6766" w:rsidRDefault="009E6766">
          <w:pPr>
            <w:pStyle w:val="11"/>
            <w:tabs>
              <w:tab w:val="left" w:pos="440"/>
              <w:tab w:val="right" w:leader="dot" w:pos="8494"/>
            </w:tabs>
            <w:rPr>
              <w:noProof/>
            </w:rPr>
          </w:pPr>
          <w:hyperlink w:anchor="_Toc381565338" w:history="1">
            <w:r w:rsidRPr="00A64E77">
              <w:rPr>
                <w:rStyle w:val="ac"/>
                <w:noProof/>
              </w:rPr>
              <w:t>2.</w:t>
            </w:r>
            <w:r>
              <w:rPr>
                <w:noProof/>
              </w:rPr>
              <w:tab/>
            </w:r>
            <w:r w:rsidRPr="00A64E77">
              <w:rPr>
                <w:rStyle w:val="ac"/>
                <w:noProof/>
              </w:rPr>
              <w:t>CUDA</w:t>
            </w:r>
            <w:r>
              <w:rPr>
                <w:noProof/>
                <w:webHidden/>
              </w:rPr>
              <w:tab/>
            </w:r>
            <w:r>
              <w:rPr>
                <w:noProof/>
                <w:webHidden/>
              </w:rPr>
              <w:fldChar w:fldCharType="begin"/>
            </w:r>
            <w:r>
              <w:rPr>
                <w:noProof/>
                <w:webHidden/>
              </w:rPr>
              <w:instrText xml:space="preserve"> PAGEREF _Toc381565338 \h </w:instrText>
            </w:r>
            <w:r>
              <w:rPr>
                <w:noProof/>
                <w:webHidden/>
              </w:rPr>
            </w:r>
            <w:r>
              <w:rPr>
                <w:noProof/>
                <w:webHidden/>
              </w:rPr>
              <w:fldChar w:fldCharType="separate"/>
            </w:r>
            <w:r>
              <w:rPr>
                <w:noProof/>
                <w:webHidden/>
              </w:rPr>
              <w:t>3</w:t>
            </w:r>
            <w:r>
              <w:rPr>
                <w:noProof/>
                <w:webHidden/>
              </w:rPr>
              <w:fldChar w:fldCharType="end"/>
            </w:r>
          </w:hyperlink>
        </w:p>
        <w:p w:rsidR="009E6766" w:rsidRDefault="009E6766">
          <w:pPr>
            <w:pStyle w:val="21"/>
            <w:tabs>
              <w:tab w:val="left" w:pos="840"/>
              <w:tab w:val="right" w:leader="dot" w:pos="8494"/>
            </w:tabs>
            <w:rPr>
              <w:noProof/>
            </w:rPr>
          </w:pPr>
          <w:hyperlink w:anchor="_Toc381565339" w:history="1">
            <w:r w:rsidRPr="00A64E77">
              <w:rPr>
                <w:rStyle w:val="ac"/>
                <w:noProof/>
              </w:rPr>
              <w:t>2.1</w:t>
            </w:r>
            <w:r>
              <w:rPr>
                <w:noProof/>
              </w:rPr>
              <w:tab/>
            </w:r>
            <w:r w:rsidRPr="00A64E77">
              <w:rPr>
                <w:rStyle w:val="ac"/>
                <w:noProof/>
              </w:rPr>
              <w:t>CUDA</w:t>
            </w:r>
            <w:r w:rsidRPr="00A64E77">
              <w:rPr>
                <w:rStyle w:val="ac"/>
                <w:rFonts w:hint="eastAsia"/>
                <w:noProof/>
              </w:rPr>
              <w:t>とは</w:t>
            </w:r>
            <w:r>
              <w:rPr>
                <w:noProof/>
                <w:webHidden/>
              </w:rPr>
              <w:tab/>
            </w:r>
            <w:r>
              <w:rPr>
                <w:noProof/>
                <w:webHidden/>
              </w:rPr>
              <w:fldChar w:fldCharType="begin"/>
            </w:r>
            <w:r>
              <w:rPr>
                <w:noProof/>
                <w:webHidden/>
              </w:rPr>
              <w:instrText xml:space="preserve"> PAGEREF _Toc381565339 \h </w:instrText>
            </w:r>
            <w:r>
              <w:rPr>
                <w:noProof/>
                <w:webHidden/>
              </w:rPr>
            </w:r>
            <w:r>
              <w:rPr>
                <w:noProof/>
                <w:webHidden/>
              </w:rPr>
              <w:fldChar w:fldCharType="separate"/>
            </w:r>
            <w:r>
              <w:rPr>
                <w:noProof/>
                <w:webHidden/>
              </w:rPr>
              <w:t>3</w:t>
            </w:r>
            <w:r>
              <w:rPr>
                <w:noProof/>
                <w:webHidden/>
              </w:rPr>
              <w:fldChar w:fldCharType="end"/>
            </w:r>
          </w:hyperlink>
        </w:p>
        <w:p w:rsidR="009E6766" w:rsidRDefault="009E6766">
          <w:pPr>
            <w:pStyle w:val="21"/>
            <w:tabs>
              <w:tab w:val="left" w:pos="840"/>
              <w:tab w:val="right" w:leader="dot" w:pos="8494"/>
            </w:tabs>
            <w:rPr>
              <w:noProof/>
            </w:rPr>
          </w:pPr>
          <w:hyperlink w:anchor="_Toc381565340" w:history="1">
            <w:r w:rsidRPr="00A64E77">
              <w:rPr>
                <w:rStyle w:val="ac"/>
                <w:noProof/>
              </w:rPr>
              <w:t>2.2</w:t>
            </w:r>
            <w:r>
              <w:rPr>
                <w:noProof/>
              </w:rPr>
              <w:tab/>
            </w:r>
            <w:r w:rsidRPr="00A64E77">
              <w:rPr>
                <w:rStyle w:val="ac"/>
                <w:noProof/>
              </w:rPr>
              <w:t>GPU</w:t>
            </w:r>
            <w:r w:rsidRPr="00A64E77">
              <w:rPr>
                <w:rStyle w:val="ac"/>
                <w:rFonts w:hint="eastAsia"/>
                <w:noProof/>
              </w:rPr>
              <w:t>とは</w:t>
            </w:r>
            <w:r>
              <w:rPr>
                <w:noProof/>
                <w:webHidden/>
              </w:rPr>
              <w:tab/>
            </w:r>
            <w:r>
              <w:rPr>
                <w:noProof/>
                <w:webHidden/>
              </w:rPr>
              <w:fldChar w:fldCharType="begin"/>
            </w:r>
            <w:r>
              <w:rPr>
                <w:noProof/>
                <w:webHidden/>
              </w:rPr>
              <w:instrText xml:space="preserve"> PAGEREF _Toc381565340 \h </w:instrText>
            </w:r>
            <w:r>
              <w:rPr>
                <w:noProof/>
                <w:webHidden/>
              </w:rPr>
            </w:r>
            <w:r>
              <w:rPr>
                <w:noProof/>
                <w:webHidden/>
              </w:rPr>
              <w:fldChar w:fldCharType="separate"/>
            </w:r>
            <w:r>
              <w:rPr>
                <w:noProof/>
                <w:webHidden/>
              </w:rPr>
              <w:t>4</w:t>
            </w:r>
            <w:r>
              <w:rPr>
                <w:noProof/>
                <w:webHidden/>
              </w:rPr>
              <w:fldChar w:fldCharType="end"/>
            </w:r>
          </w:hyperlink>
        </w:p>
        <w:p w:rsidR="009E6766" w:rsidRDefault="009E6766">
          <w:pPr>
            <w:pStyle w:val="11"/>
            <w:tabs>
              <w:tab w:val="left" w:pos="440"/>
              <w:tab w:val="right" w:leader="dot" w:pos="8494"/>
            </w:tabs>
            <w:rPr>
              <w:noProof/>
            </w:rPr>
          </w:pPr>
          <w:hyperlink w:anchor="_Toc381565341" w:history="1">
            <w:r w:rsidRPr="00A64E77">
              <w:rPr>
                <w:rStyle w:val="ac"/>
                <w:noProof/>
              </w:rPr>
              <w:t>3.</w:t>
            </w:r>
            <w:r>
              <w:rPr>
                <w:noProof/>
              </w:rPr>
              <w:tab/>
            </w:r>
            <w:r w:rsidRPr="00A64E77">
              <w:rPr>
                <w:rStyle w:val="ac"/>
                <w:noProof/>
              </w:rPr>
              <w:t>GPU</w:t>
            </w:r>
            <w:r w:rsidRPr="00A64E77">
              <w:rPr>
                <w:rStyle w:val="ac"/>
                <w:rFonts w:hint="eastAsia"/>
                <w:noProof/>
              </w:rPr>
              <w:t>アーキテクチャ</w:t>
            </w:r>
            <w:r>
              <w:rPr>
                <w:noProof/>
                <w:webHidden/>
              </w:rPr>
              <w:tab/>
            </w:r>
            <w:r>
              <w:rPr>
                <w:noProof/>
                <w:webHidden/>
              </w:rPr>
              <w:fldChar w:fldCharType="begin"/>
            </w:r>
            <w:r>
              <w:rPr>
                <w:noProof/>
                <w:webHidden/>
              </w:rPr>
              <w:instrText xml:space="preserve"> PAGEREF _Toc381565341 \h </w:instrText>
            </w:r>
            <w:r>
              <w:rPr>
                <w:noProof/>
                <w:webHidden/>
              </w:rPr>
            </w:r>
            <w:r>
              <w:rPr>
                <w:noProof/>
                <w:webHidden/>
              </w:rPr>
              <w:fldChar w:fldCharType="separate"/>
            </w:r>
            <w:r>
              <w:rPr>
                <w:noProof/>
                <w:webHidden/>
              </w:rPr>
              <w:t>5</w:t>
            </w:r>
            <w:r>
              <w:rPr>
                <w:noProof/>
                <w:webHidden/>
              </w:rPr>
              <w:fldChar w:fldCharType="end"/>
            </w:r>
          </w:hyperlink>
        </w:p>
        <w:p w:rsidR="009E6766" w:rsidRDefault="009E6766">
          <w:pPr>
            <w:pStyle w:val="21"/>
            <w:tabs>
              <w:tab w:val="left" w:pos="840"/>
              <w:tab w:val="right" w:leader="dot" w:pos="8494"/>
            </w:tabs>
            <w:rPr>
              <w:noProof/>
            </w:rPr>
          </w:pPr>
          <w:hyperlink w:anchor="_Toc381565342" w:history="1">
            <w:r w:rsidRPr="00A64E77">
              <w:rPr>
                <w:rStyle w:val="ac"/>
                <w:noProof/>
              </w:rPr>
              <w:t>3.1</w:t>
            </w:r>
            <w:r>
              <w:rPr>
                <w:noProof/>
              </w:rPr>
              <w:tab/>
            </w:r>
            <w:r w:rsidRPr="00A64E77">
              <w:rPr>
                <w:rStyle w:val="ac"/>
                <w:rFonts w:hint="eastAsia"/>
                <w:noProof/>
              </w:rPr>
              <w:t>基本的な構造</w:t>
            </w:r>
            <w:r>
              <w:rPr>
                <w:noProof/>
                <w:webHidden/>
              </w:rPr>
              <w:tab/>
            </w:r>
            <w:r>
              <w:rPr>
                <w:noProof/>
                <w:webHidden/>
              </w:rPr>
              <w:fldChar w:fldCharType="begin"/>
            </w:r>
            <w:r>
              <w:rPr>
                <w:noProof/>
                <w:webHidden/>
              </w:rPr>
              <w:instrText xml:space="preserve"> PAGEREF _Toc381565342 \h </w:instrText>
            </w:r>
            <w:r>
              <w:rPr>
                <w:noProof/>
                <w:webHidden/>
              </w:rPr>
            </w:r>
            <w:r>
              <w:rPr>
                <w:noProof/>
                <w:webHidden/>
              </w:rPr>
              <w:fldChar w:fldCharType="separate"/>
            </w:r>
            <w:r>
              <w:rPr>
                <w:noProof/>
                <w:webHidden/>
              </w:rPr>
              <w:t>5</w:t>
            </w:r>
            <w:r>
              <w:rPr>
                <w:noProof/>
                <w:webHidden/>
              </w:rPr>
              <w:fldChar w:fldCharType="end"/>
            </w:r>
          </w:hyperlink>
        </w:p>
        <w:p w:rsidR="009E6766" w:rsidRDefault="009E6766">
          <w:pPr>
            <w:pStyle w:val="21"/>
            <w:tabs>
              <w:tab w:val="left" w:pos="840"/>
              <w:tab w:val="right" w:leader="dot" w:pos="8494"/>
            </w:tabs>
            <w:rPr>
              <w:noProof/>
            </w:rPr>
          </w:pPr>
          <w:hyperlink w:anchor="_Toc381565343" w:history="1">
            <w:r w:rsidRPr="00A64E77">
              <w:rPr>
                <w:rStyle w:val="ac"/>
                <w:noProof/>
              </w:rPr>
              <w:t>3.2</w:t>
            </w:r>
            <w:r>
              <w:rPr>
                <w:noProof/>
              </w:rPr>
              <w:tab/>
            </w:r>
            <w:r w:rsidRPr="00A64E77">
              <w:rPr>
                <w:rStyle w:val="ac"/>
                <w:rFonts w:hint="eastAsia"/>
                <w:noProof/>
              </w:rPr>
              <w:t>アーキテクチャの比較</w:t>
            </w:r>
            <w:r>
              <w:rPr>
                <w:noProof/>
                <w:webHidden/>
              </w:rPr>
              <w:tab/>
            </w:r>
            <w:r>
              <w:rPr>
                <w:noProof/>
                <w:webHidden/>
              </w:rPr>
              <w:fldChar w:fldCharType="begin"/>
            </w:r>
            <w:r>
              <w:rPr>
                <w:noProof/>
                <w:webHidden/>
              </w:rPr>
              <w:instrText xml:space="preserve"> PAGEREF _Toc381565343 \h </w:instrText>
            </w:r>
            <w:r>
              <w:rPr>
                <w:noProof/>
                <w:webHidden/>
              </w:rPr>
            </w:r>
            <w:r>
              <w:rPr>
                <w:noProof/>
                <w:webHidden/>
              </w:rPr>
              <w:fldChar w:fldCharType="separate"/>
            </w:r>
            <w:r>
              <w:rPr>
                <w:noProof/>
                <w:webHidden/>
              </w:rPr>
              <w:t>7</w:t>
            </w:r>
            <w:r>
              <w:rPr>
                <w:noProof/>
                <w:webHidden/>
              </w:rPr>
              <w:fldChar w:fldCharType="end"/>
            </w:r>
          </w:hyperlink>
        </w:p>
        <w:p w:rsidR="009E6766" w:rsidRDefault="009E6766">
          <w:pPr>
            <w:pStyle w:val="11"/>
            <w:tabs>
              <w:tab w:val="left" w:pos="440"/>
              <w:tab w:val="right" w:leader="dot" w:pos="8494"/>
            </w:tabs>
            <w:rPr>
              <w:noProof/>
            </w:rPr>
          </w:pPr>
          <w:hyperlink w:anchor="_Toc381565344" w:history="1">
            <w:r w:rsidRPr="00A64E77">
              <w:rPr>
                <w:rStyle w:val="ac"/>
                <w:noProof/>
              </w:rPr>
              <w:t>4.</w:t>
            </w:r>
            <w:r>
              <w:rPr>
                <w:noProof/>
              </w:rPr>
              <w:tab/>
            </w:r>
            <w:r w:rsidRPr="00A64E77">
              <w:rPr>
                <w:rStyle w:val="ac"/>
                <w:noProof/>
              </w:rPr>
              <w:t>CUDA</w:t>
            </w:r>
            <w:r w:rsidRPr="00A64E77">
              <w:rPr>
                <w:rStyle w:val="ac"/>
                <w:rFonts w:hint="eastAsia"/>
                <w:noProof/>
              </w:rPr>
              <w:t>プログラミング</w:t>
            </w:r>
            <w:r>
              <w:rPr>
                <w:noProof/>
                <w:webHidden/>
              </w:rPr>
              <w:tab/>
            </w:r>
            <w:r>
              <w:rPr>
                <w:noProof/>
                <w:webHidden/>
              </w:rPr>
              <w:fldChar w:fldCharType="begin"/>
            </w:r>
            <w:r>
              <w:rPr>
                <w:noProof/>
                <w:webHidden/>
              </w:rPr>
              <w:instrText xml:space="preserve"> PAGEREF _Toc381565344 \h </w:instrText>
            </w:r>
            <w:r>
              <w:rPr>
                <w:noProof/>
                <w:webHidden/>
              </w:rPr>
            </w:r>
            <w:r>
              <w:rPr>
                <w:noProof/>
                <w:webHidden/>
              </w:rPr>
              <w:fldChar w:fldCharType="separate"/>
            </w:r>
            <w:r>
              <w:rPr>
                <w:noProof/>
                <w:webHidden/>
              </w:rPr>
              <w:t>11</w:t>
            </w:r>
            <w:r>
              <w:rPr>
                <w:noProof/>
                <w:webHidden/>
              </w:rPr>
              <w:fldChar w:fldCharType="end"/>
            </w:r>
          </w:hyperlink>
        </w:p>
        <w:p w:rsidR="009E6766" w:rsidRDefault="009E6766">
          <w:pPr>
            <w:pStyle w:val="21"/>
            <w:tabs>
              <w:tab w:val="left" w:pos="840"/>
              <w:tab w:val="right" w:leader="dot" w:pos="8494"/>
            </w:tabs>
            <w:rPr>
              <w:noProof/>
            </w:rPr>
          </w:pPr>
          <w:hyperlink w:anchor="_Toc381565345" w:history="1">
            <w:r w:rsidRPr="00A64E77">
              <w:rPr>
                <w:rStyle w:val="ac"/>
                <w:noProof/>
              </w:rPr>
              <w:t>4.1</w:t>
            </w:r>
            <w:r>
              <w:rPr>
                <w:noProof/>
              </w:rPr>
              <w:tab/>
            </w:r>
            <w:r w:rsidRPr="00A64E77">
              <w:rPr>
                <w:rStyle w:val="ac"/>
                <w:rFonts w:hint="eastAsia"/>
                <w:noProof/>
              </w:rPr>
              <w:t>ホストとデバイス</w:t>
            </w:r>
            <w:r>
              <w:rPr>
                <w:noProof/>
                <w:webHidden/>
              </w:rPr>
              <w:tab/>
            </w:r>
            <w:r>
              <w:rPr>
                <w:noProof/>
                <w:webHidden/>
              </w:rPr>
              <w:fldChar w:fldCharType="begin"/>
            </w:r>
            <w:r>
              <w:rPr>
                <w:noProof/>
                <w:webHidden/>
              </w:rPr>
              <w:instrText xml:space="preserve"> PAGEREF _Toc381565345 \h </w:instrText>
            </w:r>
            <w:r>
              <w:rPr>
                <w:noProof/>
                <w:webHidden/>
              </w:rPr>
            </w:r>
            <w:r>
              <w:rPr>
                <w:noProof/>
                <w:webHidden/>
              </w:rPr>
              <w:fldChar w:fldCharType="separate"/>
            </w:r>
            <w:r>
              <w:rPr>
                <w:noProof/>
                <w:webHidden/>
              </w:rPr>
              <w:t>11</w:t>
            </w:r>
            <w:r>
              <w:rPr>
                <w:noProof/>
                <w:webHidden/>
              </w:rPr>
              <w:fldChar w:fldCharType="end"/>
            </w:r>
          </w:hyperlink>
        </w:p>
        <w:p w:rsidR="009E6766" w:rsidRDefault="009E6766">
          <w:pPr>
            <w:pStyle w:val="21"/>
            <w:tabs>
              <w:tab w:val="left" w:pos="840"/>
              <w:tab w:val="right" w:leader="dot" w:pos="8494"/>
            </w:tabs>
            <w:rPr>
              <w:noProof/>
            </w:rPr>
          </w:pPr>
          <w:hyperlink w:anchor="_Toc381565346" w:history="1">
            <w:r w:rsidRPr="00A64E77">
              <w:rPr>
                <w:rStyle w:val="ac"/>
                <w:noProof/>
              </w:rPr>
              <w:t>4.2</w:t>
            </w:r>
            <w:r>
              <w:rPr>
                <w:noProof/>
              </w:rPr>
              <w:tab/>
            </w:r>
            <w:r w:rsidRPr="00A64E77">
              <w:rPr>
                <w:rStyle w:val="ac"/>
                <w:rFonts w:hint="eastAsia"/>
                <w:noProof/>
              </w:rPr>
              <w:t>並列計算</w:t>
            </w:r>
            <w:r>
              <w:rPr>
                <w:noProof/>
                <w:webHidden/>
              </w:rPr>
              <w:tab/>
            </w:r>
            <w:r>
              <w:rPr>
                <w:noProof/>
                <w:webHidden/>
              </w:rPr>
              <w:fldChar w:fldCharType="begin"/>
            </w:r>
            <w:r>
              <w:rPr>
                <w:noProof/>
                <w:webHidden/>
              </w:rPr>
              <w:instrText xml:space="preserve"> PAGEREF _Toc381565346 \h </w:instrText>
            </w:r>
            <w:r>
              <w:rPr>
                <w:noProof/>
                <w:webHidden/>
              </w:rPr>
            </w:r>
            <w:r>
              <w:rPr>
                <w:noProof/>
                <w:webHidden/>
              </w:rPr>
              <w:fldChar w:fldCharType="separate"/>
            </w:r>
            <w:r>
              <w:rPr>
                <w:noProof/>
                <w:webHidden/>
              </w:rPr>
              <w:t>12</w:t>
            </w:r>
            <w:r>
              <w:rPr>
                <w:noProof/>
                <w:webHidden/>
              </w:rPr>
              <w:fldChar w:fldCharType="end"/>
            </w:r>
          </w:hyperlink>
        </w:p>
        <w:p w:rsidR="009E6766" w:rsidRDefault="009E6766">
          <w:pPr>
            <w:pStyle w:val="21"/>
            <w:tabs>
              <w:tab w:val="left" w:pos="840"/>
              <w:tab w:val="right" w:leader="dot" w:pos="8494"/>
            </w:tabs>
            <w:rPr>
              <w:noProof/>
            </w:rPr>
          </w:pPr>
          <w:hyperlink w:anchor="_Toc381565347" w:history="1">
            <w:r w:rsidRPr="00A64E77">
              <w:rPr>
                <w:rStyle w:val="ac"/>
                <w:noProof/>
              </w:rPr>
              <w:t>4.3</w:t>
            </w:r>
            <w:r>
              <w:rPr>
                <w:noProof/>
              </w:rPr>
              <w:tab/>
            </w:r>
            <w:r w:rsidRPr="00A64E77">
              <w:rPr>
                <w:rStyle w:val="ac"/>
                <w:noProof/>
              </w:rPr>
              <w:t>WARP</w:t>
            </w:r>
            <w:r>
              <w:rPr>
                <w:noProof/>
                <w:webHidden/>
              </w:rPr>
              <w:tab/>
            </w:r>
            <w:r>
              <w:rPr>
                <w:noProof/>
                <w:webHidden/>
              </w:rPr>
              <w:fldChar w:fldCharType="begin"/>
            </w:r>
            <w:r>
              <w:rPr>
                <w:noProof/>
                <w:webHidden/>
              </w:rPr>
              <w:instrText xml:space="preserve"> PAGEREF _Toc381565347 \h </w:instrText>
            </w:r>
            <w:r>
              <w:rPr>
                <w:noProof/>
                <w:webHidden/>
              </w:rPr>
            </w:r>
            <w:r>
              <w:rPr>
                <w:noProof/>
                <w:webHidden/>
              </w:rPr>
              <w:fldChar w:fldCharType="separate"/>
            </w:r>
            <w:r>
              <w:rPr>
                <w:noProof/>
                <w:webHidden/>
              </w:rPr>
              <w:t>14</w:t>
            </w:r>
            <w:r>
              <w:rPr>
                <w:noProof/>
                <w:webHidden/>
              </w:rPr>
              <w:fldChar w:fldCharType="end"/>
            </w:r>
          </w:hyperlink>
        </w:p>
        <w:p w:rsidR="009E6766" w:rsidRDefault="009E6766">
          <w:pPr>
            <w:pStyle w:val="21"/>
            <w:tabs>
              <w:tab w:val="left" w:pos="840"/>
              <w:tab w:val="right" w:leader="dot" w:pos="8494"/>
            </w:tabs>
            <w:rPr>
              <w:noProof/>
            </w:rPr>
          </w:pPr>
          <w:hyperlink w:anchor="_Toc381565348" w:history="1">
            <w:r w:rsidRPr="00A64E77">
              <w:rPr>
                <w:rStyle w:val="ac"/>
                <w:noProof/>
              </w:rPr>
              <w:t>4.4</w:t>
            </w:r>
            <w:r>
              <w:rPr>
                <w:noProof/>
              </w:rPr>
              <w:tab/>
            </w:r>
            <w:r w:rsidRPr="00A64E77">
              <w:rPr>
                <w:rStyle w:val="ac"/>
                <w:rFonts w:hint="eastAsia"/>
                <w:noProof/>
              </w:rPr>
              <w:t>階層的メモリモデル</w:t>
            </w:r>
            <w:r>
              <w:rPr>
                <w:noProof/>
                <w:webHidden/>
              </w:rPr>
              <w:tab/>
            </w:r>
            <w:r>
              <w:rPr>
                <w:noProof/>
                <w:webHidden/>
              </w:rPr>
              <w:fldChar w:fldCharType="begin"/>
            </w:r>
            <w:r>
              <w:rPr>
                <w:noProof/>
                <w:webHidden/>
              </w:rPr>
              <w:instrText xml:space="preserve"> PAGEREF _Toc381565348 \h </w:instrText>
            </w:r>
            <w:r>
              <w:rPr>
                <w:noProof/>
                <w:webHidden/>
              </w:rPr>
            </w:r>
            <w:r>
              <w:rPr>
                <w:noProof/>
                <w:webHidden/>
              </w:rPr>
              <w:fldChar w:fldCharType="separate"/>
            </w:r>
            <w:r>
              <w:rPr>
                <w:noProof/>
                <w:webHidden/>
              </w:rPr>
              <w:t>15</w:t>
            </w:r>
            <w:r>
              <w:rPr>
                <w:noProof/>
                <w:webHidden/>
              </w:rPr>
              <w:fldChar w:fldCharType="end"/>
            </w:r>
          </w:hyperlink>
        </w:p>
        <w:p w:rsidR="009E6766" w:rsidRDefault="009E6766">
          <w:pPr>
            <w:pStyle w:val="21"/>
            <w:tabs>
              <w:tab w:val="left" w:pos="840"/>
              <w:tab w:val="right" w:leader="dot" w:pos="8494"/>
            </w:tabs>
            <w:rPr>
              <w:noProof/>
            </w:rPr>
          </w:pPr>
          <w:hyperlink w:anchor="_Toc381565349" w:history="1">
            <w:r w:rsidRPr="00A64E77">
              <w:rPr>
                <w:rStyle w:val="ac"/>
                <w:noProof/>
              </w:rPr>
              <w:t>4.5</w:t>
            </w:r>
            <w:r>
              <w:rPr>
                <w:noProof/>
              </w:rPr>
              <w:tab/>
            </w:r>
            <w:r w:rsidRPr="00A64E77">
              <w:rPr>
                <w:rStyle w:val="ac"/>
                <w:rFonts w:hint="eastAsia"/>
                <w:noProof/>
              </w:rPr>
              <w:t>性能の改善</w:t>
            </w:r>
            <w:r>
              <w:rPr>
                <w:noProof/>
                <w:webHidden/>
              </w:rPr>
              <w:tab/>
            </w:r>
            <w:r>
              <w:rPr>
                <w:noProof/>
                <w:webHidden/>
              </w:rPr>
              <w:fldChar w:fldCharType="begin"/>
            </w:r>
            <w:r>
              <w:rPr>
                <w:noProof/>
                <w:webHidden/>
              </w:rPr>
              <w:instrText xml:space="preserve"> PAGEREF _Toc381565349 \h </w:instrText>
            </w:r>
            <w:r>
              <w:rPr>
                <w:noProof/>
                <w:webHidden/>
              </w:rPr>
            </w:r>
            <w:r>
              <w:rPr>
                <w:noProof/>
                <w:webHidden/>
              </w:rPr>
              <w:fldChar w:fldCharType="separate"/>
            </w:r>
            <w:r>
              <w:rPr>
                <w:noProof/>
                <w:webHidden/>
              </w:rPr>
              <w:t>17</w:t>
            </w:r>
            <w:r>
              <w:rPr>
                <w:noProof/>
                <w:webHidden/>
              </w:rPr>
              <w:fldChar w:fldCharType="end"/>
            </w:r>
          </w:hyperlink>
        </w:p>
        <w:p w:rsidR="009E6766" w:rsidRDefault="009E6766">
          <w:pPr>
            <w:pStyle w:val="21"/>
            <w:tabs>
              <w:tab w:val="left" w:pos="840"/>
              <w:tab w:val="right" w:leader="dot" w:pos="8494"/>
            </w:tabs>
            <w:rPr>
              <w:noProof/>
            </w:rPr>
          </w:pPr>
          <w:hyperlink w:anchor="_Toc381565350" w:history="1">
            <w:r w:rsidRPr="00A64E77">
              <w:rPr>
                <w:rStyle w:val="ac"/>
                <w:noProof/>
              </w:rPr>
              <w:t>4.6</w:t>
            </w:r>
            <w:r>
              <w:rPr>
                <w:noProof/>
              </w:rPr>
              <w:tab/>
            </w:r>
            <w:r w:rsidRPr="00A64E77">
              <w:rPr>
                <w:rStyle w:val="ac"/>
                <w:rFonts w:hint="eastAsia"/>
                <w:noProof/>
              </w:rPr>
              <w:t>ランタイム</w:t>
            </w:r>
            <w:r w:rsidRPr="00A64E77">
              <w:rPr>
                <w:rStyle w:val="ac"/>
                <w:noProof/>
              </w:rPr>
              <w:t>API</w:t>
            </w:r>
            <w:r>
              <w:rPr>
                <w:noProof/>
                <w:webHidden/>
              </w:rPr>
              <w:tab/>
            </w:r>
            <w:r>
              <w:rPr>
                <w:noProof/>
                <w:webHidden/>
              </w:rPr>
              <w:fldChar w:fldCharType="begin"/>
            </w:r>
            <w:r>
              <w:rPr>
                <w:noProof/>
                <w:webHidden/>
              </w:rPr>
              <w:instrText xml:space="preserve"> PAGEREF _Toc381565350 \h </w:instrText>
            </w:r>
            <w:r>
              <w:rPr>
                <w:noProof/>
                <w:webHidden/>
              </w:rPr>
            </w:r>
            <w:r>
              <w:rPr>
                <w:noProof/>
                <w:webHidden/>
              </w:rPr>
              <w:fldChar w:fldCharType="separate"/>
            </w:r>
            <w:r>
              <w:rPr>
                <w:noProof/>
                <w:webHidden/>
              </w:rPr>
              <w:t>20</w:t>
            </w:r>
            <w:r>
              <w:rPr>
                <w:noProof/>
                <w:webHidden/>
              </w:rPr>
              <w:fldChar w:fldCharType="end"/>
            </w:r>
          </w:hyperlink>
        </w:p>
        <w:p w:rsidR="009E6766" w:rsidRDefault="009E6766">
          <w:pPr>
            <w:pStyle w:val="21"/>
            <w:tabs>
              <w:tab w:val="left" w:pos="840"/>
              <w:tab w:val="right" w:leader="dot" w:pos="8494"/>
            </w:tabs>
            <w:rPr>
              <w:noProof/>
            </w:rPr>
          </w:pPr>
          <w:hyperlink w:anchor="_Toc381565351" w:history="1">
            <w:r w:rsidRPr="00A64E77">
              <w:rPr>
                <w:rStyle w:val="ac"/>
                <w:noProof/>
              </w:rPr>
              <w:t>4.7</w:t>
            </w:r>
            <w:r>
              <w:rPr>
                <w:noProof/>
              </w:rPr>
              <w:tab/>
            </w:r>
            <w:r w:rsidRPr="00A64E77">
              <w:rPr>
                <w:rStyle w:val="ac"/>
                <w:rFonts w:hint="eastAsia"/>
                <w:noProof/>
              </w:rPr>
              <w:t>拡張機能</w:t>
            </w:r>
            <w:r>
              <w:rPr>
                <w:noProof/>
                <w:webHidden/>
              </w:rPr>
              <w:tab/>
            </w:r>
            <w:r>
              <w:rPr>
                <w:noProof/>
                <w:webHidden/>
              </w:rPr>
              <w:fldChar w:fldCharType="begin"/>
            </w:r>
            <w:r>
              <w:rPr>
                <w:noProof/>
                <w:webHidden/>
              </w:rPr>
              <w:instrText xml:space="preserve"> PAGEREF _Toc381565351 \h </w:instrText>
            </w:r>
            <w:r>
              <w:rPr>
                <w:noProof/>
                <w:webHidden/>
              </w:rPr>
            </w:r>
            <w:r>
              <w:rPr>
                <w:noProof/>
                <w:webHidden/>
              </w:rPr>
              <w:fldChar w:fldCharType="separate"/>
            </w:r>
            <w:r>
              <w:rPr>
                <w:noProof/>
                <w:webHidden/>
              </w:rPr>
              <w:t>23</w:t>
            </w:r>
            <w:r>
              <w:rPr>
                <w:noProof/>
                <w:webHidden/>
              </w:rPr>
              <w:fldChar w:fldCharType="end"/>
            </w:r>
          </w:hyperlink>
        </w:p>
        <w:p w:rsidR="009E6766" w:rsidRDefault="009E6766">
          <w:pPr>
            <w:pStyle w:val="31"/>
            <w:tabs>
              <w:tab w:val="left" w:pos="1260"/>
              <w:tab w:val="right" w:leader="dot" w:pos="8494"/>
            </w:tabs>
            <w:rPr>
              <w:noProof/>
              <w:kern w:val="2"/>
            </w:rPr>
          </w:pPr>
          <w:hyperlink w:anchor="_Toc381565352" w:history="1">
            <w:r w:rsidRPr="00A64E77">
              <w:rPr>
                <w:rStyle w:val="ac"/>
                <w:noProof/>
              </w:rPr>
              <w:t>4.7.1</w:t>
            </w:r>
            <w:r>
              <w:rPr>
                <w:noProof/>
                <w:kern w:val="2"/>
              </w:rPr>
              <w:tab/>
            </w:r>
            <w:r w:rsidRPr="00A64E77">
              <w:rPr>
                <w:rStyle w:val="ac"/>
                <w:noProof/>
              </w:rPr>
              <w:t>dim3</w:t>
            </w:r>
            <w:r w:rsidRPr="00A64E77">
              <w:rPr>
                <w:rStyle w:val="ac"/>
                <w:rFonts w:hint="eastAsia"/>
                <w:noProof/>
              </w:rPr>
              <w:t>宣言</w:t>
            </w:r>
            <w:r>
              <w:rPr>
                <w:noProof/>
                <w:webHidden/>
              </w:rPr>
              <w:tab/>
            </w:r>
            <w:r>
              <w:rPr>
                <w:noProof/>
                <w:webHidden/>
              </w:rPr>
              <w:fldChar w:fldCharType="begin"/>
            </w:r>
            <w:r>
              <w:rPr>
                <w:noProof/>
                <w:webHidden/>
              </w:rPr>
              <w:instrText xml:space="preserve"> PAGEREF _Toc381565352 \h </w:instrText>
            </w:r>
            <w:r>
              <w:rPr>
                <w:noProof/>
                <w:webHidden/>
              </w:rPr>
            </w:r>
            <w:r>
              <w:rPr>
                <w:noProof/>
                <w:webHidden/>
              </w:rPr>
              <w:fldChar w:fldCharType="separate"/>
            </w:r>
            <w:r>
              <w:rPr>
                <w:noProof/>
                <w:webHidden/>
              </w:rPr>
              <w:t>24</w:t>
            </w:r>
            <w:r>
              <w:rPr>
                <w:noProof/>
                <w:webHidden/>
              </w:rPr>
              <w:fldChar w:fldCharType="end"/>
            </w:r>
          </w:hyperlink>
        </w:p>
        <w:p w:rsidR="009E6766" w:rsidRDefault="009E6766">
          <w:pPr>
            <w:pStyle w:val="31"/>
            <w:tabs>
              <w:tab w:val="left" w:pos="1260"/>
              <w:tab w:val="right" w:leader="dot" w:pos="8494"/>
            </w:tabs>
            <w:rPr>
              <w:noProof/>
              <w:kern w:val="2"/>
            </w:rPr>
          </w:pPr>
          <w:hyperlink w:anchor="_Toc381565353" w:history="1">
            <w:r w:rsidRPr="00A64E77">
              <w:rPr>
                <w:rStyle w:val="ac"/>
                <w:noProof/>
              </w:rPr>
              <w:t>4.7.2</w:t>
            </w:r>
            <w:r>
              <w:rPr>
                <w:noProof/>
                <w:kern w:val="2"/>
              </w:rPr>
              <w:tab/>
            </w:r>
            <w:r w:rsidRPr="00A64E77">
              <w:rPr>
                <w:rStyle w:val="ac"/>
                <w:rFonts w:hint="eastAsia"/>
                <w:noProof/>
              </w:rPr>
              <w:t>カーネル関数の実行</w:t>
            </w:r>
            <w:r>
              <w:rPr>
                <w:noProof/>
                <w:webHidden/>
              </w:rPr>
              <w:tab/>
            </w:r>
            <w:r>
              <w:rPr>
                <w:noProof/>
                <w:webHidden/>
              </w:rPr>
              <w:fldChar w:fldCharType="begin"/>
            </w:r>
            <w:r>
              <w:rPr>
                <w:noProof/>
                <w:webHidden/>
              </w:rPr>
              <w:instrText xml:space="preserve"> PAGEREF _Toc381565353 \h </w:instrText>
            </w:r>
            <w:r>
              <w:rPr>
                <w:noProof/>
                <w:webHidden/>
              </w:rPr>
            </w:r>
            <w:r>
              <w:rPr>
                <w:noProof/>
                <w:webHidden/>
              </w:rPr>
              <w:fldChar w:fldCharType="separate"/>
            </w:r>
            <w:r>
              <w:rPr>
                <w:noProof/>
                <w:webHidden/>
              </w:rPr>
              <w:t>25</w:t>
            </w:r>
            <w:r>
              <w:rPr>
                <w:noProof/>
                <w:webHidden/>
              </w:rPr>
              <w:fldChar w:fldCharType="end"/>
            </w:r>
          </w:hyperlink>
        </w:p>
        <w:p w:rsidR="009E6766" w:rsidRDefault="009E6766">
          <w:pPr>
            <w:pStyle w:val="31"/>
            <w:tabs>
              <w:tab w:val="left" w:pos="1260"/>
              <w:tab w:val="right" w:leader="dot" w:pos="8494"/>
            </w:tabs>
            <w:rPr>
              <w:noProof/>
              <w:kern w:val="2"/>
            </w:rPr>
          </w:pPr>
          <w:hyperlink w:anchor="_Toc381565354" w:history="1">
            <w:r w:rsidRPr="00A64E77">
              <w:rPr>
                <w:rStyle w:val="ac"/>
                <w:noProof/>
              </w:rPr>
              <w:t>4.7.3</w:t>
            </w:r>
            <w:r>
              <w:rPr>
                <w:noProof/>
                <w:kern w:val="2"/>
              </w:rPr>
              <w:tab/>
            </w:r>
            <w:r w:rsidRPr="00A64E77">
              <w:rPr>
                <w:rStyle w:val="ac"/>
                <w:rFonts w:hint="eastAsia"/>
                <w:noProof/>
              </w:rPr>
              <w:t>ビルトイン変数</w:t>
            </w:r>
            <w:r>
              <w:rPr>
                <w:noProof/>
                <w:webHidden/>
              </w:rPr>
              <w:tab/>
            </w:r>
            <w:r>
              <w:rPr>
                <w:noProof/>
                <w:webHidden/>
              </w:rPr>
              <w:fldChar w:fldCharType="begin"/>
            </w:r>
            <w:r>
              <w:rPr>
                <w:noProof/>
                <w:webHidden/>
              </w:rPr>
              <w:instrText xml:space="preserve"> PAGEREF _Toc381565354 \h </w:instrText>
            </w:r>
            <w:r>
              <w:rPr>
                <w:noProof/>
                <w:webHidden/>
              </w:rPr>
            </w:r>
            <w:r>
              <w:rPr>
                <w:noProof/>
                <w:webHidden/>
              </w:rPr>
              <w:fldChar w:fldCharType="separate"/>
            </w:r>
            <w:r>
              <w:rPr>
                <w:noProof/>
                <w:webHidden/>
              </w:rPr>
              <w:t>26</w:t>
            </w:r>
            <w:r>
              <w:rPr>
                <w:noProof/>
                <w:webHidden/>
              </w:rPr>
              <w:fldChar w:fldCharType="end"/>
            </w:r>
          </w:hyperlink>
        </w:p>
        <w:p w:rsidR="009E6766" w:rsidRDefault="009E6766">
          <w:pPr>
            <w:pStyle w:val="31"/>
            <w:tabs>
              <w:tab w:val="left" w:pos="1260"/>
              <w:tab w:val="right" w:leader="dot" w:pos="8494"/>
            </w:tabs>
            <w:rPr>
              <w:noProof/>
              <w:kern w:val="2"/>
            </w:rPr>
          </w:pPr>
          <w:hyperlink w:anchor="_Toc381565355" w:history="1">
            <w:r w:rsidRPr="00A64E77">
              <w:rPr>
                <w:rStyle w:val="ac"/>
                <w:noProof/>
              </w:rPr>
              <w:t>4.7.4</w:t>
            </w:r>
            <w:r>
              <w:rPr>
                <w:noProof/>
                <w:kern w:val="2"/>
              </w:rPr>
              <w:tab/>
            </w:r>
            <w:r w:rsidRPr="00A64E77">
              <w:rPr>
                <w:rStyle w:val="ac"/>
                <w:rFonts w:hint="eastAsia"/>
                <w:noProof/>
              </w:rPr>
              <w:t>修飾子</w:t>
            </w:r>
            <w:r>
              <w:rPr>
                <w:noProof/>
                <w:webHidden/>
              </w:rPr>
              <w:tab/>
            </w:r>
            <w:r>
              <w:rPr>
                <w:noProof/>
                <w:webHidden/>
              </w:rPr>
              <w:fldChar w:fldCharType="begin"/>
            </w:r>
            <w:r>
              <w:rPr>
                <w:noProof/>
                <w:webHidden/>
              </w:rPr>
              <w:instrText xml:space="preserve"> PAGEREF _Toc381565355 \h </w:instrText>
            </w:r>
            <w:r>
              <w:rPr>
                <w:noProof/>
                <w:webHidden/>
              </w:rPr>
            </w:r>
            <w:r>
              <w:rPr>
                <w:noProof/>
                <w:webHidden/>
              </w:rPr>
              <w:fldChar w:fldCharType="separate"/>
            </w:r>
            <w:r>
              <w:rPr>
                <w:noProof/>
                <w:webHidden/>
              </w:rPr>
              <w:t>27</w:t>
            </w:r>
            <w:r>
              <w:rPr>
                <w:noProof/>
                <w:webHidden/>
              </w:rPr>
              <w:fldChar w:fldCharType="end"/>
            </w:r>
          </w:hyperlink>
        </w:p>
        <w:p w:rsidR="009E6766" w:rsidRDefault="009E6766">
          <w:pPr>
            <w:pStyle w:val="21"/>
            <w:tabs>
              <w:tab w:val="left" w:pos="840"/>
              <w:tab w:val="right" w:leader="dot" w:pos="8494"/>
            </w:tabs>
            <w:rPr>
              <w:noProof/>
            </w:rPr>
          </w:pPr>
          <w:hyperlink w:anchor="_Toc381565356" w:history="1">
            <w:r w:rsidRPr="00A64E77">
              <w:rPr>
                <w:rStyle w:val="ac"/>
                <w:noProof/>
              </w:rPr>
              <w:t>4.8</w:t>
            </w:r>
            <w:r>
              <w:rPr>
                <w:noProof/>
              </w:rPr>
              <w:tab/>
            </w:r>
            <w:r w:rsidRPr="00A64E77">
              <w:rPr>
                <w:rStyle w:val="ac"/>
                <w:rFonts w:hint="eastAsia"/>
                <w:noProof/>
              </w:rPr>
              <w:t>サンプルコード</w:t>
            </w:r>
            <w:r>
              <w:rPr>
                <w:noProof/>
                <w:webHidden/>
              </w:rPr>
              <w:tab/>
            </w:r>
            <w:r>
              <w:rPr>
                <w:noProof/>
                <w:webHidden/>
              </w:rPr>
              <w:fldChar w:fldCharType="begin"/>
            </w:r>
            <w:r>
              <w:rPr>
                <w:noProof/>
                <w:webHidden/>
              </w:rPr>
              <w:instrText xml:space="preserve"> PAGEREF _Toc381565356 \h </w:instrText>
            </w:r>
            <w:r>
              <w:rPr>
                <w:noProof/>
                <w:webHidden/>
              </w:rPr>
            </w:r>
            <w:r>
              <w:rPr>
                <w:noProof/>
                <w:webHidden/>
              </w:rPr>
              <w:fldChar w:fldCharType="separate"/>
            </w:r>
            <w:r>
              <w:rPr>
                <w:noProof/>
                <w:webHidden/>
              </w:rPr>
              <w:t>28</w:t>
            </w:r>
            <w:r>
              <w:rPr>
                <w:noProof/>
                <w:webHidden/>
              </w:rPr>
              <w:fldChar w:fldCharType="end"/>
            </w:r>
          </w:hyperlink>
        </w:p>
        <w:p w:rsidR="009E6766" w:rsidRDefault="009E6766">
          <w:pPr>
            <w:pStyle w:val="31"/>
            <w:tabs>
              <w:tab w:val="left" w:pos="1260"/>
              <w:tab w:val="right" w:leader="dot" w:pos="8494"/>
            </w:tabs>
            <w:rPr>
              <w:noProof/>
              <w:kern w:val="2"/>
            </w:rPr>
          </w:pPr>
          <w:hyperlink w:anchor="_Toc381565357" w:history="1">
            <w:r w:rsidRPr="00A64E77">
              <w:rPr>
                <w:rStyle w:val="ac"/>
                <w:noProof/>
              </w:rPr>
              <w:t>4.8.1</w:t>
            </w:r>
            <w:r>
              <w:rPr>
                <w:noProof/>
                <w:kern w:val="2"/>
              </w:rPr>
              <w:tab/>
            </w:r>
            <w:r w:rsidRPr="00A64E77">
              <w:rPr>
                <w:rStyle w:val="ac"/>
                <w:noProof/>
              </w:rPr>
              <w:t>Hello, World!</w:t>
            </w:r>
            <w:r>
              <w:rPr>
                <w:noProof/>
                <w:webHidden/>
              </w:rPr>
              <w:tab/>
            </w:r>
            <w:r>
              <w:rPr>
                <w:noProof/>
                <w:webHidden/>
              </w:rPr>
              <w:fldChar w:fldCharType="begin"/>
            </w:r>
            <w:r>
              <w:rPr>
                <w:noProof/>
                <w:webHidden/>
              </w:rPr>
              <w:instrText xml:space="preserve"> PAGEREF _Toc381565357 \h </w:instrText>
            </w:r>
            <w:r>
              <w:rPr>
                <w:noProof/>
                <w:webHidden/>
              </w:rPr>
            </w:r>
            <w:r>
              <w:rPr>
                <w:noProof/>
                <w:webHidden/>
              </w:rPr>
              <w:fldChar w:fldCharType="separate"/>
            </w:r>
            <w:r>
              <w:rPr>
                <w:noProof/>
                <w:webHidden/>
              </w:rPr>
              <w:t>28</w:t>
            </w:r>
            <w:r>
              <w:rPr>
                <w:noProof/>
                <w:webHidden/>
              </w:rPr>
              <w:fldChar w:fldCharType="end"/>
            </w:r>
          </w:hyperlink>
        </w:p>
        <w:p w:rsidR="009E6766" w:rsidRDefault="009E6766">
          <w:pPr>
            <w:pStyle w:val="31"/>
            <w:tabs>
              <w:tab w:val="left" w:pos="1260"/>
              <w:tab w:val="right" w:leader="dot" w:pos="8494"/>
            </w:tabs>
            <w:rPr>
              <w:noProof/>
              <w:kern w:val="2"/>
            </w:rPr>
          </w:pPr>
          <w:hyperlink w:anchor="_Toc381565358" w:history="1">
            <w:r w:rsidRPr="00A64E77">
              <w:rPr>
                <w:rStyle w:val="ac"/>
                <w:noProof/>
              </w:rPr>
              <w:t>4.8.2</w:t>
            </w:r>
            <w:r>
              <w:rPr>
                <w:noProof/>
                <w:kern w:val="2"/>
              </w:rPr>
              <w:tab/>
            </w:r>
            <w:r w:rsidRPr="00A64E77">
              <w:rPr>
                <w:rStyle w:val="ac"/>
                <w:rFonts w:hint="eastAsia"/>
                <w:noProof/>
              </w:rPr>
              <w:t>データの転送</w:t>
            </w:r>
            <w:r>
              <w:rPr>
                <w:noProof/>
                <w:webHidden/>
              </w:rPr>
              <w:tab/>
            </w:r>
            <w:r>
              <w:rPr>
                <w:noProof/>
                <w:webHidden/>
              </w:rPr>
              <w:fldChar w:fldCharType="begin"/>
            </w:r>
            <w:r>
              <w:rPr>
                <w:noProof/>
                <w:webHidden/>
              </w:rPr>
              <w:instrText xml:space="preserve"> PAGEREF _Toc381565358 \h </w:instrText>
            </w:r>
            <w:r>
              <w:rPr>
                <w:noProof/>
                <w:webHidden/>
              </w:rPr>
            </w:r>
            <w:r>
              <w:rPr>
                <w:noProof/>
                <w:webHidden/>
              </w:rPr>
              <w:fldChar w:fldCharType="separate"/>
            </w:r>
            <w:r>
              <w:rPr>
                <w:noProof/>
                <w:webHidden/>
              </w:rPr>
              <w:t>29</w:t>
            </w:r>
            <w:r>
              <w:rPr>
                <w:noProof/>
                <w:webHidden/>
              </w:rPr>
              <w:fldChar w:fldCharType="end"/>
            </w:r>
          </w:hyperlink>
        </w:p>
        <w:p w:rsidR="009E6766" w:rsidRDefault="009E6766">
          <w:pPr>
            <w:pStyle w:val="31"/>
            <w:tabs>
              <w:tab w:val="left" w:pos="1260"/>
              <w:tab w:val="right" w:leader="dot" w:pos="8494"/>
            </w:tabs>
            <w:rPr>
              <w:noProof/>
              <w:kern w:val="2"/>
            </w:rPr>
          </w:pPr>
          <w:hyperlink w:anchor="_Toc381565359" w:history="1">
            <w:r w:rsidRPr="00A64E77">
              <w:rPr>
                <w:rStyle w:val="ac"/>
                <w:noProof/>
              </w:rPr>
              <w:t>4.8.3</w:t>
            </w:r>
            <w:r>
              <w:rPr>
                <w:noProof/>
                <w:kern w:val="2"/>
              </w:rPr>
              <w:tab/>
            </w:r>
            <w:r w:rsidRPr="00A64E77">
              <w:rPr>
                <w:rStyle w:val="ac"/>
                <w:rFonts w:hint="eastAsia"/>
                <w:noProof/>
              </w:rPr>
              <w:t>行列計算</w:t>
            </w:r>
            <w:r>
              <w:rPr>
                <w:noProof/>
                <w:webHidden/>
              </w:rPr>
              <w:tab/>
            </w:r>
            <w:r>
              <w:rPr>
                <w:noProof/>
                <w:webHidden/>
              </w:rPr>
              <w:fldChar w:fldCharType="begin"/>
            </w:r>
            <w:r>
              <w:rPr>
                <w:noProof/>
                <w:webHidden/>
              </w:rPr>
              <w:instrText xml:space="preserve"> PAGEREF _Toc381565359 \h </w:instrText>
            </w:r>
            <w:r>
              <w:rPr>
                <w:noProof/>
                <w:webHidden/>
              </w:rPr>
            </w:r>
            <w:r>
              <w:rPr>
                <w:noProof/>
                <w:webHidden/>
              </w:rPr>
              <w:fldChar w:fldCharType="separate"/>
            </w:r>
            <w:r>
              <w:rPr>
                <w:noProof/>
                <w:webHidden/>
              </w:rPr>
              <w:t>31</w:t>
            </w:r>
            <w:r>
              <w:rPr>
                <w:noProof/>
                <w:webHidden/>
              </w:rPr>
              <w:fldChar w:fldCharType="end"/>
            </w:r>
          </w:hyperlink>
        </w:p>
        <w:p w:rsidR="009E6766" w:rsidRDefault="009E6766">
          <w:pPr>
            <w:pStyle w:val="11"/>
            <w:tabs>
              <w:tab w:val="left" w:pos="440"/>
              <w:tab w:val="right" w:leader="dot" w:pos="8494"/>
            </w:tabs>
            <w:rPr>
              <w:noProof/>
            </w:rPr>
          </w:pPr>
          <w:hyperlink w:anchor="_Toc381565360" w:history="1">
            <w:r w:rsidRPr="00A64E77">
              <w:rPr>
                <w:rStyle w:val="ac"/>
                <w:noProof/>
              </w:rPr>
              <w:t>5.</w:t>
            </w:r>
            <w:r>
              <w:rPr>
                <w:noProof/>
              </w:rPr>
              <w:tab/>
            </w:r>
            <w:r w:rsidRPr="00A64E77">
              <w:rPr>
                <w:rStyle w:val="ac"/>
                <w:rFonts w:hint="eastAsia"/>
                <w:noProof/>
              </w:rPr>
              <w:t>高速化の手法</w:t>
            </w:r>
            <w:r>
              <w:rPr>
                <w:noProof/>
                <w:webHidden/>
              </w:rPr>
              <w:tab/>
            </w:r>
            <w:r>
              <w:rPr>
                <w:noProof/>
                <w:webHidden/>
              </w:rPr>
              <w:fldChar w:fldCharType="begin"/>
            </w:r>
            <w:r>
              <w:rPr>
                <w:noProof/>
                <w:webHidden/>
              </w:rPr>
              <w:instrText xml:space="preserve"> PAGEREF _Toc381565360 \h </w:instrText>
            </w:r>
            <w:r>
              <w:rPr>
                <w:noProof/>
                <w:webHidden/>
              </w:rPr>
            </w:r>
            <w:r>
              <w:rPr>
                <w:noProof/>
                <w:webHidden/>
              </w:rPr>
              <w:fldChar w:fldCharType="separate"/>
            </w:r>
            <w:r>
              <w:rPr>
                <w:noProof/>
                <w:webHidden/>
              </w:rPr>
              <w:t>37</w:t>
            </w:r>
            <w:r>
              <w:rPr>
                <w:noProof/>
                <w:webHidden/>
              </w:rPr>
              <w:fldChar w:fldCharType="end"/>
            </w:r>
          </w:hyperlink>
        </w:p>
        <w:p w:rsidR="009E6766" w:rsidRDefault="009E6766">
          <w:pPr>
            <w:pStyle w:val="21"/>
            <w:tabs>
              <w:tab w:val="left" w:pos="840"/>
              <w:tab w:val="right" w:leader="dot" w:pos="8494"/>
            </w:tabs>
            <w:rPr>
              <w:noProof/>
            </w:rPr>
          </w:pPr>
          <w:hyperlink w:anchor="_Toc381565361" w:history="1">
            <w:r w:rsidRPr="00A64E77">
              <w:rPr>
                <w:rStyle w:val="ac"/>
                <w:noProof/>
              </w:rPr>
              <w:t>5.1</w:t>
            </w:r>
            <w:r>
              <w:rPr>
                <w:noProof/>
              </w:rPr>
              <w:tab/>
            </w:r>
            <w:r w:rsidRPr="00A64E77">
              <w:rPr>
                <w:rStyle w:val="ac"/>
                <w:rFonts w:hint="eastAsia"/>
                <w:noProof/>
              </w:rPr>
              <w:t>はじめに</w:t>
            </w:r>
            <w:r>
              <w:rPr>
                <w:noProof/>
                <w:webHidden/>
              </w:rPr>
              <w:tab/>
            </w:r>
            <w:r>
              <w:rPr>
                <w:noProof/>
                <w:webHidden/>
              </w:rPr>
              <w:fldChar w:fldCharType="begin"/>
            </w:r>
            <w:r>
              <w:rPr>
                <w:noProof/>
                <w:webHidden/>
              </w:rPr>
              <w:instrText xml:space="preserve"> PAGEREF _Toc381565361 \h </w:instrText>
            </w:r>
            <w:r>
              <w:rPr>
                <w:noProof/>
                <w:webHidden/>
              </w:rPr>
            </w:r>
            <w:r>
              <w:rPr>
                <w:noProof/>
                <w:webHidden/>
              </w:rPr>
              <w:fldChar w:fldCharType="separate"/>
            </w:r>
            <w:r>
              <w:rPr>
                <w:noProof/>
                <w:webHidden/>
              </w:rPr>
              <w:t>37</w:t>
            </w:r>
            <w:r>
              <w:rPr>
                <w:noProof/>
                <w:webHidden/>
              </w:rPr>
              <w:fldChar w:fldCharType="end"/>
            </w:r>
          </w:hyperlink>
        </w:p>
        <w:p w:rsidR="009E6766" w:rsidRDefault="009E6766">
          <w:pPr>
            <w:pStyle w:val="21"/>
            <w:tabs>
              <w:tab w:val="left" w:pos="840"/>
              <w:tab w:val="right" w:leader="dot" w:pos="8494"/>
            </w:tabs>
            <w:rPr>
              <w:noProof/>
            </w:rPr>
          </w:pPr>
          <w:hyperlink w:anchor="_Toc381565362" w:history="1">
            <w:r w:rsidRPr="00A64E77">
              <w:rPr>
                <w:rStyle w:val="ac"/>
                <w:noProof/>
              </w:rPr>
              <w:t>5.2</w:t>
            </w:r>
            <w:r>
              <w:rPr>
                <w:noProof/>
              </w:rPr>
              <w:tab/>
            </w:r>
            <w:r w:rsidRPr="00A64E77">
              <w:rPr>
                <w:rStyle w:val="ac"/>
                <w:rFonts w:hint="eastAsia"/>
                <w:noProof/>
              </w:rPr>
              <w:t>シェアードメモリの利用</w:t>
            </w:r>
            <w:r>
              <w:rPr>
                <w:noProof/>
                <w:webHidden/>
              </w:rPr>
              <w:tab/>
            </w:r>
            <w:r>
              <w:rPr>
                <w:noProof/>
                <w:webHidden/>
              </w:rPr>
              <w:fldChar w:fldCharType="begin"/>
            </w:r>
            <w:r>
              <w:rPr>
                <w:noProof/>
                <w:webHidden/>
              </w:rPr>
              <w:instrText xml:space="preserve"> PAGEREF _Toc381565362 \h </w:instrText>
            </w:r>
            <w:r>
              <w:rPr>
                <w:noProof/>
                <w:webHidden/>
              </w:rPr>
            </w:r>
            <w:r>
              <w:rPr>
                <w:noProof/>
                <w:webHidden/>
              </w:rPr>
              <w:fldChar w:fldCharType="separate"/>
            </w:r>
            <w:r>
              <w:rPr>
                <w:noProof/>
                <w:webHidden/>
              </w:rPr>
              <w:t>37</w:t>
            </w:r>
            <w:r>
              <w:rPr>
                <w:noProof/>
                <w:webHidden/>
              </w:rPr>
              <w:fldChar w:fldCharType="end"/>
            </w:r>
          </w:hyperlink>
        </w:p>
        <w:p w:rsidR="009E6766" w:rsidRDefault="009E6766">
          <w:pPr>
            <w:pStyle w:val="31"/>
            <w:tabs>
              <w:tab w:val="right" w:leader="dot" w:pos="8494"/>
            </w:tabs>
            <w:rPr>
              <w:noProof/>
              <w:kern w:val="2"/>
            </w:rPr>
          </w:pPr>
          <w:hyperlink w:anchor="_Toc381565363" w:history="1">
            <w:r w:rsidRPr="00A64E77">
              <w:rPr>
                <w:rStyle w:val="ac"/>
                <w:rFonts w:hint="eastAsia"/>
                <w:noProof/>
              </w:rPr>
              <w:t>練習問題</w:t>
            </w:r>
            <w:r>
              <w:rPr>
                <w:noProof/>
                <w:webHidden/>
              </w:rPr>
              <w:tab/>
            </w:r>
            <w:r>
              <w:rPr>
                <w:noProof/>
                <w:webHidden/>
              </w:rPr>
              <w:fldChar w:fldCharType="begin"/>
            </w:r>
            <w:r>
              <w:rPr>
                <w:noProof/>
                <w:webHidden/>
              </w:rPr>
              <w:instrText xml:space="preserve"> PAGEREF _Toc381565363 \h </w:instrText>
            </w:r>
            <w:r>
              <w:rPr>
                <w:noProof/>
                <w:webHidden/>
              </w:rPr>
            </w:r>
            <w:r>
              <w:rPr>
                <w:noProof/>
                <w:webHidden/>
              </w:rPr>
              <w:fldChar w:fldCharType="separate"/>
            </w:r>
            <w:r>
              <w:rPr>
                <w:noProof/>
                <w:webHidden/>
              </w:rPr>
              <w:t>38</w:t>
            </w:r>
            <w:r>
              <w:rPr>
                <w:noProof/>
                <w:webHidden/>
              </w:rPr>
              <w:fldChar w:fldCharType="end"/>
            </w:r>
          </w:hyperlink>
        </w:p>
        <w:p w:rsidR="009E6766" w:rsidRDefault="009E6766">
          <w:pPr>
            <w:pStyle w:val="21"/>
            <w:tabs>
              <w:tab w:val="left" w:pos="840"/>
              <w:tab w:val="right" w:leader="dot" w:pos="8494"/>
            </w:tabs>
            <w:rPr>
              <w:noProof/>
            </w:rPr>
          </w:pPr>
          <w:hyperlink w:anchor="_Toc381565364" w:history="1">
            <w:r w:rsidRPr="00A64E77">
              <w:rPr>
                <w:rStyle w:val="ac"/>
                <w:noProof/>
              </w:rPr>
              <w:t>5.3</w:t>
            </w:r>
            <w:r>
              <w:rPr>
                <w:noProof/>
              </w:rPr>
              <w:tab/>
            </w:r>
            <w:r w:rsidRPr="00A64E77">
              <w:rPr>
                <w:rStyle w:val="ac"/>
                <w:rFonts w:hint="eastAsia"/>
                <w:noProof/>
              </w:rPr>
              <w:t>テクスチャメモリの利用</w:t>
            </w:r>
            <w:r>
              <w:rPr>
                <w:noProof/>
                <w:webHidden/>
              </w:rPr>
              <w:tab/>
            </w:r>
            <w:r>
              <w:rPr>
                <w:noProof/>
                <w:webHidden/>
              </w:rPr>
              <w:fldChar w:fldCharType="begin"/>
            </w:r>
            <w:r>
              <w:rPr>
                <w:noProof/>
                <w:webHidden/>
              </w:rPr>
              <w:instrText xml:space="preserve"> PAGEREF _Toc381565364 \h </w:instrText>
            </w:r>
            <w:r>
              <w:rPr>
                <w:noProof/>
                <w:webHidden/>
              </w:rPr>
            </w:r>
            <w:r>
              <w:rPr>
                <w:noProof/>
                <w:webHidden/>
              </w:rPr>
              <w:fldChar w:fldCharType="separate"/>
            </w:r>
            <w:r>
              <w:rPr>
                <w:noProof/>
                <w:webHidden/>
              </w:rPr>
              <w:t>38</w:t>
            </w:r>
            <w:r>
              <w:rPr>
                <w:noProof/>
                <w:webHidden/>
              </w:rPr>
              <w:fldChar w:fldCharType="end"/>
            </w:r>
          </w:hyperlink>
        </w:p>
        <w:p w:rsidR="009E6766" w:rsidRDefault="009E6766">
          <w:pPr>
            <w:pStyle w:val="31"/>
            <w:tabs>
              <w:tab w:val="right" w:leader="dot" w:pos="8494"/>
            </w:tabs>
            <w:rPr>
              <w:noProof/>
              <w:kern w:val="2"/>
            </w:rPr>
          </w:pPr>
          <w:hyperlink w:anchor="_Toc381565365" w:history="1">
            <w:r w:rsidRPr="00A64E77">
              <w:rPr>
                <w:rStyle w:val="ac"/>
                <w:rFonts w:hint="eastAsia"/>
                <w:noProof/>
              </w:rPr>
              <w:t>練習問題</w:t>
            </w:r>
            <w:r>
              <w:rPr>
                <w:noProof/>
                <w:webHidden/>
              </w:rPr>
              <w:tab/>
            </w:r>
            <w:r>
              <w:rPr>
                <w:noProof/>
                <w:webHidden/>
              </w:rPr>
              <w:fldChar w:fldCharType="begin"/>
            </w:r>
            <w:r>
              <w:rPr>
                <w:noProof/>
                <w:webHidden/>
              </w:rPr>
              <w:instrText xml:space="preserve"> PAGEREF _Toc381565365 \h </w:instrText>
            </w:r>
            <w:r>
              <w:rPr>
                <w:noProof/>
                <w:webHidden/>
              </w:rPr>
            </w:r>
            <w:r>
              <w:rPr>
                <w:noProof/>
                <w:webHidden/>
              </w:rPr>
              <w:fldChar w:fldCharType="separate"/>
            </w:r>
            <w:r>
              <w:rPr>
                <w:noProof/>
                <w:webHidden/>
              </w:rPr>
              <w:t>39</w:t>
            </w:r>
            <w:r>
              <w:rPr>
                <w:noProof/>
                <w:webHidden/>
              </w:rPr>
              <w:fldChar w:fldCharType="end"/>
            </w:r>
          </w:hyperlink>
        </w:p>
        <w:p w:rsidR="009E6766" w:rsidRDefault="009E6766">
          <w:pPr>
            <w:pStyle w:val="21"/>
            <w:tabs>
              <w:tab w:val="left" w:pos="840"/>
              <w:tab w:val="right" w:leader="dot" w:pos="8494"/>
            </w:tabs>
            <w:rPr>
              <w:noProof/>
            </w:rPr>
          </w:pPr>
          <w:hyperlink w:anchor="_Toc381565366" w:history="1">
            <w:r w:rsidRPr="00A64E77">
              <w:rPr>
                <w:rStyle w:val="ac"/>
                <w:noProof/>
              </w:rPr>
              <w:t>5.4</w:t>
            </w:r>
            <w:r>
              <w:rPr>
                <w:noProof/>
              </w:rPr>
              <w:tab/>
            </w:r>
            <w:r w:rsidRPr="00A64E77">
              <w:rPr>
                <w:rStyle w:val="ac"/>
                <w:noProof/>
              </w:rPr>
              <w:t>page-locked</w:t>
            </w:r>
            <w:r w:rsidRPr="00A64E77">
              <w:rPr>
                <w:rStyle w:val="ac"/>
                <w:rFonts w:hint="eastAsia"/>
                <w:noProof/>
              </w:rPr>
              <w:t>なホストメモリの利用</w:t>
            </w:r>
            <w:r>
              <w:rPr>
                <w:noProof/>
                <w:webHidden/>
              </w:rPr>
              <w:tab/>
            </w:r>
            <w:r>
              <w:rPr>
                <w:noProof/>
                <w:webHidden/>
              </w:rPr>
              <w:fldChar w:fldCharType="begin"/>
            </w:r>
            <w:r>
              <w:rPr>
                <w:noProof/>
                <w:webHidden/>
              </w:rPr>
              <w:instrText xml:space="preserve"> PAGEREF _Toc381565366 \h </w:instrText>
            </w:r>
            <w:r>
              <w:rPr>
                <w:noProof/>
                <w:webHidden/>
              </w:rPr>
            </w:r>
            <w:r>
              <w:rPr>
                <w:noProof/>
                <w:webHidden/>
              </w:rPr>
              <w:fldChar w:fldCharType="separate"/>
            </w:r>
            <w:r>
              <w:rPr>
                <w:noProof/>
                <w:webHidden/>
              </w:rPr>
              <w:t>40</w:t>
            </w:r>
            <w:r>
              <w:rPr>
                <w:noProof/>
                <w:webHidden/>
              </w:rPr>
              <w:fldChar w:fldCharType="end"/>
            </w:r>
          </w:hyperlink>
        </w:p>
        <w:p w:rsidR="009E6766" w:rsidRDefault="009E6766">
          <w:pPr>
            <w:pStyle w:val="31"/>
            <w:tabs>
              <w:tab w:val="right" w:leader="dot" w:pos="8494"/>
            </w:tabs>
            <w:rPr>
              <w:noProof/>
              <w:kern w:val="2"/>
            </w:rPr>
          </w:pPr>
          <w:hyperlink w:anchor="_Toc381565367" w:history="1">
            <w:r w:rsidRPr="00A64E77">
              <w:rPr>
                <w:rStyle w:val="ac"/>
                <w:rFonts w:hint="eastAsia"/>
                <w:noProof/>
              </w:rPr>
              <w:t>練習問題</w:t>
            </w:r>
            <w:r>
              <w:rPr>
                <w:noProof/>
                <w:webHidden/>
              </w:rPr>
              <w:tab/>
            </w:r>
            <w:r>
              <w:rPr>
                <w:noProof/>
                <w:webHidden/>
              </w:rPr>
              <w:fldChar w:fldCharType="begin"/>
            </w:r>
            <w:r>
              <w:rPr>
                <w:noProof/>
                <w:webHidden/>
              </w:rPr>
              <w:instrText xml:space="preserve"> PAGEREF _Toc381565367 \h </w:instrText>
            </w:r>
            <w:r>
              <w:rPr>
                <w:noProof/>
                <w:webHidden/>
              </w:rPr>
            </w:r>
            <w:r>
              <w:rPr>
                <w:noProof/>
                <w:webHidden/>
              </w:rPr>
              <w:fldChar w:fldCharType="separate"/>
            </w:r>
            <w:r>
              <w:rPr>
                <w:noProof/>
                <w:webHidden/>
              </w:rPr>
              <w:t>40</w:t>
            </w:r>
            <w:r>
              <w:rPr>
                <w:noProof/>
                <w:webHidden/>
              </w:rPr>
              <w:fldChar w:fldCharType="end"/>
            </w:r>
          </w:hyperlink>
        </w:p>
        <w:p w:rsidR="009E6766" w:rsidRDefault="009E6766">
          <w:pPr>
            <w:pStyle w:val="21"/>
            <w:tabs>
              <w:tab w:val="left" w:pos="840"/>
              <w:tab w:val="right" w:leader="dot" w:pos="8494"/>
            </w:tabs>
            <w:rPr>
              <w:noProof/>
            </w:rPr>
          </w:pPr>
          <w:hyperlink w:anchor="_Toc381565368" w:history="1">
            <w:r w:rsidRPr="00A64E77">
              <w:rPr>
                <w:rStyle w:val="ac"/>
                <w:noProof/>
              </w:rPr>
              <w:t>5.5</w:t>
            </w:r>
            <w:r>
              <w:rPr>
                <w:noProof/>
              </w:rPr>
              <w:tab/>
            </w:r>
            <w:r w:rsidRPr="00A64E77">
              <w:rPr>
                <w:rStyle w:val="ac"/>
                <w:rFonts w:hint="eastAsia"/>
                <w:noProof/>
              </w:rPr>
              <w:t>ゼロコピーホストメモリの利用</w:t>
            </w:r>
            <w:r>
              <w:rPr>
                <w:noProof/>
                <w:webHidden/>
              </w:rPr>
              <w:tab/>
            </w:r>
            <w:r>
              <w:rPr>
                <w:noProof/>
                <w:webHidden/>
              </w:rPr>
              <w:fldChar w:fldCharType="begin"/>
            </w:r>
            <w:r>
              <w:rPr>
                <w:noProof/>
                <w:webHidden/>
              </w:rPr>
              <w:instrText xml:space="preserve"> PAGEREF _Toc381565368 \h </w:instrText>
            </w:r>
            <w:r>
              <w:rPr>
                <w:noProof/>
                <w:webHidden/>
              </w:rPr>
            </w:r>
            <w:r>
              <w:rPr>
                <w:noProof/>
                <w:webHidden/>
              </w:rPr>
              <w:fldChar w:fldCharType="separate"/>
            </w:r>
            <w:r>
              <w:rPr>
                <w:noProof/>
                <w:webHidden/>
              </w:rPr>
              <w:t>40</w:t>
            </w:r>
            <w:r>
              <w:rPr>
                <w:noProof/>
                <w:webHidden/>
              </w:rPr>
              <w:fldChar w:fldCharType="end"/>
            </w:r>
          </w:hyperlink>
        </w:p>
        <w:p w:rsidR="009E6766" w:rsidRDefault="009E6766">
          <w:pPr>
            <w:pStyle w:val="31"/>
            <w:tabs>
              <w:tab w:val="right" w:leader="dot" w:pos="8494"/>
            </w:tabs>
            <w:rPr>
              <w:noProof/>
              <w:kern w:val="2"/>
            </w:rPr>
          </w:pPr>
          <w:hyperlink w:anchor="_Toc381565369" w:history="1">
            <w:r w:rsidRPr="00A64E77">
              <w:rPr>
                <w:rStyle w:val="ac"/>
                <w:rFonts w:hint="eastAsia"/>
                <w:noProof/>
              </w:rPr>
              <w:t>練習問題</w:t>
            </w:r>
            <w:r>
              <w:rPr>
                <w:noProof/>
                <w:webHidden/>
              </w:rPr>
              <w:tab/>
            </w:r>
            <w:r>
              <w:rPr>
                <w:noProof/>
                <w:webHidden/>
              </w:rPr>
              <w:fldChar w:fldCharType="begin"/>
            </w:r>
            <w:r>
              <w:rPr>
                <w:noProof/>
                <w:webHidden/>
              </w:rPr>
              <w:instrText xml:space="preserve"> PAGEREF _Toc381565369 \h </w:instrText>
            </w:r>
            <w:r>
              <w:rPr>
                <w:noProof/>
                <w:webHidden/>
              </w:rPr>
            </w:r>
            <w:r>
              <w:rPr>
                <w:noProof/>
                <w:webHidden/>
              </w:rPr>
              <w:fldChar w:fldCharType="separate"/>
            </w:r>
            <w:r>
              <w:rPr>
                <w:noProof/>
                <w:webHidden/>
              </w:rPr>
              <w:t>41</w:t>
            </w:r>
            <w:r>
              <w:rPr>
                <w:noProof/>
                <w:webHidden/>
              </w:rPr>
              <w:fldChar w:fldCharType="end"/>
            </w:r>
          </w:hyperlink>
        </w:p>
        <w:p w:rsidR="009E6766" w:rsidRDefault="009E6766">
          <w:pPr>
            <w:pStyle w:val="21"/>
            <w:tabs>
              <w:tab w:val="left" w:pos="840"/>
              <w:tab w:val="right" w:leader="dot" w:pos="8494"/>
            </w:tabs>
            <w:rPr>
              <w:noProof/>
            </w:rPr>
          </w:pPr>
          <w:hyperlink w:anchor="_Toc381565370" w:history="1">
            <w:r w:rsidRPr="00A64E77">
              <w:rPr>
                <w:rStyle w:val="ac"/>
                <w:noProof/>
              </w:rPr>
              <w:t>5.6</w:t>
            </w:r>
            <w:r>
              <w:rPr>
                <w:noProof/>
              </w:rPr>
              <w:tab/>
            </w:r>
            <w:r w:rsidRPr="00A64E77">
              <w:rPr>
                <w:rStyle w:val="ac"/>
                <w:rFonts w:hint="eastAsia"/>
                <w:noProof/>
              </w:rPr>
              <w:t>その他</w:t>
            </w:r>
            <w:r>
              <w:rPr>
                <w:noProof/>
                <w:webHidden/>
              </w:rPr>
              <w:tab/>
            </w:r>
            <w:r>
              <w:rPr>
                <w:noProof/>
                <w:webHidden/>
              </w:rPr>
              <w:fldChar w:fldCharType="begin"/>
            </w:r>
            <w:r>
              <w:rPr>
                <w:noProof/>
                <w:webHidden/>
              </w:rPr>
              <w:instrText xml:space="preserve"> PAGEREF _Toc381565370 \h </w:instrText>
            </w:r>
            <w:r>
              <w:rPr>
                <w:noProof/>
                <w:webHidden/>
              </w:rPr>
            </w:r>
            <w:r>
              <w:rPr>
                <w:noProof/>
                <w:webHidden/>
              </w:rPr>
              <w:fldChar w:fldCharType="separate"/>
            </w:r>
            <w:r>
              <w:rPr>
                <w:noProof/>
                <w:webHidden/>
              </w:rPr>
              <w:t>41</w:t>
            </w:r>
            <w:r>
              <w:rPr>
                <w:noProof/>
                <w:webHidden/>
              </w:rPr>
              <w:fldChar w:fldCharType="end"/>
            </w:r>
          </w:hyperlink>
        </w:p>
        <w:p w:rsidR="009E6766" w:rsidRDefault="009E6766">
          <w:pPr>
            <w:pStyle w:val="11"/>
            <w:tabs>
              <w:tab w:val="left" w:pos="440"/>
              <w:tab w:val="right" w:leader="dot" w:pos="8494"/>
            </w:tabs>
            <w:rPr>
              <w:noProof/>
            </w:rPr>
          </w:pPr>
          <w:hyperlink w:anchor="_Toc381565371" w:history="1">
            <w:r w:rsidRPr="00A64E77">
              <w:rPr>
                <w:rStyle w:val="ac"/>
                <w:noProof/>
              </w:rPr>
              <w:t>6.</w:t>
            </w:r>
            <w:r>
              <w:rPr>
                <w:noProof/>
              </w:rPr>
              <w:tab/>
            </w:r>
            <w:r w:rsidRPr="00A64E77">
              <w:rPr>
                <w:rStyle w:val="ac"/>
                <w:noProof/>
              </w:rPr>
              <w:t>CUDA Toolkit</w:t>
            </w:r>
            <w:r>
              <w:rPr>
                <w:noProof/>
                <w:webHidden/>
              </w:rPr>
              <w:tab/>
            </w:r>
            <w:r>
              <w:rPr>
                <w:noProof/>
                <w:webHidden/>
              </w:rPr>
              <w:fldChar w:fldCharType="begin"/>
            </w:r>
            <w:r>
              <w:rPr>
                <w:noProof/>
                <w:webHidden/>
              </w:rPr>
              <w:instrText xml:space="preserve"> PAGEREF _Toc381565371 \h </w:instrText>
            </w:r>
            <w:r>
              <w:rPr>
                <w:noProof/>
                <w:webHidden/>
              </w:rPr>
            </w:r>
            <w:r>
              <w:rPr>
                <w:noProof/>
                <w:webHidden/>
              </w:rPr>
              <w:fldChar w:fldCharType="separate"/>
            </w:r>
            <w:r>
              <w:rPr>
                <w:noProof/>
                <w:webHidden/>
              </w:rPr>
              <w:t>43</w:t>
            </w:r>
            <w:r>
              <w:rPr>
                <w:noProof/>
                <w:webHidden/>
              </w:rPr>
              <w:fldChar w:fldCharType="end"/>
            </w:r>
          </w:hyperlink>
        </w:p>
        <w:p w:rsidR="009E6766" w:rsidRDefault="009E6766">
          <w:pPr>
            <w:pStyle w:val="21"/>
            <w:tabs>
              <w:tab w:val="left" w:pos="840"/>
              <w:tab w:val="right" w:leader="dot" w:pos="8494"/>
            </w:tabs>
            <w:rPr>
              <w:noProof/>
            </w:rPr>
          </w:pPr>
          <w:hyperlink w:anchor="_Toc381565372" w:history="1">
            <w:r w:rsidRPr="00A64E77">
              <w:rPr>
                <w:rStyle w:val="ac"/>
                <w:noProof/>
              </w:rPr>
              <w:t>6.1</w:t>
            </w:r>
            <w:r>
              <w:rPr>
                <w:noProof/>
              </w:rPr>
              <w:tab/>
            </w:r>
            <w:r w:rsidRPr="00A64E77">
              <w:rPr>
                <w:rStyle w:val="ac"/>
                <w:rFonts w:hint="eastAsia"/>
                <w:noProof/>
              </w:rPr>
              <w:t>コンパイルと実行</w:t>
            </w:r>
            <w:r>
              <w:rPr>
                <w:noProof/>
                <w:webHidden/>
              </w:rPr>
              <w:tab/>
            </w:r>
            <w:r>
              <w:rPr>
                <w:noProof/>
                <w:webHidden/>
              </w:rPr>
              <w:fldChar w:fldCharType="begin"/>
            </w:r>
            <w:r>
              <w:rPr>
                <w:noProof/>
                <w:webHidden/>
              </w:rPr>
              <w:instrText xml:space="preserve"> PAGEREF _Toc381565372 \h </w:instrText>
            </w:r>
            <w:r>
              <w:rPr>
                <w:noProof/>
                <w:webHidden/>
              </w:rPr>
            </w:r>
            <w:r>
              <w:rPr>
                <w:noProof/>
                <w:webHidden/>
              </w:rPr>
              <w:fldChar w:fldCharType="separate"/>
            </w:r>
            <w:r>
              <w:rPr>
                <w:noProof/>
                <w:webHidden/>
              </w:rPr>
              <w:t>43</w:t>
            </w:r>
            <w:r>
              <w:rPr>
                <w:noProof/>
                <w:webHidden/>
              </w:rPr>
              <w:fldChar w:fldCharType="end"/>
            </w:r>
          </w:hyperlink>
        </w:p>
        <w:p w:rsidR="009E6766" w:rsidRDefault="009E6766">
          <w:pPr>
            <w:pStyle w:val="21"/>
            <w:tabs>
              <w:tab w:val="left" w:pos="840"/>
              <w:tab w:val="right" w:leader="dot" w:pos="8494"/>
            </w:tabs>
            <w:rPr>
              <w:noProof/>
            </w:rPr>
          </w:pPr>
          <w:hyperlink w:anchor="_Toc381565373" w:history="1">
            <w:r w:rsidRPr="00A64E77">
              <w:rPr>
                <w:rStyle w:val="ac"/>
                <w:noProof/>
              </w:rPr>
              <w:t>6.2</w:t>
            </w:r>
            <w:r>
              <w:rPr>
                <w:noProof/>
              </w:rPr>
              <w:tab/>
            </w:r>
            <w:r w:rsidRPr="00A64E77">
              <w:rPr>
                <w:rStyle w:val="ac"/>
                <w:rFonts w:hint="eastAsia"/>
                <w:noProof/>
              </w:rPr>
              <w:t>デバイスコードの確認</w:t>
            </w:r>
            <w:r>
              <w:rPr>
                <w:noProof/>
                <w:webHidden/>
              </w:rPr>
              <w:tab/>
            </w:r>
            <w:r>
              <w:rPr>
                <w:noProof/>
                <w:webHidden/>
              </w:rPr>
              <w:fldChar w:fldCharType="begin"/>
            </w:r>
            <w:r>
              <w:rPr>
                <w:noProof/>
                <w:webHidden/>
              </w:rPr>
              <w:instrText xml:space="preserve"> PAGEREF _Toc381565373 \h </w:instrText>
            </w:r>
            <w:r>
              <w:rPr>
                <w:noProof/>
                <w:webHidden/>
              </w:rPr>
            </w:r>
            <w:r>
              <w:rPr>
                <w:noProof/>
                <w:webHidden/>
              </w:rPr>
              <w:fldChar w:fldCharType="separate"/>
            </w:r>
            <w:r>
              <w:rPr>
                <w:noProof/>
                <w:webHidden/>
              </w:rPr>
              <w:t>45</w:t>
            </w:r>
            <w:r>
              <w:rPr>
                <w:noProof/>
                <w:webHidden/>
              </w:rPr>
              <w:fldChar w:fldCharType="end"/>
            </w:r>
          </w:hyperlink>
        </w:p>
        <w:p w:rsidR="009E6766" w:rsidRDefault="009E6766">
          <w:pPr>
            <w:pStyle w:val="21"/>
            <w:tabs>
              <w:tab w:val="left" w:pos="840"/>
              <w:tab w:val="right" w:leader="dot" w:pos="8494"/>
            </w:tabs>
            <w:rPr>
              <w:noProof/>
            </w:rPr>
          </w:pPr>
          <w:hyperlink w:anchor="_Toc381565374" w:history="1">
            <w:r w:rsidRPr="00A64E77">
              <w:rPr>
                <w:rStyle w:val="ac"/>
                <w:noProof/>
              </w:rPr>
              <w:t>6.3</w:t>
            </w:r>
            <w:r>
              <w:rPr>
                <w:noProof/>
              </w:rPr>
              <w:tab/>
            </w:r>
            <w:r w:rsidRPr="00A64E77">
              <w:rPr>
                <w:rStyle w:val="ac"/>
                <w:rFonts w:hint="eastAsia"/>
                <w:noProof/>
              </w:rPr>
              <w:t>デバッグ</w:t>
            </w:r>
            <w:r>
              <w:rPr>
                <w:noProof/>
                <w:webHidden/>
              </w:rPr>
              <w:tab/>
            </w:r>
            <w:r>
              <w:rPr>
                <w:noProof/>
                <w:webHidden/>
              </w:rPr>
              <w:fldChar w:fldCharType="begin"/>
            </w:r>
            <w:r>
              <w:rPr>
                <w:noProof/>
                <w:webHidden/>
              </w:rPr>
              <w:instrText xml:space="preserve"> PAGEREF _Toc381565374 \h </w:instrText>
            </w:r>
            <w:r>
              <w:rPr>
                <w:noProof/>
                <w:webHidden/>
              </w:rPr>
            </w:r>
            <w:r>
              <w:rPr>
                <w:noProof/>
                <w:webHidden/>
              </w:rPr>
              <w:fldChar w:fldCharType="separate"/>
            </w:r>
            <w:r>
              <w:rPr>
                <w:noProof/>
                <w:webHidden/>
              </w:rPr>
              <w:t>47</w:t>
            </w:r>
            <w:r>
              <w:rPr>
                <w:noProof/>
                <w:webHidden/>
              </w:rPr>
              <w:fldChar w:fldCharType="end"/>
            </w:r>
          </w:hyperlink>
        </w:p>
        <w:p w:rsidR="009E6766" w:rsidRDefault="009E6766">
          <w:pPr>
            <w:pStyle w:val="11"/>
            <w:tabs>
              <w:tab w:val="left" w:pos="440"/>
              <w:tab w:val="right" w:leader="dot" w:pos="8494"/>
            </w:tabs>
            <w:rPr>
              <w:noProof/>
            </w:rPr>
          </w:pPr>
          <w:hyperlink w:anchor="_Toc381565375" w:history="1">
            <w:r w:rsidRPr="00A64E77">
              <w:rPr>
                <w:rStyle w:val="ac"/>
                <w:noProof/>
              </w:rPr>
              <w:t>7.</w:t>
            </w:r>
            <w:r>
              <w:rPr>
                <w:noProof/>
              </w:rPr>
              <w:tab/>
            </w:r>
            <w:r w:rsidRPr="00A64E77">
              <w:rPr>
                <w:rStyle w:val="ac"/>
                <w:rFonts w:hint="eastAsia"/>
                <w:noProof/>
              </w:rPr>
              <w:t>事例</w:t>
            </w:r>
            <w:r>
              <w:rPr>
                <w:noProof/>
                <w:webHidden/>
              </w:rPr>
              <w:tab/>
            </w:r>
            <w:r>
              <w:rPr>
                <w:noProof/>
                <w:webHidden/>
              </w:rPr>
              <w:fldChar w:fldCharType="begin"/>
            </w:r>
            <w:r>
              <w:rPr>
                <w:noProof/>
                <w:webHidden/>
              </w:rPr>
              <w:instrText xml:space="preserve"> PAGEREF _Toc381565375 \h </w:instrText>
            </w:r>
            <w:r>
              <w:rPr>
                <w:noProof/>
                <w:webHidden/>
              </w:rPr>
            </w:r>
            <w:r>
              <w:rPr>
                <w:noProof/>
                <w:webHidden/>
              </w:rPr>
              <w:fldChar w:fldCharType="separate"/>
            </w:r>
            <w:r>
              <w:rPr>
                <w:noProof/>
                <w:webHidden/>
              </w:rPr>
              <w:t>50</w:t>
            </w:r>
            <w:r>
              <w:rPr>
                <w:noProof/>
                <w:webHidden/>
              </w:rPr>
              <w:fldChar w:fldCharType="end"/>
            </w:r>
          </w:hyperlink>
        </w:p>
        <w:p w:rsidR="009E6766" w:rsidRDefault="009E6766">
          <w:pPr>
            <w:pStyle w:val="21"/>
            <w:tabs>
              <w:tab w:val="left" w:pos="840"/>
              <w:tab w:val="right" w:leader="dot" w:pos="8494"/>
            </w:tabs>
            <w:rPr>
              <w:noProof/>
            </w:rPr>
          </w:pPr>
          <w:hyperlink w:anchor="_Toc381565376" w:history="1">
            <w:r w:rsidRPr="00A64E77">
              <w:rPr>
                <w:rStyle w:val="ac"/>
                <w:noProof/>
              </w:rPr>
              <w:t>7.1</w:t>
            </w:r>
            <w:r>
              <w:rPr>
                <w:noProof/>
              </w:rPr>
              <w:tab/>
            </w:r>
            <w:r w:rsidRPr="00A64E77">
              <w:rPr>
                <w:rStyle w:val="ac"/>
                <w:noProof/>
              </w:rPr>
              <w:t>HPC</w:t>
            </w:r>
            <w:r>
              <w:rPr>
                <w:noProof/>
                <w:webHidden/>
              </w:rPr>
              <w:tab/>
            </w:r>
            <w:r>
              <w:rPr>
                <w:noProof/>
                <w:webHidden/>
              </w:rPr>
              <w:fldChar w:fldCharType="begin"/>
            </w:r>
            <w:r>
              <w:rPr>
                <w:noProof/>
                <w:webHidden/>
              </w:rPr>
              <w:instrText xml:space="preserve"> PAGEREF _Toc381565376 \h </w:instrText>
            </w:r>
            <w:r>
              <w:rPr>
                <w:noProof/>
                <w:webHidden/>
              </w:rPr>
            </w:r>
            <w:r>
              <w:rPr>
                <w:noProof/>
                <w:webHidden/>
              </w:rPr>
              <w:fldChar w:fldCharType="separate"/>
            </w:r>
            <w:r>
              <w:rPr>
                <w:noProof/>
                <w:webHidden/>
              </w:rPr>
              <w:t>50</w:t>
            </w:r>
            <w:r>
              <w:rPr>
                <w:noProof/>
                <w:webHidden/>
              </w:rPr>
              <w:fldChar w:fldCharType="end"/>
            </w:r>
          </w:hyperlink>
        </w:p>
        <w:p w:rsidR="009E6766" w:rsidRDefault="009E6766">
          <w:pPr>
            <w:pStyle w:val="21"/>
            <w:tabs>
              <w:tab w:val="left" w:pos="840"/>
              <w:tab w:val="right" w:leader="dot" w:pos="8494"/>
            </w:tabs>
            <w:rPr>
              <w:noProof/>
            </w:rPr>
          </w:pPr>
          <w:hyperlink w:anchor="_Toc381565377" w:history="1">
            <w:r w:rsidRPr="00A64E77">
              <w:rPr>
                <w:rStyle w:val="ac"/>
                <w:noProof/>
              </w:rPr>
              <w:t>7.2</w:t>
            </w:r>
            <w:r>
              <w:rPr>
                <w:noProof/>
              </w:rPr>
              <w:tab/>
            </w:r>
            <w:r w:rsidRPr="00A64E77">
              <w:rPr>
                <w:rStyle w:val="ac"/>
                <w:rFonts w:hint="eastAsia"/>
                <w:noProof/>
              </w:rPr>
              <w:t>クラウドコンピューティング</w:t>
            </w:r>
            <w:r>
              <w:rPr>
                <w:noProof/>
                <w:webHidden/>
              </w:rPr>
              <w:tab/>
            </w:r>
            <w:r>
              <w:rPr>
                <w:noProof/>
                <w:webHidden/>
              </w:rPr>
              <w:fldChar w:fldCharType="begin"/>
            </w:r>
            <w:r>
              <w:rPr>
                <w:noProof/>
                <w:webHidden/>
              </w:rPr>
              <w:instrText xml:space="preserve"> PAGEREF _Toc381565377 \h </w:instrText>
            </w:r>
            <w:r>
              <w:rPr>
                <w:noProof/>
                <w:webHidden/>
              </w:rPr>
            </w:r>
            <w:r>
              <w:rPr>
                <w:noProof/>
                <w:webHidden/>
              </w:rPr>
              <w:fldChar w:fldCharType="separate"/>
            </w:r>
            <w:r>
              <w:rPr>
                <w:noProof/>
                <w:webHidden/>
              </w:rPr>
              <w:t>52</w:t>
            </w:r>
            <w:r>
              <w:rPr>
                <w:noProof/>
                <w:webHidden/>
              </w:rPr>
              <w:fldChar w:fldCharType="end"/>
            </w:r>
          </w:hyperlink>
        </w:p>
        <w:p w:rsidR="009E6766" w:rsidRDefault="009E6766">
          <w:pPr>
            <w:pStyle w:val="21"/>
            <w:tabs>
              <w:tab w:val="left" w:pos="840"/>
              <w:tab w:val="right" w:leader="dot" w:pos="8494"/>
            </w:tabs>
            <w:rPr>
              <w:noProof/>
            </w:rPr>
          </w:pPr>
          <w:hyperlink w:anchor="_Toc381565378" w:history="1">
            <w:r w:rsidRPr="00A64E77">
              <w:rPr>
                <w:rStyle w:val="ac"/>
                <w:noProof/>
              </w:rPr>
              <w:t>7.3</w:t>
            </w:r>
            <w:r>
              <w:rPr>
                <w:noProof/>
              </w:rPr>
              <w:tab/>
            </w:r>
            <w:r w:rsidRPr="00A64E77">
              <w:rPr>
                <w:rStyle w:val="ac"/>
                <w:rFonts w:hint="eastAsia"/>
                <w:noProof/>
              </w:rPr>
              <w:t>ビックデータ解析</w:t>
            </w:r>
            <w:r>
              <w:rPr>
                <w:noProof/>
                <w:webHidden/>
              </w:rPr>
              <w:tab/>
            </w:r>
            <w:r>
              <w:rPr>
                <w:noProof/>
                <w:webHidden/>
              </w:rPr>
              <w:fldChar w:fldCharType="begin"/>
            </w:r>
            <w:r>
              <w:rPr>
                <w:noProof/>
                <w:webHidden/>
              </w:rPr>
              <w:instrText xml:space="preserve"> PAGEREF _Toc381565378 \h </w:instrText>
            </w:r>
            <w:r>
              <w:rPr>
                <w:noProof/>
                <w:webHidden/>
              </w:rPr>
            </w:r>
            <w:r>
              <w:rPr>
                <w:noProof/>
                <w:webHidden/>
              </w:rPr>
              <w:fldChar w:fldCharType="separate"/>
            </w:r>
            <w:r>
              <w:rPr>
                <w:noProof/>
                <w:webHidden/>
              </w:rPr>
              <w:t>52</w:t>
            </w:r>
            <w:r>
              <w:rPr>
                <w:noProof/>
                <w:webHidden/>
              </w:rPr>
              <w:fldChar w:fldCharType="end"/>
            </w:r>
          </w:hyperlink>
        </w:p>
        <w:p w:rsidR="009E6766" w:rsidRDefault="009E6766">
          <w:pPr>
            <w:pStyle w:val="11"/>
            <w:tabs>
              <w:tab w:val="left" w:pos="440"/>
              <w:tab w:val="right" w:leader="dot" w:pos="8494"/>
            </w:tabs>
            <w:rPr>
              <w:noProof/>
            </w:rPr>
          </w:pPr>
          <w:hyperlink w:anchor="_Toc381565379" w:history="1">
            <w:r w:rsidRPr="00A64E77">
              <w:rPr>
                <w:rStyle w:val="ac"/>
                <w:noProof/>
              </w:rPr>
              <w:t>8.</w:t>
            </w:r>
            <w:r>
              <w:rPr>
                <w:noProof/>
              </w:rPr>
              <w:tab/>
            </w:r>
            <w:r w:rsidRPr="00A64E77">
              <w:rPr>
                <w:rStyle w:val="ac"/>
                <w:rFonts w:hint="eastAsia"/>
                <w:noProof/>
              </w:rPr>
              <w:t>参考文献</w:t>
            </w:r>
            <w:r>
              <w:rPr>
                <w:noProof/>
                <w:webHidden/>
              </w:rPr>
              <w:tab/>
            </w:r>
            <w:r>
              <w:rPr>
                <w:noProof/>
                <w:webHidden/>
              </w:rPr>
              <w:fldChar w:fldCharType="begin"/>
            </w:r>
            <w:r>
              <w:rPr>
                <w:noProof/>
                <w:webHidden/>
              </w:rPr>
              <w:instrText xml:space="preserve"> PAGEREF _Toc381565379 \h </w:instrText>
            </w:r>
            <w:r>
              <w:rPr>
                <w:noProof/>
                <w:webHidden/>
              </w:rPr>
            </w:r>
            <w:r>
              <w:rPr>
                <w:noProof/>
                <w:webHidden/>
              </w:rPr>
              <w:fldChar w:fldCharType="separate"/>
            </w:r>
            <w:r>
              <w:rPr>
                <w:noProof/>
                <w:webHidden/>
              </w:rPr>
              <w:t>53</w:t>
            </w:r>
            <w:r>
              <w:rPr>
                <w:noProof/>
                <w:webHidden/>
              </w:rPr>
              <w:fldChar w:fldCharType="end"/>
            </w:r>
          </w:hyperlink>
        </w:p>
        <w:p w:rsidR="009E6766" w:rsidRDefault="009E6766">
          <w:pPr>
            <w:pStyle w:val="11"/>
            <w:tabs>
              <w:tab w:val="left" w:pos="440"/>
              <w:tab w:val="right" w:leader="dot" w:pos="8494"/>
            </w:tabs>
            <w:rPr>
              <w:noProof/>
            </w:rPr>
          </w:pPr>
          <w:hyperlink w:anchor="_Toc381565380" w:history="1">
            <w:r w:rsidRPr="00A64E77">
              <w:rPr>
                <w:rStyle w:val="ac"/>
                <w:noProof/>
              </w:rPr>
              <w:t>9.</w:t>
            </w:r>
            <w:r>
              <w:rPr>
                <w:noProof/>
              </w:rPr>
              <w:tab/>
            </w:r>
            <w:r w:rsidRPr="00A64E77">
              <w:rPr>
                <w:rStyle w:val="ac"/>
                <w:rFonts w:hint="eastAsia"/>
                <w:noProof/>
              </w:rPr>
              <w:t>変更履歴</w:t>
            </w:r>
            <w:r>
              <w:rPr>
                <w:noProof/>
                <w:webHidden/>
              </w:rPr>
              <w:tab/>
            </w:r>
            <w:r>
              <w:rPr>
                <w:noProof/>
                <w:webHidden/>
              </w:rPr>
              <w:fldChar w:fldCharType="begin"/>
            </w:r>
            <w:r>
              <w:rPr>
                <w:noProof/>
                <w:webHidden/>
              </w:rPr>
              <w:instrText xml:space="preserve"> PAGEREF _Toc381565380 \h </w:instrText>
            </w:r>
            <w:r>
              <w:rPr>
                <w:noProof/>
                <w:webHidden/>
              </w:rPr>
            </w:r>
            <w:r>
              <w:rPr>
                <w:noProof/>
                <w:webHidden/>
              </w:rPr>
              <w:fldChar w:fldCharType="separate"/>
            </w:r>
            <w:r>
              <w:rPr>
                <w:noProof/>
                <w:webHidden/>
              </w:rPr>
              <w:t>54</w:t>
            </w:r>
            <w:r>
              <w:rPr>
                <w:noProof/>
                <w:webHidden/>
              </w:rPr>
              <w:fldChar w:fldCharType="end"/>
            </w:r>
          </w:hyperlink>
        </w:p>
        <w:p w:rsidR="00D21EF1" w:rsidRPr="00D21EF1" w:rsidRDefault="00C502FC" w:rsidP="00D21EF1">
          <w:pPr>
            <w:sectPr w:rsidR="00D21EF1" w:rsidRPr="00D21EF1" w:rsidSect="00AE2DAD">
              <w:headerReference w:type="first" r:id="rId10"/>
              <w:pgSz w:w="11906" w:h="16838"/>
              <w:pgMar w:top="1985" w:right="1701" w:bottom="1701" w:left="1701" w:header="851" w:footer="992" w:gutter="0"/>
              <w:pgNumType w:fmt="lowerRoman" w:start="1"/>
              <w:cols w:space="425"/>
              <w:titlePg/>
              <w:docGrid w:type="lines" w:linePitch="360"/>
            </w:sectPr>
          </w:pPr>
          <w:r>
            <w:fldChar w:fldCharType="end"/>
          </w:r>
        </w:p>
      </w:sdtContent>
    </w:sdt>
    <w:p w:rsidR="006E6D0F" w:rsidRDefault="006E6D0F">
      <w:pPr>
        <w:widowControl/>
        <w:jc w:val="left"/>
        <w:rPr>
          <w:sz w:val="20"/>
          <w:szCs w:val="20"/>
        </w:rPr>
      </w:pPr>
    </w:p>
    <w:p w:rsidR="00E56E13" w:rsidRDefault="009958D3" w:rsidP="007C30D5">
      <w:pPr>
        <w:pStyle w:val="1"/>
        <w:numPr>
          <w:ilvl w:val="0"/>
          <w:numId w:val="2"/>
        </w:numPr>
      </w:pPr>
      <w:bookmarkStart w:id="0" w:name="_Toc381565335"/>
      <w:r>
        <w:rPr>
          <w:rFonts w:hint="eastAsia"/>
        </w:rPr>
        <w:t>はじめに</w:t>
      </w:r>
      <w:bookmarkStart w:id="1" w:name="OLE_LINK49"/>
      <w:bookmarkStart w:id="2" w:name="OLE_LINK50"/>
      <w:bookmarkEnd w:id="0"/>
    </w:p>
    <w:p w:rsidR="00E56E13" w:rsidRDefault="009958D3" w:rsidP="00E56E13">
      <w:pPr>
        <w:pStyle w:val="2"/>
        <w:numPr>
          <w:ilvl w:val="1"/>
          <w:numId w:val="2"/>
        </w:numPr>
      </w:pPr>
      <w:bookmarkStart w:id="3" w:name="OLE_LINK51"/>
      <w:bookmarkStart w:id="4" w:name="OLE_LINK54"/>
      <w:bookmarkStart w:id="5" w:name="_Toc381565336"/>
      <w:r>
        <w:rPr>
          <w:rFonts w:hint="eastAsia"/>
        </w:rPr>
        <w:t>背景</w:t>
      </w:r>
      <w:bookmarkEnd w:id="5"/>
    </w:p>
    <w:bookmarkEnd w:id="1"/>
    <w:bookmarkEnd w:id="2"/>
    <w:bookmarkEnd w:id="3"/>
    <w:bookmarkEnd w:id="4"/>
    <w:p w:rsidR="00813F1D" w:rsidRPr="00DE499F" w:rsidRDefault="009958D3" w:rsidP="009958D3">
      <w:pPr>
        <w:rPr>
          <w:kern w:val="0"/>
        </w:rPr>
      </w:pPr>
      <w:r w:rsidRPr="00DE499F">
        <w:t>今日では、プロセッサのマルチコアは当たり前になりました。</w:t>
      </w:r>
      <w:r w:rsidR="007010C0" w:rsidRPr="00DE499F">
        <w:rPr>
          <w:rFonts w:hint="eastAsia"/>
          <w:kern w:val="0"/>
        </w:rPr>
        <w:t>シングルコアで性能向上を図るには</w:t>
      </w:r>
      <w:r w:rsidR="00813F1D" w:rsidRPr="00DE499F">
        <w:rPr>
          <w:rFonts w:hint="eastAsia"/>
          <w:kern w:val="0"/>
        </w:rPr>
        <w:t>動作周波数を上げるのが簡単です</w:t>
      </w:r>
      <w:r w:rsidR="00CC7509" w:rsidRPr="00DE499F">
        <w:rPr>
          <w:rFonts w:hint="eastAsia"/>
          <w:kern w:val="0"/>
        </w:rPr>
        <w:t>が、</w:t>
      </w:r>
      <w:r w:rsidR="00F371D7" w:rsidRPr="00DE499F">
        <w:rPr>
          <w:rFonts w:hint="eastAsia"/>
          <w:kern w:val="0"/>
        </w:rPr>
        <w:t>それに伴い</w:t>
      </w:r>
      <w:r w:rsidR="00813F1D" w:rsidRPr="00DE499F">
        <w:rPr>
          <w:rFonts w:hint="eastAsia"/>
          <w:kern w:val="0"/>
        </w:rPr>
        <w:t>消費電力とプロセッサの温度</w:t>
      </w:r>
      <w:r w:rsidR="00EC646A" w:rsidRPr="00DE499F">
        <w:rPr>
          <w:rFonts w:hint="eastAsia"/>
          <w:kern w:val="0"/>
        </w:rPr>
        <w:t>が上がるので、シングルコアには</w:t>
      </w:r>
      <w:r w:rsidR="00CC7509" w:rsidRPr="00DE499F">
        <w:rPr>
          <w:rFonts w:hint="eastAsia"/>
          <w:kern w:val="0"/>
        </w:rPr>
        <w:t>限界が</w:t>
      </w:r>
      <w:r w:rsidR="00F05B0D" w:rsidRPr="00DE499F">
        <w:rPr>
          <w:rFonts w:hint="eastAsia"/>
          <w:kern w:val="0"/>
        </w:rPr>
        <w:t>あります。</w:t>
      </w:r>
    </w:p>
    <w:p w:rsidR="00813F1D" w:rsidRPr="00DE499F" w:rsidRDefault="00813F1D" w:rsidP="009958D3">
      <w:pPr>
        <w:rPr>
          <w:kern w:val="0"/>
        </w:rPr>
      </w:pPr>
    </w:p>
    <w:p w:rsidR="00F371D7" w:rsidRPr="00DE499F" w:rsidRDefault="009958D3" w:rsidP="009958D3">
      <w:r w:rsidRPr="00DE499F">
        <w:t>プロセッサのコアは、ますます増え続けており、「メニーコア」の流れは明らかなものになっています。</w:t>
      </w:r>
      <w:r w:rsidR="00B13A08" w:rsidRPr="00DE499F">
        <w:rPr>
          <w:rFonts w:hint="eastAsia"/>
        </w:rPr>
        <w:t>マルチコアとメニーコアの具体的な線引きはありません</w:t>
      </w:r>
      <w:r w:rsidR="00CC7509" w:rsidRPr="00DE499F">
        <w:rPr>
          <w:rFonts w:hint="eastAsia"/>
        </w:rPr>
        <w:t>が、</w:t>
      </w:r>
      <w:r w:rsidR="00B13A08" w:rsidRPr="00DE499F">
        <w:rPr>
          <w:rFonts w:hint="eastAsia"/>
        </w:rPr>
        <w:t>従来の</w:t>
      </w:r>
      <w:r w:rsidR="00DA5290" w:rsidRPr="00DE499F">
        <w:rPr>
          <w:rFonts w:hint="eastAsia"/>
        </w:rPr>
        <w:t>デュアルコアやクアッドコアといった構成よりも</w:t>
      </w:r>
      <w:r w:rsidR="00B13A08" w:rsidRPr="00DE499F">
        <w:rPr>
          <w:rFonts w:hint="eastAsia"/>
        </w:rPr>
        <w:t>大量のプロセッサ</w:t>
      </w:r>
      <w:r w:rsidR="00916960" w:rsidRPr="00DE499F">
        <w:rPr>
          <w:rFonts w:hint="eastAsia"/>
        </w:rPr>
        <w:t>で構成された</w:t>
      </w:r>
      <w:r w:rsidR="00B13A08" w:rsidRPr="00DE499F">
        <w:rPr>
          <w:rFonts w:hint="eastAsia"/>
        </w:rPr>
        <w:t>ものが</w:t>
      </w:r>
      <w:r w:rsidR="00DA5290" w:rsidRPr="00DE499F">
        <w:rPr>
          <w:rFonts w:hint="eastAsia"/>
        </w:rPr>
        <w:t>、</w:t>
      </w:r>
      <w:r w:rsidR="00B13A08" w:rsidRPr="00DE499F">
        <w:rPr>
          <w:rFonts w:hint="eastAsia"/>
        </w:rPr>
        <w:t>メニーコアと呼ばれています。</w:t>
      </w:r>
    </w:p>
    <w:p w:rsidR="00F371D7" w:rsidRPr="00DE499F" w:rsidRDefault="00F371D7" w:rsidP="009958D3"/>
    <w:p w:rsidR="009958D3" w:rsidRPr="00DE499F" w:rsidRDefault="009958D3" w:rsidP="009958D3">
      <w:r w:rsidRPr="00DE499F">
        <w:t>すでに</w:t>
      </w:r>
      <w:r w:rsidRPr="00DE499F">
        <w:t>HPC</w:t>
      </w:r>
      <w:r w:rsidR="005248D7">
        <w:rPr>
          <w:rFonts w:hint="eastAsia"/>
        </w:rPr>
        <w:t>(High Performance Computing)</w:t>
      </w:r>
      <w:r w:rsidRPr="00DE499F">
        <w:t>の分野では、数百〜数十万ものコアで構成されたシステムが運用されており、その計算ノードにはメニーコアプロセッサが搭載されています。このようなシステムから得られる大規模な計算資源は、自動車の衝突シミュレーションや、遺伝子配列やタンパク質の解析など、様々な分野において利用され始めています。</w:t>
      </w:r>
    </w:p>
    <w:p w:rsidR="009958D3" w:rsidRPr="00DE499F" w:rsidRDefault="009958D3" w:rsidP="009958D3"/>
    <w:p w:rsidR="00CC7509" w:rsidRPr="00DE499F" w:rsidRDefault="00F371D7" w:rsidP="009958D3">
      <w:r w:rsidRPr="00DE499F">
        <w:t>昨今、上記のような大規模計算のプロセッサとして、</w:t>
      </w:r>
      <w:r w:rsidR="009958D3" w:rsidRPr="00DE499F">
        <w:t>GPU</w:t>
      </w:r>
      <w:r w:rsidR="00EC646A" w:rsidRPr="00DE499F">
        <w:t>が使われるようになっています</w:t>
      </w:r>
      <w:r w:rsidR="00EC646A" w:rsidRPr="00DE499F">
        <w:rPr>
          <w:rFonts w:hint="eastAsia"/>
        </w:rPr>
        <w:t>。</w:t>
      </w:r>
      <w:r w:rsidRPr="00DE499F">
        <w:rPr>
          <w:rFonts w:hint="eastAsia"/>
        </w:rPr>
        <w:t>GPU</w:t>
      </w:r>
      <w:r w:rsidR="00EC646A" w:rsidRPr="00DE499F">
        <w:rPr>
          <w:rFonts w:hint="eastAsia"/>
        </w:rPr>
        <w:t>は</w:t>
      </w:r>
      <w:r w:rsidRPr="00DE499F">
        <w:rPr>
          <w:rFonts w:hint="eastAsia"/>
        </w:rPr>
        <w:t>汎用プロセッサと比較して、価格性能比が高く、消費電力が小さいという利点があるためです。</w:t>
      </w:r>
    </w:p>
    <w:p w:rsidR="00CC7509" w:rsidRPr="00DE499F" w:rsidRDefault="00CC7509" w:rsidP="009958D3"/>
    <w:p w:rsidR="00540A9B" w:rsidRPr="00DE499F" w:rsidRDefault="00AE389E" w:rsidP="009958D3">
      <w:r w:rsidRPr="00DE499F">
        <w:rPr>
          <w:rFonts w:hint="eastAsia"/>
        </w:rPr>
        <w:t>「</w:t>
      </w:r>
      <w:r w:rsidRPr="00DE499F">
        <w:t>CUDA</w:t>
      </w:r>
      <w:r w:rsidRPr="00DE499F">
        <w:rPr>
          <w:rFonts w:hint="eastAsia"/>
        </w:rPr>
        <w:t>」は、</w:t>
      </w:r>
      <w:bookmarkStart w:id="6" w:name="OLE_LINK105"/>
      <w:bookmarkStart w:id="7" w:name="OLE_LINK106"/>
      <w:r w:rsidRPr="00DE499F">
        <w:t>GPU</w:t>
      </w:r>
      <w:r w:rsidR="00CC7509" w:rsidRPr="00DE499F">
        <w:rPr>
          <w:rFonts w:hint="eastAsia"/>
        </w:rPr>
        <w:t>を使った</w:t>
      </w:r>
      <w:r w:rsidRPr="00DE499F">
        <w:rPr>
          <w:rFonts w:hint="eastAsia"/>
        </w:rPr>
        <w:t>汎用計算</w:t>
      </w:r>
      <w:r w:rsidR="00CC7509" w:rsidRPr="00DE499F">
        <w:rPr>
          <w:rFonts w:hint="eastAsia"/>
        </w:rPr>
        <w:t>のプログラミング</w:t>
      </w:r>
      <w:r w:rsidRPr="00DE499F">
        <w:rPr>
          <w:rFonts w:hint="eastAsia"/>
        </w:rPr>
        <w:t>を支援するための</w:t>
      </w:r>
      <w:r w:rsidR="001039A1" w:rsidRPr="00DE499F">
        <w:rPr>
          <w:rFonts w:hint="eastAsia"/>
        </w:rPr>
        <w:t>、</w:t>
      </w:r>
      <w:r w:rsidRPr="00DE499F">
        <w:rPr>
          <w:rFonts w:hint="eastAsia"/>
        </w:rPr>
        <w:t>統合開発環境です。</w:t>
      </w:r>
      <w:bookmarkEnd w:id="6"/>
      <w:bookmarkEnd w:id="7"/>
      <w:r w:rsidR="009958D3" w:rsidRPr="00DE499F">
        <w:t>CUDA</w:t>
      </w:r>
      <w:r w:rsidR="001039A1" w:rsidRPr="00DE499F">
        <w:t>は</w:t>
      </w:r>
      <w:r w:rsidR="009958D3" w:rsidRPr="00DE499F">
        <w:t>NVIDIA</w:t>
      </w:r>
      <w:r w:rsidR="009958D3" w:rsidRPr="00DE499F">
        <w:t>社が無償で公開しているので、</w:t>
      </w:r>
      <w:r w:rsidR="009958D3" w:rsidRPr="00DE499F">
        <w:t>PC</w:t>
      </w:r>
      <w:r w:rsidR="009958D3" w:rsidRPr="00DE499F">
        <w:t>に</w:t>
      </w:r>
      <w:r w:rsidR="009958D3" w:rsidRPr="00DE499F">
        <w:t>NVIDIA</w:t>
      </w:r>
      <w:r w:rsidR="009958D3" w:rsidRPr="00DE499F">
        <w:t>社のビデオカードを装着すれば、</w:t>
      </w:r>
      <w:r w:rsidR="00EC646A" w:rsidRPr="00DE499F">
        <w:rPr>
          <w:rFonts w:hint="eastAsia"/>
        </w:rPr>
        <w:t>ユーザは</w:t>
      </w:r>
      <w:r w:rsidR="009958D3" w:rsidRPr="00DE499F">
        <w:t>いつでも</w:t>
      </w:r>
      <w:r w:rsidR="009958D3" w:rsidRPr="00DE499F">
        <w:t>CUDA</w:t>
      </w:r>
      <w:r w:rsidR="00EC646A" w:rsidRPr="00DE499F">
        <w:rPr>
          <w:rFonts w:hint="eastAsia"/>
        </w:rPr>
        <w:t>を試すことができます。</w:t>
      </w:r>
    </w:p>
    <w:p w:rsidR="00C13D3A" w:rsidRDefault="00C13D3A" w:rsidP="009958D3"/>
    <w:p w:rsidR="00C13D3A" w:rsidRPr="00C13D3A" w:rsidRDefault="00C13D3A" w:rsidP="00AD212B">
      <w:pPr>
        <w:pStyle w:val="2"/>
        <w:numPr>
          <w:ilvl w:val="1"/>
          <w:numId w:val="2"/>
        </w:numPr>
      </w:pPr>
      <w:bookmarkStart w:id="8" w:name="_Toc381565337"/>
      <w:r>
        <w:rPr>
          <w:rFonts w:hint="eastAsia"/>
        </w:rPr>
        <w:t>本書について</w:t>
      </w:r>
      <w:bookmarkEnd w:id="8"/>
    </w:p>
    <w:p w:rsidR="00C13D3A" w:rsidRPr="00C13D3A" w:rsidRDefault="00C13D3A" w:rsidP="00C13D3A">
      <w:r w:rsidRPr="00C13D3A">
        <w:t>本書は、</w:t>
      </w:r>
      <w:r w:rsidRPr="00C13D3A">
        <w:t>CUDA</w:t>
      </w:r>
      <w:r w:rsidRPr="00C13D3A">
        <w:t>を使用して</w:t>
      </w:r>
      <w:r w:rsidRPr="00C13D3A">
        <w:t>GPU</w:t>
      </w:r>
      <w:r w:rsidRPr="00C13D3A">
        <w:t>で汎用計算を行うための入門書です。</w:t>
      </w:r>
      <w:r w:rsidRPr="00C13D3A">
        <w:t>GPU</w:t>
      </w:r>
      <w:r w:rsidRPr="00C13D3A">
        <w:t>のアーキテクチャを理解すること、</w:t>
      </w:r>
      <w:r w:rsidRPr="00C13D3A">
        <w:t>CUDA</w:t>
      </w:r>
      <w:r w:rsidRPr="00C13D3A">
        <w:t>の基本的な使い方を習得することを目的にしています。</w:t>
      </w:r>
    </w:p>
    <w:p w:rsidR="00C13D3A" w:rsidRPr="00C13D3A" w:rsidRDefault="00C13D3A" w:rsidP="00C13D3A"/>
    <w:p w:rsidR="00C13D3A" w:rsidRPr="00C13D3A" w:rsidRDefault="00C13D3A" w:rsidP="00C13D3A">
      <w:r w:rsidRPr="00C13D3A">
        <w:t>本書の対象となる学生は、</w:t>
      </w:r>
      <w:r w:rsidRPr="00C13D3A">
        <w:t>C</w:t>
      </w:r>
      <w:r w:rsidRPr="00C13D3A">
        <w:t>言語のプログラミング経験、プロセッサやメモリなどのコンピュータの基礎知識を修得していることを前提にしています。</w:t>
      </w:r>
    </w:p>
    <w:p w:rsidR="00C13D3A" w:rsidRDefault="00C13D3A" w:rsidP="00C13D3A"/>
    <w:p w:rsidR="00C13D3A" w:rsidRPr="00C13D3A" w:rsidRDefault="00C13D3A" w:rsidP="00C13D3A">
      <w:r w:rsidRPr="00DE499F">
        <w:lastRenderedPageBreak/>
        <w:t>2</w:t>
      </w:r>
      <w:r w:rsidRPr="00DE499F">
        <w:t>章では、</w:t>
      </w:r>
      <w:r w:rsidRPr="00DE499F">
        <w:t>CUDA</w:t>
      </w:r>
      <w:r w:rsidRPr="00DE499F">
        <w:t>と</w:t>
      </w:r>
      <w:r w:rsidRPr="00DE499F">
        <w:t>GPU</w:t>
      </w:r>
      <w:r w:rsidRPr="00DE499F">
        <w:t>の概要について説明します。</w:t>
      </w:r>
      <w:r w:rsidRPr="00DE499F">
        <w:t>3</w:t>
      </w:r>
      <w:r w:rsidRPr="00DE499F">
        <w:t>章では、</w:t>
      </w:r>
      <w:r w:rsidRPr="00DE499F">
        <w:t>NVIDIA</w:t>
      </w:r>
      <w:r w:rsidRPr="00DE499F">
        <w:t>社の</w:t>
      </w:r>
      <w:r w:rsidRPr="00DE499F">
        <w:t>GPU</w:t>
      </w:r>
      <w:r w:rsidRPr="00DE499F">
        <w:t>アー</w:t>
      </w:r>
      <w:r w:rsidRPr="00C13D3A">
        <w:t>キテクチャの基本的な構造を説明し、実際の製品を例にアーキテクチャの性能を比較します。</w:t>
      </w:r>
      <w:r w:rsidRPr="00C13D3A">
        <w:t>4</w:t>
      </w:r>
      <w:r w:rsidRPr="00C13D3A">
        <w:t>章では、</w:t>
      </w:r>
      <w:r w:rsidRPr="00C13D3A">
        <w:t>CUDA</w:t>
      </w:r>
      <w:r w:rsidRPr="00C13D3A">
        <w:t>プログラミングで使われる用語や概念、ランタイム</w:t>
      </w:r>
      <w:r w:rsidRPr="00C13D3A">
        <w:t>API</w:t>
      </w:r>
      <w:r w:rsidRPr="00C13D3A">
        <w:t>、拡張機能について説明します。</w:t>
      </w:r>
      <w:r w:rsidRPr="00C13D3A">
        <w:t>5</w:t>
      </w:r>
      <w:r w:rsidRPr="00C13D3A">
        <w:t>章では、</w:t>
      </w:r>
      <w:r w:rsidRPr="00C13D3A">
        <w:t>CUDA Toolkit</w:t>
      </w:r>
      <w:r w:rsidRPr="00C13D3A">
        <w:t>の使い方について説明します。</w:t>
      </w:r>
      <w:r w:rsidRPr="00C13D3A">
        <w:t>6</w:t>
      </w:r>
      <w:r w:rsidRPr="00C13D3A">
        <w:t>章では、</w:t>
      </w:r>
      <w:r w:rsidRPr="00C13D3A">
        <w:t>HPC</w:t>
      </w:r>
      <w:r w:rsidRPr="00C13D3A">
        <w:t>、クラウドコンピューティング、ビックデータ解析を例に、</w:t>
      </w:r>
      <w:r w:rsidRPr="00C13D3A">
        <w:t>GPU</w:t>
      </w:r>
      <w:r w:rsidRPr="00C13D3A">
        <w:t>の</w:t>
      </w:r>
      <w:r w:rsidR="00770E5A">
        <w:t>事例</w:t>
      </w:r>
      <w:r w:rsidRPr="00C13D3A">
        <w:t>を紹介します。</w:t>
      </w:r>
    </w:p>
    <w:p w:rsidR="00153DF8" w:rsidRDefault="00153DF8">
      <w:pPr>
        <w:widowControl/>
        <w:jc w:val="left"/>
      </w:pPr>
      <w:r>
        <w:br w:type="page"/>
      </w:r>
    </w:p>
    <w:p w:rsidR="00C13D3A" w:rsidRPr="00C13D3A" w:rsidRDefault="00C13D3A" w:rsidP="00AD212B"/>
    <w:p w:rsidR="00E56E13" w:rsidRDefault="00153DF8" w:rsidP="00C13D3A">
      <w:pPr>
        <w:pStyle w:val="1"/>
        <w:numPr>
          <w:ilvl w:val="0"/>
          <w:numId w:val="2"/>
        </w:numPr>
      </w:pPr>
      <w:bookmarkStart w:id="9" w:name="OLE_LINK35"/>
      <w:bookmarkStart w:id="10" w:name="OLE_LINK36"/>
      <w:bookmarkStart w:id="11" w:name="_Toc381565338"/>
      <w:r>
        <w:rPr>
          <w:rFonts w:hint="eastAsia"/>
        </w:rPr>
        <w:t>CUDA</w:t>
      </w:r>
      <w:bookmarkEnd w:id="11"/>
    </w:p>
    <w:p w:rsidR="00153DF8" w:rsidRPr="00153DF8" w:rsidRDefault="00153DF8" w:rsidP="00153DF8">
      <w:r w:rsidRPr="00153DF8">
        <w:t>CUDA</w:t>
      </w:r>
      <w:r w:rsidRPr="00153DF8">
        <w:t>を利用するときに、その本来の目的を知れば、どのような分野に適しているか理解しやすい</w:t>
      </w:r>
      <w:r w:rsidR="00C01E39">
        <w:rPr>
          <w:rFonts w:hint="eastAsia"/>
        </w:rPr>
        <w:t>でしょう</w:t>
      </w:r>
      <w:r w:rsidRPr="00153DF8">
        <w:t>。</w:t>
      </w:r>
    </w:p>
    <w:p w:rsidR="00153DF8" w:rsidRPr="00153DF8" w:rsidRDefault="00153DF8" w:rsidP="00153DF8"/>
    <w:p w:rsidR="00153DF8" w:rsidRPr="00153DF8" w:rsidRDefault="00153DF8" w:rsidP="00153DF8">
      <w:r w:rsidRPr="00153DF8">
        <w:t>ここでは、</w:t>
      </w:r>
      <w:r w:rsidRPr="00153DF8">
        <w:t>CUDA</w:t>
      </w:r>
      <w:r w:rsidRPr="00153DF8">
        <w:t>と</w:t>
      </w:r>
      <w:r w:rsidRPr="00153DF8">
        <w:t>GPU</w:t>
      </w:r>
      <w:r w:rsidRPr="00153DF8">
        <w:t>の概要について説明します。</w:t>
      </w:r>
    </w:p>
    <w:p w:rsidR="00153DF8" w:rsidRPr="00153DF8" w:rsidRDefault="00153DF8" w:rsidP="00153DF8"/>
    <w:p w:rsidR="005148E2" w:rsidRPr="005148E2" w:rsidRDefault="00153DF8" w:rsidP="00C13D3A">
      <w:pPr>
        <w:pStyle w:val="2"/>
        <w:numPr>
          <w:ilvl w:val="1"/>
          <w:numId w:val="2"/>
        </w:numPr>
      </w:pPr>
      <w:bookmarkStart w:id="12" w:name="OLE_LINK59"/>
      <w:bookmarkStart w:id="13" w:name="OLE_LINK62"/>
      <w:bookmarkStart w:id="14" w:name="_Toc381565339"/>
      <w:r>
        <w:rPr>
          <w:rFonts w:hint="eastAsia"/>
        </w:rPr>
        <w:t>CUDA</w:t>
      </w:r>
      <w:r>
        <w:rPr>
          <w:rFonts w:hint="eastAsia"/>
        </w:rPr>
        <w:t>とは</w:t>
      </w:r>
      <w:bookmarkEnd w:id="14"/>
    </w:p>
    <w:bookmarkEnd w:id="12"/>
    <w:bookmarkEnd w:id="13"/>
    <w:p w:rsidR="00C85A27" w:rsidRDefault="00C85A27"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DE499F">
        <w:t>「</w:t>
      </w:r>
      <w:r w:rsidRPr="00DE499F">
        <w:t>CUDA</w:t>
      </w:r>
      <w:r w:rsidRPr="00DE499F">
        <w:t>」とは、</w:t>
      </w:r>
      <w:r w:rsidRPr="00DE499F">
        <w:t>Compute Unified Device Architecture</w:t>
      </w:r>
      <w:r w:rsidRPr="00DE499F">
        <w:t>の略で、</w:t>
      </w:r>
      <w:r w:rsidR="001039A1" w:rsidRPr="00DE499F">
        <w:rPr>
          <w:kern w:val="0"/>
        </w:rPr>
        <w:t>GPU</w:t>
      </w:r>
      <w:r w:rsidR="001039A1" w:rsidRPr="00DE499F">
        <w:rPr>
          <w:rFonts w:hint="eastAsia"/>
          <w:kern w:val="0"/>
        </w:rPr>
        <w:t>を使った汎用計算</w:t>
      </w:r>
      <w:r w:rsidR="00A30433">
        <w:rPr>
          <w:rFonts w:hint="eastAsia"/>
          <w:kern w:val="0"/>
        </w:rPr>
        <w:t>プラットフォームと</w:t>
      </w:r>
      <w:r w:rsidR="001039A1" w:rsidRPr="00DE499F">
        <w:rPr>
          <w:rFonts w:hint="eastAsia"/>
          <w:kern w:val="0"/>
        </w:rPr>
        <w:t>プログラミング</w:t>
      </w:r>
      <w:r w:rsidR="00A30433">
        <w:rPr>
          <w:rFonts w:hint="eastAsia"/>
          <w:kern w:val="0"/>
        </w:rPr>
        <w:t>モデル</w:t>
      </w:r>
      <w:r w:rsidR="001039A1" w:rsidRPr="00DE499F">
        <w:rPr>
          <w:rFonts w:hint="eastAsia"/>
          <w:kern w:val="0"/>
        </w:rPr>
        <w:t>です。</w:t>
      </w:r>
      <w:r w:rsidR="007F3C79" w:rsidRPr="00DE499F">
        <w:t>現在有名な</w:t>
      </w:r>
      <w:r w:rsidRPr="00DE499F">
        <w:t>GPU</w:t>
      </w:r>
      <w:r w:rsidRPr="00DE499F">
        <w:t>ベンダーには</w:t>
      </w:r>
      <w:r w:rsidRPr="00DE499F">
        <w:t>NVIDIA</w:t>
      </w:r>
      <w:r w:rsidRPr="00DE499F">
        <w:t>社と</w:t>
      </w:r>
      <w:r w:rsidRPr="00DE499F">
        <w:t>AMD</w:t>
      </w:r>
      <w:r w:rsidRPr="00DE499F">
        <w:t>社</w:t>
      </w:r>
      <w:bookmarkStart w:id="15" w:name="OLE_LINK63"/>
      <w:bookmarkStart w:id="16" w:name="OLE_LINK72"/>
      <w:r w:rsidRPr="00DE499F">
        <w:t>が</w:t>
      </w:r>
      <w:bookmarkEnd w:id="15"/>
      <w:bookmarkEnd w:id="16"/>
      <w:r w:rsidRPr="00DE499F">
        <w:t>ありますが、</w:t>
      </w:r>
      <w:r w:rsidRPr="00DE499F">
        <w:t>CUDA</w:t>
      </w:r>
      <w:r w:rsidRPr="00DE499F">
        <w:t>は</w:t>
      </w:r>
      <w:r w:rsidRPr="00DE499F">
        <w:t>NVIDIA</w:t>
      </w:r>
      <w:r w:rsidRPr="00DE499F">
        <w:t>社によって開発されています。</w:t>
      </w:r>
    </w:p>
    <w:p w:rsidR="005248D7" w:rsidRDefault="005248D7"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5248D7" w:rsidRDefault="005248D7"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対応するハードウェアは、</w:t>
      </w:r>
      <w:r>
        <w:rPr>
          <w:rFonts w:hint="eastAsia"/>
        </w:rPr>
        <w:t>HPC</w:t>
      </w:r>
      <w:r>
        <w:rPr>
          <w:rFonts w:hint="eastAsia"/>
        </w:rPr>
        <w:t>向けの</w:t>
      </w:r>
      <w:r>
        <w:rPr>
          <w:rFonts w:hint="eastAsia"/>
        </w:rPr>
        <w:t>Tesla</w:t>
      </w:r>
      <w:r>
        <w:rPr>
          <w:rFonts w:hint="eastAsia"/>
        </w:rPr>
        <w:t>から、</w:t>
      </w:r>
      <w:r w:rsidR="00A7767B">
        <w:rPr>
          <w:rFonts w:hint="eastAsia"/>
        </w:rPr>
        <w:t>デスクトップワークステーション向けの</w:t>
      </w:r>
      <w:r w:rsidR="00A7767B">
        <w:rPr>
          <w:rFonts w:hint="eastAsia"/>
        </w:rPr>
        <w:t>Quadro</w:t>
      </w:r>
      <w:r w:rsidR="00A7767B">
        <w:rPr>
          <w:rFonts w:hint="eastAsia"/>
        </w:rPr>
        <w:t>、</w:t>
      </w:r>
      <w:r>
        <w:rPr>
          <w:rFonts w:hint="eastAsia"/>
        </w:rPr>
        <w:t>デスクトップ・ノートブック向けの</w:t>
      </w:r>
      <w:r>
        <w:rPr>
          <w:rFonts w:hint="eastAsia"/>
        </w:rPr>
        <w:t>GeForce</w:t>
      </w:r>
      <w:r>
        <w:rPr>
          <w:rFonts w:hint="eastAsia"/>
        </w:rPr>
        <w:t>まで、多数あります。詳しくは、下記の</w:t>
      </w:r>
      <w:r>
        <w:rPr>
          <w:rFonts w:hint="eastAsia"/>
        </w:rPr>
        <w:t>Web</w:t>
      </w:r>
      <w:r>
        <w:rPr>
          <w:rFonts w:hint="eastAsia"/>
        </w:rPr>
        <w:t>ページを参照してください。</w:t>
      </w:r>
    </w:p>
    <w:p w:rsidR="005248D7" w:rsidRDefault="005248D7"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5248D7" w:rsidRDefault="005248D7"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5248D7">
        <w:t>CUDA GPUs</w:t>
      </w:r>
      <w:r>
        <w:rPr>
          <w:rFonts w:hint="eastAsia"/>
        </w:rPr>
        <w:t xml:space="preserve"> | NVIDIA Developer Zone</w:t>
      </w:r>
    </w:p>
    <w:p w:rsidR="005248D7" w:rsidRDefault="005248D7"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hyperlink r:id="rId11" w:history="1">
        <w:r w:rsidRPr="005248D7">
          <w:rPr>
            <w:rStyle w:val="ac"/>
          </w:rPr>
          <w:t>https://developer.nvidia.com/cuda-gpus</w:t>
        </w:r>
      </w:hyperlink>
    </w:p>
    <w:p w:rsidR="005248D7" w:rsidRDefault="005248D7"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5248D7" w:rsidRDefault="00A7767B"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対応する</w:t>
      </w:r>
      <w:r>
        <w:rPr>
          <w:rFonts w:hint="eastAsia"/>
        </w:rPr>
        <w:t>OS</w:t>
      </w:r>
      <w:r>
        <w:rPr>
          <w:rFonts w:hint="eastAsia"/>
        </w:rPr>
        <w:t>は、下記の通りです。</w:t>
      </w:r>
      <w:r>
        <w:rPr>
          <w:rFonts w:hint="eastAsia"/>
        </w:rPr>
        <w:t>(CUDA 5.5</w:t>
      </w:r>
      <w:r>
        <w:rPr>
          <w:rFonts w:hint="eastAsia"/>
        </w:rPr>
        <w:t>の場合</w:t>
      </w:r>
      <w:r>
        <w:rPr>
          <w:rFonts w:hint="eastAsia"/>
        </w:rPr>
        <w:t>)</w:t>
      </w:r>
    </w:p>
    <w:p w:rsidR="00A7767B" w:rsidRDefault="00A7767B"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A7767B" w:rsidRDefault="00A7767B" w:rsidP="00A7767B">
      <w:pPr>
        <w:pStyle w:val="ad"/>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rPr>
      </w:pPr>
      <w:r>
        <w:rPr>
          <w:rFonts w:hint="eastAsia"/>
        </w:rPr>
        <w:t>Windows XP / Vista / 7 / 8.0 / 8.1  32bit/64bit</w:t>
      </w:r>
    </w:p>
    <w:p w:rsidR="00A7767B" w:rsidRDefault="00A7767B" w:rsidP="00A7767B">
      <w:pPr>
        <w:pStyle w:val="ad"/>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rPr>
      </w:pPr>
      <w:r>
        <w:rPr>
          <w:rFonts w:hint="eastAsia"/>
        </w:rPr>
        <w:t>Red Hat Enterprise Linux 5.5 / 6.0  64bit</w:t>
      </w:r>
    </w:p>
    <w:p w:rsidR="00A7767B" w:rsidRDefault="00A7767B" w:rsidP="00A7767B">
      <w:pPr>
        <w:pStyle w:val="ad"/>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rPr>
      </w:pPr>
      <w:r>
        <w:rPr>
          <w:rFonts w:hint="eastAsia"/>
        </w:rPr>
        <w:t>Fedora 18  64bit</w:t>
      </w:r>
    </w:p>
    <w:p w:rsidR="00A7767B" w:rsidRDefault="00A7767B" w:rsidP="00A7767B">
      <w:pPr>
        <w:pStyle w:val="ad"/>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rPr>
      </w:pPr>
      <w:r>
        <w:rPr>
          <w:rFonts w:hint="eastAsia"/>
        </w:rPr>
        <w:t>OpenSUSE 12.2  64bit</w:t>
      </w:r>
    </w:p>
    <w:p w:rsidR="00A7767B" w:rsidRDefault="00A7767B" w:rsidP="00A7767B">
      <w:pPr>
        <w:pStyle w:val="ad"/>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rPr>
      </w:pPr>
      <w:r>
        <w:rPr>
          <w:rFonts w:hint="eastAsia"/>
        </w:rPr>
        <w:t>SUSE Linux Enterprise Server 11 SP1/2  64bit</w:t>
      </w:r>
    </w:p>
    <w:p w:rsidR="00A7767B" w:rsidRDefault="00A7767B" w:rsidP="00A7767B">
      <w:pPr>
        <w:pStyle w:val="ad"/>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rPr>
      </w:pPr>
      <w:r>
        <w:rPr>
          <w:rFonts w:hint="eastAsia"/>
        </w:rPr>
        <w:t>Ubuntu 12.04 / 12.10  32bit/64bit</w:t>
      </w:r>
    </w:p>
    <w:p w:rsidR="00A7767B" w:rsidRDefault="00A7767B" w:rsidP="00A7767B">
      <w:pPr>
        <w:pStyle w:val="ad"/>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eastAsia"/>
        </w:rPr>
      </w:pPr>
      <w:r>
        <w:rPr>
          <w:rFonts w:hint="eastAsia"/>
        </w:rPr>
        <w:t>Ubuntu 10.04  64bit</w:t>
      </w:r>
    </w:p>
    <w:p w:rsidR="00A7767B" w:rsidRPr="00A7767B" w:rsidRDefault="00A7767B" w:rsidP="00A7767B">
      <w:pPr>
        <w:pStyle w:val="ad"/>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Pr>
          <w:rFonts w:hint="eastAsia"/>
        </w:rPr>
        <w:t>Mac OS X 10.7 / 10.8 / 10.9</w:t>
      </w:r>
    </w:p>
    <w:p w:rsidR="009042F3" w:rsidRDefault="009042F3"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767B" w:rsidRDefault="00A7767B">
      <w:pPr>
        <w:widowControl/>
        <w:jc w:val="left"/>
        <w:rPr>
          <w:rFonts w:asciiTheme="majorHAnsi" w:eastAsiaTheme="majorEastAsia" w:hAnsiTheme="majorHAnsi" w:cstheme="majorBidi"/>
          <w:sz w:val="28"/>
        </w:rPr>
      </w:pPr>
      <w:r>
        <w:br w:type="page"/>
      </w:r>
    </w:p>
    <w:p w:rsidR="009042F3" w:rsidRPr="005148E2" w:rsidRDefault="009042F3" w:rsidP="009042F3">
      <w:pPr>
        <w:pStyle w:val="2"/>
        <w:numPr>
          <w:ilvl w:val="1"/>
          <w:numId w:val="2"/>
        </w:numPr>
      </w:pPr>
      <w:bookmarkStart w:id="17" w:name="_Toc381565340"/>
      <w:r>
        <w:rPr>
          <w:rFonts w:hint="eastAsia"/>
        </w:rPr>
        <w:lastRenderedPageBreak/>
        <w:t>GPU</w:t>
      </w:r>
      <w:r>
        <w:rPr>
          <w:rFonts w:hint="eastAsia"/>
        </w:rPr>
        <w:t>とは</w:t>
      </w:r>
      <w:bookmarkEnd w:id="17"/>
    </w:p>
    <w:p w:rsidR="009042F3" w:rsidRPr="009042F3" w:rsidRDefault="009042F3" w:rsidP="00904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042F3">
        <w:t>「</w:t>
      </w:r>
      <w:r w:rsidRPr="009042F3">
        <w:t>GPU</w:t>
      </w:r>
      <w:r w:rsidRPr="009042F3">
        <w:t>」とは、</w:t>
      </w:r>
      <w:r w:rsidRPr="009042F3">
        <w:t>Graphics Processing Unit</w:t>
      </w:r>
      <w:r w:rsidRPr="009042F3">
        <w:t>の略で、画像処理に特化した演算装置です。身近な例では、</w:t>
      </w:r>
      <w:r w:rsidRPr="009042F3">
        <w:t>PC</w:t>
      </w:r>
      <w:r w:rsidRPr="009042F3">
        <w:t>に装着するビデオカードやチップセットなどに内蔵されています。</w:t>
      </w:r>
    </w:p>
    <w:p w:rsidR="009042F3" w:rsidRPr="009042F3" w:rsidRDefault="009042F3" w:rsidP="00904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042F3" w:rsidRPr="00076D7A" w:rsidRDefault="009042F3" w:rsidP="00904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042F3">
        <w:t>GPU</w:t>
      </w:r>
      <w:r w:rsidRPr="009042F3">
        <w:t>は、コンピュータゲームの</w:t>
      </w:r>
      <w:r w:rsidRPr="009042F3">
        <w:t>3D</w:t>
      </w:r>
      <w:r w:rsidRPr="009042F3">
        <w:t>グラフィックスなどで発展したハードウェアです。しかし、</w:t>
      </w:r>
      <w:r w:rsidRPr="009042F3">
        <w:t>2001</w:t>
      </w:r>
      <w:r w:rsidRPr="009042F3">
        <w:t>年にプログラマブルな</w:t>
      </w:r>
      <w:r w:rsidRPr="009042F3">
        <w:t>GPU</w:t>
      </w:r>
      <w:r w:rsidRPr="009042F3">
        <w:t>が発表されたことで、画像処理以外の、汎用的な目的にも利用できるのではないかという考えが現れ始めました。この考えは、</w:t>
      </w:r>
      <w:r w:rsidRPr="00076D7A">
        <w:t>GPGPU(General-Purpose computations on Graphics Processing Units</w:t>
      </w:r>
      <w:r w:rsidR="007F3C79" w:rsidRPr="00076D7A">
        <w:rPr>
          <w:rFonts w:hint="eastAsia"/>
        </w:rPr>
        <w:t>:GPU</w:t>
      </w:r>
      <w:r w:rsidR="007F3C79" w:rsidRPr="00076D7A">
        <w:rPr>
          <w:rFonts w:hint="eastAsia"/>
        </w:rPr>
        <w:t>による汎用計算</w:t>
      </w:r>
      <w:r w:rsidRPr="00076D7A">
        <w:t>)</w:t>
      </w:r>
      <w:r w:rsidRPr="00076D7A">
        <w:t>と呼ばれています。</w:t>
      </w:r>
    </w:p>
    <w:p w:rsidR="009042F3" w:rsidRPr="00076D7A" w:rsidRDefault="009042F3" w:rsidP="00904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042F3" w:rsidRPr="00076D7A" w:rsidRDefault="009042F3" w:rsidP="00904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6D7A">
        <w:t>初期の</w:t>
      </w:r>
      <w:r w:rsidRPr="00076D7A">
        <w:t>GPGPU</w:t>
      </w:r>
      <w:r w:rsidR="0022797B" w:rsidRPr="00076D7A">
        <w:rPr>
          <w:rFonts w:hint="eastAsia"/>
        </w:rPr>
        <w:t>では</w:t>
      </w:r>
      <w:r w:rsidRPr="00076D7A">
        <w:t>、</w:t>
      </w:r>
      <w:r w:rsidRPr="00076D7A">
        <w:t>GPU</w:t>
      </w:r>
      <w:r w:rsidRPr="00076D7A">
        <w:t>を制御するために、</w:t>
      </w:r>
      <w:r w:rsidRPr="00076D7A">
        <w:t>OpenGL</w:t>
      </w:r>
      <w:r w:rsidRPr="00076D7A">
        <w:t>や</w:t>
      </w:r>
      <w:r w:rsidRPr="00076D7A">
        <w:t>DirectX</w:t>
      </w:r>
      <w:r w:rsidRPr="00076D7A">
        <w:t>のようなグラフィックスの</w:t>
      </w:r>
      <w:r w:rsidRPr="00076D7A">
        <w:t>API</w:t>
      </w:r>
      <w:r w:rsidRPr="00076D7A">
        <w:t>を使用していました。このため、汎用計算をするためには、それらの</w:t>
      </w:r>
      <w:r w:rsidRPr="00076D7A">
        <w:t>API</w:t>
      </w:r>
      <w:r w:rsidRPr="00076D7A">
        <w:t>を勉強する必要があり</w:t>
      </w:r>
      <w:r w:rsidR="0095074A" w:rsidRPr="00076D7A">
        <w:rPr>
          <w:rFonts w:hint="eastAsia"/>
        </w:rPr>
        <w:t>ました。</w:t>
      </w:r>
      <w:r w:rsidRPr="00076D7A">
        <w:t>また、</w:t>
      </w:r>
      <w:r w:rsidR="0095074A" w:rsidRPr="00076D7A">
        <w:rPr>
          <w:rFonts w:hint="eastAsia"/>
        </w:rPr>
        <w:t>それらの</w:t>
      </w:r>
      <w:r w:rsidR="0022797B" w:rsidRPr="00076D7A">
        <w:rPr>
          <w:rFonts w:hint="eastAsia"/>
        </w:rPr>
        <w:t>API</w:t>
      </w:r>
      <w:r w:rsidR="0022797B" w:rsidRPr="00076D7A">
        <w:rPr>
          <w:rFonts w:hint="eastAsia"/>
        </w:rPr>
        <w:t>が</w:t>
      </w:r>
      <w:r w:rsidR="0095074A" w:rsidRPr="00076D7A">
        <w:rPr>
          <w:rFonts w:hint="eastAsia"/>
        </w:rPr>
        <w:t>持つ</w:t>
      </w:r>
      <w:r w:rsidRPr="00076D7A">
        <w:t>プログラミング上の制約</w:t>
      </w:r>
      <w:r w:rsidR="0095074A" w:rsidRPr="00076D7A">
        <w:rPr>
          <w:rFonts w:hint="eastAsia"/>
        </w:rPr>
        <w:t>に従わなければなりませんでした。</w:t>
      </w:r>
    </w:p>
    <w:p w:rsidR="009042F3" w:rsidRPr="00076D7A" w:rsidRDefault="009042F3" w:rsidP="00904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042F3" w:rsidRPr="009042F3" w:rsidRDefault="009042F3" w:rsidP="00904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6D7A">
        <w:t>2006</w:t>
      </w:r>
      <w:r w:rsidRPr="00076D7A">
        <w:t>年に発表された</w:t>
      </w:r>
      <w:r w:rsidRPr="00076D7A">
        <w:t>CUDA</w:t>
      </w:r>
      <w:r w:rsidRPr="00076D7A">
        <w:t>は、</w:t>
      </w:r>
      <w:r w:rsidRPr="00076D7A">
        <w:t>GPGPU</w:t>
      </w:r>
      <w:r w:rsidRPr="00076D7A">
        <w:t>を支援するために開発されました。</w:t>
      </w:r>
      <w:r w:rsidRPr="00076D7A">
        <w:t>CUDA</w:t>
      </w:r>
      <w:r w:rsidRPr="00076D7A">
        <w:t>は、</w:t>
      </w:r>
      <w:r w:rsidRPr="009042F3">
        <w:t>汎用計算を無理なく実現できるように、これまでの</w:t>
      </w:r>
      <w:r w:rsidRPr="009042F3">
        <w:t>GPU</w:t>
      </w:r>
      <w:r w:rsidRPr="009042F3">
        <w:t>プログラミングの制限を、克服したものだったのです。</w:t>
      </w:r>
    </w:p>
    <w:p w:rsidR="00011E1A" w:rsidRDefault="00011E1A">
      <w:pPr>
        <w:widowControl/>
        <w:jc w:val="left"/>
      </w:pPr>
      <w:r>
        <w:br w:type="page"/>
      </w:r>
    </w:p>
    <w:p w:rsidR="009042F3" w:rsidRDefault="009042F3" w:rsidP="00C8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157C0" w:rsidRDefault="002C5819" w:rsidP="009042F3">
      <w:pPr>
        <w:pStyle w:val="1"/>
        <w:numPr>
          <w:ilvl w:val="0"/>
          <w:numId w:val="2"/>
        </w:numPr>
      </w:pPr>
      <w:bookmarkStart w:id="18" w:name="OLE_LINK25"/>
      <w:bookmarkStart w:id="19" w:name="OLE_LINK26"/>
      <w:bookmarkStart w:id="20" w:name="_Toc381565341"/>
      <w:bookmarkEnd w:id="9"/>
      <w:bookmarkEnd w:id="10"/>
      <w:r>
        <w:rPr>
          <w:rFonts w:hint="eastAsia"/>
        </w:rPr>
        <w:t>GPU</w:t>
      </w:r>
      <w:r>
        <w:rPr>
          <w:rFonts w:hint="eastAsia"/>
        </w:rPr>
        <w:t>アーキテクチャ</w:t>
      </w:r>
      <w:bookmarkEnd w:id="20"/>
    </w:p>
    <w:p w:rsidR="00AD363B" w:rsidRPr="00AD363B" w:rsidRDefault="00AD363B" w:rsidP="00AD363B">
      <w:r w:rsidRPr="00AD363B">
        <w:t>CUDA</w:t>
      </w:r>
      <w:r w:rsidRPr="00AD363B">
        <w:t>を使って</w:t>
      </w:r>
      <w:r w:rsidRPr="00AD363B">
        <w:t>GPU</w:t>
      </w:r>
      <w:r w:rsidRPr="00AD363B">
        <w:t>の性能を引き出すためには、</w:t>
      </w:r>
      <w:r w:rsidRPr="00AD363B">
        <w:t>GPU</w:t>
      </w:r>
      <w:r w:rsidRPr="00AD363B">
        <w:t>のアーキテクチャを理解した上で、適切にプログラミングしなければなりません。</w:t>
      </w:r>
    </w:p>
    <w:p w:rsidR="00AD363B" w:rsidRPr="00AD363B" w:rsidRDefault="00AD363B" w:rsidP="00AD363B"/>
    <w:p w:rsidR="002C5819" w:rsidRDefault="00AD363B" w:rsidP="002C5819">
      <w:r w:rsidRPr="00AD363B">
        <w:t>ここでは、</w:t>
      </w:r>
      <w:r w:rsidRPr="00AD363B">
        <w:t>NVIDIA</w:t>
      </w:r>
      <w:r w:rsidRPr="00AD363B">
        <w:t>社の</w:t>
      </w:r>
      <w:r w:rsidRPr="00AD363B">
        <w:t>GPU</w:t>
      </w:r>
      <w:r w:rsidRPr="00AD363B">
        <w:t>アーキテクチャの基本的な構造を説明し、実際の製品を例にアーキテクチャの性能を比較します。</w:t>
      </w:r>
    </w:p>
    <w:p w:rsidR="00AD363B" w:rsidRPr="00AD363B" w:rsidRDefault="00AD363B" w:rsidP="002C5819"/>
    <w:p w:rsidR="00F157C0" w:rsidRPr="005148E2" w:rsidRDefault="00AD363B" w:rsidP="009042F3">
      <w:pPr>
        <w:pStyle w:val="2"/>
        <w:numPr>
          <w:ilvl w:val="1"/>
          <w:numId w:val="2"/>
        </w:numPr>
      </w:pPr>
      <w:bookmarkStart w:id="21" w:name="OLE_LINK77"/>
      <w:bookmarkStart w:id="22" w:name="OLE_LINK78"/>
      <w:bookmarkStart w:id="23" w:name="_Toc381565342"/>
      <w:r>
        <w:rPr>
          <w:rFonts w:hint="eastAsia"/>
        </w:rPr>
        <w:t>基本的な構造</w:t>
      </w:r>
      <w:bookmarkEnd w:id="23"/>
    </w:p>
    <w:bookmarkEnd w:id="21"/>
    <w:bookmarkEnd w:id="22"/>
    <w:p w:rsidR="00AD363B" w:rsidRP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D363B">
        <w:t>NVIDIA</w:t>
      </w:r>
      <w:r w:rsidRPr="00AD363B">
        <w:t>社の</w:t>
      </w:r>
      <w:r w:rsidRPr="00AD363B">
        <w:t>GPU</w:t>
      </w:r>
      <w:r w:rsidRPr="00AD363B">
        <w:t>アーキテクチャの基本的な構造は、以下のようになっています。</w:t>
      </w:r>
    </w:p>
    <w:p w:rsidR="00AD363B" w:rsidRP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rPr>
      </w:pPr>
    </w:p>
    <w:p w:rsidR="00AD363B" w:rsidRDefault="000F3DB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extent cx="5400040" cy="2649220"/>
            <wp:effectExtent l="19050" t="0" r="0" b="0"/>
            <wp:docPr id="11" name="図 10" descr="GPUアーキテク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Uアーキテクチャ.png"/>
                    <pic:cNvPicPr/>
                  </pic:nvPicPr>
                  <pic:blipFill>
                    <a:blip r:embed="rId12" cstate="print"/>
                    <a:stretch>
                      <a:fillRect/>
                    </a:stretch>
                  </pic:blipFill>
                  <pic:spPr>
                    <a:xfrm>
                      <a:off x="0" y="0"/>
                      <a:ext cx="5400040" cy="2649220"/>
                    </a:xfrm>
                    <a:prstGeom prst="rect">
                      <a:avLst/>
                    </a:prstGeom>
                  </pic:spPr>
                </pic:pic>
              </a:graphicData>
            </a:graphic>
          </wp:inline>
        </w:drawing>
      </w:r>
    </w:p>
    <w:p w:rsidR="00381E98" w:rsidRDefault="00381E98" w:rsidP="00381E98">
      <w:pPr>
        <w:pStyle w:val="ae"/>
        <w:jc w:val="center"/>
      </w:pPr>
      <w:r>
        <w:rPr>
          <w:rFonts w:hint="eastAsia"/>
        </w:rPr>
        <w:t>図</w:t>
      </w:r>
      <w:r>
        <w:rPr>
          <w:rFonts w:hint="eastAsia"/>
        </w:rPr>
        <w:t xml:space="preserve"> </w:t>
      </w:r>
      <w:r w:rsidR="00C502FC">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C502FC">
        <w:fldChar w:fldCharType="separate"/>
      </w:r>
      <w:r w:rsidR="00B25F1D">
        <w:rPr>
          <w:noProof/>
        </w:rPr>
        <w:t>1</w:t>
      </w:r>
      <w:r w:rsidR="00C502FC">
        <w:fldChar w:fldCharType="end"/>
      </w:r>
      <w:r w:rsidR="005F5048">
        <w:rPr>
          <w:rFonts w:hint="eastAsia"/>
        </w:rPr>
        <w:t xml:space="preserve"> </w:t>
      </w:r>
      <w:r>
        <w:rPr>
          <w:rFonts w:hint="eastAsia"/>
        </w:rPr>
        <w:t>GPU</w:t>
      </w:r>
      <w:r>
        <w:rPr>
          <w:rFonts w:hint="eastAsia"/>
        </w:rPr>
        <w:t>アーキテクチャ</w:t>
      </w:r>
    </w:p>
    <w:p w:rsidR="00381E98" w:rsidRPr="00AD363B" w:rsidRDefault="00381E98"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D363B" w:rsidRPr="00AD363B" w:rsidRDefault="00AD363B" w:rsidP="00AD363B">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AD363B">
        <w:t>ストリーミングマルチプロセッサ</w:t>
      </w:r>
    </w:p>
    <w:p w:rsidR="00BB41A3" w:rsidRDefault="00BB41A3"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D363B" w:rsidRP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D363B">
        <w:t>GPU</w:t>
      </w:r>
      <w:r w:rsidRPr="00AD363B">
        <w:t>には、多数の「ストリーミングマルチプロセッサ」</w:t>
      </w:r>
      <w:r w:rsidRPr="00AD363B">
        <w:t>(SM)</w:t>
      </w:r>
      <w:r w:rsidRPr="00AD363B">
        <w:t>と呼ばれる演算装置が内蔵されています。</w:t>
      </w:r>
      <w:r w:rsidRPr="00AD363B">
        <w:t>SM</w:t>
      </w:r>
      <w:r w:rsidRPr="00AD363B">
        <w:t>の搭載数は、製品のグレードによって異なります。例えば、</w:t>
      </w:r>
      <w:r w:rsidR="008B5BDF">
        <w:t>GeForce</w:t>
      </w:r>
      <w:r w:rsidRPr="00AD363B">
        <w:t xml:space="preserve"> GTX 580</w:t>
      </w:r>
      <w:r w:rsidRPr="00AD363B">
        <w:t>では、</w:t>
      </w:r>
      <w:r w:rsidRPr="00AD363B">
        <w:t>16</w:t>
      </w:r>
      <w:r w:rsidRPr="00AD363B">
        <w:t>個の</w:t>
      </w:r>
      <w:r w:rsidRPr="00AD363B">
        <w:t>SM</w:t>
      </w:r>
      <w:r w:rsidRPr="00AD363B">
        <w:t>が搭載されています。</w:t>
      </w:r>
    </w:p>
    <w:p w:rsid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A11A5" w:rsidRDefault="00EA11A5"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A11A5" w:rsidRDefault="00EA11A5"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A11A5" w:rsidRDefault="00EA11A5"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A11A5" w:rsidRPr="00AD363B" w:rsidRDefault="00EA11A5"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D363B" w:rsidRPr="00AD363B" w:rsidRDefault="00AD363B" w:rsidP="00BB41A3">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AD363B">
        <w:t>CUDA</w:t>
      </w:r>
      <w:r w:rsidRPr="00AD363B">
        <w:t>コア</w:t>
      </w:r>
    </w:p>
    <w:p w:rsidR="00AD363B" w:rsidRP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D363B" w:rsidRP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D363B">
        <w:t>SM</w:t>
      </w:r>
      <w:r w:rsidRPr="00AD363B">
        <w:t>は、「</w:t>
      </w:r>
      <w:r w:rsidRPr="00AD363B">
        <w:t>CUDA</w:t>
      </w:r>
      <w:r w:rsidRPr="00AD363B">
        <w:t>コア」と呼ばれる単純な演算装置と、レジスタやシェアードメモリなどで構成されています。</w:t>
      </w:r>
      <w:r w:rsidRPr="00AD363B">
        <w:t>CUDA</w:t>
      </w:r>
      <w:r w:rsidRPr="00AD363B">
        <w:t>コアは、以前はストリーミングプロセッサ</w:t>
      </w:r>
      <w:r w:rsidRPr="00AD363B">
        <w:t>(SP)</w:t>
      </w:r>
      <w:r w:rsidRPr="00AD363B">
        <w:t>と呼ばれていました。</w:t>
      </w:r>
      <w:r w:rsidR="00D45BAB">
        <w:t>1</w:t>
      </w:r>
      <w:r w:rsidR="00D45BAB">
        <w:t>つ</w:t>
      </w:r>
      <w:r w:rsidRPr="00AD363B">
        <w:t>の</w:t>
      </w:r>
      <w:r w:rsidRPr="00AD363B">
        <w:t>SM</w:t>
      </w:r>
      <w:r w:rsidRPr="00AD363B">
        <w:t>を構成している</w:t>
      </w:r>
      <w:r w:rsidRPr="00AD363B">
        <w:t>CUDA</w:t>
      </w:r>
      <w:r w:rsidRPr="00AD363B">
        <w:t>コアの数は、製品の世代によって異なります。例えば、</w:t>
      </w:r>
      <w:r w:rsidRPr="00AD363B">
        <w:t>Fermi</w:t>
      </w:r>
      <w:r w:rsidRPr="00AD363B">
        <w:t>アーキテクチャでは、</w:t>
      </w:r>
      <w:r w:rsidRPr="00AD363B">
        <w:t>32</w:t>
      </w:r>
      <w:r w:rsidRPr="00AD363B">
        <w:t>個の</w:t>
      </w:r>
      <w:r w:rsidRPr="00AD363B">
        <w:t>CUDA</w:t>
      </w:r>
      <w:r w:rsidRPr="00AD363B">
        <w:t>コアが搭載されています。</w:t>
      </w:r>
      <w:r w:rsidR="008B5BDF">
        <w:t>GeForce</w:t>
      </w:r>
      <w:r w:rsidRPr="00AD363B">
        <w:t xml:space="preserve"> GTX 580</w:t>
      </w:r>
      <w:r w:rsidRPr="00AD363B">
        <w:t>は</w:t>
      </w:r>
      <w:r w:rsidRPr="00AD363B">
        <w:t>Fermi</w:t>
      </w:r>
      <w:r w:rsidRPr="00AD363B">
        <w:t>のため、</w:t>
      </w:r>
      <w:r w:rsidRPr="00AD363B">
        <w:t>32 × 16 = 512</w:t>
      </w:r>
      <w:r w:rsidRPr="00AD363B">
        <w:t>個の</w:t>
      </w:r>
      <w:r w:rsidRPr="00AD363B">
        <w:t>CUDA</w:t>
      </w:r>
      <w:r w:rsidRPr="00AD363B">
        <w:t>コアが搭載されています。</w:t>
      </w:r>
    </w:p>
    <w:p w:rsidR="00AD363B" w:rsidRP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D363B" w:rsidRPr="00AD363B" w:rsidRDefault="00AD363B" w:rsidP="00BB41A3">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AD363B">
        <w:t>ビデオメモリ</w:t>
      </w:r>
    </w:p>
    <w:p w:rsidR="00AD363B" w:rsidRP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D363B" w:rsidRDefault="00AD363B"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D363B">
        <w:t>GPU</w:t>
      </w:r>
      <w:r w:rsidRPr="00AD363B">
        <w:t>〜ビデオメモリ間は、メモリインタフェースで接続されています。</w:t>
      </w:r>
      <w:r w:rsidRPr="00AD363B">
        <w:t>CPU</w:t>
      </w:r>
      <w:r w:rsidRPr="00AD363B">
        <w:t>〜メインメモリ間と比較して、非常に大きなメモリバンド幅を持っており、高速にメモリにアクセスできます。例えば、</w:t>
      </w:r>
      <w:r w:rsidR="008B5BDF">
        <w:t>GeForce</w:t>
      </w:r>
      <w:r w:rsidRPr="00AD363B">
        <w:t xml:space="preserve"> GTX 580</w:t>
      </w:r>
      <w:r w:rsidRPr="00AD363B">
        <w:t>では、</w:t>
      </w:r>
      <w:r w:rsidRPr="00AD363B">
        <w:t>192G</w:t>
      </w:r>
      <w:r w:rsidR="00765B83">
        <w:t>Bytes</w:t>
      </w:r>
      <w:r w:rsidRPr="00AD363B">
        <w:t>/sec</w:t>
      </w:r>
      <w:r w:rsidRPr="00AD363B">
        <w:t>でデータ転送できます。</w:t>
      </w:r>
    </w:p>
    <w:p w:rsidR="00B616B1" w:rsidRDefault="00B616B1" w:rsidP="00EA1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9423B" w:rsidRPr="00B9423B" w:rsidRDefault="00B9423B" w:rsidP="00B9423B">
      <w:pPr>
        <w:widowControl/>
        <w:jc w:val="left"/>
      </w:pPr>
      <w:r w:rsidRPr="00AD363B">
        <w:t>GPU</w:t>
      </w:r>
      <w:r w:rsidRPr="00AD363B">
        <w:t>のアーキテクチャは、多数の演算装置を持ち、メモリと高速なデータ転送が可能なため、並列計算に適していると言えます。</w:t>
      </w:r>
    </w:p>
    <w:p w:rsidR="00B9423B" w:rsidRDefault="00B9423B" w:rsidP="00EA1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616B1" w:rsidRPr="00AD363B" w:rsidRDefault="00B9423B" w:rsidP="00B616B1">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Pr>
          <w:rFonts w:hint="eastAsia"/>
        </w:rPr>
        <w:t>CPU(x86)</w:t>
      </w:r>
    </w:p>
    <w:p w:rsidR="00B616B1" w:rsidRPr="00AD363B" w:rsidRDefault="00B616B1" w:rsidP="00B61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87BB5" w:rsidRDefault="00D17067" w:rsidP="00EA1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CPU</w:t>
      </w:r>
      <w:r>
        <w:rPr>
          <w:rFonts w:hint="eastAsia"/>
        </w:rPr>
        <w:t>は</w:t>
      </w:r>
      <w:r w:rsidR="00A87BB5">
        <w:rPr>
          <w:rFonts w:hint="eastAsia"/>
        </w:rPr>
        <w:t>、</w:t>
      </w:r>
      <w:r w:rsidR="00A87BB5">
        <w:rPr>
          <w:rFonts w:hint="eastAsia"/>
        </w:rPr>
        <w:t>CUDA</w:t>
      </w:r>
      <w:r w:rsidR="00A87BB5">
        <w:rPr>
          <w:rFonts w:hint="eastAsia"/>
        </w:rPr>
        <w:t>の</w:t>
      </w:r>
      <w:r w:rsidR="003F73C0">
        <w:rPr>
          <w:rFonts w:hint="eastAsia"/>
        </w:rPr>
        <w:t>ランタイム</w:t>
      </w:r>
      <w:r w:rsidR="003F73C0">
        <w:rPr>
          <w:rFonts w:hint="eastAsia"/>
        </w:rPr>
        <w:t>API</w:t>
      </w:r>
      <w:r w:rsidR="003F73C0">
        <w:rPr>
          <w:rFonts w:hint="eastAsia"/>
        </w:rPr>
        <w:t>や拡張機能</w:t>
      </w:r>
      <w:r w:rsidR="00A87BB5">
        <w:rPr>
          <w:rFonts w:hint="eastAsia"/>
        </w:rPr>
        <w:t>を使って、</w:t>
      </w:r>
      <w:r w:rsidR="00A87BB5">
        <w:rPr>
          <w:rFonts w:hint="eastAsia"/>
        </w:rPr>
        <w:t>GPU</w:t>
      </w:r>
      <w:r w:rsidR="002E0782">
        <w:rPr>
          <w:rFonts w:hint="eastAsia"/>
        </w:rPr>
        <w:t>の制御</w:t>
      </w:r>
      <w:r w:rsidR="00A87BB5">
        <w:rPr>
          <w:rFonts w:hint="eastAsia"/>
        </w:rPr>
        <w:t>やメインメモリ～ビデオメモリ間のデータ転送を</w:t>
      </w:r>
      <w:r w:rsidR="002E0782">
        <w:rPr>
          <w:rFonts w:hint="eastAsia"/>
        </w:rPr>
        <w:t>行います</w:t>
      </w:r>
      <w:r w:rsidR="00A87BB5">
        <w:rPr>
          <w:rFonts w:hint="eastAsia"/>
        </w:rPr>
        <w:t>。</w:t>
      </w:r>
    </w:p>
    <w:p w:rsidR="00A87BB5" w:rsidRDefault="00A87BB5" w:rsidP="00EA1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87BB5" w:rsidRPr="00AD363B" w:rsidRDefault="00A87BB5" w:rsidP="00A87BB5">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Pr>
          <w:rFonts w:hint="eastAsia"/>
        </w:rPr>
        <w:t>メインメモリ</w:t>
      </w:r>
    </w:p>
    <w:p w:rsidR="00A87BB5" w:rsidRPr="00AD363B" w:rsidRDefault="00A87BB5" w:rsidP="00A87B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87BB5" w:rsidRPr="00A87BB5" w:rsidRDefault="00A87BB5" w:rsidP="00EA1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メインメモリ</w:t>
      </w:r>
      <w:r w:rsidRPr="00AD363B">
        <w:t>〜ビデオメモリ間</w:t>
      </w:r>
      <w:r w:rsidR="00533B42">
        <w:rPr>
          <w:rFonts w:hint="eastAsia"/>
        </w:rPr>
        <w:t>は</w:t>
      </w:r>
      <w:r w:rsidRPr="00AD363B">
        <w:t>、</w:t>
      </w:r>
      <w:r w:rsidR="00B9423B">
        <w:rPr>
          <w:rFonts w:hint="eastAsia"/>
        </w:rPr>
        <w:t>PCI Express</w:t>
      </w:r>
      <w:r>
        <w:rPr>
          <w:rFonts w:hint="eastAsia"/>
        </w:rPr>
        <w:t>を介して</w:t>
      </w:r>
      <w:r w:rsidR="00533B42">
        <w:rPr>
          <w:rFonts w:hint="eastAsia"/>
        </w:rPr>
        <w:t>、データ</w:t>
      </w:r>
      <w:r w:rsidR="00536554">
        <w:rPr>
          <w:rFonts w:hint="eastAsia"/>
        </w:rPr>
        <w:t>が</w:t>
      </w:r>
      <w:r>
        <w:rPr>
          <w:rFonts w:hint="eastAsia"/>
        </w:rPr>
        <w:t>DMA</w:t>
      </w:r>
      <w:r>
        <w:rPr>
          <w:rFonts w:hint="eastAsia"/>
        </w:rPr>
        <w:t>転送されます。</w:t>
      </w:r>
    </w:p>
    <w:p w:rsidR="00EA11A5" w:rsidRPr="002E0782" w:rsidRDefault="00EA11A5" w:rsidP="00EA11A5">
      <w:pPr>
        <w:widowControl/>
        <w:jc w:val="left"/>
      </w:pPr>
    </w:p>
    <w:p w:rsidR="00EA11A5" w:rsidRPr="00EA11A5" w:rsidRDefault="00EA11A5" w:rsidP="00D54196">
      <w:pPr>
        <w:widowControl/>
        <w:jc w:val="left"/>
      </w:pPr>
    </w:p>
    <w:p w:rsidR="00BB41A3" w:rsidRDefault="00BB41A3"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AD3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5148E2" w:rsidRDefault="00BB41A3" w:rsidP="00BB41A3">
      <w:pPr>
        <w:pStyle w:val="2"/>
        <w:numPr>
          <w:ilvl w:val="1"/>
          <w:numId w:val="2"/>
        </w:numPr>
      </w:pPr>
      <w:bookmarkStart w:id="24" w:name="_Toc381565343"/>
      <w:r>
        <w:rPr>
          <w:rFonts w:hint="eastAsia"/>
        </w:rPr>
        <w:t>アーキテクチャの比較</w:t>
      </w:r>
      <w:bookmarkEnd w:id="24"/>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B41A3">
        <w:t>NVIDIA</w:t>
      </w:r>
      <w:r w:rsidRPr="00BB41A3">
        <w:t>社の</w:t>
      </w:r>
      <w:r w:rsidRPr="00BB41A3">
        <w:t>GPU</w:t>
      </w:r>
      <w:r w:rsidRPr="00BB41A3">
        <w:t>のアーキテクチャで、「</w:t>
      </w:r>
      <w:r w:rsidRPr="00BB41A3">
        <w:t>Fermi</w:t>
      </w:r>
      <w:r w:rsidRPr="00BB41A3">
        <w:t>」と「</w:t>
      </w:r>
      <w:r w:rsidRPr="00BB41A3">
        <w:t>Kepler GK110</w:t>
      </w:r>
      <w:r w:rsidRPr="00BB41A3">
        <w:t>」を採用した製品を例に、</w:t>
      </w:r>
      <w:r w:rsidRPr="00BB41A3">
        <w:t>GPU</w:t>
      </w:r>
      <w:r w:rsidRPr="00BB41A3">
        <w:t>の性能を比較します。</w:t>
      </w:r>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B41A3">
        <w:t>Fermi</w:t>
      </w:r>
      <w:r w:rsidRPr="00BB41A3">
        <w:t>は、</w:t>
      </w:r>
      <w:r w:rsidRPr="00BB41A3">
        <w:t>NVIDIA</w:t>
      </w:r>
      <w:r w:rsidRPr="00BB41A3">
        <w:t>社の前世代の</w:t>
      </w:r>
      <w:r w:rsidRPr="00BB41A3">
        <w:t>GPU</w:t>
      </w:r>
      <w:r w:rsidRPr="00BB41A3">
        <w:t>アーキテクチャです。</w:t>
      </w:r>
      <w:r w:rsidRPr="00BB41A3">
        <w:t>Fermi</w:t>
      </w:r>
      <w:r w:rsidRPr="00BB41A3">
        <w:t>では、</w:t>
      </w:r>
      <w:r w:rsidR="00D45BAB">
        <w:t>1</w:t>
      </w:r>
      <w:r w:rsidR="00D45BAB">
        <w:t>つ</w:t>
      </w:r>
      <w:r w:rsidRPr="00BB41A3">
        <w:t>の</w:t>
      </w:r>
      <w:r w:rsidRPr="00BB41A3">
        <w:t>SM</w:t>
      </w:r>
      <w:r w:rsidRPr="00BB41A3">
        <w:t>は</w:t>
      </w:r>
      <w:r w:rsidRPr="00BB41A3">
        <w:t>32</w:t>
      </w:r>
      <w:r w:rsidRPr="00BB41A3">
        <w:t>個の</w:t>
      </w:r>
      <w:r w:rsidRPr="00BB41A3">
        <w:t>CUDA</w:t>
      </w:r>
      <w:r w:rsidRPr="00BB41A3">
        <w:t>コアによって構成されます。</w:t>
      </w:r>
      <w:r w:rsidRPr="00BB41A3">
        <w:t>GPU</w:t>
      </w:r>
      <w:r w:rsidRPr="00BB41A3">
        <w:t>には、</w:t>
      </w:r>
      <w:r w:rsidRPr="00BB41A3">
        <w:t>16</w:t>
      </w:r>
      <w:r w:rsidRPr="00BB41A3">
        <w:t>個の</w:t>
      </w:r>
      <w:r w:rsidRPr="00BB41A3">
        <w:t>SM</w:t>
      </w:r>
      <w:r w:rsidRPr="00BB41A3">
        <w:t>が搭載され、合計</w:t>
      </w:r>
      <w:r w:rsidRPr="00BB41A3">
        <w:t>512</w:t>
      </w:r>
      <w:r w:rsidRPr="00BB41A3">
        <w:t>個の</w:t>
      </w:r>
      <w:r w:rsidRPr="00BB41A3">
        <w:t>CUDA</w:t>
      </w:r>
      <w:r w:rsidRPr="00BB41A3">
        <w:t>コアが搭載されます。また、</w:t>
      </w:r>
      <w:r w:rsidRPr="00BB41A3">
        <w:t>64bit</w:t>
      </w:r>
      <w:r w:rsidRPr="00BB41A3">
        <w:t>のメモリコントローラが</w:t>
      </w:r>
      <w:r w:rsidRPr="00BB41A3">
        <w:t>6</w:t>
      </w:r>
      <w:r w:rsidRPr="00BB41A3">
        <w:t>個搭載され、合計</w:t>
      </w:r>
      <w:r w:rsidRPr="00BB41A3">
        <w:t>384bit</w:t>
      </w:r>
      <w:r w:rsidRPr="00BB41A3">
        <w:t>幅でメモリアクセスが可能です。</w:t>
      </w:r>
    </w:p>
    <w:p w:rsidR="0036168B" w:rsidRDefault="0036168B"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E44B9" w:rsidRPr="006E5720" w:rsidRDefault="006E5720"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noProof/>
        </w:rPr>
        <w:drawing>
          <wp:inline distT="0" distB="0" distL="0" distR="0">
            <wp:extent cx="5400040" cy="4232275"/>
            <wp:effectExtent l="19050" t="0" r="0" b="0"/>
            <wp:docPr id="5" name="図 4" descr="Fermiアーキテク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miアーキテクチャ.PNG"/>
                    <pic:cNvPicPr/>
                  </pic:nvPicPr>
                  <pic:blipFill>
                    <a:blip r:embed="rId13" cstate="print"/>
                    <a:stretch>
                      <a:fillRect/>
                    </a:stretch>
                  </pic:blipFill>
                  <pic:spPr>
                    <a:xfrm>
                      <a:off x="0" y="0"/>
                      <a:ext cx="5400040" cy="4232275"/>
                    </a:xfrm>
                    <a:prstGeom prst="rect">
                      <a:avLst/>
                    </a:prstGeom>
                  </pic:spPr>
                </pic:pic>
              </a:graphicData>
            </a:graphic>
          </wp:inline>
        </w:drawing>
      </w:r>
    </w:p>
    <w:p w:rsidR="00DE44B9" w:rsidRDefault="00DE44B9" w:rsidP="00DE44B9">
      <w:pPr>
        <w:pStyle w:val="ae"/>
        <w:jc w:val="center"/>
      </w:pPr>
      <w:r>
        <w:rPr>
          <w:rFonts w:hint="eastAsia"/>
        </w:rPr>
        <w:t>図</w:t>
      </w:r>
      <w:r>
        <w:rPr>
          <w:rFonts w:hint="eastAsia"/>
        </w:rPr>
        <w:t xml:space="preserve"> </w:t>
      </w:r>
      <w:r w:rsidR="00C502FC">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C502FC">
        <w:fldChar w:fldCharType="separate"/>
      </w:r>
      <w:r w:rsidR="00B25F1D">
        <w:rPr>
          <w:noProof/>
        </w:rPr>
        <w:t>2</w:t>
      </w:r>
      <w:r w:rsidR="00C502FC">
        <w:fldChar w:fldCharType="end"/>
      </w:r>
      <w:r w:rsidR="005F5048">
        <w:rPr>
          <w:rFonts w:hint="eastAsia"/>
        </w:rPr>
        <w:t xml:space="preserve"> </w:t>
      </w:r>
      <w:r>
        <w:rPr>
          <w:rFonts w:hint="eastAsia"/>
        </w:rPr>
        <w:t>Fermi</w:t>
      </w:r>
      <w:r>
        <w:rPr>
          <w:rFonts w:hint="eastAsia"/>
        </w:rPr>
        <w:t>アーキテクチャ</w:t>
      </w:r>
    </w:p>
    <w:p w:rsidR="00DE44B9" w:rsidRDefault="00DE44B9"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Pr="00BB41A3"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F095A">
        <w:t>Kepler GK110</w:t>
      </w:r>
      <w:r w:rsidRPr="007F095A">
        <w:t>は、</w:t>
      </w:r>
      <w:r w:rsidRPr="007F095A">
        <w:t>NVIDIA</w:t>
      </w:r>
      <w:r w:rsidRPr="007F095A">
        <w:t>社の現世代の</w:t>
      </w:r>
      <w:r w:rsidRPr="007F095A">
        <w:t>GPU</w:t>
      </w:r>
      <w:r w:rsidRPr="007F095A">
        <w:t>アーキテクチャです。</w:t>
      </w:r>
      <w:r w:rsidRPr="007F095A">
        <w:t>Kepler</w:t>
      </w:r>
      <w:r w:rsidRPr="007F095A">
        <w:t>では、</w:t>
      </w:r>
      <w:r w:rsidRPr="007F095A">
        <w:t>SM</w:t>
      </w:r>
      <w:r w:rsidR="00D9017F" w:rsidRPr="007F095A">
        <w:t>は</w:t>
      </w:r>
      <w:r w:rsidRPr="007F095A">
        <w:t>ストリーミングマルチプロセッサエクストリーム</w:t>
      </w:r>
      <w:r w:rsidRPr="007F095A">
        <w:t>(SMX)</w:t>
      </w:r>
      <w:r w:rsidR="00E4024F" w:rsidRPr="007F095A">
        <w:rPr>
          <w:rFonts w:hint="eastAsia"/>
        </w:rPr>
        <w:t>に置き換えられ</w:t>
      </w:r>
      <w:r w:rsidRPr="007F095A">
        <w:t>、</w:t>
      </w:r>
      <w:r w:rsidR="00D45BAB" w:rsidRPr="007F095A">
        <w:t>1</w:t>
      </w:r>
      <w:r w:rsidR="00D45BAB" w:rsidRPr="007F095A">
        <w:t>つ</w:t>
      </w:r>
      <w:r w:rsidRPr="007F095A">
        <w:t>の</w:t>
      </w:r>
      <w:r w:rsidRPr="007F095A">
        <w:t>SMX</w:t>
      </w:r>
      <w:r w:rsidRPr="007F095A">
        <w:t>は</w:t>
      </w:r>
      <w:r w:rsidRPr="007F095A">
        <w:t>192</w:t>
      </w:r>
      <w:r w:rsidRPr="007F095A">
        <w:t>個の</w:t>
      </w:r>
      <w:r w:rsidRPr="007F095A">
        <w:t>CUDA</w:t>
      </w:r>
      <w:r w:rsidRPr="007F095A">
        <w:t>コアによって構成されます。</w:t>
      </w:r>
      <w:r w:rsidRPr="007F095A">
        <w:t>Fermi</w:t>
      </w:r>
      <w:r w:rsidRPr="007F095A">
        <w:t>と比較して、</w:t>
      </w:r>
      <w:r w:rsidR="00E4024F" w:rsidRPr="007F095A">
        <w:t>SMX</w:t>
      </w:r>
      <w:r w:rsidRPr="007F095A">
        <w:t>を構成する</w:t>
      </w:r>
      <w:r w:rsidRPr="007F095A">
        <w:t>CUDA</w:t>
      </w:r>
      <w:r w:rsidRPr="007F095A">
        <w:t>コアが非常に増加したため、並列に命令を実行する機能が強化されています。</w:t>
      </w:r>
      <w:r w:rsidRPr="007F095A">
        <w:t>GPU</w:t>
      </w:r>
      <w:r w:rsidRPr="007F095A">
        <w:t>には、</w:t>
      </w:r>
      <w:r w:rsidRPr="007F095A">
        <w:t>15</w:t>
      </w:r>
      <w:r w:rsidRPr="007F095A">
        <w:t>個</w:t>
      </w:r>
      <w:r w:rsidRPr="00BB41A3">
        <w:t>の</w:t>
      </w:r>
      <w:r w:rsidRPr="00BB41A3">
        <w:t>SMX</w:t>
      </w:r>
      <w:r w:rsidRPr="00BB41A3">
        <w:t>が搭載され、合計</w:t>
      </w:r>
      <w:r w:rsidRPr="00BB41A3">
        <w:t>2880</w:t>
      </w:r>
      <w:r w:rsidRPr="00BB41A3">
        <w:t>個の</w:t>
      </w:r>
      <w:r w:rsidRPr="00BB41A3">
        <w:t>CUDA</w:t>
      </w:r>
      <w:r w:rsidRPr="00BB41A3">
        <w:t>コアが搭載されます。また、</w:t>
      </w:r>
      <w:r w:rsidRPr="00BB41A3">
        <w:t>Fermi</w:t>
      </w:r>
      <w:r w:rsidRPr="00BB41A3">
        <w:t>と同様に、</w:t>
      </w:r>
      <w:r w:rsidRPr="00BB41A3">
        <w:t>64bit</w:t>
      </w:r>
      <w:r w:rsidRPr="00BB41A3">
        <w:t>のメモリコントローラが</w:t>
      </w:r>
      <w:r w:rsidRPr="00BB41A3">
        <w:t>6</w:t>
      </w:r>
      <w:r w:rsidRPr="00BB41A3">
        <w:t>個搭載され、合計</w:t>
      </w:r>
      <w:r w:rsidRPr="00BB41A3">
        <w:t>384bit</w:t>
      </w:r>
      <w:r w:rsidRPr="00BB41A3">
        <w:t>幅でメモリアクセスが可能です。</w:t>
      </w:r>
    </w:p>
    <w:p w:rsidR="00AC18AA" w:rsidRDefault="00AC18AA"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6168B" w:rsidRPr="00BB41A3" w:rsidRDefault="00AC18AA"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extent cx="5400040" cy="4172585"/>
            <wp:effectExtent l="19050" t="0" r="0" b="0"/>
            <wp:docPr id="6" name="図 5" descr="Kepler_GK110アーキテク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pler_GK110アーキテクチャ.PNG"/>
                    <pic:cNvPicPr/>
                  </pic:nvPicPr>
                  <pic:blipFill>
                    <a:blip r:embed="rId14" cstate="print"/>
                    <a:stretch>
                      <a:fillRect/>
                    </a:stretch>
                  </pic:blipFill>
                  <pic:spPr>
                    <a:xfrm>
                      <a:off x="0" y="0"/>
                      <a:ext cx="5400040" cy="4172585"/>
                    </a:xfrm>
                    <a:prstGeom prst="rect">
                      <a:avLst/>
                    </a:prstGeom>
                  </pic:spPr>
                </pic:pic>
              </a:graphicData>
            </a:graphic>
          </wp:inline>
        </w:drawing>
      </w:r>
    </w:p>
    <w:p w:rsidR="0036168B" w:rsidRDefault="0036168B" w:rsidP="0036168B">
      <w:pPr>
        <w:pStyle w:val="ae"/>
        <w:jc w:val="center"/>
      </w:pPr>
      <w:bookmarkStart w:id="25" w:name="OLE_LINK1"/>
      <w:bookmarkStart w:id="26" w:name="OLE_LINK2"/>
      <w:r>
        <w:rPr>
          <w:rFonts w:hint="eastAsia"/>
        </w:rPr>
        <w:t>図</w:t>
      </w:r>
      <w:r>
        <w:rPr>
          <w:rFonts w:hint="eastAsia"/>
        </w:rPr>
        <w:t xml:space="preserve"> </w:t>
      </w:r>
      <w:r w:rsidR="00C502FC">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C502FC">
        <w:fldChar w:fldCharType="separate"/>
      </w:r>
      <w:r w:rsidR="00B25F1D">
        <w:rPr>
          <w:noProof/>
        </w:rPr>
        <w:t>3</w:t>
      </w:r>
      <w:r w:rsidR="00C502FC">
        <w:fldChar w:fldCharType="end"/>
      </w:r>
      <w:r w:rsidR="005F5048">
        <w:rPr>
          <w:rFonts w:hint="eastAsia"/>
        </w:rPr>
        <w:t xml:space="preserve"> </w:t>
      </w:r>
      <w:r>
        <w:rPr>
          <w:rFonts w:hint="eastAsia"/>
        </w:rPr>
        <w:t>Kepler GK110</w:t>
      </w:r>
      <w:r>
        <w:rPr>
          <w:rFonts w:hint="eastAsia"/>
        </w:rPr>
        <w:t>アーキテクチャ</w:t>
      </w:r>
    </w:p>
    <w:bookmarkEnd w:id="25"/>
    <w:bookmarkEnd w:id="26"/>
    <w:p w:rsidR="0036168B" w:rsidRDefault="0036168B"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A11A5" w:rsidRDefault="00EA11A5"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Pr="00BB41A3"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B41A3">
        <w:t>以下に、ハイエンド</w:t>
      </w:r>
      <w:r w:rsidR="00E96934">
        <w:rPr>
          <w:rFonts w:hint="eastAsia"/>
        </w:rPr>
        <w:t>ユーザ向け</w:t>
      </w:r>
      <w:r w:rsidR="00EA7362">
        <w:rPr>
          <w:rFonts w:hint="eastAsia"/>
        </w:rPr>
        <w:t>モデル</w:t>
      </w:r>
      <w:r w:rsidRPr="00BB41A3">
        <w:t>のビデオカード</w:t>
      </w:r>
      <w:r w:rsidR="008B5BDF">
        <w:t>GeForce</w:t>
      </w:r>
      <w:r w:rsidRPr="00BB41A3">
        <w:t xml:space="preserve"> GTX 580</w:t>
      </w:r>
      <w:r w:rsidRPr="00BB41A3">
        <w:t>、</w:t>
      </w:r>
      <w:r w:rsidR="008B5BDF">
        <w:t>GeForce</w:t>
      </w:r>
      <w:r w:rsidRPr="00BB41A3">
        <w:t xml:space="preserve"> GTX 780 Ti</w:t>
      </w:r>
      <w:r w:rsidR="008B211F">
        <w:rPr>
          <w:rFonts w:hint="eastAsia"/>
        </w:rPr>
        <w:t>と、</w:t>
      </w:r>
      <w:r w:rsidR="008B211F">
        <w:rPr>
          <w:rFonts w:hint="eastAsia"/>
        </w:rPr>
        <w:t>HPC</w:t>
      </w:r>
      <w:r w:rsidR="008B211F">
        <w:rPr>
          <w:rFonts w:hint="eastAsia"/>
        </w:rPr>
        <w:t>向け</w:t>
      </w:r>
      <w:r w:rsidR="00C123D5">
        <w:rPr>
          <w:rFonts w:hint="eastAsia"/>
        </w:rPr>
        <w:t>モデルの</w:t>
      </w:r>
      <w:r w:rsidR="00FB1E97">
        <w:rPr>
          <w:rFonts w:hint="eastAsia"/>
        </w:rPr>
        <w:t>Tesla K20</w:t>
      </w:r>
      <w:r w:rsidR="005C1876">
        <w:rPr>
          <w:rFonts w:hint="eastAsia"/>
        </w:rPr>
        <w:t>X</w:t>
      </w:r>
      <w:r w:rsidR="00FB1E97">
        <w:rPr>
          <w:rFonts w:hint="eastAsia"/>
        </w:rPr>
        <w:t>の</w:t>
      </w:r>
      <w:r w:rsidRPr="00BB41A3">
        <w:t>仕様を挙げます。</w:t>
      </w:r>
    </w:p>
    <w:p w:rsidR="00B84BC3" w:rsidRPr="00B84BC3" w:rsidRDefault="00B84BC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B84BC3" w:rsidRDefault="00B84BC3" w:rsidP="00B84BC3">
      <w:pPr>
        <w:pStyle w:val="ae"/>
        <w:jc w:val="center"/>
      </w:pPr>
      <w:r>
        <w:rPr>
          <w:rFonts w:hint="eastAsia"/>
        </w:rPr>
        <w:t>表</w:t>
      </w:r>
      <w:r>
        <w:rPr>
          <w:rFonts w:hint="eastAsia"/>
        </w:rPr>
        <w:t xml:space="preserve"> </w:t>
      </w:r>
      <w:r w:rsidR="00C502FC">
        <w:fldChar w:fldCharType="begin"/>
      </w:r>
      <w:r>
        <w:instrText xml:space="preserve"> SEQ </w:instrText>
      </w:r>
      <w:r>
        <w:instrText>表</w:instrText>
      </w:r>
      <w:r>
        <w:instrText xml:space="preserve"> \* ARABIC </w:instrText>
      </w:r>
      <w:r w:rsidR="00C502FC">
        <w:fldChar w:fldCharType="separate"/>
      </w:r>
      <w:r w:rsidR="00B25F1D">
        <w:rPr>
          <w:noProof/>
        </w:rPr>
        <w:t>1</w:t>
      </w:r>
      <w:r w:rsidR="00C502FC">
        <w:fldChar w:fldCharType="end"/>
      </w:r>
      <w:r w:rsidR="00FB4E78">
        <w:rPr>
          <w:rFonts w:hint="eastAsia"/>
        </w:rPr>
        <w:t>製品の</w:t>
      </w:r>
      <w:r>
        <w:rPr>
          <w:rFonts w:hint="eastAsia"/>
        </w:rPr>
        <w:t>仕様</w:t>
      </w:r>
    </w:p>
    <w:tbl>
      <w:tblPr>
        <w:tblStyle w:val="af"/>
        <w:tblW w:w="5000" w:type="pct"/>
        <w:tblLook w:val="04A0"/>
      </w:tblPr>
      <w:tblGrid>
        <w:gridCol w:w="3315"/>
        <w:gridCol w:w="1754"/>
        <w:gridCol w:w="1842"/>
        <w:gridCol w:w="1809"/>
      </w:tblGrid>
      <w:tr w:rsidR="00FB4E78" w:rsidRPr="00AD212B" w:rsidTr="00FB4E78">
        <w:tc>
          <w:tcPr>
            <w:tcW w:w="1901" w:type="pct"/>
            <w:shd w:val="clear" w:color="auto" w:fill="D9D9D9" w:themeFill="background1" w:themeFillShade="D9"/>
          </w:tcPr>
          <w:p w:rsidR="00FB4E78" w:rsidRPr="00AD212B" w:rsidRDefault="00FB4E78" w:rsidP="006D28E7">
            <w:pPr>
              <w:jc w:val="center"/>
              <w:rPr>
                <w:b/>
              </w:rPr>
            </w:pPr>
            <w:r>
              <w:rPr>
                <w:rFonts w:hint="eastAsia"/>
                <w:b/>
              </w:rPr>
              <w:t>項目</w:t>
            </w:r>
          </w:p>
        </w:tc>
        <w:tc>
          <w:tcPr>
            <w:tcW w:w="1006" w:type="pct"/>
            <w:shd w:val="clear" w:color="auto" w:fill="D9D9D9" w:themeFill="background1" w:themeFillShade="D9"/>
          </w:tcPr>
          <w:p w:rsidR="00FB4E78" w:rsidRPr="00AD212B" w:rsidRDefault="00FB4E78" w:rsidP="006D28E7">
            <w:pPr>
              <w:jc w:val="center"/>
              <w:rPr>
                <w:b/>
              </w:rPr>
            </w:pPr>
            <w:r w:rsidRPr="008B5BDF">
              <w:rPr>
                <w:b/>
              </w:rPr>
              <w:t>GeForce GTX 580</w:t>
            </w:r>
          </w:p>
        </w:tc>
        <w:tc>
          <w:tcPr>
            <w:tcW w:w="1056" w:type="pct"/>
            <w:shd w:val="clear" w:color="auto" w:fill="D9D9D9" w:themeFill="background1" w:themeFillShade="D9"/>
          </w:tcPr>
          <w:p w:rsidR="00FB4E78" w:rsidRPr="00AD212B" w:rsidRDefault="00FB4E78" w:rsidP="006D28E7">
            <w:pPr>
              <w:jc w:val="center"/>
              <w:rPr>
                <w:b/>
              </w:rPr>
            </w:pPr>
            <w:r w:rsidRPr="008B5BDF">
              <w:rPr>
                <w:b/>
              </w:rPr>
              <w:t>GeForce GTX 780 Ti</w:t>
            </w:r>
          </w:p>
        </w:tc>
        <w:tc>
          <w:tcPr>
            <w:tcW w:w="1037" w:type="pct"/>
            <w:shd w:val="clear" w:color="auto" w:fill="D9D9D9" w:themeFill="background1" w:themeFillShade="D9"/>
          </w:tcPr>
          <w:p w:rsidR="00FB4E78" w:rsidRPr="008B5BDF" w:rsidRDefault="00FB4E78" w:rsidP="006D28E7">
            <w:pPr>
              <w:jc w:val="center"/>
              <w:rPr>
                <w:b/>
              </w:rPr>
            </w:pPr>
            <w:r>
              <w:rPr>
                <w:rFonts w:hint="eastAsia"/>
                <w:b/>
              </w:rPr>
              <w:t>Tesla K20</w:t>
            </w:r>
            <w:r w:rsidR="005C1876">
              <w:rPr>
                <w:rFonts w:hint="eastAsia"/>
                <w:b/>
              </w:rPr>
              <w:t>X</w:t>
            </w:r>
          </w:p>
        </w:tc>
      </w:tr>
      <w:tr w:rsidR="00FB4E78" w:rsidTr="00FB4E78">
        <w:tc>
          <w:tcPr>
            <w:tcW w:w="1901" w:type="pct"/>
          </w:tcPr>
          <w:p w:rsidR="00FB4E78" w:rsidRDefault="00FB4E78" w:rsidP="006D28E7">
            <w:r>
              <w:rPr>
                <w:rFonts w:hint="eastAsia"/>
              </w:rPr>
              <w:t>GPU</w:t>
            </w:r>
            <w:r>
              <w:rPr>
                <w:rFonts w:hint="eastAsia"/>
              </w:rPr>
              <w:t>アーキテクチャ</w:t>
            </w:r>
          </w:p>
        </w:tc>
        <w:tc>
          <w:tcPr>
            <w:tcW w:w="1006" w:type="pct"/>
          </w:tcPr>
          <w:p w:rsidR="00FB4E78" w:rsidRDefault="00FB4E78" w:rsidP="006D28E7">
            <w:r>
              <w:rPr>
                <w:rFonts w:hint="eastAsia"/>
              </w:rPr>
              <w:t>Fermi</w:t>
            </w:r>
          </w:p>
        </w:tc>
        <w:tc>
          <w:tcPr>
            <w:tcW w:w="1056" w:type="pct"/>
          </w:tcPr>
          <w:p w:rsidR="00FB4E78" w:rsidRDefault="00FB4E78" w:rsidP="006D28E7">
            <w:r w:rsidRPr="008B5BDF">
              <w:t>Kepler GK110</w:t>
            </w:r>
          </w:p>
        </w:tc>
        <w:tc>
          <w:tcPr>
            <w:tcW w:w="1037" w:type="pct"/>
          </w:tcPr>
          <w:p w:rsidR="00FB4E78" w:rsidRPr="008B5BDF" w:rsidRDefault="00FB4E78" w:rsidP="002F377C">
            <w:pPr>
              <w:jc w:val="left"/>
            </w:pPr>
            <w:r w:rsidRPr="008B5BDF">
              <w:t>Kepler GK110</w:t>
            </w:r>
          </w:p>
        </w:tc>
      </w:tr>
      <w:tr w:rsidR="00FB4E78" w:rsidTr="00FB4E78">
        <w:tc>
          <w:tcPr>
            <w:tcW w:w="1901" w:type="pct"/>
          </w:tcPr>
          <w:p w:rsidR="00FB4E78" w:rsidRDefault="00FB4E78" w:rsidP="006D28E7">
            <w:r>
              <w:rPr>
                <w:rFonts w:hint="eastAsia"/>
              </w:rPr>
              <w:t>CUDA</w:t>
            </w:r>
            <w:r>
              <w:rPr>
                <w:rFonts w:hint="eastAsia"/>
              </w:rPr>
              <w:t>コア数</w:t>
            </w:r>
          </w:p>
        </w:tc>
        <w:tc>
          <w:tcPr>
            <w:tcW w:w="1006" w:type="pct"/>
          </w:tcPr>
          <w:p w:rsidR="00FB4E78" w:rsidRDefault="00FB4E78" w:rsidP="006D28E7">
            <w:r w:rsidRPr="008B5BDF">
              <w:t>512</w:t>
            </w:r>
          </w:p>
        </w:tc>
        <w:tc>
          <w:tcPr>
            <w:tcW w:w="1056" w:type="pct"/>
          </w:tcPr>
          <w:p w:rsidR="00FB4E78" w:rsidRDefault="00FB4E78" w:rsidP="006D28E7">
            <w:r w:rsidRPr="008B5BDF">
              <w:t>2880</w:t>
            </w:r>
          </w:p>
        </w:tc>
        <w:tc>
          <w:tcPr>
            <w:tcW w:w="1037" w:type="pct"/>
          </w:tcPr>
          <w:p w:rsidR="00FB4E78" w:rsidRPr="008B5BDF" w:rsidRDefault="005C1876" w:rsidP="002F377C">
            <w:pPr>
              <w:jc w:val="left"/>
            </w:pPr>
            <w:r w:rsidRPr="005C1876">
              <w:t>2688</w:t>
            </w:r>
          </w:p>
        </w:tc>
      </w:tr>
      <w:tr w:rsidR="00FB4E78" w:rsidTr="00FB4E78">
        <w:tc>
          <w:tcPr>
            <w:tcW w:w="1901" w:type="pct"/>
          </w:tcPr>
          <w:p w:rsidR="00FB4E78" w:rsidRDefault="00FB4E78" w:rsidP="006D28E7">
            <w:r w:rsidRPr="008B5BDF">
              <w:t>倍精度ユニット数</w:t>
            </w:r>
          </w:p>
        </w:tc>
        <w:tc>
          <w:tcPr>
            <w:tcW w:w="1006" w:type="pct"/>
          </w:tcPr>
          <w:p w:rsidR="00FB4E78" w:rsidRDefault="00FB4E78" w:rsidP="006D28E7">
            <w:r w:rsidRPr="008B5BDF">
              <w:t>256</w:t>
            </w:r>
          </w:p>
        </w:tc>
        <w:tc>
          <w:tcPr>
            <w:tcW w:w="1056" w:type="pct"/>
          </w:tcPr>
          <w:p w:rsidR="00FB4E78" w:rsidRDefault="00FB4E78" w:rsidP="006D28E7">
            <w:r w:rsidRPr="008B5BDF">
              <w:t>960</w:t>
            </w:r>
          </w:p>
        </w:tc>
        <w:tc>
          <w:tcPr>
            <w:tcW w:w="1037" w:type="pct"/>
          </w:tcPr>
          <w:p w:rsidR="00FB4E78" w:rsidRPr="008B5BDF" w:rsidRDefault="005C1876" w:rsidP="002F377C">
            <w:pPr>
              <w:jc w:val="left"/>
            </w:pPr>
            <w:r w:rsidRPr="005C1876">
              <w:rPr>
                <w:rFonts w:hint="eastAsia"/>
              </w:rPr>
              <w:t>896</w:t>
            </w:r>
          </w:p>
        </w:tc>
      </w:tr>
      <w:tr w:rsidR="00FB4E78" w:rsidTr="00FB4E78">
        <w:tc>
          <w:tcPr>
            <w:tcW w:w="1901" w:type="pct"/>
          </w:tcPr>
          <w:p w:rsidR="00FB4E78" w:rsidRDefault="00FB4E78" w:rsidP="006D28E7">
            <w:r w:rsidRPr="008B5BDF">
              <w:t>CUDA</w:t>
            </w:r>
            <w:r w:rsidRPr="008B5BDF">
              <w:t>コアクロック</w:t>
            </w:r>
            <w:r w:rsidRPr="008B5BDF">
              <w:t>(MHz)</w:t>
            </w:r>
          </w:p>
        </w:tc>
        <w:tc>
          <w:tcPr>
            <w:tcW w:w="1006" w:type="pct"/>
          </w:tcPr>
          <w:p w:rsidR="00FB4E78" w:rsidRDefault="00FB4E78" w:rsidP="006D28E7">
            <w:r w:rsidRPr="008B5BDF">
              <w:t>1544</w:t>
            </w:r>
          </w:p>
        </w:tc>
        <w:tc>
          <w:tcPr>
            <w:tcW w:w="1056" w:type="pct"/>
          </w:tcPr>
          <w:p w:rsidR="00FB4E78" w:rsidRDefault="00FB4E78" w:rsidP="006D28E7">
            <w:r w:rsidRPr="008B5BDF">
              <w:t>875</w:t>
            </w:r>
          </w:p>
        </w:tc>
        <w:tc>
          <w:tcPr>
            <w:tcW w:w="1037" w:type="pct"/>
          </w:tcPr>
          <w:p w:rsidR="00FB4E78" w:rsidRPr="008B5BDF" w:rsidRDefault="00661A1D" w:rsidP="002F377C">
            <w:pPr>
              <w:jc w:val="left"/>
            </w:pPr>
            <w:r w:rsidRPr="00661A1D">
              <w:rPr>
                <w:rFonts w:hint="eastAsia"/>
              </w:rPr>
              <w:t>732</w:t>
            </w:r>
          </w:p>
        </w:tc>
      </w:tr>
      <w:tr w:rsidR="00FB4E78" w:rsidTr="00FB4E78">
        <w:tc>
          <w:tcPr>
            <w:tcW w:w="1901" w:type="pct"/>
          </w:tcPr>
          <w:p w:rsidR="00FB4E78" w:rsidRDefault="00FB4E78" w:rsidP="006D28E7">
            <w:r w:rsidRPr="008B5BDF">
              <w:t>単精度演算</w:t>
            </w:r>
            <w:r w:rsidRPr="008B5BDF">
              <w:t xml:space="preserve"> </w:t>
            </w:r>
            <w:r w:rsidRPr="008B5BDF">
              <w:t>ピーク性能</w:t>
            </w:r>
            <w:r w:rsidRPr="008B5BDF">
              <w:t>(GFLOPS</w:t>
            </w:r>
            <w:r w:rsidRPr="007F095A">
              <w:t>)</w:t>
            </w:r>
            <w:r w:rsidRPr="007F095A">
              <w:rPr>
                <w:rFonts w:hint="eastAsia"/>
              </w:rPr>
              <w:t>*</w:t>
            </w:r>
          </w:p>
        </w:tc>
        <w:tc>
          <w:tcPr>
            <w:tcW w:w="1006" w:type="pct"/>
          </w:tcPr>
          <w:p w:rsidR="00FB4E78" w:rsidRDefault="00FB4E78" w:rsidP="006D28E7">
            <w:r w:rsidRPr="008B5BDF">
              <w:t>1581</w:t>
            </w:r>
          </w:p>
        </w:tc>
        <w:tc>
          <w:tcPr>
            <w:tcW w:w="1056" w:type="pct"/>
          </w:tcPr>
          <w:p w:rsidR="00FB4E78" w:rsidRDefault="00FB4E78" w:rsidP="006D28E7">
            <w:r w:rsidRPr="008B5BDF">
              <w:t>5040</w:t>
            </w:r>
          </w:p>
        </w:tc>
        <w:tc>
          <w:tcPr>
            <w:tcW w:w="1037" w:type="pct"/>
          </w:tcPr>
          <w:p w:rsidR="00FB4E78" w:rsidRPr="008B5BDF" w:rsidRDefault="00532FE4" w:rsidP="002F377C">
            <w:pPr>
              <w:jc w:val="left"/>
            </w:pPr>
            <w:r>
              <w:rPr>
                <w:rFonts w:hint="eastAsia"/>
              </w:rPr>
              <w:t>3935</w:t>
            </w:r>
          </w:p>
        </w:tc>
      </w:tr>
      <w:tr w:rsidR="00FB4E78" w:rsidTr="00FB4E78">
        <w:tc>
          <w:tcPr>
            <w:tcW w:w="1901" w:type="pct"/>
          </w:tcPr>
          <w:p w:rsidR="00FB4E78" w:rsidRDefault="00FB4E78" w:rsidP="006D28E7">
            <w:r w:rsidRPr="008B5BDF">
              <w:t>倍精度演算</w:t>
            </w:r>
            <w:r w:rsidRPr="008B5BDF">
              <w:t xml:space="preserve"> </w:t>
            </w:r>
            <w:r w:rsidRPr="008B5BDF">
              <w:t>ピーク性能</w:t>
            </w:r>
            <w:r w:rsidRPr="008B5BDF">
              <w:t>(GFLOP</w:t>
            </w:r>
            <w:r w:rsidRPr="007F095A">
              <w:t>S)</w:t>
            </w:r>
            <w:r w:rsidRPr="007F095A">
              <w:rPr>
                <w:rFonts w:hint="eastAsia"/>
              </w:rPr>
              <w:t>*</w:t>
            </w:r>
          </w:p>
        </w:tc>
        <w:tc>
          <w:tcPr>
            <w:tcW w:w="1006" w:type="pct"/>
          </w:tcPr>
          <w:p w:rsidR="00FB4E78" w:rsidRDefault="00FB4E78" w:rsidP="006D28E7">
            <w:r w:rsidRPr="008B5BDF">
              <w:t>197</w:t>
            </w:r>
          </w:p>
        </w:tc>
        <w:tc>
          <w:tcPr>
            <w:tcW w:w="1056" w:type="pct"/>
          </w:tcPr>
          <w:p w:rsidR="00FB4E78" w:rsidRDefault="00FB4E78" w:rsidP="006D28E7">
            <w:r w:rsidRPr="008B5BDF">
              <w:t>210</w:t>
            </w:r>
          </w:p>
        </w:tc>
        <w:tc>
          <w:tcPr>
            <w:tcW w:w="1037" w:type="pct"/>
          </w:tcPr>
          <w:p w:rsidR="00FB4E78" w:rsidRPr="008B5BDF" w:rsidRDefault="00532FE4" w:rsidP="002F377C">
            <w:pPr>
              <w:jc w:val="left"/>
            </w:pPr>
            <w:r>
              <w:rPr>
                <w:rFonts w:hint="eastAsia"/>
              </w:rPr>
              <w:t>1311</w:t>
            </w:r>
          </w:p>
        </w:tc>
      </w:tr>
      <w:tr w:rsidR="00FB4E78" w:rsidTr="00FB4E78">
        <w:tc>
          <w:tcPr>
            <w:tcW w:w="1901" w:type="pct"/>
          </w:tcPr>
          <w:p w:rsidR="00FB4E78" w:rsidRDefault="00FB4E78" w:rsidP="006D28E7">
            <w:r w:rsidRPr="008B5BDF">
              <w:t>メモリデータレート</w:t>
            </w:r>
            <w:r w:rsidRPr="008B5BDF">
              <w:t>(MHz)</w:t>
            </w:r>
          </w:p>
        </w:tc>
        <w:tc>
          <w:tcPr>
            <w:tcW w:w="1006" w:type="pct"/>
          </w:tcPr>
          <w:p w:rsidR="00FB4E78" w:rsidRDefault="00FB4E78" w:rsidP="006D28E7">
            <w:r w:rsidRPr="008B5BDF">
              <w:t>4008</w:t>
            </w:r>
          </w:p>
        </w:tc>
        <w:tc>
          <w:tcPr>
            <w:tcW w:w="1056" w:type="pct"/>
          </w:tcPr>
          <w:p w:rsidR="00FB4E78" w:rsidRDefault="00FB4E78" w:rsidP="006D28E7">
            <w:r w:rsidRPr="008B5BDF">
              <w:t>7000</w:t>
            </w:r>
          </w:p>
        </w:tc>
        <w:tc>
          <w:tcPr>
            <w:tcW w:w="1037" w:type="pct"/>
          </w:tcPr>
          <w:p w:rsidR="00FB4E78" w:rsidRPr="008B5BDF" w:rsidRDefault="002F377C" w:rsidP="002F377C">
            <w:pPr>
              <w:jc w:val="left"/>
            </w:pPr>
            <w:r>
              <w:rPr>
                <w:rFonts w:hint="eastAsia"/>
              </w:rPr>
              <w:t>5200</w:t>
            </w:r>
          </w:p>
        </w:tc>
      </w:tr>
      <w:tr w:rsidR="00FB4E78" w:rsidTr="00FB4E78">
        <w:tc>
          <w:tcPr>
            <w:tcW w:w="1901" w:type="pct"/>
          </w:tcPr>
          <w:p w:rsidR="00FB4E78" w:rsidRDefault="00FB4E78" w:rsidP="006D28E7">
            <w:r w:rsidRPr="008B5BDF">
              <w:t>メモリインタフェース幅</w:t>
            </w:r>
            <w:r w:rsidRPr="008B5BDF">
              <w:t>(bit)</w:t>
            </w:r>
          </w:p>
        </w:tc>
        <w:tc>
          <w:tcPr>
            <w:tcW w:w="1006" w:type="pct"/>
          </w:tcPr>
          <w:p w:rsidR="00FB4E78" w:rsidRDefault="00FB4E78" w:rsidP="006D28E7">
            <w:r w:rsidRPr="008B5BDF">
              <w:t>384</w:t>
            </w:r>
          </w:p>
        </w:tc>
        <w:tc>
          <w:tcPr>
            <w:tcW w:w="1056" w:type="pct"/>
          </w:tcPr>
          <w:p w:rsidR="00FB4E78" w:rsidRDefault="00FB4E78" w:rsidP="006D28E7">
            <w:r w:rsidRPr="008B5BDF">
              <w:t>384</w:t>
            </w:r>
          </w:p>
        </w:tc>
        <w:tc>
          <w:tcPr>
            <w:tcW w:w="1037" w:type="pct"/>
          </w:tcPr>
          <w:p w:rsidR="00FB4E78" w:rsidRPr="008B5BDF" w:rsidRDefault="002F377C" w:rsidP="002F377C">
            <w:pPr>
              <w:jc w:val="left"/>
            </w:pPr>
            <w:r>
              <w:rPr>
                <w:rFonts w:hint="eastAsia"/>
              </w:rPr>
              <w:t>384</w:t>
            </w:r>
          </w:p>
        </w:tc>
      </w:tr>
      <w:tr w:rsidR="00FB4E78" w:rsidTr="00FB4E78">
        <w:tc>
          <w:tcPr>
            <w:tcW w:w="1901" w:type="pct"/>
          </w:tcPr>
          <w:p w:rsidR="00FB4E78" w:rsidRDefault="00FB4E78" w:rsidP="006D28E7">
            <w:r w:rsidRPr="008B5BDF">
              <w:t>メモリバンド幅</w:t>
            </w:r>
            <w:r w:rsidRPr="008B5BDF">
              <w:t>(G</w:t>
            </w:r>
            <w:r w:rsidR="00765B83">
              <w:t>Bytes</w:t>
            </w:r>
            <w:r w:rsidRPr="008B5BDF">
              <w:t>/sec)</w:t>
            </w:r>
          </w:p>
        </w:tc>
        <w:tc>
          <w:tcPr>
            <w:tcW w:w="1006" w:type="pct"/>
          </w:tcPr>
          <w:p w:rsidR="00FB4E78" w:rsidRDefault="00FB4E78" w:rsidP="006D28E7">
            <w:r w:rsidRPr="008B5BDF">
              <w:t>192</w:t>
            </w:r>
          </w:p>
        </w:tc>
        <w:tc>
          <w:tcPr>
            <w:tcW w:w="1056" w:type="pct"/>
          </w:tcPr>
          <w:p w:rsidR="00FB4E78" w:rsidRDefault="00FB4E78" w:rsidP="006D28E7">
            <w:r w:rsidRPr="008B5BDF">
              <w:t>336</w:t>
            </w:r>
          </w:p>
        </w:tc>
        <w:tc>
          <w:tcPr>
            <w:tcW w:w="1037" w:type="pct"/>
          </w:tcPr>
          <w:p w:rsidR="00532FE4" w:rsidRPr="008B5BDF" w:rsidRDefault="002F377C" w:rsidP="002F377C">
            <w:pPr>
              <w:jc w:val="left"/>
            </w:pPr>
            <w:r>
              <w:rPr>
                <w:rFonts w:hint="eastAsia"/>
              </w:rPr>
              <w:t>249</w:t>
            </w:r>
          </w:p>
        </w:tc>
      </w:tr>
    </w:tbl>
    <w:p w:rsidR="00D66D93" w:rsidRPr="007F095A" w:rsidRDefault="00955B45" w:rsidP="00D2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27" w:name="OLE_LINK95"/>
      <w:bookmarkStart w:id="28" w:name="OLE_LINK98"/>
      <w:r w:rsidRPr="007F095A">
        <w:rPr>
          <w:rFonts w:hint="eastAsia"/>
        </w:rPr>
        <w:t>*FLOPS(</w:t>
      </w:r>
      <w:r w:rsidR="002226DD" w:rsidRPr="007F095A">
        <w:rPr>
          <w:rFonts w:hint="eastAsia"/>
        </w:rPr>
        <w:t>Fl</w:t>
      </w:r>
      <w:r w:rsidRPr="007F095A">
        <w:rPr>
          <w:rFonts w:hint="eastAsia"/>
        </w:rPr>
        <w:t>oating-point Operations Per Second)</w:t>
      </w:r>
      <w:r w:rsidR="00D23DFF" w:rsidRPr="007F095A">
        <w:rPr>
          <w:rFonts w:hint="eastAsia"/>
        </w:rPr>
        <w:t>:</w:t>
      </w:r>
      <w:r w:rsidR="005B5642" w:rsidRPr="007F095A">
        <w:rPr>
          <w:rFonts w:hint="eastAsia"/>
        </w:rPr>
        <w:t>1</w:t>
      </w:r>
      <w:r w:rsidR="005B5642" w:rsidRPr="007F095A">
        <w:rPr>
          <w:rFonts w:hint="eastAsia"/>
        </w:rPr>
        <w:t>秒間に浮動小数点演算が何回できるか</w:t>
      </w:r>
    </w:p>
    <w:bookmarkEnd w:id="27"/>
    <w:bookmarkEnd w:id="28"/>
    <w:p w:rsidR="00955B45" w:rsidRDefault="00955B45"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7F095A"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F095A">
        <w:t>理論的なピーク性能は、現状の</w:t>
      </w:r>
      <w:r w:rsidRPr="007F095A">
        <w:t>NVIDIA</w:t>
      </w:r>
      <w:r w:rsidRPr="007F095A">
        <w:t>社の</w:t>
      </w:r>
      <w:r w:rsidRPr="007F095A">
        <w:t>GPU</w:t>
      </w:r>
      <w:r w:rsidRPr="007F095A">
        <w:t>が、</w:t>
      </w:r>
      <w:r w:rsidRPr="007F095A">
        <w:t>1</w:t>
      </w:r>
      <w:r w:rsidRPr="007F095A">
        <w:t>クロックで実行できる最大の浮動小数点演算の回数が</w:t>
      </w:r>
      <w:r w:rsidR="005B5642" w:rsidRPr="007F095A">
        <w:t>2</w:t>
      </w:r>
      <w:r w:rsidRPr="007F095A">
        <w:t>であることから、以下の式で求められます。</w:t>
      </w:r>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BB41A3" w:rsidRDefault="00BB41A3" w:rsidP="00685D0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BB41A3">
        <w:t>単精度演算</w:t>
      </w:r>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663673" w:rsidRDefault="00BB41A3" w:rsidP="002B5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rPr>
      </w:pPr>
      <w:r w:rsidRPr="00663673">
        <w:rPr>
          <w:rFonts w:ascii="ＭＳ ゴシック" w:eastAsia="ＭＳ ゴシック" w:hAnsi="ＭＳ ゴシック"/>
        </w:rPr>
        <w:t>CUDAコア数 × CUDAコアクロック</w:t>
      </w:r>
      <w:r w:rsidR="00D23DFF" w:rsidRPr="00663673">
        <w:rPr>
          <w:rFonts w:ascii="ＭＳ ゴシック" w:eastAsia="ＭＳ ゴシック" w:hAnsi="ＭＳ ゴシック"/>
        </w:rPr>
        <w:t>(MHz) × 2</w:t>
      </w:r>
    </w:p>
    <w:p w:rsidR="00BB41A3" w:rsidRPr="0066367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663673" w:rsidRDefault="00BB41A3" w:rsidP="00685D0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663673">
        <w:t>倍精度演算</w:t>
      </w:r>
    </w:p>
    <w:p w:rsidR="00BB41A3" w:rsidRPr="0066367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663673" w:rsidRDefault="008B5BDF"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3673">
        <w:t>GeForce</w:t>
      </w:r>
      <w:r w:rsidR="00BB41A3" w:rsidRPr="00663673">
        <w:t xml:space="preserve"> GTX 580</w:t>
      </w:r>
      <w:r w:rsidR="00BB41A3" w:rsidRPr="00663673">
        <w:t>は、倍精度ユニットが、</w:t>
      </w:r>
      <w:r w:rsidR="00BB41A3" w:rsidRPr="00663673">
        <w:t>CUDA</w:t>
      </w:r>
      <w:r w:rsidR="00BB41A3" w:rsidRPr="00663673">
        <w:t>コアクロックの</w:t>
      </w:r>
      <w:r w:rsidR="00BB41A3" w:rsidRPr="00663673">
        <w:t>1/4</w:t>
      </w:r>
      <w:r w:rsidR="00BB41A3" w:rsidRPr="00663673">
        <w:t>で動作しています。</w:t>
      </w:r>
    </w:p>
    <w:p w:rsidR="00E9615D" w:rsidRPr="00663673" w:rsidRDefault="00E9615D"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663673" w:rsidRDefault="00BB41A3" w:rsidP="002B5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rPr>
      </w:pPr>
      <w:r w:rsidRPr="00663673">
        <w:rPr>
          <w:rFonts w:ascii="ＭＳ ゴシック" w:eastAsia="ＭＳ ゴシック" w:hAnsi="ＭＳ ゴシック"/>
        </w:rPr>
        <w:t>倍精度ユニット数 × CUDAコアクロック</w:t>
      </w:r>
      <w:r w:rsidR="00D23DFF" w:rsidRPr="00663673">
        <w:rPr>
          <w:rFonts w:ascii="ＭＳ ゴシック" w:eastAsia="ＭＳ ゴシック" w:hAnsi="ＭＳ ゴシック"/>
        </w:rPr>
        <w:t>(MHz) × 2</w:t>
      </w:r>
      <w:r w:rsidRPr="00663673">
        <w:rPr>
          <w:rFonts w:ascii="ＭＳ ゴシック" w:eastAsia="ＭＳ ゴシック" w:hAnsi="ＭＳ ゴシック"/>
        </w:rPr>
        <w:t xml:space="preserve"> ÷ 4</w:t>
      </w:r>
    </w:p>
    <w:p w:rsidR="00BB41A3" w:rsidRPr="0066367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663673" w:rsidRDefault="008B5BDF"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3673">
        <w:t>GeForce</w:t>
      </w:r>
      <w:r w:rsidR="00BB41A3" w:rsidRPr="00663673">
        <w:t xml:space="preserve"> GTX 780 Ti</w:t>
      </w:r>
      <w:r w:rsidR="00BB41A3" w:rsidRPr="00663673">
        <w:t>は、倍精度ユニットが、</w:t>
      </w:r>
      <w:r w:rsidR="00BB41A3" w:rsidRPr="00663673">
        <w:t>CUDA</w:t>
      </w:r>
      <w:r w:rsidR="00BB41A3" w:rsidRPr="00663673">
        <w:t>コアクロックの</w:t>
      </w:r>
      <w:r w:rsidR="00BB41A3" w:rsidRPr="00663673">
        <w:t>1/8</w:t>
      </w:r>
      <w:r w:rsidR="00BB41A3" w:rsidRPr="00663673">
        <w:t>で動作しています。</w:t>
      </w:r>
    </w:p>
    <w:p w:rsidR="00E9615D" w:rsidRPr="00663673" w:rsidRDefault="00E9615D"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663673" w:rsidRDefault="00BB41A3" w:rsidP="002B5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rPr>
      </w:pPr>
      <w:r w:rsidRPr="00663673">
        <w:rPr>
          <w:rFonts w:ascii="ＭＳ ゴシック" w:eastAsia="ＭＳ ゴシック" w:hAnsi="ＭＳ ゴシック"/>
        </w:rPr>
        <w:t>倍精度ユニット数 × CUDAコアクロック</w:t>
      </w:r>
      <w:r w:rsidR="00D23DFF" w:rsidRPr="00663673">
        <w:rPr>
          <w:rFonts w:ascii="ＭＳ ゴシック" w:eastAsia="ＭＳ ゴシック" w:hAnsi="ＭＳ ゴシック"/>
        </w:rPr>
        <w:t>(MHz) × 2</w:t>
      </w:r>
      <w:r w:rsidRPr="00663673">
        <w:rPr>
          <w:rFonts w:ascii="ＭＳ ゴシック" w:eastAsia="ＭＳ ゴシック" w:hAnsi="ＭＳ ゴシック"/>
        </w:rPr>
        <w:t xml:space="preserve"> ÷ 8</w:t>
      </w:r>
    </w:p>
    <w:p w:rsid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811C7" w:rsidRPr="00663673" w:rsidRDefault="000811C7" w:rsidP="00081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Tesla K20X</w:t>
      </w:r>
      <w:r w:rsidRPr="00663673">
        <w:t>は、倍精度ユニットが、</w:t>
      </w:r>
      <w:r w:rsidRPr="00663673">
        <w:t>CUDA</w:t>
      </w:r>
      <w:r w:rsidR="0031435A">
        <w:t>コアクロック</w:t>
      </w:r>
      <w:r w:rsidRPr="00663673">
        <w:t>で動作しています。</w:t>
      </w:r>
    </w:p>
    <w:p w:rsidR="000811C7" w:rsidRPr="00663673" w:rsidRDefault="000811C7" w:rsidP="00081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811C7" w:rsidRDefault="000811C7" w:rsidP="003143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663673">
        <w:rPr>
          <w:rFonts w:ascii="ＭＳ ゴシック" w:eastAsia="ＭＳ ゴシック" w:hAnsi="ＭＳ ゴシック"/>
        </w:rPr>
        <w:t>倍精度ユニット数 × CUDAコアクロック(MHz) × 2</w:t>
      </w:r>
    </w:p>
    <w:p w:rsidR="000811C7" w:rsidRPr="0031435A" w:rsidRDefault="000811C7"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B41A3">
        <w:t>理論的なメモリバンド幅は、以下の式で求められます。</w:t>
      </w:r>
    </w:p>
    <w:p w:rsidR="00F05EBE" w:rsidRPr="00BB41A3" w:rsidRDefault="00F05EBE"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BB41A3" w:rsidRDefault="00BB41A3" w:rsidP="00685D0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BB41A3">
        <w:t>メモリバンド幅</w:t>
      </w:r>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B41A3" w:rsidRPr="0049035A" w:rsidRDefault="00BB41A3" w:rsidP="002B5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rPr>
      </w:pPr>
      <w:r w:rsidRPr="0049035A">
        <w:rPr>
          <w:rFonts w:ascii="ＭＳ ゴシック" w:eastAsia="ＭＳ ゴシック" w:hAnsi="ＭＳ ゴシック"/>
        </w:rPr>
        <w:t>メモリデータレート(MHz) × メモリインタフェース幅(bit) ÷ 8(bit/Byte)</w:t>
      </w:r>
    </w:p>
    <w:p w:rsidR="00BB41A3" w:rsidRPr="00BB41A3"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85D0A" w:rsidRDefault="00BB41A3"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B41A3">
        <w:t>上記より、</w:t>
      </w:r>
      <w:r w:rsidR="008B5BDF">
        <w:t>GeForce</w:t>
      </w:r>
      <w:r w:rsidRPr="00BB41A3">
        <w:t xml:space="preserve"> GTX 780 Ti</w:t>
      </w:r>
      <w:r w:rsidRPr="00BB41A3">
        <w:t>は</w:t>
      </w:r>
      <w:r w:rsidR="008B5BDF">
        <w:t>GeForce</w:t>
      </w:r>
      <w:r w:rsidRPr="00BB41A3">
        <w:t xml:space="preserve"> GTX 580</w:t>
      </w:r>
      <w:r w:rsidRPr="00BB41A3">
        <w:t>と比較して、単精度演算のピーク性能が</w:t>
      </w:r>
      <w:r w:rsidR="0094221E">
        <w:rPr>
          <w:rFonts w:hint="eastAsia"/>
        </w:rPr>
        <w:t>約</w:t>
      </w:r>
      <w:r w:rsidRPr="00BB41A3">
        <w:t>3.2</w:t>
      </w:r>
      <w:r w:rsidRPr="00BB41A3">
        <w:t>倍に上がっています。これは、</w:t>
      </w:r>
      <w:r w:rsidRPr="00BB41A3">
        <w:t>Kepler</w:t>
      </w:r>
      <w:r w:rsidRPr="00BB41A3">
        <w:t>になって、</w:t>
      </w:r>
      <w:r w:rsidRPr="00BB41A3">
        <w:t>GPU</w:t>
      </w:r>
      <w:r w:rsidRPr="00BB41A3">
        <w:t>に内蔵された</w:t>
      </w:r>
      <w:r w:rsidRPr="00BB41A3">
        <w:t>CUDA</w:t>
      </w:r>
      <w:r w:rsidRPr="00BB41A3">
        <w:t>コア数が増大したためです。しかし、倍精度演算のピーク性能は、目に見えて上がってはいません。これは、倍精度ユニットの動作クロックが低いためです。また、メモリバンド幅が</w:t>
      </w:r>
      <w:r w:rsidR="0094221E">
        <w:rPr>
          <w:rFonts w:hint="eastAsia"/>
        </w:rPr>
        <w:t>約</w:t>
      </w:r>
      <w:r w:rsidRPr="00BB41A3">
        <w:t>1.7</w:t>
      </w:r>
      <w:r w:rsidRPr="00BB41A3">
        <w:t>倍に上がっています。メモリインタフェース幅に違いはありませんが、メモリデータレートが向上しているためです。</w:t>
      </w:r>
    </w:p>
    <w:p w:rsidR="0031435A" w:rsidRDefault="0031435A"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4E2F2F" w:rsidRDefault="004E2F2F" w:rsidP="00BB4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Tesla K20X</w:t>
      </w:r>
      <w:r w:rsidR="00C123D5">
        <w:rPr>
          <w:rFonts w:hint="eastAsia"/>
        </w:rPr>
        <w:t>に注目すると、</w:t>
      </w:r>
      <w:r w:rsidR="00EE5093">
        <w:t>GeForce</w:t>
      </w:r>
      <w:r w:rsidR="00EE5093" w:rsidRPr="00BB41A3">
        <w:t xml:space="preserve"> GTX 780 Ti</w:t>
      </w:r>
      <w:r w:rsidR="00EE5093">
        <w:rPr>
          <w:rFonts w:hint="eastAsia"/>
        </w:rPr>
        <w:t>と比較して</w:t>
      </w:r>
      <w:r w:rsidR="00B91BE1">
        <w:rPr>
          <w:rFonts w:hint="eastAsia"/>
        </w:rPr>
        <w:t>倍精度演算のピーク性能が約</w:t>
      </w:r>
      <w:r w:rsidR="00B91BE1">
        <w:rPr>
          <w:rFonts w:hint="eastAsia"/>
        </w:rPr>
        <w:t>6.2</w:t>
      </w:r>
      <w:r w:rsidR="00B91BE1">
        <w:rPr>
          <w:rFonts w:hint="eastAsia"/>
        </w:rPr>
        <w:t>倍に上がって</w:t>
      </w:r>
      <w:r w:rsidR="00C123D5">
        <w:rPr>
          <w:rFonts w:hint="eastAsia"/>
        </w:rPr>
        <w:t>おり、倍精度演算に重点を置いていることが分かります。</w:t>
      </w:r>
    </w:p>
    <w:p w:rsidR="00685D0A" w:rsidRDefault="00685D0A">
      <w:pPr>
        <w:widowControl/>
        <w:jc w:val="left"/>
      </w:pPr>
      <w:r>
        <w:br w:type="page"/>
      </w:r>
    </w:p>
    <w:bookmarkEnd w:id="18"/>
    <w:bookmarkEnd w:id="19"/>
    <w:p w:rsidR="00CB5DF8" w:rsidRPr="00D138BA" w:rsidRDefault="00CB5DF8" w:rsidP="00CB5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40910" w:rsidRPr="00D138BA" w:rsidRDefault="00D138BA" w:rsidP="00640910">
      <w:pPr>
        <w:pStyle w:val="1"/>
        <w:numPr>
          <w:ilvl w:val="0"/>
          <w:numId w:val="2"/>
        </w:numPr>
      </w:pPr>
      <w:bookmarkStart w:id="29" w:name="_Toc381565344"/>
      <w:r>
        <w:rPr>
          <w:rFonts w:hint="eastAsia"/>
        </w:rPr>
        <w:t>CUDA</w:t>
      </w:r>
      <w:r>
        <w:rPr>
          <w:rFonts w:hint="eastAsia"/>
        </w:rPr>
        <w:t>プログラミング</w:t>
      </w:r>
      <w:bookmarkEnd w:id="29"/>
    </w:p>
    <w:p w:rsidR="00544B08" w:rsidRPr="00544B08" w:rsidRDefault="00544B08" w:rsidP="00544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44B08">
        <w:t>CUDA</w:t>
      </w:r>
      <w:r w:rsidRPr="00544B08">
        <w:t>では、</w:t>
      </w:r>
      <w:r w:rsidRPr="00544B08">
        <w:t>CPU</w:t>
      </w:r>
      <w:r w:rsidRPr="00544B08">
        <w:t>で動作する処理については、</w:t>
      </w:r>
      <w:r w:rsidRPr="00544B08">
        <w:t>CUDA</w:t>
      </w:r>
      <w:r w:rsidRPr="00544B08">
        <w:t>を意識せずに、</w:t>
      </w:r>
      <w:r w:rsidRPr="00544B08">
        <w:t>C</w:t>
      </w:r>
      <w:r w:rsidRPr="00544B08">
        <w:t>言語や</w:t>
      </w:r>
      <w:r w:rsidRPr="00544B08">
        <w:t>C++</w:t>
      </w:r>
      <w:r w:rsidRPr="00544B08">
        <w:t>言語と同じようにプログラミングできます。</w:t>
      </w:r>
      <w:r w:rsidRPr="00544B08">
        <w:t>GPU</w:t>
      </w:r>
      <w:r w:rsidRPr="00544B08">
        <w:t>に対して何らかの操作をする場合は、</w:t>
      </w:r>
      <w:r w:rsidRPr="00544B08">
        <w:t>CUDA</w:t>
      </w:r>
      <w:r w:rsidRPr="00544B08">
        <w:t>のランタイム</w:t>
      </w:r>
      <w:r w:rsidRPr="00544B08">
        <w:t>API</w:t>
      </w:r>
      <w:r w:rsidRPr="00544B08">
        <w:t>や拡張機能を使う必要があります。</w:t>
      </w:r>
    </w:p>
    <w:p w:rsidR="00544B08" w:rsidRPr="00544B08" w:rsidRDefault="00544B08" w:rsidP="00544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44B08" w:rsidRPr="00544B08" w:rsidRDefault="00544B08" w:rsidP="00544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44B08">
        <w:t>ここでは、</w:t>
      </w:r>
      <w:r w:rsidRPr="00544B08">
        <w:t>CUDA</w:t>
      </w:r>
      <w:r w:rsidRPr="00544B08">
        <w:t>プログラミングで使われる用語や概念、ランタイム</w:t>
      </w:r>
      <w:r w:rsidRPr="00544B08">
        <w:t>API</w:t>
      </w:r>
      <w:r w:rsidRPr="00544B08">
        <w:t>、拡張機能について説明します。</w:t>
      </w:r>
    </w:p>
    <w:p w:rsidR="00D138BA" w:rsidRPr="00D138BA" w:rsidRDefault="00D138BA" w:rsidP="0064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83BBD" w:rsidRPr="00D138BA" w:rsidRDefault="00856F0C" w:rsidP="00BB41A3">
      <w:pPr>
        <w:pStyle w:val="2"/>
        <w:numPr>
          <w:ilvl w:val="1"/>
          <w:numId w:val="2"/>
        </w:numPr>
      </w:pPr>
      <w:bookmarkStart w:id="30" w:name="_Toc381565345"/>
      <w:r>
        <w:rPr>
          <w:rFonts w:hint="eastAsia"/>
        </w:rPr>
        <w:t>ホストとデバイス</w:t>
      </w:r>
      <w:bookmarkEnd w:id="30"/>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6F0C">
        <w:t>CUDA</w:t>
      </w:r>
      <w:r w:rsidRPr="00856F0C">
        <w:t>では、</w:t>
      </w:r>
      <w:r w:rsidRPr="00856F0C">
        <w:t>CPU</w:t>
      </w:r>
      <w:r w:rsidRPr="00856F0C">
        <w:t>と</w:t>
      </w:r>
      <w:r w:rsidRPr="00856F0C">
        <w:t>GPU</w:t>
      </w:r>
      <w:r w:rsidRPr="00856F0C">
        <w:t>の両方が動作します。これらは特に、</w:t>
      </w:r>
      <w:r w:rsidRPr="00856F0C">
        <w:t>CPU</w:t>
      </w:r>
      <w:r w:rsidRPr="00856F0C">
        <w:t>やメインメモリを「ホスト」、</w:t>
      </w:r>
      <w:r w:rsidRPr="00856F0C">
        <w:t>GPU</w:t>
      </w:r>
      <w:r w:rsidRPr="00856F0C">
        <w:t>やビデオメモリを「デバイス」と呼び、区別しています。</w:t>
      </w:r>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6F0C">
        <w:t>CUDA</w:t>
      </w:r>
      <w:r w:rsidRPr="00856F0C">
        <w:t>のプログラムは、以下の</w:t>
      </w:r>
      <w:r w:rsidRPr="00856F0C">
        <w:t>2</w:t>
      </w:r>
      <w:r w:rsidRPr="00856F0C">
        <w:t>つの部分から構成されています。</w:t>
      </w:r>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56F0C" w:rsidRPr="00856F0C" w:rsidRDefault="00856F0C" w:rsidP="00856F0C">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56F0C">
        <w:t>ホストコード</w:t>
      </w:r>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6F0C">
        <w:t>CPU</w:t>
      </w:r>
      <w:r w:rsidRPr="00856F0C">
        <w:t>で動作するコードを、「ホストコード」と呼びます。ホストコードの基本的な役割は、ホスト〜デバイス間のデータ転送や、デバイスコードの起動です。</w:t>
      </w:r>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56F0C" w:rsidRPr="00856F0C" w:rsidRDefault="00856F0C" w:rsidP="00856F0C">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56F0C">
        <w:t>デバイスコード</w:t>
      </w:r>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56F0C" w:rsidRP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6F0C">
        <w:t>GPU</w:t>
      </w:r>
      <w:r w:rsidRPr="00856F0C">
        <w:t>で動作するコードを、「デバイスコード」と呼びます。これは、「カーネル」や、特に関数を指して「カーネル関数」と、呼ばれることもあります。デバイスコードは、</w:t>
      </w:r>
      <w:r w:rsidRPr="00856F0C">
        <w:t>GPU</w:t>
      </w:r>
      <w:r w:rsidRPr="00856F0C">
        <w:t>で並列に実行されます。並列度の高い問題をデバイスコードで実行させることで、性能向上を図るのが、</w:t>
      </w:r>
      <w:r w:rsidRPr="00856F0C">
        <w:t>CUDA</w:t>
      </w:r>
      <w:r w:rsidRPr="00856F0C">
        <w:t>の基本的な戦略になります。</w:t>
      </w:r>
    </w:p>
    <w:p w:rsid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Pr="00472A61"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56F0C" w:rsidRDefault="00856F0C"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6F0C">
        <w:t>以下に、</w:t>
      </w:r>
      <w:r w:rsidRPr="00856F0C">
        <w:t>CUDA</w:t>
      </w:r>
      <w:r w:rsidRPr="00856F0C">
        <w:t>の単純なプログラムの流れを挙げます。</w:t>
      </w:r>
    </w:p>
    <w:p w:rsidR="00F05EBE" w:rsidRDefault="00F05EBE" w:rsidP="00856F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56F0C" w:rsidRDefault="00472A61" w:rsidP="00E77FB2">
      <w:pPr>
        <w:widowControl/>
        <w:jc w:val="center"/>
      </w:pPr>
      <w:r>
        <w:rPr>
          <w:noProof/>
        </w:rPr>
        <w:drawing>
          <wp:inline distT="0" distB="0" distL="0" distR="0">
            <wp:extent cx="4350477" cy="3321905"/>
            <wp:effectExtent l="19050" t="0" r="0" b="0"/>
            <wp:docPr id="3" name="図 2" descr="プログラムの流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プログラムの流れ.png"/>
                    <pic:cNvPicPr/>
                  </pic:nvPicPr>
                  <pic:blipFill>
                    <a:blip r:embed="rId15" cstate="print"/>
                    <a:stretch>
                      <a:fillRect/>
                    </a:stretch>
                  </pic:blipFill>
                  <pic:spPr>
                    <a:xfrm>
                      <a:off x="0" y="0"/>
                      <a:ext cx="4350477" cy="3321905"/>
                    </a:xfrm>
                    <a:prstGeom prst="rect">
                      <a:avLst/>
                    </a:prstGeom>
                  </pic:spPr>
                </pic:pic>
              </a:graphicData>
            </a:graphic>
          </wp:inline>
        </w:drawing>
      </w:r>
    </w:p>
    <w:p w:rsidR="00856F0C" w:rsidRDefault="00856F0C" w:rsidP="00856F0C">
      <w:pPr>
        <w:pStyle w:val="ae"/>
        <w:jc w:val="center"/>
      </w:pPr>
      <w:r>
        <w:rPr>
          <w:rFonts w:hint="eastAsia"/>
        </w:rPr>
        <w:t>図</w:t>
      </w:r>
      <w:r>
        <w:rPr>
          <w:rFonts w:hint="eastAsia"/>
        </w:rPr>
        <w:t xml:space="preserve"> </w:t>
      </w:r>
      <w:r w:rsidR="00C502FC">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C502FC">
        <w:fldChar w:fldCharType="separate"/>
      </w:r>
      <w:r w:rsidR="00B25F1D">
        <w:rPr>
          <w:noProof/>
        </w:rPr>
        <w:t>4</w:t>
      </w:r>
      <w:r w:rsidR="00C502FC">
        <w:fldChar w:fldCharType="end"/>
      </w:r>
      <w:r w:rsidR="005F5048">
        <w:rPr>
          <w:rFonts w:hint="eastAsia"/>
        </w:rPr>
        <w:t xml:space="preserve"> </w:t>
      </w:r>
      <w:r>
        <w:rPr>
          <w:rFonts w:hint="eastAsia"/>
        </w:rPr>
        <w:t>プログラムの流れ</w:t>
      </w:r>
    </w:p>
    <w:p w:rsidR="00640910" w:rsidRDefault="00640910"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40910" w:rsidRPr="00D138BA" w:rsidRDefault="00856F0C" w:rsidP="00640910">
      <w:pPr>
        <w:pStyle w:val="2"/>
        <w:numPr>
          <w:ilvl w:val="1"/>
          <w:numId w:val="2"/>
        </w:numPr>
      </w:pPr>
      <w:bookmarkStart w:id="31" w:name="_Toc381565346"/>
      <w:r>
        <w:rPr>
          <w:rFonts w:hint="eastAsia"/>
        </w:rPr>
        <w:t>並列計算</w:t>
      </w:r>
      <w:bookmarkEnd w:id="31"/>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D28E7">
        <w:t>GPU</w:t>
      </w:r>
      <w:r w:rsidRPr="006D28E7">
        <w:t>では、デバイスコードは「スレッド」と呼ばれる単位で、並列に実行されます。これは、</w:t>
      </w:r>
      <w:r w:rsidRPr="006D28E7">
        <w:t>UNIX</w:t>
      </w:r>
      <w:r w:rsidR="00765B83">
        <w:t>のスレッドプログラミングにおける、スレッドに</w:t>
      </w:r>
      <w:r w:rsidR="00765B83">
        <w:rPr>
          <w:rFonts w:hint="eastAsia"/>
        </w:rPr>
        <w:t>似た</w:t>
      </w:r>
      <w:r w:rsidRPr="006D28E7">
        <w:t>概念です。ただし、</w:t>
      </w:r>
      <w:r w:rsidRPr="006D28E7">
        <w:t>GPU</w:t>
      </w:r>
      <w:r w:rsidRPr="006D28E7">
        <w:t>は</w:t>
      </w:r>
      <w:r w:rsidRPr="006D28E7">
        <w:t>CPU</w:t>
      </w:r>
      <w:r w:rsidRPr="006D28E7">
        <w:t>と比較して、スレッドを実行できる演算装置が非常に多いです。このため、</w:t>
      </w:r>
      <w:r w:rsidRPr="006D28E7">
        <w:t>CUDA</w:t>
      </w:r>
      <w:r w:rsidRPr="006D28E7">
        <w:t>では、「ブロック」と「グリッド」という概念を定義して、階層的にスレッドを管理するようにしています。</w:t>
      </w:r>
    </w:p>
    <w:p w:rsid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77FB2" w:rsidRDefault="00E77FB2"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77FB2" w:rsidRDefault="00E77FB2"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77FB2" w:rsidRDefault="00E77FB2"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77FB2" w:rsidRDefault="00E77FB2"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Pr="006D28E7" w:rsidRDefault="00F05EBE"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Default="00F05EBE"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D28E7">
        <w:t>以下で、スレッド、ブロック、グリッドを説明します。</w:t>
      </w:r>
    </w:p>
    <w:p w:rsid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D28E7" w:rsidRDefault="006D28E7" w:rsidP="006D28E7">
      <w:pPr>
        <w:widowControl/>
        <w:jc w:val="left"/>
      </w:pPr>
      <w:r>
        <w:rPr>
          <w:rFonts w:hint="eastAsia"/>
          <w:noProof/>
        </w:rPr>
        <w:drawing>
          <wp:inline distT="0" distB="0" distL="0" distR="0">
            <wp:extent cx="5400040" cy="1577340"/>
            <wp:effectExtent l="19050" t="0" r="0" b="0"/>
            <wp:docPr id="9" name="図 3" descr="　スレッド_ブロック_グリッ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スレッド_ブロック_グリッド.PNG"/>
                    <pic:cNvPicPr/>
                  </pic:nvPicPr>
                  <pic:blipFill>
                    <a:blip r:embed="rId16" cstate="print"/>
                    <a:stretch>
                      <a:fillRect/>
                    </a:stretch>
                  </pic:blipFill>
                  <pic:spPr>
                    <a:xfrm>
                      <a:off x="0" y="0"/>
                      <a:ext cx="5400040" cy="1577340"/>
                    </a:xfrm>
                    <a:prstGeom prst="rect">
                      <a:avLst/>
                    </a:prstGeom>
                  </pic:spPr>
                </pic:pic>
              </a:graphicData>
            </a:graphic>
          </wp:inline>
        </w:drawing>
      </w:r>
    </w:p>
    <w:p w:rsidR="006D28E7" w:rsidRPr="006D28E7" w:rsidRDefault="006D28E7" w:rsidP="006D28E7">
      <w:pPr>
        <w:pStyle w:val="ae"/>
        <w:jc w:val="center"/>
      </w:pPr>
      <w:r>
        <w:rPr>
          <w:rFonts w:hint="eastAsia"/>
        </w:rPr>
        <w:t>図</w:t>
      </w:r>
      <w:r>
        <w:rPr>
          <w:rFonts w:hint="eastAsia"/>
        </w:rPr>
        <w:t xml:space="preserve"> </w:t>
      </w:r>
      <w:r w:rsidR="00C502FC">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C502FC">
        <w:fldChar w:fldCharType="separate"/>
      </w:r>
      <w:r w:rsidR="00B25F1D">
        <w:rPr>
          <w:noProof/>
        </w:rPr>
        <w:t>5</w:t>
      </w:r>
      <w:r w:rsidR="00C502FC">
        <w:fldChar w:fldCharType="end"/>
      </w:r>
      <w:r w:rsidR="005F5048">
        <w:rPr>
          <w:rFonts w:hint="eastAsia"/>
        </w:rPr>
        <w:t xml:space="preserve"> </w:t>
      </w:r>
      <w:r>
        <w:rPr>
          <w:rFonts w:hint="eastAsia"/>
        </w:rPr>
        <w:t>スレッド</w:t>
      </w:r>
      <w:r>
        <w:rPr>
          <w:rFonts w:hint="eastAsia"/>
        </w:rPr>
        <w:t xml:space="preserve"> </w:t>
      </w:r>
      <w:r>
        <w:rPr>
          <w:rFonts w:hint="eastAsia"/>
        </w:rPr>
        <w:t>ブロック</w:t>
      </w:r>
      <w:r>
        <w:rPr>
          <w:rFonts w:hint="eastAsia"/>
        </w:rPr>
        <w:t xml:space="preserve"> </w:t>
      </w:r>
      <w:r>
        <w:rPr>
          <w:rFonts w:hint="eastAsia"/>
        </w:rPr>
        <w:t>グリッド</w:t>
      </w:r>
    </w:p>
    <w:p w:rsid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D28E7" w:rsidRPr="006D28E7" w:rsidRDefault="006D28E7" w:rsidP="006D28E7">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6D28E7">
        <w:t>スレッド</w:t>
      </w: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D28E7">
        <w:t>スレッドは、デバイスコードを実行する最小単位です。スレッドは、</w:t>
      </w:r>
      <w:r w:rsidRPr="006D28E7">
        <w:t>CUDA</w:t>
      </w:r>
      <w:r w:rsidRPr="006D28E7">
        <w:t>コアと対応しています。それぞれのスレッドが、</w:t>
      </w:r>
      <w:r w:rsidRPr="006D28E7">
        <w:t>CUDA</w:t>
      </w:r>
      <w:r w:rsidRPr="006D28E7">
        <w:t>コアでデバイスコードを実行します。</w:t>
      </w: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D28E7" w:rsidRPr="006D28E7" w:rsidRDefault="006D28E7" w:rsidP="006D28E7">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6D28E7">
        <w:t>ブロック</w:t>
      </w: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D28E7">
        <w:t>ブロックは、スレッドを</w:t>
      </w:r>
      <w:r w:rsidRPr="006D28E7">
        <w:t>x</w:t>
      </w:r>
      <w:r w:rsidRPr="006D28E7">
        <w:t>方向、</w:t>
      </w:r>
      <w:r w:rsidRPr="006D28E7">
        <w:t>y</w:t>
      </w:r>
      <w:r w:rsidRPr="006D28E7">
        <w:t>方向、</w:t>
      </w:r>
      <w:r w:rsidRPr="006D28E7">
        <w:t>z</w:t>
      </w:r>
      <w:r w:rsidRPr="006D28E7">
        <w:t>方向の</w:t>
      </w:r>
      <w:r w:rsidRPr="006D28E7">
        <w:t>3</w:t>
      </w:r>
      <w:r w:rsidRPr="006D28E7">
        <w:t>次元に配置して、まとめたものです。ブロックは、</w:t>
      </w:r>
      <w:r w:rsidRPr="006D28E7">
        <w:t>SM</w:t>
      </w:r>
      <w:r w:rsidRPr="006D28E7">
        <w:t>と対応しています。</w:t>
      </w:r>
      <w:r w:rsidR="00D45BAB">
        <w:t>1</w:t>
      </w:r>
      <w:r w:rsidR="00D45BAB">
        <w:t>つ</w:t>
      </w:r>
      <w:r w:rsidRPr="006D28E7">
        <w:t>のブロックは、割り当てられた</w:t>
      </w:r>
      <w:r w:rsidRPr="006D28E7">
        <w:t>SM</w:t>
      </w:r>
      <w:r w:rsidRPr="006D28E7">
        <w:t>から移動しません。</w:t>
      </w: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D28E7" w:rsidRPr="006D28E7" w:rsidRDefault="006D28E7" w:rsidP="006D28E7">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6D28E7">
        <w:t>グリッド</w:t>
      </w: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D28E7">
        <w:t>グリッドは、ブロックを</w:t>
      </w:r>
      <w:r w:rsidRPr="006D28E7">
        <w:t>x</w:t>
      </w:r>
      <w:r w:rsidRPr="006D28E7">
        <w:t>方向、</w:t>
      </w:r>
      <w:r w:rsidRPr="006D28E7">
        <w:t>y</w:t>
      </w:r>
      <w:r w:rsidRPr="006D28E7">
        <w:t>方向、</w:t>
      </w:r>
      <w:r w:rsidRPr="006D28E7">
        <w:t>z</w:t>
      </w:r>
      <w:r w:rsidRPr="006D28E7">
        <w:t>方向の</w:t>
      </w:r>
      <w:r w:rsidRPr="006D28E7">
        <w:t>3</w:t>
      </w:r>
      <w:r w:rsidRPr="006D28E7">
        <w:t>次元に配置して、まとめたものです。グリッドは、デバイスと対応しています。デバイスコードは、</w:t>
      </w:r>
      <w:r w:rsidR="00D45BAB">
        <w:t>1</w:t>
      </w:r>
      <w:r w:rsidR="00D45BAB">
        <w:t>つ</w:t>
      </w:r>
      <w:r w:rsidRPr="006D28E7">
        <w:t>のグリッドとしてデバイスに渡され、そのグリッドに属する</w:t>
      </w:r>
      <w:r w:rsidR="00D676F4">
        <w:t>すべて</w:t>
      </w:r>
      <w:r w:rsidRPr="006D28E7">
        <w:t>のスレッドが、デバイスで実行されます。</w:t>
      </w:r>
    </w:p>
    <w:p w:rsidR="006D28E7" w:rsidRPr="006D28E7"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52552" w:rsidRPr="00A52552" w:rsidRDefault="006D28E7" w:rsidP="006D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D28E7">
        <w:t>デバイスコードを実行するためには、</w:t>
      </w:r>
      <w:r w:rsidRPr="006D28E7">
        <w:t>CUDA</w:t>
      </w:r>
      <w:r w:rsidRPr="006D28E7">
        <w:t>の拡張機能を使ってカーネル関数を呼び出します。このとき、スレッド、ブロック、グリッドの数を指定する必要があります。</w:t>
      </w:r>
    </w:p>
    <w:p w:rsidR="00A52552" w:rsidRDefault="00A52552" w:rsidP="0064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40910" w:rsidRDefault="006D28E7" w:rsidP="0064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D28E7">
        <w:t>また、デバイスコードを実行する</w:t>
      </w:r>
      <w:r w:rsidR="00D676F4">
        <w:t>すべて</w:t>
      </w:r>
      <w:r w:rsidRPr="006D28E7">
        <w:t>のスレッドは、同じカーネル関数を実行します。このような並列計算の方式は、「</w:t>
      </w:r>
      <w:r w:rsidRPr="006D28E7">
        <w:t>SPMD</w:t>
      </w:r>
      <w:r w:rsidRPr="006D28E7">
        <w:t>」</w:t>
      </w:r>
      <w:r w:rsidRPr="006D28E7">
        <w:t>(Single Program, Multiple Data)</w:t>
      </w:r>
      <w:r w:rsidRPr="006D28E7">
        <w:t>と呼ばれます。</w:t>
      </w:r>
    </w:p>
    <w:p w:rsidR="00E17893" w:rsidRDefault="00E17893" w:rsidP="0064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434E6" w:rsidRDefault="007434E6" w:rsidP="0064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434E6" w:rsidRPr="00D138BA" w:rsidRDefault="007434E6" w:rsidP="0064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40910" w:rsidRPr="00D138BA" w:rsidRDefault="00E17893" w:rsidP="00640910">
      <w:pPr>
        <w:pStyle w:val="2"/>
        <w:numPr>
          <w:ilvl w:val="1"/>
          <w:numId w:val="2"/>
        </w:numPr>
      </w:pPr>
      <w:bookmarkStart w:id="32" w:name="_Toc381565347"/>
      <w:r>
        <w:rPr>
          <w:rFonts w:hint="eastAsia"/>
        </w:rPr>
        <w:t>WARP</w:t>
      </w:r>
      <w:bookmarkEnd w:id="32"/>
    </w:p>
    <w:p w:rsidR="00E17893" w:rsidRDefault="00E17893" w:rsidP="00E178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E17893">
        <w:t>NVIDIA</w:t>
      </w:r>
      <w:r w:rsidRPr="00E17893">
        <w:t>社の</w:t>
      </w:r>
      <w:r w:rsidRPr="00E17893">
        <w:t>GPU</w:t>
      </w:r>
      <w:r w:rsidRPr="00E17893">
        <w:t>は、内部では「</w:t>
      </w:r>
      <w:r w:rsidRPr="00E17893">
        <w:t>WARP</w:t>
      </w:r>
      <w:r w:rsidRPr="00E17893">
        <w:t>」</w:t>
      </w:r>
      <w:r w:rsidRPr="00E17893">
        <w:t>(</w:t>
      </w:r>
      <w:r w:rsidRPr="00E17893">
        <w:t>縦糸</w:t>
      </w:r>
      <w:r w:rsidRPr="00E17893">
        <w:t>)</w:t>
      </w:r>
      <w:r w:rsidRPr="00E17893">
        <w:t>という単位で、スレッドを管理しています。</w:t>
      </w:r>
      <w:r w:rsidRPr="00E17893">
        <w:t>1WARP</w:t>
      </w:r>
      <w:r w:rsidRPr="00E17893">
        <w:t>は、</w:t>
      </w:r>
      <w:r w:rsidRPr="00E17893">
        <w:t>32</w:t>
      </w:r>
      <w:r w:rsidRPr="00E17893">
        <w:t>スレッドのまとまりです。</w:t>
      </w:r>
      <w:r w:rsidRPr="00E17893">
        <w:t>CUDA</w:t>
      </w:r>
      <w:r w:rsidRPr="00E17893">
        <w:t>コアは命令を実行するとき、</w:t>
      </w:r>
      <w:r w:rsidRPr="00E17893">
        <w:t>1WARP</w:t>
      </w:r>
      <w:r w:rsidRPr="00E17893">
        <w:t>単位で同じ命令を実行します。</w:t>
      </w:r>
    </w:p>
    <w:p w:rsidR="00765B83" w:rsidRDefault="00765B83" w:rsidP="00E178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17893" w:rsidRDefault="00E17893" w:rsidP="00E17893">
      <w:pPr>
        <w:widowControl/>
        <w:jc w:val="left"/>
      </w:pPr>
      <w:r>
        <w:rPr>
          <w:rFonts w:hint="eastAsia"/>
          <w:noProof/>
        </w:rPr>
        <w:drawing>
          <wp:inline distT="0" distB="0" distL="0" distR="0">
            <wp:extent cx="5400040" cy="2411095"/>
            <wp:effectExtent l="19050" t="0" r="0" b="0"/>
            <wp:docPr id="10" name="図 6" descr="W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PNG"/>
                    <pic:cNvPicPr/>
                  </pic:nvPicPr>
                  <pic:blipFill>
                    <a:blip r:embed="rId17" cstate="print"/>
                    <a:stretch>
                      <a:fillRect/>
                    </a:stretch>
                  </pic:blipFill>
                  <pic:spPr>
                    <a:xfrm>
                      <a:off x="0" y="0"/>
                      <a:ext cx="5400040" cy="2411095"/>
                    </a:xfrm>
                    <a:prstGeom prst="rect">
                      <a:avLst/>
                    </a:prstGeom>
                  </pic:spPr>
                </pic:pic>
              </a:graphicData>
            </a:graphic>
          </wp:inline>
        </w:drawing>
      </w:r>
    </w:p>
    <w:p w:rsidR="00E17893" w:rsidRPr="00E17893" w:rsidRDefault="00E17893" w:rsidP="00E17893">
      <w:pPr>
        <w:pStyle w:val="ae"/>
        <w:jc w:val="center"/>
      </w:pPr>
      <w:r>
        <w:rPr>
          <w:rFonts w:hint="eastAsia"/>
        </w:rPr>
        <w:t>図</w:t>
      </w:r>
      <w:r>
        <w:rPr>
          <w:rFonts w:hint="eastAsia"/>
        </w:rPr>
        <w:t xml:space="preserve"> </w:t>
      </w:r>
      <w:r w:rsidR="00C502FC">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C502FC">
        <w:fldChar w:fldCharType="separate"/>
      </w:r>
      <w:r w:rsidR="00B25F1D">
        <w:rPr>
          <w:noProof/>
        </w:rPr>
        <w:t>6</w:t>
      </w:r>
      <w:r w:rsidR="00C502FC">
        <w:fldChar w:fldCharType="end"/>
      </w:r>
      <w:r w:rsidR="00924189">
        <w:rPr>
          <w:rFonts w:hint="eastAsia"/>
        </w:rPr>
        <w:t xml:space="preserve"> </w:t>
      </w:r>
      <w:r>
        <w:rPr>
          <w:rFonts w:hint="eastAsia"/>
        </w:rPr>
        <w:t>WARP</w:t>
      </w:r>
    </w:p>
    <w:p w:rsidR="00E17893" w:rsidRPr="00E17893" w:rsidRDefault="00E17893" w:rsidP="00E178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17893" w:rsidRPr="00E17893" w:rsidRDefault="00E17893" w:rsidP="00E178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E17893">
        <w:t>このように、</w:t>
      </w:r>
      <w:r w:rsidRPr="00E17893">
        <w:t>WARP</w:t>
      </w:r>
      <w:r w:rsidRPr="00E17893">
        <w:t>単位で見た場合、</w:t>
      </w:r>
      <w:r w:rsidRPr="00E17893">
        <w:t>CUDA</w:t>
      </w:r>
      <w:r w:rsidRPr="00E17893">
        <w:t>コアは、「</w:t>
      </w:r>
      <w:r w:rsidRPr="00E17893">
        <w:t>SIMD</w:t>
      </w:r>
      <w:r w:rsidRPr="00E17893">
        <w:t>」</w:t>
      </w:r>
      <w:r w:rsidRPr="00E17893">
        <w:t>(Single Instruction, Multiple Data)</w:t>
      </w:r>
      <w:r w:rsidRPr="00E17893">
        <w:t>と呼ばれる方式で動作しています。</w:t>
      </w:r>
      <w:r w:rsidRPr="00E17893">
        <w:t>(NVIDIA</w:t>
      </w:r>
      <w:r w:rsidRPr="00E17893">
        <w:t>社では、この方式を、</w:t>
      </w:r>
      <w:r w:rsidRPr="00E17893">
        <w:t>CPU</w:t>
      </w:r>
      <w:r w:rsidRPr="00E17893">
        <w:t>の</w:t>
      </w:r>
      <w:r w:rsidRPr="00E17893">
        <w:t>SIMD</w:t>
      </w:r>
      <w:r w:rsidRPr="00E17893">
        <w:t>と区別するために、「</w:t>
      </w:r>
      <w:r w:rsidRPr="00E17893">
        <w:t>SIMT</w:t>
      </w:r>
      <w:r w:rsidRPr="00E17893">
        <w:t>」</w:t>
      </w:r>
      <w:r w:rsidRPr="00E17893">
        <w:t>(Single Instruction, Multiple Thread)</w:t>
      </w:r>
      <w:r w:rsidRPr="00E17893">
        <w:t>と呼んでいます。</w:t>
      </w:r>
      <w:r w:rsidRPr="00E17893">
        <w:t>)</w:t>
      </w:r>
    </w:p>
    <w:p w:rsidR="00CB3675" w:rsidRDefault="00CB3675"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65B83" w:rsidRDefault="00765B83"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40910" w:rsidRPr="00D138BA" w:rsidRDefault="00E17893" w:rsidP="00640910">
      <w:pPr>
        <w:pStyle w:val="2"/>
        <w:numPr>
          <w:ilvl w:val="1"/>
          <w:numId w:val="2"/>
        </w:numPr>
      </w:pPr>
      <w:bookmarkStart w:id="33" w:name="_Ref380612476"/>
      <w:bookmarkStart w:id="34" w:name="_Toc381565348"/>
      <w:r>
        <w:rPr>
          <w:rFonts w:hint="eastAsia"/>
        </w:rPr>
        <w:t>階層的メモリモデル</w:t>
      </w:r>
      <w:bookmarkEnd w:id="33"/>
      <w:bookmarkEnd w:id="34"/>
    </w:p>
    <w:p w:rsidR="00A45367" w:rsidRDefault="003F0E60"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27501">
        <w:rPr>
          <w:rFonts w:hint="eastAsia"/>
        </w:rPr>
        <w:t>NVIDIA</w:t>
      </w:r>
      <w:r w:rsidRPr="00627501">
        <w:rPr>
          <w:rFonts w:hint="eastAsia"/>
        </w:rPr>
        <w:t>社のビデオカードに搭載されているメモリは、以下のように分類されます。</w:t>
      </w:r>
    </w:p>
    <w:p w:rsidR="00A45367" w:rsidRPr="00B84BC3"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B84BC3" w:rsidRDefault="0050141F" w:rsidP="0050141F">
      <w:pPr>
        <w:pStyle w:val="ae"/>
        <w:jc w:val="center"/>
      </w:pPr>
      <w:bookmarkStart w:id="35" w:name="OLE_LINK17"/>
      <w:bookmarkStart w:id="36" w:name="OLE_LINK18"/>
      <w:r>
        <w:rPr>
          <w:rFonts w:hint="eastAsia"/>
        </w:rPr>
        <w:t>表</w:t>
      </w:r>
      <w:r>
        <w:rPr>
          <w:rFonts w:hint="eastAsia"/>
        </w:rPr>
        <w:t xml:space="preserve"> </w:t>
      </w:r>
      <w:r w:rsidR="00C502FC">
        <w:fldChar w:fldCharType="begin"/>
      </w:r>
      <w:r>
        <w:instrText xml:space="preserve"> SEQ </w:instrText>
      </w:r>
      <w:r>
        <w:instrText>表</w:instrText>
      </w:r>
      <w:r>
        <w:instrText xml:space="preserve"> \* ARABIC </w:instrText>
      </w:r>
      <w:r w:rsidR="00C502FC">
        <w:fldChar w:fldCharType="separate"/>
      </w:r>
      <w:r w:rsidR="00B25F1D">
        <w:rPr>
          <w:noProof/>
        </w:rPr>
        <w:t>2</w:t>
      </w:r>
      <w:r w:rsidR="00C502FC">
        <w:fldChar w:fldCharType="end"/>
      </w:r>
      <w:r w:rsidR="005F5048">
        <w:rPr>
          <w:rFonts w:hint="eastAsia"/>
        </w:rPr>
        <w:t xml:space="preserve"> </w:t>
      </w:r>
      <w:r>
        <w:rPr>
          <w:rFonts w:hint="eastAsia"/>
        </w:rPr>
        <w:t>メモリの分類</w:t>
      </w:r>
    </w:p>
    <w:tbl>
      <w:tblPr>
        <w:tblStyle w:val="af"/>
        <w:tblW w:w="5000" w:type="pct"/>
        <w:tblLook w:val="04A0"/>
      </w:tblPr>
      <w:tblGrid>
        <w:gridCol w:w="2236"/>
        <w:gridCol w:w="1700"/>
        <w:gridCol w:w="708"/>
        <w:gridCol w:w="1134"/>
        <w:gridCol w:w="1137"/>
        <w:gridCol w:w="1805"/>
      </w:tblGrid>
      <w:tr w:rsidR="00CB3675" w:rsidRPr="00AD212B" w:rsidTr="00CB3675">
        <w:tc>
          <w:tcPr>
            <w:tcW w:w="1282" w:type="pct"/>
            <w:shd w:val="clear" w:color="auto" w:fill="D9D9D9" w:themeFill="background1" w:themeFillShade="D9"/>
          </w:tcPr>
          <w:p w:rsidR="002B77AB" w:rsidRPr="00AD212B" w:rsidRDefault="002B77AB" w:rsidP="00A750F3">
            <w:pPr>
              <w:jc w:val="center"/>
              <w:rPr>
                <w:b/>
              </w:rPr>
            </w:pPr>
            <w:r>
              <w:rPr>
                <w:rFonts w:hint="eastAsia"/>
                <w:b/>
              </w:rPr>
              <w:t>分類</w:t>
            </w:r>
          </w:p>
        </w:tc>
        <w:tc>
          <w:tcPr>
            <w:tcW w:w="975" w:type="pct"/>
            <w:shd w:val="clear" w:color="auto" w:fill="D9D9D9" w:themeFill="background1" w:themeFillShade="D9"/>
          </w:tcPr>
          <w:p w:rsidR="002B77AB" w:rsidRPr="00AD212B" w:rsidRDefault="002B77AB" w:rsidP="00A750F3">
            <w:pPr>
              <w:jc w:val="center"/>
              <w:rPr>
                <w:b/>
              </w:rPr>
            </w:pPr>
            <w:r>
              <w:rPr>
                <w:rFonts w:hint="eastAsia"/>
                <w:b/>
              </w:rPr>
              <w:t>場所</w:t>
            </w:r>
          </w:p>
        </w:tc>
        <w:tc>
          <w:tcPr>
            <w:tcW w:w="406" w:type="pct"/>
            <w:shd w:val="clear" w:color="auto" w:fill="D9D9D9" w:themeFill="background1" w:themeFillShade="D9"/>
          </w:tcPr>
          <w:p w:rsidR="002B77AB" w:rsidRPr="00AD212B" w:rsidRDefault="002B77AB" w:rsidP="00A750F3">
            <w:pPr>
              <w:jc w:val="center"/>
              <w:rPr>
                <w:b/>
              </w:rPr>
            </w:pPr>
            <w:r>
              <w:rPr>
                <w:rFonts w:hint="eastAsia"/>
                <w:b/>
              </w:rPr>
              <w:t>速度</w:t>
            </w:r>
          </w:p>
        </w:tc>
        <w:tc>
          <w:tcPr>
            <w:tcW w:w="650" w:type="pct"/>
            <w:shd w:val="clear" w:color="auto" w:fill="D9D9D9" w:themeFill="background1" w:themeFillShade="D9"/>
          </w:tcPr>
          <w:p w:rsidR="002B77AB" w:rsidRPr="00AD212B" w:rsidRDefault="002B77AB" w:rsidP="00A750F3">
            <w:pPr>
              <w:jc w:val="center"/>
              <w:rPr>
                <w:b/>
              </w:rPr>
            </w:pPr>
            <w:r>
              <w:rPr>
                <w:rFonts w:hint="eastAsia"/>
                <w:b/>
              </w:rPr>
              <w:t>アクセス</w:t>
            </w:r>
          </w:p>
        </w:tc>
        <w:tc>
          <w:tcPr>
            <w:tcW w:w="652" w:type="pct"/>
            <w:shd w:val="clear" w:color="auto" w:fill="D9D9D9" w:themeFill="background1" w:themeFillShade="D9"/>
          </w:tcPr>
          <w:p w:rsidR="002B77AB" w:rsidRPr="00AD212B" w:rsidRDefault="002B77AB" w:rsidP="00A750F3">
            <w:pPr>
              <w:jc w:val="center"/>
              <w:rPr>
                <w:b/>
              </w:rPr>
            </w:pPr>
            <w:r>
              <w:rPr>
                <w:rFonts w:hint="eastAsia"/>
                <w:b/>
              </w:rPr>
              <w:t>スコープ</w:t>
            </w:r>
          </w:p>
        </w:tc>
        <w:tc>
          <w:tcPr>
            <w:tcW w:w="1035" w:type="pct"/>
            <w:shd w:val="clear" w:color="auto" w:fill="D9D9D9" w:themeFill="background1" w:themeFillShade="D9"/>
          </w:tcPr>
          <w:p w:rsidR="002B77AB" w:rsidRDefault="002B77AB" w:rsidP="00A750F3">
            <w:pPr>
              <w:jc w:val="center"/>
              <w:rPr>
                <w:b/>
              </w:rPr>
            </w:pPr>
            <w:r>
              <w:rPr>
                <w:rFonts w:hint="eastAsia"/>
                <w:b/>
              </w:rPr>
              <w:t>サイズ</w:t>
            </w:r>
            <w:r>
              <w:rPr>
                <w:rFonts w:hint="eastAsia"/>
                <w:b/>
              </w:rPr>
              <w:t>*</w:t>
            </w:r>
          </w:p>
        </w:tc>
      </w:tr>
      <w:tr w:rsidR="00CB3675" w:rsidTr="00CB3675">
        <w:tc>
          <w:tcPr>
            <w:tcW w:w="1282" w:type="pct"/>
          </w:tcPr>
          <w:p w:rsidR="002B77AB" w:rsidRDefault="002B77AB" w:rsidP="00A750F3">
            <w:r>
              <w:rPr>
                <w:rFonts w:hint="eastAsia"/>
              </w:rPr>
              <w:t>レジスタ</w:t>
            </w:r>
          </w:p>
        </w:tc>
        <w:tc>
          <w:tcPr>
            <w:tcW w:w="975" w:type="pct"/>
          </w:tcPr>
          <w:p w:rsidR="002B77AB" w:rsidRDefault="002B77AB" w:rsidP="00A750F3">
            <w:r>
              <w:rPr>
                <w:rFonts w:hint="eastAsia"/>
              </w:rPr>
              <w:t>SM</w:t>
            </w:r>
          </w:p>
        </w:tc>
        <w:tc>
          <w:tcPr>
            <w:tcW w:w="406" w:type="pct"/>
          </w:tcPr>
          <w:p w:rsidR="002B77AB" w:rsidRDefault="002B77AB" w:rsidP="00A750F3">
            <w:r>
              <w:rPr>
                <w:rFonts w:hint="eastAsia"/>
              </w:rPr>
              <w:t>高速</w:t>
            </w:r>
          </w:p>
        </w:tc>
        <w:tc>
          <w:tcPr>
            <w:tcW w:w="650" w:type="pct"/>
          </w:tcPr>
          <w:p w:rsidR="002B77AB" w:rsidRDefault="002B77AB" w:rsidP="00A750F3">
            <w:r>
              <w:rPr>
                <w:rFonts w:hint="eastAsia"/>
              </w:rPr>
              <w:t>読み書き</w:t>
            </w:r>
          </w:p>
        </w:tc>
        <w:tc>
          <w:tcPr>
            <w:tcW w:w="652" w:type="pct"/>
          </w:tcPr>
          <w:p w:rsidR="002B77AB" w:rsidRDefault="002B77AB" w:rsidP="00A750F3">
            <w:r>
              <w:rPr>
                <w:rFonts w:hint="eastAsia"/>
              </w:rPr>
              <w:t>スレッド</w:t>
            </w:r>
          </w:p>
        </w:tc>
        <w:tc>
          <w:tcPr>
            <w:tcW w:w="1035" w:type="pct"/>
          </w:tcPr>
          <w:p w:rsidR="002B58F6" w:rsidRDefault="002B77AB" w:rsidP="00A750F3">
            <w:r w:rsidRPr="002B77AB">
              <w:t>65536</w:t>
            </w:r>
            <w:r>
              <w:rPr>
                <w:rFonts w:hint="eastAsia"/>
              </w:rPr>
              <w:t>個</w:t>
            </w:r>
            <w:r>
              <w:rPr>
                <w:rFonts w:hint="eastAsia"/>
              </w:rPr>
              <w:t>/</w:t>
            </w:r>
          </w:p>
          <w:p w:rsidR="002B77AB" w:rsidRDefault="002B77AB" w:rsidP="00A750F3">
            <w:r>
              <w:rPr>
                <w:rFonts w:hint="eastAsia"/>
              </w:rPr>
              <w:t>ブロック</w:t>
            </w:r>
          </w:p>
        </w:tc>
      </w:tr>
      <w:tr w:rsidR="00CB3675" w:rsidTr="00CB3675">
        <w:tc>
          <w:tcPr>
            <w:tcW w:w="1282" w:type="pct"/>
          </w:tcPr>
          <w:p w:rsidR="002B77AB" w:rsidRDefault="002B77AB" w:rsidP="00A750F3">
            <w:r>
              <w:rPr>
                <w:rFonts w:hint="eastAsia"/>
              </w:rPr>
              <w:t>ローカルメモリ</w:t>
            </w:r>
          </w:p>
        </w:tc>
        <w:tc>
          <w:tcPr>
            <w:tcW w:w="975" w:type="pct"/>
          </w:tcPr>
          <w:p w:rsidR="002B77AB" w:rsidRDefault="002B77AB" w:rsidP="00A750F3">
            <w:r>
              <w:rPr>
                <w:rFonts w:hint="eastAsia"/>
              </w:rPr>
              <w:t>ビデオメモリ</w:t>
            </w:r>
          </w:p>
        </w:tc>
        <w:tc>
          <w:tcPr>
            <w:tcW w:w="406" w:type="pct"/>
          </w:tcPr>
          <w:p w:rsidR="002B77AB" w:rsidRDefault="002B77AB" w:rsidP="00A750F3">
            <w:r>
              <w:rPr>
                <w:rFonts w:hint="eastAsia"/>
              </w:rPr>
              <w:t>低速</w:t>
            </w:r>
          </w:p>
        </w:tc>
        <w:tc>
          <w:tcPr>
            <w:tcW w:w="650" w:type="pct"/>
          </w:tcPr>
          <w:p w:rsidR="002B77AB" w:rsidRDefault="002B77AB" w:rsidP="00A750F3">
            <w:r>
              <w:rPr>
                <w:rFonts w:hint="eastAsia"/>
              </w:rPr>
              <w:t>読み書き</w:t>
            </w:r>
          </w:p>
        </w:tc>
        <w:tc>
          <w:tcPr>
            <w:tcW w:w="652" w:type="pct"/>
          </w:tcPr>
          <w:p w:rsidR="002B77AB" w:rsidRDefault="002B77AB" w:rsidP="00A750F3">
            <w:r>
              <w:rPr>
                <w:rFonts w:hint="eastAsia"/>
              </w:rPr>
              <w:t>スレッド</w:t>
            </w:r>
          </w:p>
        </w:tc>
        <w:tc>
          <w:tcPr>
            <w:tcW w:w="1035" w:type="pct"/>
          </w:tcPr>
          <w:p w:rsidR="002C67A0" w:rsidRDefault="002C67A0" w:rsidP="002C67A0">
            <w:r>
              <w:rPr>
                <w:rFonts w:hint="eastAsia"/>
              </w:rPr>
              <w:t>コンパイル時に</w:t>
            </w:r>
          </w:p>
          <w:p w:rsidR="002B77AB" w:rsidRDefault="002C67A0" w:rsidP="002C67A0">
            <w:r>
              <w:rPr>
                <w:rFonts w:hint="eastAsia"/>
              </w:rPr>
              <w:t>決定</w:t>
            </w:r>
          </w:p>
        </w:tc>
      </w:tr>
      <w:tr w:rsidR="00CB3675" w:rsidTr="00CB3675">
        <w:tc>
          <w:tcPr>
            <w:tcW w:w="1282" w:type="pct"/>
          </w:tcPr>
          <w:p w:rsidR="002B77AB" w:rsidRDefault="002B77AB" w:rsidP="00A750F3">
            <w:r>
              <w:rPr>
                <w:rFonts w:hint="eastAsia"/>
              </w:rPr>
              <w:t>シェアードメモリ</w:t>
            </w:r>
          </w:p>
        </w:tc>
        <w:tc>
          <w:tcPr>
            <w:tcW w:w="975" w:type="pct"/>
          </w:tcPr>
          <w:p w:rsidR="002B77AB" w:rsidRPr="0050141F" w:rsidRDefault="002B77AB" w:rsidP="00A750F3">
            <w:r>
              <w:rPr>
                <w:rFonts w:hint="eastAsia"/>
              </w:rPr>
              <w:t>SM</w:t>
            </w:r>
          </w:p>
        </w:tc>
        <w:tc>
          <w:tcPr>
            <w:tcW w:w="406" w:type="pct"/>
          </w:tcPr>
          <w:p w:rsidR="002B77AB" w:rsidRDefault="002B77AB" w:rsidP="00A750F3">
            <w:r>
              <w:rPr>
                <w:rFonts w:hint="eastAsia"/>
              </w:rPr>
              <w:t>高速</w:t>
            </w:r>
          </w:p>
        </w:tc>
        <w:tc>
          <w:tcPr>
            <w:tcW w:w="650" w:type="pct"/>
          </w:tcPr>
          <w:p w:rsidR="002B77AB" w:rsidRDefault="002B77AB" w:rsidP="00A750F3">
            <w:r>
              <w:rPr>
                <w:rFonts w:hint="eastAsia"/>
              </w:rPr>
              <w:t>読み書き</w:t>
            </w:r>
          </w:p>
        </w:tc>
        <w:tc>
          <w:tcPr>
            <w:tcW w:w="652" w:type="pct"/>
          </w:tcPr>
          <w:p w:rsidR="002B77AB" w:rsidRDefault="002B77AB" w:rsidP="00A750F3">
            <w:r>
              <w:rPr>
                <w:rFonts w:hint="eastAsia"/>
              </w:rPr>
              <w:t>ブロック</w:t>
            </w:r>
          </w:p>
        </w:tc>
        <w:tc>
          <w:tcPr>
            <w:tcW w:w="1035" w:type="pct"/>
          </w:tcPr>
          <w:p w:rsidR="002B58F6" w:rsidRDefault="002B77AB" w:rsidP="00A750F3">
            <w:r w:rsidRPr="002B77AB">
              <w:t>49152</w:t>
            </w:r>
            <w:r w:rsidR="00765B83">
              <w:rPr>
                <w:rFonts w:hint="eastAsia"/>
              </w:rPr>
              <w:t>Bytes</w:t>
            </w:r>
            <w:r>
              <w:rPr>
                <w:rFonts w:hint="eastAsia"/>
              </w:rPr>
              <w:t>/</w:t>
            </w:r>
          </w:p>
          <w:p w:rsidR="002B77AB" w:rsidRDefault="002B77AB" w:rsidP="00A750F3">
            <w:r>
              <w:rPr>
                <w:rFonts w:hint="eastAsia"/>
              </w:rPr>
              <w:t>ブロック</w:t>
            </w:r>
          </w:p>
        </w:tc>
      </w:tr>
      <w:tr w:rsidR="00CB3675" w:rsidTr="00CB3675">
        <w:tc>
          <w:tcPr>
            <w:tcW w:w="1282" w:type="pct"/>
          </w:tcPr>
          <w:p w:rsidR="002B77AB" w:rsidRDefault="002B77AB" w:rsidP="00A750F3">
            <w:r>
              <w:rPr>
                <w:rFonts w:hint="eastAsia"/>
              </w:rPr>
              <w:t>グローバルメモリ</w:t>
            </w:r>
          </w:p>
        </w:tc>
        <w:tc>
          <w:tcPr>
            <w:tcW w:w="975" w:type="pct"/>
          </w:tcPr>
          <w:p w:rsidR="002B77AB" w:rsidRDefault="002B77AB" w:rsidP="00A750F3">
            <w:r>
              <w:rPr>
                <w:rFonts w:hint="eastAsia"/>
              </w:rPr>
              <w:t>ビデオメモリ</w:t>
            </w:r>
          </w:p>
        </w:tc>
        <w:tc>
          <w:tcPr>
            <w:tcW w:w="406" w:type="pct"/>
          </w:tcPr>
          <w:p w:rsidR="002B77AB" w:rsidRDefault="002B77AB" w:rsidP="00A750F3">
            <w:r>
              <w:rPr>
                <w:rFonts w:hint="eastAsia"/>
              </w:rPr>
              <w:t>低速</w:t>
            </w:r>
          </w:p>
        </w:tc>
        <w:tc>
          <w:tcPr>
            <w:tcW w:w="650" w:type="pct"/>
          </w:tcPr>
          <w:p w:rsidR="002B77AB" w:rsidRDefault="002B77AB" w:rsidP="00A750F3">
            <w:r>
              <w:rPr>
                <w:rFonts w:hint="eastAsia"/>
              </w:rPr>
              <w:t>読み書き</w:t>
            </w:r>
          </w:p>
        </w:tc>
        <w:tc>
          <w:tcPr>
            <w:tcW w:w="652" w:type="pct"/>
          </w:tcPr>
          <w:p w:rsidR="002B77AB" w:rsidRDefault="002B77AB" w:rsidP="00A750F3">
            <w:r>
              <w:rPr>
                <w:rFonts w:hint="eastAsia"/>
              </w:rPr>
              <w:t>グリッド</w:t>
            </w:r>
          </w:p>
        </w:tc>
        <w:tc>
          <w:tcPr>
            <w:tcW w:w="1035" w:type="pct"/>
          </w:tcPr>
          <w:p w:rsidR="002B77AB" w:rsidRDefault="002B77AB" w:rsidP="00A750F3">
            <w:r>
              <w:t>6144</w:t>
            </w:r>
            <w:r w:rsidRPr="002B77AB">
              <w:t>M</w:t>
            </w:r>
            <w:r w:rsidR="00765B83">
              <w:t>Bytes</w:t>
            </w:r>
          </w:p>
        </w:tc>
      </w:tr>
      <w:tr w:rsidR="00CB3675" w:rsidTr="00CB3675">
        <w:tc>
          <w:tcPr>
            <w:tcW w:w="1282" w:type="pct"/>
          </w:tcPr>
          <w:p w:rsidR="002B77AB" w:rsidRDefault="002B77AB" w:rsidP="00A750F3">
            <w:r>
              <w:rPr>
                <w:rFonts w:hint="eastAsia"/>
              </w:rPr>
              <w:t>コンスタントメモリ</w:t>
            </w:r>
          </w:p>
        </w:tc>
        <w:tc>
          <w:tcPr>
            <w:tcW w:w="975" w:type="pct"/>
          </w:tcPr>
          <w:p w:rsidR="002B77AB" w:rsidRDefault="002B77AB" w:rsidP="00A750F3">
            <w:r>
              <w:rPr>
                <w:rFonts w:hint="eastAsia"/>
              </w:rPr>
              <w:t>ビデオメモリ</w:t>
            </w:r>
          </w:p>
        </w:tc>
        <w:tc>
          <w:tcPr>
            <w:tcW w:w="406" w:type="pct"/>
          </w:tcPr>
          <w:p w:rsidR="002B77AB" w:rsidRDefault="002B77AB" w:rsidP="00A750F3">
            <w:r>
              <w:rPr>
                <w:rFonts w:hint="eastAsia"/>
              </w:rPr>
              <w:t>低速</w:t>
            </w:r>
          </w:p>
        </w:tc>
        <w:tc>
          <w:tcPr>
            <w:tcW w:w="650" w:type="pct"/>
          </w:tcPr>
          <w:p w:rsidR="002B77AB" w:rsidRDefault="002B77AB" w:rsidP="00A750F3">
            <w:r>
              <w:rPr>
                <w:rFonts w:hint="eastAsia"/>
              </w:rPr>
              <w:t>読み</w:t>
            </w:r>
          </w:p>
        </w:tc>
        <w:tc>
          <w:tcPr>
            <w:tcW w:w="652" w:type="pct"/>
          </w:tcPr>
          <w:p w:rsidR="002B77AB" w:rsidRDefault="002B77AB" w:rsidP="00A750F3">
            <w:r>
              <w:rPr>
                <w:rFonts w:hint="eastAsia"/>
              </w:rPr>
              <w:t>グリッド</w:t>
            </w:r>
          </w:p>
        </w:tc>
        <w:tc>
          <w:tcPr>
            <w:tcW w:w="1035" w:type="pct"/>
          </w:tcPr>
          <w:p w:rsidR="002B77AB" w:rsidRDefault="002B77AB" w:rsidP="00A750F3">
            <w:r w:rsidRPr="002B77AB">
              <w:t>65536</w:t>
            </w:r>
            <w:r w:rsidR="00765B83">
              <w:rPr>
                <w:rFonts w:hint="eastAsia"/>
              </w:rPr>
              <w:t>Bytes</w:t>
            </w:r>
          </w:p>
        </w:tc>
      </w:tr>
      <w:tr w:rsidR="00CB3675" w:rsidTr="00CB3675">
        <w:tc>
          <w:tcPr>
            <w:tcW w:w="1282" w:type="pct"/>
          </w:tcPr>
          <w:p w:rsidR="002B77AB" w:rsidRDefault="002B77AB" w:rsidP="00A750F3">
            <w:r>
              <w:rPr>
                <w:rFonts w:hint="eastAsia"/>
              </w:rPr>
              <w:t>テクスチャメモリ</w:t>
            </w:r>
          </w:p>
        </w:tc>
        <w:tc>
          <w:tcPr>
            <w:tcW w:w="975" w:type="pct"/>
          </w:tcPr>
          <w:p w:rsidR="002B77AB" w:rsidRDefault="002B77AB" w:rsidP="00A750F3">
            <w:r>
              <w:rPr>
                <w:rFonts w:hint="eastAsia"/>
              </w:rPr>
              <w:t>ビデオメモリ</w:t>
            </w:r>
          </w:p>
        </w:tc>
        <w:tc>
          <w:tcPr>
            <w:tcW w:w="406" w:type="pct"/>
          </w:tcPr>
          <w:p w:rsidR="002B77AB" w:rsidRDefault="002B77AB" w:rsidP="00A750F3">
            <w:r>
              <w:rPr>
                <w:rFonts w:hint="eastAsia"/>
              </w:rPr>
              <w:t>低速</w:t>
            </w:r>
          </w:p>
        </w:tc>
        <w:tc>
          <w:tcPr>
            <w:tcW w:w="650" w:type="pct"/>
          </w:tcPr>
          <w:p w:rsidR="002B77AB" w:rsidRDefault="002B77AB" w:rsidP="00A750F3">
            <w:r>
              <w:rPr>
                <w:rFonts w:hint="eastAsia"/>
              </w:rPr>
              <w:t>読み</w:t>
            </w:r>
          </w:p>
        </w:tc>
        <w:tc>
          <w:tcPr>
            <w:tcW w:w="652" w:type="pct"/>
          </w:tcPr>
          <w:p w:rsidR="002B77AB" w:rsidRDefault="002B77AB" w:rsidP="00A750F3">
            <w:r>
              <w:rPr>
                <w:rFonts w:hint="eastAsia"/>
              </w:rPr>
              <w:t>グリッド</w:t>
            </w:r>
          </w:p>
        </w:tc>
        <w:tc>
          <w:tcPr>
            <w:tcW w:w="1035" w:type="pct"/>
          </w:tcPr>
          <w:p w:rsidR="002C67A0" w:rsidRDefault="002C67A0" w:rsidP="00A750F3">
            <w:r>
              <w:rPr>
                <w:rFonts w:hint="eastAsia"/>
              </w:rPr>
              <w:t>実行時に決定</w:t>
            </w:r>
          </w:p>
        </w:tc>
      </w:tr>
    </w:tbl>
    <w:bookmarkEnd w:id="35"/>
    <w:bookmarkEnd w:id="36"/>
    <w:p w:rsidR="0050141F" w:rsidRDefault="002C67A0"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F095A">
        <w:rPr>
          <w:rFonts w:hint="eastAsia"/>
        </w:rPr>
        <w:t>*</w:t>
      </w:r>
      <w:r w:rsidR="002448E8">
        <w:rPr>
          <w:rFonts w:hint="eastAsia"/>
        </w:rPr>
        <w:t>サイズは</w:t>
      </w:r>
      <w:r w:rsidR="002448E8" w:rsidRPr="002448E8">
        <w:t>GeForce GTX TITAN</w:t>
      </w:r>
      <w:r w:rsidR="002448E8">
        <w:rPr>
          <w:rFonts w:hint="eastAsia"/>
        </w:rPr>
        <w:t>の場合の値</w:t>
      </w:r>
    </w:p>
    <w:p w:rsidR="002C67A0" w:rsidRDefault="002C67A0"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Pr="0050141F"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50141F" w:rsidRDefault="000B0556"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メモリ</w:t>
      </w:r>
      <w:r>
        <w:t>は、以下のような階層的な</w:t>
      </w:r>
      <w:r w:rsidR="0050141F" w:rsidRPr="0050141F">
        <w:t>モデルになっています。</w:t>
      </w:r>
    </w:p>
    <w:p w:rsidR="00D66078" w:rsidRPr="000B0556" w:rsidRDefault="00D66078"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66078" w:rsidRDefault="00D66078" w:rsidP="00A45367">
      <w:pPr>
        <w:widowControl/>
      </w:pPr>
      <w:r>
        <w:rPr>
          <w:rFonts w:hint="eastAsia"/>
          <w:noProof/>
        </w:rPr>
        <w:drawing>
          <wp:inline distT="0" distB="0" distL="0" distR="0">
            <wp:extent cx="5389292" cy="4187729"/>
            <wp:effectExtent l="19050" t="0" r="1858" b="0"/>
            <wp:docPr id="13" name="図 7" descr="階層的メモリモデ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階層的メモリモデル.PNG"/>
                    <pic:cNvPicPr/>
                  </pic:nvPicPr>
                  <pic:blipFill>
                    <a:blip r:embed="rId18" cstate="print"/>
                    <a:stretch>
                      <a:fillRect/>
                    </a:stretch>
                  </pic:blipFill>
                  <pic:spPr>
                    <a:xfrm>
                      <a:off x="0" y="0"/>
                      <a:ext cx="5389293" cy="4187730"/>
                    </a:xfrm>
                    <a:prstGeom prst="rect">
                      <a:avLst/>
                    </a:prstGeom>
                  </pic:spPr>
                </pic:pic>
              </a:graphicData>
            </a:graphic>
          </wp:inline>
        </w:drawing>
      </w:r>
    </w:p>
    <w:p w:rsidR="00D66078" w:rsidRDefault="00D66078" w:rsidP="00D66078">
      <w:pPr>
        <w:pStyle w:val="ae"/>
        <w:jc w:val="center"/>
      </w:pPr>
      <w:r>
        <w:rPr>
          <w:rFonts w:hint="eastAsia"/>
        </w:rPr>
        <w:t>図</w:t>
      </w:r>
      <w:r>
        <w:rPr>
          <w:rFonts w:hint="eastAsia"/>
        </w:rPr>
        <w:t xml:space="preserve"> </w:t>
      </w:r>
      <w:r w:rsidR="00C502FC">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C502FC">
        <w:fldChar w:fldCharType="separate"/>
      </w:r>
      <w:r w:rsidR="00B25F1D">
        <w:rPr>
          <w:noProof/>
        </w:rPr>
        <w:t>7</w:t>
      </w:r>
      <w:r w:rsidR="00C502FC">
        <w:fldChar w:fldCharType="end"/>
      </w:r>
      <w:r w:rsidR="00924189">
        <w:rPr>
          <w:rFonts w:hint="eastAsia"/>
        </w:rPr>
        <w:t xml:space="preserve"> </w:t>
      </w:r>
      <w:r>
        <w:rPr>
          <w:rFonts w:hint="eastAsia"/>
        </w:rPr>
        <w:t>階層的メモリモデル</w:t>
      </w:r>
    </w:p>
    <w:p w:rsidR="0050141F" w:rsidRPr="00D66078"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50141F" w:rsidRDefault="0050141F" w:rsidP="00933669">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0141F">
        <w:t>レジスタ</w:t>
      </w:r>
    </w:p>
    <w:p w:rsidR="0050141F" w:rsidRPr="0050141F"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426D7" w:rsidRPr="008373E5"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0141F">
        <w:t>カーネル関数が使用する変数の値は、「レジスタ」に格納されます。レジスタは、最も高速</w:t>
      </w:r>
      <w:r w:rsidRPr="008373E5">
        <w:t>にアクセスできるメモリです。スレッド毎に独立しており、スレッド間で値は共有されません。</w:t>
      </w:r>
      <w:r w:rsidR="00931ACA" w:rsidRPr="008373E5">
        <w:rPr>
          <w:rFonts w:hint="eastAsia"/>
          <w:kern w:val="0"/>
        </w:rPr>
        <w:t>例えば、</w:t>
      </w:r>
      <w:r w:rsidR="00931ACA" w:rsidRPr="008373E5">
        <w:rPr>
          <w:kern w:val="0"/>
        </w:rPr>
        <w:t>Fermi</w:t>
      </w:r>
      <w:r w:rsidR="00931ACA" w:rsidRPr="008373E5">
        <w:rPr>
          <w:rFonts w:hint="eastAsia"/>
          <w:kern w:val="0"/>
        </w:rPr>
        <w:t>アーキテクチャでは、</w:t>
      </w:r>
      <w:r w:rsidR="00931ACA" w:rsidRPr="008373E5">
        <w:rPr>
          <w:kern w:val="0"/>
        </w:rPr>
        <w:t>SM</w:t>
      </w:r>
      <w:r w:rsidR="00931ACA" w:rsidRPr="008373E5">
        <w:rPr>
          <w:rFonts w:hint="eastAsia"/>
          <w:kern w:val="0"/>
        </w:rPr>
        <w:t>毎に</w:t>
      </w:r>
      <w:r w:rsidR="00931ACA" w:rsidRPr="008373E5">
        <w:rPr>
          <w:kern w:val="0"/>
        </w:rPr>
        <w:t>32768</w:t>
      </w:r>
      <w:r w:rsidR="00931ACA" w:rsidRPr="008373E5">
        <w:rPr>
          <w:rFonts w:hint="eastAsia"/>
          <w:kern w:val="0"/>
        </w:rPr>
        <w:t>個のレジスタが使えます。</w:t>
      </w:r>
    </w:p>
    <w:p w:rsidR="0050141F" w:rsidRPr="008373E5"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8373E5" w:rsidRDefault="0050141F" w:rsidP="00933669">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373E5">
        <w:t>ローカルメモリ</w:t>
      </w:r>
    </w:p>
    <w:p w:rsidR="0050141F" w:rsidRPr="008373E5"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426D7" w:rsidRPr="0050141F" w:rsidRDefault="005426D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373E5">
        <w:t>レジスタが不足した場合、</w:t>
      </w:r>
      <w:r w:rsidRPr="008373E5">
        <w:rPr>
          <w:rFonts w:hint="eastAsia"/>
        </w:rPr>
        <w:t>レジスタの</w:t>
      </w:r>
      <w:r w:rsidR="0050141F" w:rsidRPr="008373E5">
        <w:t>値は「ローカルメモリ」に退避されます。ローカル</w:t>
      </w:r>
      <w:r w:rsidR="0050141F" w:rsidRPr="0050141F">
        <w:t>メモリは、レジスタと比較して低速です。高速な計算が必要な場合は、できる限り使用してはいけません。</w:t>
      </w:r>
    </w:p>
    <w:p w:rsidR="00CC6623" w:rsidRPr="00CC6623" w:rsidRDefault="00CC6623"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rPr>
      </w:pPr>
    </w:p>
    <w:p w:rsidR="00417884" w:rsidRPr="0050141F" w:rsidRDefault="00417884"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50141F" w:rsidRDefault="0050141F" w:rsidP="00417884">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0141F">
        <w:t>シェアードメモリ</w:t>
      </w:r>
    </w:p>
    <w:p w:rsidR="0050141F" w:rsidRPr="0050141F"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50141F"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0141F">
        <w:t>カーネル関数の引数は、「シェアードメモリ」に格納されます。また、これは静的に確保することもできます。シェアードメモリは、レジスタと同等に高速です。</w:t>
      </w:r>
      <w:r w:rsidRPr="0050141F">
        <w:t>SM</w:t>
      </w:r>
      <w:r w:rsidRPr="0050141F">
        <w:t>毎に独立しており、同じブロックのスレッド間で値は共有されます。</w:t>
      </w:r>
    </w:p>
    <w:p w:rsidR="0050141F" w:rsidRPr="0050141F"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50141F" w:rsidRDefault="0050141F" w:rsidP="00417884">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0141F">
        <w:t>グローバルメモリ</w:t>
      </w:r>
    </w:p>
    <w:p w:rsidR="0050141F" w:rsidRPr="0050141F"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50141F"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0141F">
        <w:t>「デバイスメモリ」</w:t>
      </w:r>
      <w:r w:rsidRPr="0050141F">
        <w:t>(CUDA</w:t>
      </w:r>
      <w:r w:rsidRPr="0050141F">
        <w:t>では、ビデオメモリをデバイスメモリと呼びます。</w:t>
      </w:r>
      <w:r w:rsidRPr="0050141F">
        <w:t>)</w:t>
      </w:r>
      <w:r w:rsidRPr="0050141F">
        <w:t>の確保や、ホスト〜デバイス間のデータ転送は、「グローバルメモリ」が利用されます。グローバルメモリは、レジスタと比較して低速です。</w:t>
      </w:r>
      <w:r w:rsidR="00D676F4">
        <w:t>すべて</w:t>
      </w:r>
      <w:r w:rsidRPr="0050141F">
        <w:t>のブロックの</w:t>
      </w:r>
      <w:r w:rsidR="00D676F4">
        <w:t>すべて</w:t>
      </w:r>
      <w:r w:rsidRPr="0050141F">
        <w:t>のスレッドから、アクセスが可能です。</w:t>
      </w:r>
    </w:p>
    <w:p w:rsidR="0050141F" w:rsidRPr="0050141F"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50141F" w:rsidRDefault="0050141F" w:rsidP="00417884">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0141F">
        <w:t>コンスタントメモリ</w:t>
      </w:r>
    </w:p>
    <w:p w:rsidR="0050141F" w:rsidRPr="0050141F"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8373E5"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0141F">
        <w:t>「コンスタントメモリ」は、カーネル関数の定数を格納するために利用します。スレッド</w:t>
      </w:r>
      <w:r w:rsidRPr="008373E5">
        <w:t>からは読み出しのみ可能で、専用のキャッシュを持っており、グローバルメモリより</w:t>
      </w:r>
      <w:r w:rsidR="00931ACA" w:rsidRPr="008373E5">
        <w:rPr>
          <w:rFonts w:hint="eastAsia"/>
        </w:rPr>
        <w:t>も</w:t>
      </w:r>
      <w:r w:rsidRPr="008373E5">
        <w:t>高速です。</w:t>
      </w:r>
    </w:p>
    <w:p w:rsidR="00A45367" w:rsidRPr="008373E5" w:rsidRDefault="00A45367"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8373E5" w:rsidRDefault="0050141F" w:rsidP="00417884">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373E5">
        <w:t>テクスチャメモリ</w:t>
      </w:r>
    </w:p>
    <w:p w:rsidR="0050141F" w:rsidRPr="008373E5"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0141F" w:rsidRPr="008373E5"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373E5">
        <w:t>「テクスチャメモリ」は、テクスチャユニットと呼ばれる、</w:t>
      </w:r>
      <w:r w:rsidRPr="008373E5">
        <w:t>3D</w:t>
      </w:r>
      <w:r w:rsidRPr="008373E5">
        <w:t>グラフィックスを高速化する演算装置が利用します。スレッドからは読み出し</w:t>
      </w:r>
      <w:r w:rsidR="00931ACA" w:rsidRPr="008373E5">
        <w:t>のみ可能で、専用のキャッシュを持っており、グローバルメモリより</w:t>
      </w:r>
      <w:r w:rsidR="00931ACA" w:rsidRPr="008373E5">
        <w:rPr>
          <w:rFonts w:hint="eastAsia"/>
        </w:rPr>
        <w:t>も</w:t>
      </w:r>
      <w:r w:rsidRPr="008373E5">
        <w:t>高速です。</w:t>
      </w:r>
    </w:p>
    <w:p w:rsidR="0050141F" w:rsidRPr="008373E5" w:rsidRDefault="0050141F" w:rsidP="00501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2373FD" w:rsidP="0064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レジスタや</w:t>
      </w:r>
      <w:r w:rsidR="0050141F" w:rsidRPr="0050141F">
        <w:t>メモリの使用量は、コンパイル時に</w:t>
      </w:r>
      <w:r w:rsidR="004C4E36">
        <w:rPr>
          <w:rFonts w:hint="eastAsia"/>
        </w:rPr>
        <w:t>--ptxas-options=-v</w:t>
      </w:r>
      <w:r w:rsidR="0050141F" w:rsidRPr="0050141F">
        <w:t>オプションを指定することで、</w:t>
      </w:r>
      <w:r w:rsidR="004C4E36">
        <w:rPr>
          <w:rFonts w:hint="eastAsia"/>
        </w:rPr>
        <w:t>表示</w:t>
      </w:r>
      <w:r w:rsidR="004C4E36">
        <w:t>すること</w:t>
      </w:r>
      <w:r w:rsidR="004C4E36">
        <w:rPr>
          <w:rFonts w:hint="eastAsia"/>
        </w:rPr>
        <w:t>が</w:t>
      </w:r>
      <w:r w:rsidR="0050141F" w:rsidRPr="0050141F">
        <w:t>できます。</w:t>
      </w:r>
    </w:p>
    <w:p w:rsidR="00A45367" w:rsidRPr="00A45367" w:rsidRDefault="00A45367" w:rsidP="0064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40910" w:rsidRPr="00D138BA" w:rsidRDefault="007E7D59" w:rsidP="00640910">
      <w:pPr>
        <w:pStyle w:val="2"/>
        <w:numPr>
          <w:ilvl w:val="1"/>
          <w:numId w:val="2"/>
        </w:numPr>
      </w:pPr>
      <w:bookmarkStart w:id="37" w:name="_Ref380612758"/>
      <w:bookmarkStart w:id="38" w:name="_Toc381565349"/>
      <w:r>
        <w:rPr>
          <w:rFonts w:hint="eastAsia"/>
        </w:rPr>
        <w:t>性能の改善</w:t>
      </w:r>
      <w:bookmarkEnd w:id="37"/>
      <w:bookmarkEnd w:id="38"/>
    </w:p>
    <w:p w:rsidR="007E7D59" w:rsidRPr="007E7D59" w:rsidRDefault="007E7D5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E7D59">
        <w:t>GPU</w:t>
      </w:r>
      <w:r w:rsidRPr="007E7D59">
        <w:t>の性能を引き出すためには、</w:t>
      </w:r>
      <w:r w:rsidRPr="007E7D59">
        <w:t>WARP</w:t>
      </w:r>
      <w:r w:rsidRPr="007E7D59">
        <w:t>やメモリモデルの内部構造を理解して、プログラミングする必要があります。</w:t>
      </w:r>
    </w:p>
    <w:p w:rsidR="00180819" w:rsidRPr="007E7D59" w:rsidRDefault="0018081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E7D59" w:rsidRPr="007E7D59" w:rsidRDefault="007E7D5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E7D59">
        <w:t>以下に、いくつかのポイントを簡単に説明します。</w:t>
      </w:r>
    </w:p>
    <w:p w:rsidR="007E7D59" w:rsidRDefault="007E7D5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Pr="007E7D59" w:rsidRDefault="00A45367"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E7D59" w:rsidRPr="007E7D59" w:rsidRDefault="007E7D59" w:rsidP="007E7D59">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E7D59">
        <w:t>WARP</w:t>
      </w:r>
      <w:r w:rsidRPr="007E7D59">
        <w:t>ダイバージェント</w:t>
      </w:r>
    </w:p>
    <w:p w:rsidR="00180819" w:rsidRDefault="00180819" w:rsidP="00180819">
      <w:pPr>
        <w:widowControl/>
        <w:jc w:val="left"/>
      </w:pPr>
    </w:p>
    <w:p w:rsidR="007E7D59" w:rsidRPr="000B2982" w:rsidRDefault="007E7D59" w:rsidP="00180819">
      <w:pPr>
        <w:widowControl/>
        <w:jc w:val="left"/>
      </w:pPr>
      <w:r w:rsidRPr="007E7D59">
        <w:t>「</w:t>
      </w:r>
      <w:r w:rsidRPr="007E7D59">
        <w:t>WARP</w:t>
      </w:r>
      <w:r w:rsidR="00C01E39">
        <w:t>ダイバージェント」を減らすようにプログラミング</w:t>
      </w:r>
      <w:r w:rsidR="00C01E39">
        <w:rPr>
          <w:rFonts w:hint="eastAsia"/>
        </w:rPr>
        <w:t>しましょう</w:t>
      </w:r>
      <w:r w:rsidRPr="007E7D59">
        <w:t>。</w:t>
      </w:r>
      <w:r w:rsidRPr="007E7D59">
        <w:t>NVIDIA</w:t>
      </w:r>
      <w:r w:rsidRPr="007E7D59">
        <w:t>社の</w:t>
      </w:r>
      <w:r w:rsidRPr="007E7D59">
        <w:t>GPU</w:t>
      </w:r>
      <w:r w:rsidRPr="007E7D59">
        <w:t>は、</w:t>
      </w:r>
      <w:r w:rsidRPr="007E7D59">
        <w:t>WARP</w:t>
      </w:r>
      <w:r w:rsidRPr="007E7D59">
        <w:t>中のスレッドに異なる制御フローがある場合、その数だけの実行パスが必要と</w:t>
      </w:r>
      <w:r w:rsidRPr="000B2982">
        <w:t>なります。これによって、実行時間が増加する問題を</w:t>
      </w:r>
      <w:r w:rsidRPr="000B2982">
        <w:t>WARP</w:t>
      </w:r>
      <w:r w:rsidRPr="000B2982">
        <w:t>ダイバージェントと呼びます。</w:t>
      </w:r>
    </w:p>
    <w:p w:rsidR="007E7D59" w:rsidRPr="000B2982" w:rsidRDefault="007E7D5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E1A5E" w:rsidRPr="000B2982" w:rsidRDefault="00BE1A5E"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B2982">
        <w:rPr>
          <w:rFonts w:hint="eastAsia"/>
        </w:rPr>
        <w:t>例えば、以下のような</w:t>
      </w:r>
      <w:r w:rsidRPr="000B2982">
        <w:rPr>
          <w:rFonts w:hint="eastAsia"/>
        </w:rPr>
        <w:t>if</w:t>
      </w:r>
      <w:r w:rsidRPr="000B2982">
        <w:rPr>
          <w:rFonts w:hint="eastAsia"/>
        </w:rPr>
        <w:t>文があった場合、奇数番目のスレッドと偶数番目のスレッドで、</w:t>
      </w:r>
      <w:r w:rsidR="00D45BAB" w:rsidRPr="000B2982">
        <w:rPr>
          <w:rFonts w:hint="eastAsia"/>
        </w:rPr>
        <w:t>2</w:t>
      </w:r>
      <w:r w:rsidR="00D45BAB" w:rsidRPr="000B2982">
        <w:rPr>
          <w:rFonts w:hint="eastAsia"/>
        </w:rPr>
        <w:t>つ</w:t>
      </w:r>
      <w:r w:rsidRPr="000B2982">
        <w:rPr>
          <w:rFonts w:hint="eastAsia"/>
        </w:rPr>
        <w:t>の実行パスが必要です。</w:t>
      </w:r>
    </w:p>
    <w:p w:rsidR="00BE1A5E" w:rsidRPr="000B2982" w:rsidRDefault="00BE1A5E"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702"/>
      </w:tblGrid>
      <w:tr w:rsidR="00BE1A5E" w:rsidRPr="000B2982" w:rsidTr="000B2982">
        <w:tc>
          <w:tcPr>
            <w:tcW w:w="8702" w:type="dxa"/>
          </w:tcPr>
          <w:p w:rsidR="00BE1A5E" w:rsidRPr="000B2982" w:rsidRDefault="00BE1A5E" w:rsidP="00857F49">
            <w:pPr>
              <w:rPr>
                <w:rFonts w:asciiTheme="majorEastAsia" w:eastAsiaTheme="majorEastAsia" w:hAnsiTheme="majorEastAsia"/>
                <w:sz w:val="20"/>
                <w:szCs w:val="20"/>
              </w:rPr>
            </w:pPr>
            <w:r w:rsidRPr="000B2982">
              <w:rPr>
                <w:rFonts w:asciiTheme="majorEastAsia" w:eastAsiaTheme="majorEastAsia" w:hAnsiTheme="majorEastAsia" w:hint="eastAsia"/>
                <w:sz w:val="20"/>
                <w:szCs w:val="20"/>
              </w:rPr>
              <w:t>if (threadIdx.x &amp; 1)</w:t>
            </w:r>
          </w:p>
          <w:p w:rsidR="00180819" w:rsidRPr="000B2982" w:rsidRDefault="00180819" w:rsidP="00857F49">
            <w:pPr>
              <w:rPr>
                <w:rFonts w:asciiTheme="majorEastAsia" w:eastAsiaTheme="majorEastAsia" w:hAnsiTheme="majorEastAsia"/>
                <w:sz w:val="20"/>
                <w:szCs w:val="20"/>
              </w:rPr>
            </w:pPr>
            <w:r w:rsidRPr="000B2982">
              <w:rPr>
                <w:rFonts w:asciiTheme="majorEastAsia" w:eastAsiaTheme="majorEastAsia" w:hAnsiTheme="majorEastAsia" w:hint="eastAsia"/>
                <w:sz w:val="20"/>
                <w:szCs w:val="20"/>
              </w:rPr>
              <w:t xml:space="preserve">  a = a + 2;</w:t>
            </w:r>
          </w:p>
          <w:p w:rsidR="00180819" w:rsidRPr="000B2982" w:rsidRDefault="00180819" w:rsidP="00857F49">
            <w:pPr>
              <w:rPr>
                <w:rFonts w:asciiTheme="majorEastAsia" w:eastAsiaTheme="majorEastAsia" w:hAnsiTheme="majorEastAsia"/>
                <w:sz w:val="20"/>
                <w:szCs w:val="20"/>
              </w:rPr>
            </w:pPr>
            <w:r w:rsidRPr="000B2982">
              <w:rPr>
                <w:rFonts w:asciiTheme="majorEastAsia" w:eastAsiaTheme="majorEastAsia" w:hAnsiTheme="majorEastAsia" w:hint="eastAsia"/>
                <w:sz w:val="20"/>
                <w:szCs w:val="20"/>
              </w:rPr>
              <w:t>else</w:t>
            </w:r>
          </w:p>
          <w:p w:rsidR="00180819" w:rsidRPr="000B2982" w:rsidRDefault="00180819" w:rsidP="00857F49">
            <w:pPr>
              <w:rPr>
                <w:rFonts w:asciiTheme="majorEastAsia" w:eastAsiaTheme="majorEastAsia" w:hAnsiTheme="majorEastAsia"/>
                <w:sz w:val="20"/>
                <w:szCs w:val="20"/>
              </w:rPr>
            </w:pPr>
            <w:r w:rsidRPr="000B2982">
              <w:rPr>
                <w:rFonts w:asciiTheme="majorEastAsia" w:eastAsiaTheme="majorEastAsia" w:hAnsiTheme="majorEastAsia" w:hint="eastAsia"/>
                <w:sz w:val="20"/>
                <w:szCs w:val="20"/>
              </w:rPr>
              <w:t xml:space="preserve">  a = a + 1;</w:t>
            </w:r>
          </w:p>
        </w:tc>
      </w:tr>
    </w:tbl>
    <w:p w:rsidR="00BE1A5E" w:rsidRPr="000B2982" w:rsidRDefault="00BE1A5E"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E1A5E" w:rsidRPr="000B2982" w:rsidRDefault="001E3CB3"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B2982">
        <w:rPr>
          <w:rFonts w:hint="eastAsia"/>
        </w:rPr>
        <w:t>この場合、片方のパスを実行した後、</w:t>
      </w:r>
      <w:r w:rsidR="00092EA0" w:rsidRPr="000B2982">
        <w:rPr>
          <w:rFonts w:hint="eastAsia"/>
        </w:rPr>
        <w:t>もう片方を実行するため、</w:t>
      </w:r>
      <w:r w:rsidR="00BE1A5E" w:rsidRPr="000B2982">
        <w:rPr>
          <w:rFonts w:hint="eastAsia"/>
        </w:rPr>
        <w:t>実行時間が増加します。</w:t>
      </w:r>
    </w:p>
    <w:p w:rsidR="00180819" w:rsidRPr="000B2982" w:rsidRDefault="0018081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D6433" w:rsidRDefault="008F387E"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noProof/>
        </w:rPr>
        <w:drawing>
          <wp:inline distT="0" distB="0" distL="0" distR="0">
            <wp:extent cx="5400040" cy="3058795"/>
            <wp:effectExtent l="19050" t="0" r="0" b="0"/>
            <wp:docPr id="4" name="図 3" descr="WARPダイバージェン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ダイバージェント.png"/>
                    <pic:cNvPicPr/>
                  </pic:nvPicPr>
                  <pic:blipFill>
                    <a:blip r:embed="rId19" cstate="print"/>
                    <a:stretch>
                      <a:fillRect/>
                    </a:stretch>
                  </pic:blipFill>
                  <pic:spPr>
                    <a:xfrm>
                      <a:off x="0" y="0"/>
                      <a:ext cx="5400040" cy="3058795"/>
                    </a:xfrm>
                    <a:prstGeom prst="rect">
                      <a:avLst/>
                    </a:prstGeom>
                  </pic:spPr>
                </pic:pic>
              </a:graphicData>
            </a:graphic>
          </wp:inline>
        </w:drawing>
      </w:r>
    </w:p>
    <w:p w:rsidR="00EA3E11" w:rsidRPr="00F507FC" w:rsidRDefault="00EA3E11" w:rsidP="00EA3E11">
      <w:pPr>
        <w:pStyle w:val="ae"/>
        <w:jc w:val="center"/>
      </w:pPr>
      <w:r w:rsidRPr="00F507FC">
        <w:rPr>
          <w:rFonts w:hint="eastAsia"/>
        </w:rPr>
        <w:t>図</w:t>
      </w:r>
      <w:r w:rsidRPr="00F507FC">
        <w:rPr>
          <w:rFonts w:hint="eastAsia"/>
        </w:rPr>
        <w:t xml:space="preserve"> </w:t>
      </w:r>
      <w:r w:rsidR="00C502FC" w:rsidRPr="00F507FC">
        <w:fldChar w:fldCharType="begin"/>
      </w:r>
      <w:r w:rsidRPr="00F507FC">
        <w:instrText xml:space="preserve"> </w:instrText>
      </w:r>
      <w:r w:rsidRPr="00F507FC">
        <w:rPr>
          <w:rFonts w:hint="eastAsia"/>
        </w:rPr>
        <w:instrText xml:space="preserve">SEQ </w:instrText>
      </w:r>
      <w:r w:rsidRPr="00F507FC">
        <w:rPr>
          <w:rFonts w:hint="eastAsia"/>
        </w:rPr>
        <w:instrText>図</w:instrText>
      </w:r>
      <w:r w:rsidRPr="00F507FC">
        <w:rPr>
          <w:rFonts w:hint="eastAsia"/>
        </w:rPr>
        <w:instrText xml:space="preserve"> \* ARABIC</w:instrText>
      </w:r>
      <w:r w:rsidRPr="00F507FC">
        <w:instrText xml:space="preserve"> </w:instrText>
      </w:r>
      <w:r w:rsidR="00C502FC" w:rsidRPr="00F507FC">
        <w:fldChar w:fldCharType="separate"/>
      </w:r>
      <w:r w:rsidRPr="00F507FC">
        <w:rPr>
          <w:noProof/>
        </w:rPr>
        <w:t>8</w:t>
      </w:r>
      <w:r w:rsidR="00C502FC" w:rsidRPr="00F507FC">
        <w:fldChar w:fldCharType="end"/>
      </w:r>
      <w:r w:rsidR="00947868" w:rsidRPr="00F507FC">
        <w:rPr>
          <w:rFonts w:hint="eastAsia"/>
        </w:rPr>
        <w:t xml:space="preserve"> WARP</w:t>
      </w:r>
      <w:r w:rsidR="00947868" w:rsidRPr="00F507FC">
        <w:rPr>
          <w:rFonts w:hint="eastAsia"/>
        </w:rPr>
        <w:t>ダイバージェント</w:t>
      </w:r>
    </w:p>
    <w:p w:rsidR="00EA3E11" w:rsidRDefault="00EA3E11"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7868" w:rsidRDefault="00947868"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45367" w:rsidRDefault="00A45367"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7868" w:rsidRDefault="00947868"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7868" w:rsidRPr="007E7D59" w:rsidRDefault="00947868" w:rsidP="00947868">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E7D59">
        <w:t>スレッドの数</w:t>
      </w:r>
    </w:p>
    <w:p w:rsidR="00947868" w:rsidRPr="007E7D59" w:rsidRDefault="00947868" w:rsidP="009478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7868" w:rsidRPr="007E7D59" w:rsidRDefault="00947868" w:rsidP="009478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E7D59">
        <w:t>同時に動作するスレッドは、</w:t>
      </w:r>
      <w:r w:rsidRPr="007E7D59">
        <w:t>WARP</w:t>
      </w:r>
      <w:r w:rsidRPr="007E7D59">
        <w:t>を構成するスレッドの数</w:t>
      </w:r>
      <w:r w:rsidRPr="007E7D59">
        <w:t>(32)</w:t>
      </w:r>
      <w:r>
        <w:t>の倍数</w:t>
      </w:r>
      <w:r>
        <w:rPr>
          <w:rFonts w:hint="eastAsia"/>
        </w:rPr>
        <w:t>にしましょう</w:t>
      </w:r>
      <w:r w:rsidRPr="007E7D59">
        <w:t>。例えば、</w:t>
      </w:r>
      <w:r w:rsidRPr="007E7D59">
        <w:t>42</w:t>
      </w:r>
      <w:r w:rsidRPr="007E7D59">
        <w:t>スレッドで動作する場合、最初に</w:t>
      </w:r>
      <w:r w:rsidRPr="007E7D59">
        <w:t>32</w:t>
      </w:r>
      <w:r w:rsidRPr="007E7D59">
        <w:t>スレッドが動作した後、</w:t>
      </w:r>
      <w:r w:rsidRPr="007E7D59">
        <w:t>10</w:t>
      </w:r>
      <w:r w:rsidRPr="007E7D59">
        <w:t>スレッドが動作します。このとき、残りの</w:t>
      </w:r>
      <w:r w:rsidRPr="007E7D59">
        <w:t>22</w:t>
      </w:r>
      <w:r w:rsidRPr="007E7D59">
        <w:t>スレッドが割り当てられた</w:t>
      </w:r>
      <w:r w:rsidRPr="007E7D59">
        <w:t>CUDA</w:t>
      </w:r>
      <w:r w:rsidRPr="007E7D59">
        <w:t>コアは動作しないため、無駄になります。</w:t>
      </w:r>
    </w:p>
    <w:p w:rsidR="00947868" w:rsidRPr="00947868" w:rsidRDefault="00947868"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E7D59" w:rsidRPr="007E7D59" w:rsidRDefault="007E7D59" w:rsidP="007E7D59">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E7D59">
        <w:t>メモリアクセス</w:t>
      </w:r>
    </w:p>
    <w:p w:rsidR="007E7D59" w:rsidRPr="007E7D59" w:rsidRDefault="007E7D5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7868" w:rsidRDefault="007E7D5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E7D59">
        <w:t>メモリアクセスを最適化するために、「コアレッシング」や「バンクコンフリクト」などを意識</w:t>
      </w:r>
      <w:r w:rsidR="00C01E39">
        <w:rPr>
          <w:rFonts w:hint="eastAsia"/>
        </w:rPr>
        <w:t>しましょう</w:t>
      </w:r>
      <w:r w:rsidRPr="007E7D59">
        <w:t>。</w:t>
      </w:r>
    </w:p>
    <w:p w:rsidR="00947868" w:rsidRDefault="00947868"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7868" w:rsidRDefault="007E7D5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E7D59">
        <w:t>コアレッシングとは、複数のスレッドのグローバルメモリに対するアクセスを、まとめて実行する仕組みです。</w:t>
      </w:r>
    </w:p>
    <w:p w:rsidR="00DA3CC6" w:rsidRDefault="00DA3CC6"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266AF" w:rsidRPr="00133D01" w:rsidRDefault="006F06F7" w:rsidP="006F06F7">
      <w:r w:rsidRPr="00133D01">
        <w:rPr>
          <w:rFonts w:hint="eastAsia"/>
        </w:rPr>
        <w:t>例えば、以下のよう</w:t>
      </w:r>
      <w:r w:rsidR="00E96725" w:rsidRPr="00133D01">
        <w:rPr>
          <w:rFonts w:hint="eastAsia"/>
        </w:rPr>
        <w:t>に</w:t>
      </w:r>
      <w:r w:rsidRPr="00133D01">
        <w:rPr>
          <w:rFonts w:hint="eastAsia"/>
        </w:rPr>
        <w:t>隣接するスレッドが隣接するアドレスにアクセスする</w:t>
      </w:r>
      <w:r w:rsidR="00E96725" w:rsidRPr="00133D01">
        <w:rPr>
          <w:rFonts w:hint="eastAsia"/>
        </w:rPr>
        <w:t>場合</w:t>
      </w:r>
      <w:r w:rsidR="00A266AF" w:rsidRPr="00133D01">
        <w:rPr>
          <w:rFonts w:hint="eastAsia"/>
        </w:rPr>
        <w:t>、</w:t>
      </w:r>
      <w:r w:rsidR="00E96725" w:rsidRPr="00133D01">
        <w:rPr>
          <w:rFonts w:hint="eastAsia"/>
        </w:rPr>
        <w:t>メモリアクセスがまとめて実行され、</w:t>
      </w:r>
      <w:r w:rsidR="00A266AF" w:rsidRPr="00133D01">
        <w:rPr>
          <w:rFonts w:hint="eastAsia"/>
        </w:rPr>
        <w:t>高速に動作します。</w:t>
      </w:r>
    </w:p>
    <w:p w:rsidR="00A266AF" w:rsidRDefault="00A266AF"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7868" w:rsidRDefault="00A66DA9" w:rsidP="00A66D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hint="eastAsia"/>
          <w:noProof/>
        </w:rPr>
        <w:drawing>
          <wp:inline distT="0" distB="0" distL="0" distR="0">
            <wp:extent cx="3885714" cy="2544762"/>
            <wp:effectExtent l="19050" t="0" r="486" b="0"/>
            <wp:docPr id="7" name="図 6" descr="コアレッシング_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コアレッシング_OK1.PNG"/>
                    <pic:cNvPicPr/>
                  </pic:nvPicPr>
                  <pic:blipFill>
                    <a:blip r:embed="rId20" cstate="print"/>
                    <a:stretch>
                      <a:fillRect/>
                    </a:stretch>
                  </pic:blipFill>
                  <pic:spPr>
                    <a:xfrm>
                      <a:off x="0" y="0"/>
                      <a:ext cx="3885714" cy="2544762"/>
                    </a:xfrm>
                    <a:prstGeom prst="rect">
                      <a:avLst/>
                    </a:prstGeom>
                  </pic:spPr>
                </pic:pic>
              </a:graphicData>
            </a:graphic>
          </wp:inline>
        </w:drawing>
      </w:r>
    </w:p>
    <w:p w:rsidR="00E96725" w:rsidRPr="00133D01" w:rsidRDefault="00E96725" w:rsidP="00E96725">
      <w:pPr>
        <w:pStyle w:val="ae"/>
        <w:jc w:val="center"/>
      </w:pPr>
      <w:r w:rsidRPr="00133D01">
        <w:rPr>
          <w:rFonts w:hint="eastAsia"/>
        </w:rPr>
        <w:t>図</w:t>
      </w:r>
      <w:r w:rsidRPr="00133D01">
        <w:rPr>
          <w:rFonts w:hint="eastAsia"/>
        </w:rPr>
        <w:t xml:space="preserve"> </w:t>
      </w:r>
      <w:r w:rsidR="00C502FC" w:rsidRPr="00133D01">
        <w:fldChar w:fldCharType="begin"/>
      </w:r>
      <w:r w:rsidRPr="00133D01">
        <w:instrText xml:space="preserve"> </w:instrText>
      </w:r>
      <w:r w:rsidRPr="00133D01">
        <w:rPr>
          <w:rFonts w:hint="eastAsia"/>
        </w:rPr>
        <w:instrText xml:space="preserve">SEQ </w:instrText>
      </w:r>
      <w:r w:rsidRPr="00133D01">
        <w:rPr>
          <w:rFonts w:hint="eastAsia"/>
        </w:rPr>
        <w:instrText>図</w:instrText>
      </w:r>
      <w:r w:rsidRPr="00133D01">
        <w:rPr>
          <w:rFonts w:hint="eastAsia"/>
        </w:rPr>
        <w:instrText xml:space="preserve"> \* ARABIC</w:instrText>
      </w:r>
      <w:r w:rsidRPr="00133D01">
        <w:instrText xml:space="preserve"> </w:instrText>
      </w:r>
      <w:r w:rsidR="00C502FC" w:rsidRPr="00133D01">
        <w:fldChar w:fldCharType="separate"/>
      </w:r>
      <w:r w:rsidRPr="00133D01">
        <w:rPr>
          <w:noProof/>
        </w:rPr>
        <w:t>9</w:t>
      </w:r>
      <w:r w:rsidR="00C502FC" w:rsidRPr="00133D01">
        <w:fldChar w:fldCharType="end"/>
      </w:r>
      <w:r w:rsidRPr="00133D01">
        <w:rPr>
          <w:rFonts w:hint="eastAsia"/>
        </w:rPr>
        <w:t xml:space="preserve"> </w:t>
      </w:r>
      <w:r w:rsidRPr="00133D01">
        <w:rPr>
          <w:rFonts w:hint="eastAsia"/>
        </w:rPr>
        <w:t>コアレッシング</w:t>
      </w:r>
    </w:p>
    <w:p w:rsidR="00A66DA9" w:rsidRDefault="00A66DA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266AF" w:rsidRDefault="00A266AF"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B07D1" w:rsidRDefault="006B07D1"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B07D1" w:rsidRDefault="006B07D1"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B07D1" w:rsidRDefault="006B07D1"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E7D59" w:rsidRPr="007E7D59" w:rsidRDefault="007E7D59" w:rsidP="007E7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E7D59">
        <w:t>バンクコンフリクトとは、シェアードメモリの同時アクセスできない範囲</w:t>
      </w:r>
      <w:r w:rsidRPr="007E7D59">
        <w:t>(</w:t>
      </w:r>
      <w:r w:rsidRPr="007E7D59">
        <w:t>バンク</w:t>
      </w:r>
      <w:r w:rsidRPr="007E7D59">
        <w:t>)</w:t>
      </w:r>
      <w:r w:rsidRPr="007E7D59">
        <w:t>にアクセスが集中することで、性能が低下する問題です。</w:t>
      </w:r>
    </w:p>
    <w:p w:rsidR="00947868" w:rsidRDefault="00947868"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419CB" w:rsidRPr="001F4D96" w:rsidRDefault="00D419CB" w:rsidP="00D419CB">
      <w:r w:rsidRPr="001F4D96">
        <w:rPr>
          <w:rFonts w:hint="eastAsia"/>
        </w:rPr>
        <w:t>例えば、以下のように</w:t>
      </w:r>
      <w:r w:rsidR="00422885" w:rsidRPr="001F4D96">
        <w:rPr>
          <w:rFonts w:hint="eastAsia"/>
        </w:rPr>
        <w:t>偶数番目のバンクに対して</w:t>
      </w:r>
      <w:r w:rsidR="00D45BAB" w:rsidRPr="001F4D96">
        <w:rPr>
          <w:rFonts w:hint="eastAsia"/>
        </w:rPr>
        <w:t>2</w:t>
      </w:r>
      <w:r w:rsidR="00D45BAB" w:rsidRPr="001F4D96">
        <w:rPr>
          <w:rFonts w:hint="eastAsia"/>
        </w:rPr>
        <w:t>つ</w:t>
      </w:r>
      <w:r w:rsidR="00422885" w:rsidRPr="001F4D96">
        <w:rPr>
          <w:rFonts w:hint="eastAsia"/>
        </w:rPr>
        <w:t>の</w:t>
      </w:r>
      <w:r w:rsidRPr="001F4D96">
        <w:rPr>
          <w:rFonts w:hint="eastAsia"/>
        </w:rPr>
        <w:t>スレッドがアクセスする場合、</w:t>
      </w:r>
      <w:r w:rsidR="00422885" w:rsidRPr="001F4D96">
        <w:rPr>
          <w:rFonts w:hint="eastAsia"/>
        </w:rPr>
        <w:t>バンクに対する同時アクセスはできないため、順番に実行され性能が低下します。</w:t>
      </w:r>
    </w:p>
    <w:p w:rsidR="00D419CB" w:rsidRPr="00422885" w:rsidRDefault="00D419CB" w:rsidP="00D41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419CB" w:rsidRPr="00D419CB" w:rsidRDefault="00857F49" w:rsidP="00857F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hint="eastAsia"/>
          <w:noProof/>
        </w:rPr>
        <w:drawing>
          <wp:inline distT="0" distB="0" distL="0" distR="0">
            <wp:extent cx="3885714" cy="3817143"/>
            <wp:effectExtent l="19050" t="0" r="486" b="0"/>
            <wp:docPr id="8" name="図 7" descr="バンクコンフリクト_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バンクコンフリクト_NG1.PNG"/>
                    <pic:cNvPicPr/>
                  </pic:nvPicPr>
                  <pic:blipFill>
                    <a:blip r:embed="rId21" cstate="print"/>
                    <a:stretch>
                      <a:fillRect/>
                    </a:stretch>
                  </pic:blipFill>
                  <pic:spPr>
                    <a:xfrm>
                      <a:off x="0" y="0"/>
                      <a:ext cx="3885714" cy="3817143"/>
                    </a:xfrm>
                    <a:prstGeom prst="rect">
                      <a:avLst/>
                    </a:prstGeom>
                  </pic:spPr>
                </pic:pic>
              </a:graphicData>
            </a:graphic>
          </wp:inline>
        </w:drawing>
      </w:r>
    </w:p>
    <w:p w:rsidR="00D419CB" w:rsidRPr="0033326F" w:rsidRDefault="00F168FF" w:rsidP="00F168FF">
      <w:pPr>
        <w:pStyle w:val="ae"/>
        <w:jc w:val="center"/>
      </w:pPr>
      <w:r w:rsidRPr="0033326F">
        <w:rPr>
          <w:rFonts w:hint="eastAsia"/>
        </w:rPr>
        <w:t>図</w:t>
      </w:r>
      <w:r w:rsidRPr="0033326F">
        <w:rPr>
          <w:rFonts w:hint="eastAsia"/>
        </w:rPr>
        <w:t xml:space="preserve"> </w:t>
      </w:r>
      <w:r w:rsidR="00C502FC" w:rsidRPr="0033326F">
        <w:fldChar w:fldCharType="begin"/>
      </w:r>
      <w:r w:rsidRPr="0033326F">
        <w:instrText xml:space="preserve"> </w:instrText>
      </w:r>
      <w:r w:rsidRPr="0033326F">
        <w:rPr>
          <w:rFonts w:hint="eastAsia"/>
        </w:rPr>
        <w:instrText xml:space="preserve">SEQ </w:instrText>
      </w:r>
      <w:r w:rsidRPr="0033326F">
        <w:rPr>
          <w:rFonts w:hint="eastAsia"/>
        </w:rPr>
        <w:instrText>図</w:instrText>
      </w:r>
      <w:r w:rsidRPr="0033326F">
        <w:rPr>
          <w:rFonts w:hint="eastAsia"/>
        </w:rPr>
        <w:instrText xml:space="preserve"> \* ARABIC</w:instrText>
      </w:r>
      <w:r w:rsidRPr="0033326F">
        <w:instrText xml:space="preserve"> </w:instrText>
      </w:r>
      <w:r w:rsidR="00C502FC" w:rsidRPr="0033326F">
        <w:fldChar w:fldCharType="separate"/>
      </w:r>
      <w:r w:rsidRPr="0033326F">
        <w:rPr>
          <w:noProof/>
        </w:rPr>
        <w:t>10</w:t>
      </w:r>
      <w:r w:rsidR="00C502FC" w:rsidRPr="0033326F">
        <w:fldChar w:fldCharType="end"/>
      </w:r>
      <w:r w:rsidRPr="0033326F">
        <w:rPr>
          <w:rFonts w:hint="eastAsia"/>
        </w:rPr>
        <w:t xml:space="preserve"> </w:t>
      </w:r>
      <w:r w:rsidRPr="0033326F">
        <w:rPr>
          <w:rFonts w:hint="eastAsia"/>
        </w:rPr>
        <w:t>バンクコンフリクト</w:t>
      </w:r>
    </w:p>
    <w:p w:rsidR="00D145A2" w:rsidRDefault="00D145A2" w:rsidP="00D8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40910" w:rsidRPr="00D138BA" w:rsidRDefault="005E54E3" w:rsidP="00640910">
      <w:pPr>
        <w:pStyle w:val="2"/>
        <w:numPr>
          <w:ilvl w:val="1"/>
          <w:numId w:val="2"/>
        </w:numPr>
      </w:pPr>
      <w:bookmarkStart w:id="39" w:name="_Ref380612672"/>
      <w:bookmarkStart w:id="40" w:name="_Toc381565350"/>
      <w:r>
        <w:rPr>
          <w:rFonts w:hint="eastAsia"/>
        </w:rPr>
        <w:t>ランタイム</w:t>
      </w:r>
      <w:r>
        <w:rPr>
          <w:rFonts w:hint="eastAsia"/>
        </w:rPr>
        <w:t>API</w:t>
      </w:r>
      <w:bookmarkEnd w:id="39"/>
      <w:bookmarkEnd w:id="40"/>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デバイスメモリの確保や、ホスト〜デバイス間のデータ転送などは、</w:t>
      </w:r>
      <w:r w:rsidRPr="00610EFE">
        <w:t>CUDA</w:t>
      </w:r>
      <w:r w:rsidRPr="00610EFE">
        <w:t>のランタイム</w:t>
      </w:r>
      <w:r w:rsidRPr="00610EFE">
        <w:t>API</w:t>
      </w:r>
      <w:r w:rsidRPr="00610EFE">
        <w:t>を使用して実現できます。</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ランタイム</w:t>
      </w:r>
      <w:r w:rsidRPr="00610EFE">
        <w:t>API</w:t>
      </w:r>
      <w:r w:rsidRPr="00610EFE">
        <w:t>の詳細は、以下の</w:t>
      </w:r>
      <w:r w:rsidRPr="00610EFE">
        <w:t>URL</w:t>
      </w:r>
      <w:r w:rsidRPr="00610EFE">
        <w:t>を参照して下さい。</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C502FC"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hyperlink r:id="rId22" w:history="1">
        <w:r w:rsidR="00610EFE" w:rsidRPr="00331199">
          <w:rPr>
            <w:rStyle w:val="ac"/>
          </w:rPr>
          <w:t>http://docs.nvidia.com/cuda/cuda-runtime-api</w:t>
        </w:r>
      </w:hyperlink>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CUDA</w:t>
      </w:r>
      <w:r w:rsidRPr="00610EFE">
        <w:t>のランタイム</w:t>
      </w:r>
      <w:r w:rsidRPr="00610EFE">
        <w:t>API</w:t>
      </w:r>
      <w:r w:rsidRPr="00610EFE">
        <w:t>は、</w:t>
      </w:r>
      <w:r w:rsidRPr="00CE392F">
        <w:rPr>
          <w:rFonts w:ascii="ＭＳ ゴシック" w:eastAsia="ＭＳ ゴシック" w:hAnsi="ＭＳ ゴシック"/>
        </w:rPr>
        <w:t>cuda〜</w:t>
      </w:r>
      <w:r w:rsidRPr="00610EFE">
        <w:t>から始まる関数名になっています。</w:t>
      </w:r>
    </w:p>
    <w:p w:rsidR="00C01E39" w:rsidRPr="00610EFE" w:rsidRDefault="00C01E39"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以下に、よく使う関数を挙げます。</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CE392F" w:rsidRDefault="00610EFE" w:rsidP="00574176">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E392F">
        <w:rPr>
          <w:rFonts w:ascii="ＭＳ ゴシック" w:eastAsia="ＭＳ ゴシック" w:hAnsi="ＭＳ ゴシック"/>
        </w:rPr>
        <w:t>cudaError_t cudaSetDevice ( int  device )</w:t>
      </w:r>
    </w:p>
    <w:p w:rsidR="00610EFE" w:rsidRPr="00574176"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使用するデバイスの設定</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引数</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device</w:t>
      </w:r>
      <w:r w:rsidR="00610EFE" w:rsidRPr="00610EFE">
        <w:tab/>
      </w:r>
      <w:r w:rsidR="00610EFE" w:rsidRPr="00610EFE">
        <w:t>デバイスコードを実行するデバイスの番号</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戻り値</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cudaSuccess</w:t>
      </w:r>
      <w:r w:rsidR="00610EFE" w:rsidRPr="00610EFE">
        <w:tab/>
      </w:r>
      <w:r w:rsidR="00610EFE" w:rsidRPr="00610EFE">
        <w:tab/>
      </w:r>
      <w:r w:rsidR="00610EFE" w:rsidRPr="00610EFE">
        <w:tab/>
      </w:r>
      <w:r w:rsidR="00610EFE" w:rsidRPr="00610EFE">
        <w:t>成功</w:t>
      </w:r>
    </w:p>
    <w:p w:rsidR="00F05EB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cudaErrorInvalidDevice</w:t>
      </w:r>
      <w:r w:rsidR="00610EFE" w:rsidRPr="00610EFE">
        <w:tab/>
      </w:r>
      <w:r w:rsidR="00610EFE" w:rsidRPr="00610EFE">
        <w:tab/>
      </w:r>
      <w:r w:rsidR="00610EFE" w:rsidRPr="00610EFE">
        <w:t>エラー</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Pr>
          <w:rFonts w:hint="eastAsia"/>
        </w:rPr>
        <w:tab/>
      </w:r>
      <w:r>
        <w:rPr>
          <w:rFonts w:hint="eastAsia"/>
        </w:rPr>
        <w:tab/>
      </w:r>
      <w:r>
        <w:rPr>
          <w:rFonts w:hint="eastAsia"/>
        </w:rPr>
        <w:tab/>
      </w:r>
      <w:r w:rsidR="00610EFE" w:rsidRPr="00610EFE">
        <w:t>(</w:t>
      </w:r>
      <w:r w:rsidR="00610EFE" w:rsidRPr="00610EFE">
        <w:t>無効なデバイスを指定したため</w:t>
      </w:r>
      <w:r w:rsidR="00610EFE" w:rsidRPr="00610EFE">
        <w:t>)</w:t>
      </w:r>
    </w:p>
    <w:p w:rsidR="00F05EB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cudaErrorDeviceAlreadyInUse</w:t>
      </w:r>
      <w:r w:rsidR="00610EFE" w:rsidRPr="00610EFE">
        <w:tab/>
      </w:r>
      <w:r w:rsidR="00610EFE" w:rsidRPr="00610EFE">
        <w:t>エラー</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Pr>
          <w:rFonts w:hint="eastAsia"/>
        </w:rPr>
        <w:tab/>
      </w:r>
      <w:r>
        <w:rPr>
          <w:rFonts w:hint="eastAsia"/>
        </w:rPr>
        <w:tab/>
      </w:r>
      <w:r>
        <w:rPr>
          <w:rFonts w:hint="eastAsia"/>
        </w:rPr>
        <w:tab/>
      </w:r>
      <w:r w:rsidR="00610EFE" w:rsidRPr="00610EFE">
        <w:t>(</w:t>
      </w:r>
      <w:r w:rsidR="00610EFE" w:rsidRPr="00610EFE">
        <w:t>すでにデバイスが使用中であったため</w:t>
      </w:r>
      <w:r w:rsidR="00610EFE" w:rsidRPr="00610EFE">
        <w:t>)</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CE392F" w:rsidRDefault="00610EFE" w:rsidP="00D77245">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E392F">
        <w:rPr>
          <w:rFonts w:ascii="ＭＳ ゴシック" w:eastAsia="ＭＳ ゴシック" w:hAnsi="ＭＳ ゴシック"/>
        </w:rPr>
        <w:t>cudaError_t cudaMalloc ( void** devPtr, size_t size )</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デバイスメモリの確保</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引数</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devPtr</w:t>
      </w:r>
      <w:r w:rsidR="00610EFE" w:rsidRPr="00610EFE">
        <w:tab/>
      </w:r>
      <w:r w:rsidR="00610EFE" w:rsidRPr="00610EFE">
        <w:t>デバイスメモリのアドレスのポインタ</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size</w:t>
      </w:r>
      <w:r w:rsidR="00610EFE" w:rsidRPr="00610EFE">
        <w:tab/>
      </w:r>
      <w:r w:rsidR="00610EFE" w:rsidRPr="00610EFE">
        <w:t>確保するサイズ</w:t>
      </w:r>
      <w:r w:rsidR="00610EFE" w:rsidRPr="00610EFE">
        <w:t>(</w:t>
      </w:r>
      <w:r w:rsidR="00610EFE" w:rsidRPr="00610EFE">
        <w:t>単位</w:t>
      </w:r>
      <w:r w:rsidR="00610EFE" w:rsidRPr="00610EFE">
        <w:t>: Byte)</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戻り値</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cudaSuccess</w:t>
      </w:r>
      <w:r w:rsidR="00610EFE" w:rsidRPr="00610EFE">
        <w:tab/>
      </w:r>
      <w:r w:rsidR="00610EFE" w:rsidRPr="00610EFE">
        <w:tab/>
      </w:r>
      <w:r>
        <w:rPr>
          <w:rFonts w:hint="eastAsia"/>
        </w:rPr>
        <w:tab/>
      </w:r>
      <w:r w:rsidR="00610EFE" w:rsidRPr="00610EFE">
        <w:t>成功</w:t>
      </w:r>
    </w:p>
    <w:p w:rsidR="00F05EB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cudaErrorMemoryAllocation</w:t>
      </w:r>
      <w:r w:rsidR="00CE392F">
        <w:rPr>
          <w:rFonts w:asciiTheme="majorEastAsia" w:eastAsiaTheme="majorEastAsia" w:hAnsiTheme="majorEastAsia" w:hint="eastAsia"/>
        </w:rPr>
        <w:tab/>
      </w:r>
      <w:r>
        <w:rPr>
          <w:rFonts w:asciiTheme="majorEastAsia" w:eastAsiaTheme="majorEastAsia" w:hAnsiTheme="majorEastAsia" w:hint="eastAsia"/>
        </w:rPr>
        <w:tab/>
      </w:r>
      <w:r w:rsidR="00610EFE" w:rsidRPr="00610EFE">
        <w:t>エラー</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Pr>
          <w:rFonts w:hint="eastAsia"/>
        </w:rPr>
        <w:tab/>
      </w:r>
      <w:r>
        <w:rPr>
          <w:rFonts w:hint="eastAsia"/>
        </w:rPr>
        <w:tab/>
      </w:r>
      <w:r>
        <w:rPr>
          <w:rFonts w:hint="eastAsia"/>
        </w:rPr>
        <w:tab/>
      </w:r>
      <w:r w:rsidR="00610EFE" w:rsidRPr="00610EFE">
        <w:t>(</w:t>
      </w:r>
      <w:r w:rsidR="00610EFE" w:rsidRPr="00610EFE">
        <w:t>十分なメモリを確保できなかったため</w:t>
      </w:r>
      <w:r w:rsidR="00610EFE" w:rsidRPr="00610EFE">
        <w:t>)</w:t>
      </w:r>
    </w:p>
    <w:p w:rsidR="00B1111D" w:rsidRPr="00610EFE" w:rsidRDefault="00B1111D"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CE392F" w:rsidRDefault="00610EFE" w:rsidP="00B1111D">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E392F">
        <w:rPr>
          <w:rFonts w:ascii="ＭＳ ゴシック" w:eastAsia="ＭＳ ゴシック" w:hAnsi="ＭＳ ゴシック"/>
        </w:rPr>
        <w:t>cudaError_t cudaFree ( void* devPtr )</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デバイスメモリの解放</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引数</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devPtr</w:t>
      </w:r>
      <w:r w:rsidR="00610EFE" w:rsidRPr="00610EFE">
        <w:tab/>
      </w:r>
      <w:r w:rsidR="00610EFE" w:rsidRPr="00610EFE">
        <w:t>解放するデバイスメモリのアドレス</w:t>
      </w:r>
    </w:p>
    <w:p w:rsidR="00B1111D" w:rsidRPr="00610EFE" w:rsidRDefault="00B1111D"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戻り値</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cudaSuccess</w:t>
      </w:r>
      <w:r w:rsidR="00610EFE" w:rsidRPr="00610EFE">
        <w:tab/>
      </w:r>
      <w:r w:rsidR="00610EFE" w:rsidRPr="00610EFE">
        <w:tab/>
      </w:r>
      <w:r w:rsidR="00610EFE" w:rsidRPr="00610EFE">
        <w:tab/>
      </w:r>
      <w:r w:rsidR="00610EFE" w:rsidRPr="00610EFE">
        <w:t>成功</w:t>
      </w:r>
    </w:p>
    <w:p w:rsidR="00B1111D"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cudaErrorInvalidDevicePointer</w:t>
      </w:r>
      <w:r w:rsidR="00610EFE" w:rsidRPr="00610EFE">
        <w:tab/>
      </w:r>
      <w:r w:rsidR="00610EFE" w:rsidRPr="00610EFE">
        <w:t>エラー</w:t>
      </w:r>
    </w:p>
    <w:p w:rsidR="00610EFE" w:rsidRPr="00610EFE" w:rsidRDefault="00B1111D" w:rsidP="00F05E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sidR="00F05EBE">
        <w:rPr>
          <w:rFonts w:hint="eastAsia"/>
        </w:rPr>
        <w:tab/>
      </w:r>
      <w:r w:rsidR="00F05EBE">
        <w:rPr>
          <w:rFonts w:hint="eastAsia"/>
        </w:rPr>
        <w:tab/>
      </w:r>
      <w:r w:rsidR="00F05EBE">
        <w:rPr>
          <w:rFonts w:hint="eastAsia"/>
        </w:rPr>
        <w:tab/>
      </w:r>
      <w:r w:rsidR="00F05EBE">
        <w:rPr>
          <w:rFonts w:hint="eastAsia"/>
        </w:rPr>
        <w:tab/>
      </w:r>
      <w:r w:rsidR="00610EFE" w:rsidRPr="00610EFE">
        <w:t>(</w:t>
      </w:r>
      <w:r w:rsidR="00610EFE" w:rsidRPr="00610EFE">
        <w:t>無効なアドレスを指定したため</w:t>
      </w:r>
      <w:r w:rsidR="00610EFE" w:rsidRPr="00610EFE">
        <w:t>)</w:t>
      </w:r>
    </w:p>
    <w:p w:rsidR="00F05EB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cudaErrorInitializationError</w:t>
      </w:r>
      <w:r w:rsidR="00610EFE" w:rsidRPr="00610EFE">
        <w:tab/>
      </w:r>
      <w:r w:rsidR="00610EFE" w:rsidRPr="00610EFE">
        <w:t>エラー</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Pr>
          <w:rFonts w:hint="eastAsia"/>
        </w:rPr>
        <w:tab/>
      </w:r>
      <w:r>
        <w:rPr>
          <w:rFonts w:hint="eastAsia"/>
        </w:rPr>
        <w:tab/>
      </w:r>
      <w:r>
        <w:rPr>
          <w:rFonts w:hint="eastAsia"/>
        </w:rPr>
        <w:tab/>
      </w:r>
      <w:r w:rsidR="00610EFE" w:rsidRPr="00610EFE">
        <w:t>(</w:t>
      </w:r>
      <w:r w:rsidR="00610EFE" w:rsidRPr="00610EFE">
        <w:t>ランタイムが初期化できなかったため</w:t>
      </w:r>
      <w:r w:rsidR="00610EFE" w:rsidRPr="00610EFE">
        <w:t>)</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CE392F" w:rsidRDefault="00610EFE" w:rsidP="0084551C">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E392F">
        <w:rPr>
          <w:rFonts w:ascii="ＭＳ ゴシック" w:eastAsia="ＭＳ ゴシック" w:hAnsi="ＭＳ ゴシック"/>
        </w:rPr>
        <w:t>cudaError_t cudaMallocHost ( void** ptr, size_t size )</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C45EB"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page-locked</w:t>
      </w:r>
      <w:r w:rsidRPr="00610EFE">
        <w:t>なホストメモリの確保</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w:t>
      </w:r>
      <w:r w:rsidRPr="00610EFE">
        <w:t>ホストメモリは、</w:t>
      </w:r>
      <w:r w:rsidRPr="00CE392F">
        <w:rPr>
          <w:rFonts w:ascii="ＭＳ ゴシック" w:eastAsia="ＭＳ ゴシック" w:hAnsi="ＭＳ ゴシック"/>
        </w:rPr>
        <w:t>malloc()</w:t>
      </w:r>
      <w:r w:rsidRPr="00610EFE">
        <w:t>や</w:t>
      </w:r>
      <w:r w:rsidRPr="00CE392F">
        <w:rPr>
          <w:rFonts w:ascii="ＭＳ ゴシック" w:eastAsia="ＭＳ ゴシック" w:hAnsi="ＭＳ ゴシック"/>
        </w:rPr>
        <w:t>calloc()</w:t>
      </w:r>
      <w:r w:rsidRPr="00610EFE">
        <w:t>でも確保できます。しかし、ランタイム</w:t>
      </w:r>
      <w:r w:rsidRPr="00610EFE">
        <w:t>API</w:t>
      </w:r>
      <w:r w:rsidRPr="00610EFE">
        <w:t>を使用することで、ホスト〜デバイス間を高速にデータ転送できる</w:t>
      </w:r>
      <w:r w:rsidRPr="00610EFE">
        <w:t>(page-locked)</w:t>
      </w:r>
      <w:r w:rsidRPr="00610EFE">
        <w:t>領域を、確保できます。</w:t>
      </w:r>
      <w:r w:rsidRPr="00610EFE">
        <w:t>)</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引数</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ptr</w:t>
      </w:r>
      <w:r w:rsidR="00610EFE" w:rsidRPr="00610EFE">
        <w:tab/>
      </w:r>
      <w:r w:rsidR="00610EFE" w:rsidRPr="00610EFE">
        <w:t>ホストメモリのアドレスのポインタ</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size</w:t>
      </w:r>
      <w:r w:rsidR="00610EFE" w:rsidRPr="00610EFE">
        <w:tab/>
      </w:r>
      <w:r w:rsidR="00610EFE" w:rsidRPr="00610EFE">
        <w:t>確保するサイズ</w:t>
      </w:r>
      <w:r w:rsidR="00610EFE" w:rsidRPr="00610EFE">
        <w:t>(</w:t>
      </w:r>
      <w:r w:rsidR="00610EFE" w:rsidRPr="00610EFE">
        <w:t>単位</w:t>
      </w:r>
      <w:r w:rsidR="00610EFE" w:rsidRPr="00610EFE">
        <w:t>: Byte)</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戻り値</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cudaSuccess</w:t>
      </w:r>
      <w:r w:rsidR="00610EFE" w:rsidRPr="00610EFE">
        <w:tab/>
      </w:r>
      <w:r w:rsidR="00610EFE" w:rsidRPr="00610EFE">
        <w:tab/>
      </w:r>
      <w:r>
        <w:rPr>
          <w:rFonts w:hint="eastAsia"/>
        </w:rPr>
        <w:tab/>
      </w:r>
      <w:r w:rsidR="00610EFE" w:rsidRPr="00610EFE">
        <w:t>成功</w:t>
      </w:r>
    </w:p>
    <w:p w:rsidR="00F05EB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cudaErrorMemoryAllocation</w:t>
      </w:r>
      <w:r w:rsidR="00610EFE" w:rsidRPr="00610EFE">
        <w:tab/>
      </w:r>
      <w:r>
        <w:rPr>
          <w:rFonts w:hint="eastAsia"/>
        </w:rPr>
        <w:tab/>
      </w:r>
      <w:r w:rsidR="00610EFE" w:rsidRPr="00610EFE">
        <w:t>エラー</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Pr>
          <w:rFonts w:hint="eastAsia"/>
        </w:rPr>
        <w:tab/>
      </w:r>
      <w:r>
        <w:rPr>
          <w:rFonts w:hint="eastAsia"/>
        </w:rPr>
        <w:tab/>
      </w:r>
      <w:r>
        <w:rPr>
          <w:rFonts w:hint="eastAsia"/>
        </w:rPr>
        <w:tab/>
      </w:r>
      <w:r w:rsidR="00610EFE" w:rsidRPr="00610EFE">
        <w:t>(</w:t>
      </w:r>
      <w:r w:rsidR="00610EFE" w:rsidRPr="00610EFE">
        <w:t>十分なメモリを確保できなかったため</w:t>
      </w:r>
      <w:r w:rsidR="00610EFE" w:rsidRPr="00610EFE">
        <w:t>)</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CE392F" w:rsidRDefault="00610EFE" w:rsidP="00F110B1">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E392F">
        <w:rPr>
          <w:rFonts w:ascii="ＭＳ ゴシック" w:eastAsia="ＭＳ ゴシック" w:hAnsi="ＭＳ ゴシック"/>
        </w:rPr>
        <w:t>cudaError_t cudaFreeHost ( void* ptr )</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page-locked</w:t>
      </w:r>
      <w:r w:rsidRPr="00610EFE">
        <w:t>なホストメモリの解放</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引数</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E392F">
        <w:rPr>
          <w:rFonts w:ascii="ＭＳ ゴシック" w:eastAsia="ＭＳ ゴシック" w:hAnsi="ＭＳ ゴシック"/>
        </w:rPr>
        <w:t>ptr</w:t>
      </w:r>
      <w:r w:rsidR="00610EFE" w:rsidRPr="00610EFE">
        <w:tab/>
      </w:r>
      <w:r w:rsidR="00610EFE" w:rsidRPr="00610EFE">
        <w:t>解放するホストメモリのアドレス</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戻り値</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cudaSuccess</w:t>
      </w:r>
      <w:r w:rsidR="00610EFE" w:rsidRPr="00610EFE">
        <w:tab/>
      </w:r>
      <w:r w:rsidR="00610EFE" w:rsidRPr="00610EFE">
        <w:tab/>
      </w:r>
      <w:r w:rsidR="00610EFE" w:rsidRPr="00610EFE">
        <w:tab/>
      </w:r>
      <w:r w:rsidR="00610EFE" w:rsidRPr="00610EFE">
        <w:t>成功</w:t>
      </w:r>
    </w:p>
    <w:p w:rsidR="00F05EB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cudaErrorInitializationError</w:t>
      </w:r>
      <w:r w:rsidR="00610EFE" w:rsidRPr="00610EFE">
        <w:tab/>
      </w:r>
      <w:r w:rsidR="00610EFE" w:rsidRPr="00610EFE">
        <w:t>エラー</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Pr>
          <w:rFonts w:hint="eastAsia"/>
        </w:rPr>
        <w:tab/>
      </w:r>
      <w:r>
        <w:rPr>
          <w:rFonts w:hint="eastAsia"/>
        </w:rPr>
        <w:tab/>
      </w:r>
      <w:r>
        <w:rPr>
          <w:rFonts w:hint="eastAsia"/>
        </w:rPr>
        <w:tab/>
      </w:r>
      <w:r w:rsidR="00610EFE" w:rsidRPr="00610EFE">
        <w:t>(</w:t>
      </w:r>
      <w:r w:rsidR="00610EFE" w:rsidRPr="00610EFE">
        <w:t>ランタイムが初期化できなかったため</w:t>
      </w:r>
      <w:r w:rsidR="00610EFE" w:rsidRPr="00610EFE">
        <w:t>)</w:t>
      </w:r>
    </w:p>
    <w:p w:rsid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5EB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C26C49" w:rsidRDefault="00610EFE" w:rsidP="00F05EBE">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26C49">
        <w:rPr>
          <w:rFonts w:ascii="ＭＳ ゴシック" w:eastAsia="ＭＳ ゴシック" w:hAnsi="ＭＳ ゴシック"/>
        </w:rPr>
        <w:t>cudaError_t cudaMemcpy ( void* dst,</w:t>
      </w:r>
      <w:r w:rsidR="00C26C49">
        <w:rPr>
          <w:rFonts w:ascii="ＭＳ ゴシック" w:eastAsia="ＭＳ ゴシック" w:hAnsi="ＭＳ ゴシック"/>
        </w:rPr>
        <w:t xml:space="preserve"> const void* src, size_t count,</w:t>
      </w:r>
      <w:r w:rsidR="00F05EBE">
        <w:rPr>
          <w:rFonts w:ascii="ＭＳ ゴシック" w:eastAsia="ＭＳ ゴシック" w:hAnsi="ＭＳ ゴシック" w:hint="eastAsia"/>
        </w:rPr>
        <w:t xml:space="preserve"> </w:t>
      </w:r>
      <w:r w:rsidR="00F05EBE">
        <w:rPr>
          <w:rFonts w:ascii="ＭＳ ゴシック" w:eastAsia="ＭＳ ゴシック" w:hAnsi="ＭＳ ゴシック" w:hint="eastAsia"/>
        </w:rPr>
        <w:br/>
      </w:r>
      <w:r w:rsidR="00F05EBE">
        <w:rPr>
          <w:rFonts w:ascii="ＭＳ ゴシック" w:eastAsia="ＭＳ ゴシック" w:hAnsi="ＭＳ ゴシック" w:hint="eastAsia"/>
        </w:rPr>
        <w:tab/>
      </w:r>
      <w:r w:rsidRPr="00C26C49">
        <w:rPr>
          <w:rFonts w:ascii="ＭＳ ゴシック" w:eastAsia="ＭＳ ゴシック" w:hAnsi="ＭＳ ゴシック"/>
        </w:rPr>
        <w:t>cudaMemcpyKind kind )</w:t>
      </w:r>
    </w:p>
    <w:p w:rsidR="001C45EB" w:rsidRPr="00610EFE" w:rsidRDefault="001C45EB"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ホスト〜デバイス間のデータ転送</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引数</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dst</w:t>
      </w:r>
      <w:r w:rsidR="00610EFE" w:rsidRPr="00610EFE">
        <w:tab/>
      </w:r>
      <w:r w:rsidR="00610EFE" w:rsidRPr="00610EFE">
        <w:t>転送先のメモリアドレス</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src</w:t>
      </w:r>
      <w:r w:rsidR="00610EFE" w:rsidRPr="00610EFE">
        <w:tab/>
      </w:r>
      <w:r w:rsidR="00610EFE" w:rsidRPr="00610EFE">
        <w:t>転送元のメモリアドレス</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count</w:t>
      </w:r>
      <w:r w:rsidR="00610EFE" w:rsidRPr="00610EFE">
        <w:tab/>
      </w:r>
      <w:r w:rsidR="00610EFE" w:rsidRPr="00610EFE">
        <w:t>転送するサイズ</w:t>
      </w:r>
      <w:r w:rsidR="00610EFE" w:rsidRPr="00610EFE">
        <w:t>(</w:t>
      </w:r>
      <w:r w:rsidR="00610EFE" w:rsidRPr="00610EFE">
        <w:t>単位</w:t>
      </w:r>
      <w:r w:rsidR="00610EFE" w:rsidRPr="00610EFE">
        <w:t>: Byte)</w:t>
      </w:r>
    </w:p>
    <w:p w:rsidR="00610EFE" w:rsidRPr="00610EFE" w:rsidRDefault="00F05EB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kind</w:t>
      </w:r>
      <w:r w:rsidR="00610EFE" w:rsidRPr="00610EFE">
        <w:tab/>
      </w:r>
      <w:r w:rsidR="00610EFE" w:rsidRPr="00610EFE">
        <w:t>転送のタイプ</w:t>
      </w: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C060C" w:rsidRPr="00B84BC3" w:rsidRDefault="000C060C" w:rsidP="000C060C">
      <w:pPr>
        <w:pStyle w:val="ae"/>
        <w:jc w:val="center"/>
      </w:pPr>
      <w:bookmarkStart w:id="41" w:name="OLE_LINK102"/>
      <w:bookmarkStart w:id="42" w:name="OLE_LINK103"/>
      <w:r>
        <w:rPr>
          <w:rFonts w:hint="eastAsia"/>
        </w:rPr>
        <w:t>表</w:t>
      </w:r>
      <w:r>
        <w:rPr>
          <w:rFonts w:hint="eastAsia"/>
        </w:rPr>
        <w:t xml:space="preserve"> </w:t>
      </w:r>
      <w:r w:rsidR="00C502FC">
        <w:fldChar w:fldCharType="begin"/>
      </w:r>
      <w:r>
        <w:instrText xml:space="preserve"> SEQ </w:instrText>
      </w:r>
      <w:r>
        <w:instrText>表</w:instrText>
      </w:r>
      <w:r>
        <w:instrText xml:space="preserve"> \* ARABIC </w:instrText>
      </w:r>
      <w:r w:rsidR="00C502FC">
        <w:fldChar w:fldCharType="separate"/>
      </w:r>
      <w:r w:rsidR="00B25F1D">
        <w:rPr>
          <w:noProof/>
        </w:rPr>
        <w:t>3</w:t>
      </w:r>
      <w:r w:rsidR="00C502FC">
        <w:fldChar w:fldCharType="end"/>
      </w:r>
      <w:r w:rsidR="005F5048">
        <w:rPr>
          <w:rFonts w:hint="eastAsia"/>
        </w:rPr>
        <w:t xml:space="preserve"> </w:t>
      </w:r>
      <w:r w:rsidR="004D28D5">
        <w:rPr>
          <w:rFonts w:hint="eastAsia"/>
        </w:rPr>
        <w:t>転送のタイプ</w:t>
      </w:r>
    </w:p>
    <w:tbl>
      <w:tblPr>
        <w:tblStyle w:val="af"/>
        <w:tblW w:w="5000" w:type="pct"/>
        <w:tblLook w:val="04A0"/>
      </w:tblPr>
      <w:tblGrid>
        <w:gridCol w:w="3369"/>
        <w:gridCol w:w="2693"/>
        <w:gridCol w:w="2658"/>
      </w:tblGrid>
      <w:tr w:rsidR="0069234B" w:rsidRPr="00AD212B" w:rsidTr="0069234B">
        <w:tc>
          <w:tcPr>
            <w:tcW w:w="1932" w:type="pct"/>
            <w:shd w:val="clear" w:color="auto" w:fill="D9D9D9" w:themeFill="background1" w:themeFillShade="D9"/>
          </w:tcPr>
          <w:p w:rsidR="0069234B" w:rsidRPr="00AD212B" w:rsidRDefault="005F5048" w:rsidP="00A750F3">
            <w:pPr>
              <w:jc w:val="center"/>
              <w:rPr>
                <w:b/>
              </w:rPr>
            </w:pPr>
            <w:r>
              <w:rPr>
                <w:rFonts w:hint="eastAsia"/>
                <w:b/>
              </w:rPr>
              <w:t>種類</w:t>
            </w:r>
          </w:p>
        </w:tc>
        <w:tc>
          <w:tcPr>
            <w:tcW w:w="1544" w:type="pct"/>
            <w:shd w:val="clear" w:color="auto" w:fill="D9D9D9" w:themeFill="background1" w:themeFillShade="D9"/>
          </w:tcPr>
          <w:p w:rsidR="0069234B" w:rsidRPr="00AD212B" w:rsidRDefault="0069234B" w:rsidP="00A750F3">
            <w:pPr>
              <w:jc w:val="center"/>
              <w:rPr>
                <w:b/>
              </w:rPr>
            </w:pPr>
            <w:r>
              <w:rPr>
                <w:rFonts w:hint="eastAsia"/>
                <w:b/>
              </w:rPr>
              <w:t>転送元</w:t>
            </w:r>
          </w:p>
        </w:tc>
        <w:tc>
          <w:tcPr>
            <w:tcW w:w="1524" w:type="pct"/>
            <w:shd w:val="clear" w:color="auto" w:fill="D9D9D9" w:themeFill="background1" w:themeFillShade="D9"/>
          </w:tcPr>
          <w:p w:rsidR="0069234B" w:rsidRPr="00AD212B" w:rsidRDefault="0069234B" w:rsidP="00A750F3">
            <w:pPr>
              <w:jc w:val="center"/>
              <w:rPr>
                <w:b/>
              </w:rPr>
            </w:pPr>
            <w:r>
              <w:rPr>
                <w:rFonts w:hint="eastAsia"/>
                <w:b/>
              </w:rPr>
              <w:t>転送先</w:t>
            </w:r>
          </w:p>
        </w:tc>
      </w:tr>
      <w:tr w:rsidR="0069234B" w:rsidTr="0069234B">
        <w:tc>
          <w:tcPr>
            <w:tcW w:w="1932" w:type="pct"/>
          </w:tcPr>
          <w:p w:rsidR="0069234B" w:rsidRDefault="0069234B" w:rsidP="00A750F3">
            <w:r w:rsidRPr="0069234B">
              <w:t>cudaMemcpyHostToHost</w:t>
            </w:r>
          </w:p>
        </w:tc>
        <w:tc>
          <w:tcPr>
            <w:tcW w:w="1544" w:type="pct"/>
          </w:tcPr>
          <w:p w:rsidR="0069234B" w:rsidRDefault="0069234B" w:rsidP="00A750F3">
            <w:bookmarkStart w:id="43" w:name="OLE_LINK53"/>
            <w:bookmarkStart w:id="44" w:name="OLE_LINK55"/>
            <w:r>
              <w:rPr>
                <w:rFonts w:hint="eastAsia"/>
              </w:rPr>
              <w:t>ホストメモリ</w:t>
            </w:r>
            <w:bookmarkEnd w:id="43"/>
            <w:bookmarkEnd w:id="44"/>
          </w:p>
        </w:tc>
        <w:tc>
          <w:tcPr>
            <w:tcW w:w="1524" w:type="pct"/>
          </w:tcPr>
          <w:p w:rsidR="0069234B" w:rsidRDefault="0069234B" w:rsidP="00A750F3">
            <w:r>
              <w:rPr>
                <w:rFonts w:hint="eastAsia"/>
              </w:rPr>
              <w:t>ホストメモリ</w:t>
            </w:r>
          </w:p>
        </w:tc>
      </w:tr>
      <w:tr w:rsidR="0069234B" w:rsidTr="0069234B">
        <w:tc>
          <w:tcPr>
            <w:tcW w:w="1932" w:type="pct"/>
          </w:tcPr>
          <w:p w:rsidR="0069234B" w:rsidRDefault="0069234B" w:rsidP="00A750F3">
            <w:r w:rsidRPr="00610EFE">
              <w:t>cudaMemcpyHostToDevice</w:t>
            </w:r>
          </w:p>
        </w:tc>
        <w:tc>
          <w:tcPr>
            <w:tcW w:w="1544" w:type="pct"/>
          </w:tcPr>
          <w:p w:rsidR="0069234B" w:rsidRDefault="0069234B" w:rsidP="00A750F3">
            <w:r>
              <w:rPr>
                <w:rFonts w:hint="eastAsia"/>
              </w:rPr>
              <w:t>ホストメモリ</w:t>
            </w:r>
          </w:p>
        </w:tc>
        <w:tc>
          <w:tcPr>
            <w:tcW w:w="1524" w:type="pct"/>
          </w:tcPr>
          <w:p w:rsidR="0069234B" w:rsidRDefault="0069234B" w:rsidP="00A750F3">
            <w:bookmarkStart w:id="45" w:name="OLE_LINK56"/>
            <w:bookmarkStart w:id="46" w:name="OLE_LINK57"/>
            <w:r>
              <w:rPr>
                <w:rFonts w:hint="eastAsia"/>
              </w:rPr>
              <w:t>デバイスメモリ</w:t>
            </w:r>
            <w:bookmarkEnd w:id="45"/>
            <w:bookmarkEnd w:id="46"/>
          </w:p>
        </w:tc>
      </w:tr>
      <w:tr w:rsidR="0069234B" w:rsidTr="0069234B">
        <w:tc>
          <w:tcPr>
            <w:tcW w:w="1932" w:type="pct"/>
          </w:tcPr>
          <w:p w:rsidR="0069234B" w:rsidRDefault="0069234B" w:rsidP="00A750F3">
            <w:r w:rsidRPr="00610EFE">
              <w:t>cudaMemcpyDeviceToHost</w:t>
            </w:r>
          </w:p>
        </w:tc>
        <w:tc>
          <w:tcPr>
            <w:tcW w:w="1544" w:type="pct"/>
          </w:tcPr>
          <w:p w:rsidR="0069234B" w:rsidRPr="0050141F" w:rsidRDefault="0069234B" w:rsidP="00A750F3">
            <w:r>
              <w:rPr>
                <w:rFonts w:hint="eastAsia"/>
              </w:rPr>
              <w:t>デバイスメモリ</w:t>
            </w:r>
          </w:p>
        </w:tc>
        <w:tc>
          <w:tcPr>
            <w:tcW w:w="1524" w:type="pct"/>
          </w:tcPr>
          <w:p w:rsidR="0069234B" w:rsidRDefault="0069234B" w:rsidP="00A750F3">
            <w:r>
              <w:rPr>
                <w:rFonts w:hint="eastAsia"/>
              </w:rPr>
              <w:t>ホストメモリ</w:t>
            </w:r>
          </w:p>
        </w:tc>
      </w:tr>
      <w:tr w:rsidR="0069234B" w:rsidTr="0069234B">
        <w:tc>
          <w:tcPr>
            <w:tcW w:w="1932" w:type="pct"/>
          </w:tcPr>
          <w:p w:rsidR="0069234B" w:rsidRDefault="0069234B" w:rsidP="00A750F3">
            <w:r w:rsidRPr="00610EFE">
              <w:t>cudaMemcpyDeviceToDevice</w:t>
            </w:r>
          </w:p>
        </w:tc>
        <w:tc>
          <w:tcPr>
            <w:tcW w:w="1544" w:type="pct"/>
          </w:tcPr>
          <w:p w:rsidR="0069234B" w:rsidRDefault="0069234B" w:rsidP="00A750F3">
            <w:r>
              <w:rPr>
                <w:rFonts w:hint="eastAsia"/>
              </w:rPr>
              <w:t>デバイスメモリ</w:t>
            </w:r>
          </w:p>
        </w:tc>
        <w:tc>
          <w:tcPr>
            <w:tcW w:w="1524" w:type="pct"/>
          </w:tcPr>
          <w:p w:rsidR="0069234B" w:rsidRDefault="0069234B" w:rsidP="00A750F3">
            <w:r>
              <w:rPr>
                <w:rFonts w:hint="eastAsia"/>
              </w:rPr>
              <w:t>デバイスメモリ</w:t>
            </w:r>
          </w:p>
        </w:tc>
      </w:tr>
      <w:bookmarkEnd w:id="41"/>
      <w:bookmarkEnd w:id="42"/>
    </w:tbl>
    <w:p w:rsidR="000C060C" w:rsidRPr="00610EFE" w:rsidRDefault="000C060C"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10EFE" w:rsidRPr="00610EFE" w:rsidRDefault="00610EFE"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10EFE">
        <w:t>戻り値</w:t>
      </w:r>
    </w:p>
    <w:p w:rsidR="00610EFE" w:rsidRPr="00610EFE" w:rsidRDefault="00787048"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cudaSuccess</w:t>
      </w:r>
      <w:r w:rsidR="00610EFE" w:rsidRPr="00610EFE">
        <w:tab/>
      </w:r>
      <w:r w:rsidR="00610EFE" w:rsidRPr="00610EFE">
        <w:tab/>
      </w:r>
      <w:r w:rsidR="00610EFE" w:rsidRPr="00610EFE">
        <w:tab/>
      </w:r>
      <w:r w:rsidR="00610EFE" w:rsidRPr="00610EFE">
        <w:t>成功</w:t>
      </w:r>
    </w:p>
    <w:p w:rsidR="007D7E65" w:rsidRDefault="00787048"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cudaErrorInvalidValue</w:t>
      </w:r>
      <w:r w:rsidR="00610EFE" w:rsidRPr="00610EFE">
        <w:tab/>
      </w:r>
      <w:r w:rsidR="00610EFE" w:rsidRPr="00610EFE">
        <w:tab/>
      </w:r>
      <w:r w:rsidR="00610EFE" w:rsidRPr="00610EFE">
        <w:t>エラー</w:t>
      </w:r>
    </w:p>
    <w:p w:rsidR="00610EFE" w:rsidRPr="00610EFE" w:rsidRDefault="007D7E65"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sidR="00787048">
        <w:rPr>
          <w:rFonts w:hint="eastAsia"/>
        </w:rPr>
        <w:tab/>
      </w:r>
      <w:r>
        <w:rPr>
          <w:rFonts w:hint="eastAsia"/>
        </w:rPr>
        <w:tab/>
      </w:r>
      <w:r>
        <w:rPr>
          <w:rFonts w:hint="eastAsia"/>
        </w:rPr>
        <w:tab/>
      </w:r>
      <w:r>
        <w:rPr>
          <w:rFonts w:hint="eastAsia"/>
        </w:rPr>
        <w:tab/>
      </w:r>
      <w:r w:rsidR="00610EFE" w:rsidRPr="00610EFE">
        <w:t>(</w:t>
      </w:r>
      <w:r w:rsidR="00610EFE" w:rsidRPr="00610EFE">
        <w:t>値が許可された範囲</w:t>
      </w:r>
      <w:r w:rsidR="001F7100">
        <w:rPr>
          <w:rFonts w:hint="eastAsia"/>
        </w:rPr>
        <w:t>内になかったため</w:t>
      </w:r>
      <w:r w:rsidR="00610EFE" w:rsidRPr="00610EFE">
        <w:t>)</w:t>
      </w:r>
    </w:p>
    <w:p w:rsidR="007D7E65" w:rsidRDefault="00787048"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610EFE" w:rsidRPr="00C26C49">
        <w:rPr>
          <w:rFonts w:ascii="ＭＳ ゴシック" w:eastAsia="ＭＳ ゴシック" w:hAnsi="ＭＳ ゴシック"/>
        </w:rPr>
        <w:t>cudaErrorInvalidDevicePointer</w:t>
      </w:r>
      <w:r w:rsidR="00610EFE" w:rsidRPr="00610EFE">
        <w:tab/>
      </w:r>
      <w:r w:rsidR="00610EFE" w:rsidRPr="00610EFE">
        <w:t>エラー</w:t>
      </w:r>
    </w:p>
    <w:p w:rsidR="00610EFE" w:rsidRPr="00610EFE" w:rsidRDefault="007D7E65"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sidR="001F7100">
        <w:rPr>
          <w:rFonts w:hint="eastAsia"/>
        </w:rPr>
        <w:tab/>
      </w:r>
      <w:r>
        <w:rPr>
          <w:rFonts w:hint="eastAsia"/>
        </w:rPr>
        <w:tab/>
      </w:r>
      <w:r>
        <w:rPr>
          <w:rFonts w:hint="eastAsia"/>
        </w:rPr>
        <w:tab/>
      </w:r>
      <w:r>
        <w:rPr>
          <w:rFonts w:hint="eastAsia"/>
        </w:rPr>
        <w:tab/>
      </w:r>
      <w:r w:rsidR="00610EFE" w:rsidRPr="00610EFE">
        <w:t>(</w:t>
      </w:r>
      <w:r w:rsidR="00610EFE" w:rsidRPr="00610EFE">
        <w:t>無効なアドレスを指定したため</w:t>
      </w:r>
      <w:r w:rsidR="00610EFE" w:rsidRPr="00610EFE">
        <w:t>)</w:t>
      </w:r>
    </w:p>
    <w:p w:rsidR="001F7100" w:rsidRDefault="001F7100"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ＭＳ ゴシック" w:eastAsia="ＭＳ ゴシック" w:hAnsi="ＭＳ ゴシック" w:hint="eastAsia"/>
        </w:rPr>
        <w:tab/>
      </w:r>
      <w:r w:rsidR="007D7E65" w:rsidRPr="00C26C49">
        <w:rPr>
          <w:rFonts w:ascii="ＭＳ ゴシック" w:eastAsia="ＭＳ ゴシック" w:hAnsi="ＭＳ ゴシック"/>
        </w:rPr>
        <w:t>cudaErrorInvalidMemcpyDirection</w:t>
      </w:r>
      <w:r w:rsidR="007D7E65">
        <w:rPr>
          <w:rFonts w:hint="eastAsia"/>
        </w:rPr>
        <w:tab/>
      </w:r>
      <w:r w:rsidR="00610EFE" w:rsidRPr="00610EFE">
        <w:t>エラー</w:t>
      </w:r>
    </w:p>
    <w:p w:rsidR="00610EFE" w:rsidRPr="00610EFE" w:rsidRDefault="001F7100" w:rsidP="00610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Pr>
          <w:rFonts w:hint="eastAsia"/>
        </w:rPr>
        <w:tab/>
      </w:r>
      <w:r>
        <w:rPr>
          <w:rFonts w:hint="eastAsia"/>
        </w:rPr>
        <w:tab/>
      </w:r>
      <w:r>
        <w:rPr>
          <w:rFonts w:hint="eastAsia"/>
        </w:rPr>
        <w:tab/>
      </w:r>
      <w:r w:rsidR="00610EFE" w:rsidRPr="00610EFE">
        <w:t>(</w:t>
      </w:r>
      <w:r w:rsidR="00610EFE" w:rsidRPr="00610EFE">
        <w:t>転送のタイプが不正であったため</w:t>
      </w:r>
      <w:r w:rsidR="00610EFE" w:rsidRPr="00610EFE">
        <w:t>)</w:t>
      </w:r>
    </w:p>
    <w:p w:rsidR="00693302" w:rsidRDefault="00693302" w:rsidP="00675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93302" w:rsidRPr="00D138BA" w:rsidRDefault="007D7E65" w:rsidP="00693302">
      <w:pPr>
        <w:pStyle w:val="2"/>
        <w:numPr>
          <w:ilvl w:val="1"/>
          <w:numId w:val="2"/>
        </w:numPr>
      </w:pPr>
      <w:bookmarkStart w:id="47" w:name="_Ref380591894"/>
      <w:bookmarkStart w:id="48" w:name="_Toc381565351"/>
      <w:r>
        <w:rPr>
          <w:rFonts w:hint="eastAsia"/>
        </w:rPr>
        <w:t>拡張機能</w:t>
      </w:r>
      <w:bookmarkEnd w:id="47"/>
      <w:bookmarkEnd w:id="48"/>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CUDA</w:t>
      </w:r>
      <w:r w:rsidRPr="00C27327">
        <w:t>は、</w:t>
      </w:r>
      <w:r w:rsidRPr="00C27327">
        <w:t>GPGPU</w:t>
      </w:r>
      <w:r w:rsidRPr="00C27327">
        <w:t>を支援するために、標準の</w:t>
      </w:r>
      <w:r w:rsidRPr="00C27327">
        <w:t>C</w:t>
      </w:r>
      <w:r w:rsidRPr="00C27327">
        <w:t>言語をいくつか拡張しています。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拡張機能の詳細は、以下の</w:t>
      </w:r>
      <w:r w:rsidRPr="00C27327">
        <w:t>URL</w:t>
      </w:r>
      <w:r w:rsidRPr="00C27327">
        <w:t>を参照して下さい。</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502FC"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hyperlink r:id="rId23" w:history="1">
        <w:r w:rsidR="00C27327" w:rsidRPr="00C27327">
          <w:rPr>
            <w:rStyle w:val="ac"/>
          </w:rPr>
          <w:t>http://docs.nvidia.com/cuda/cuda-c-programming-guide</w:t>
        </w:r>
      </w:hyperlink>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F7100" w:rsidRDefault="001F7100"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以下に、よく使う機能を挙げます。</w:t>
      </w:r>
    </w:p>
    <w:p w:rsidR="00E40636" w:rsidRPr="00C27327" w:rsidRDefault="00E40636"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E40636">
      <w:pPr>
        <w:pStyle w:val="3"/>
        <w:numPr>
          <w:ilvl w:val="2"/>
          <w:numId w:val="2"/>
        </w:numPr>
        <w:ind w:leftChars="0"/>
      </w:pPr>
      <w:bookmarkStart w:id="49" w:name="_Toc381565352"/>
      <w:r w:rsidRPr="0049035A">
        <w:t>dim3</w:t>
      </w:r>
      <w:r w:rsidRPr="0049035A">
        <w:t>宣言</w:t>
      </w:r>
      <w:bookmarkEnd w:id="49"/>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CUDA</w:t>
      </w:r>
      <w:r w:rsidRPr="00C27327">
        <w:t>では、</w:t>
      </w:r>
      <w:r w:rsidRPr="00C27327">
        <w:t>3</w:t>
      </w:r>
      <w:r w:rsidRPr="00C27327">
        <w:t>次元ベクトルの整数型を宣言するために、「</w:t>
      </w:r>
      <w:r w:rsidRPr="00C26C49">
        <w:rPr>
          <w:rFonts w:ascii="ＭＳ ゴシック" w:eastAsia="ＭＳ ゴシック" w:hAnsi="ＭＳ ゴシック"/>
        </w:rPr>
        <w:t>dim3</w:t>
      </w:r>
      <w:r w:rsidRPr="00C27327">
        <w:t>」を使います。これは、グリッドやブロックを宣言するときなどに、利用されます。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例えば、以下のように宣言できます。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602F3" w:rsidRPr="00034DE4" w:rsidTr="00A750F3">
        <w:tc>
          <w:tcPr>
            <w:tcW w:w="8702" w:type="dxa"/>
          </w:tcPr>
          <w:p w:rsidR="00B602F3" w:rsidRPr="00034DE4" w:rsidRDefault="00B602F3" w:rsidP="00A750F3">
            <w:pPr>
              <w:rPr>
                <w:rFonts w:asciiTheme="majorEastAsia" w:eastAsiaTheme="majorEastAsia" w:hAnsiTheme="majorEastAsia"/>
                <w:sz w:val="20"/>
                <w:szCs w:val="20"/>
              </w:rPr>
            </w:pPr>
            <w:bookmarkStart w:id="50" w:name="OLE_LINK46"/>
            <w:bookmarkStart w:id="51" w:name="OLE_LINK47"/>
            <w:r w:rsidRPr="00B602F3">
              <w:rPr>
                <w:rFonts w:asciiTheme="majorEastAsia" w:eastAsiaTheme="majorEastAsia" w:hAnsiTheme="majorEastAsia"/>
                <w:sz w:val="20"/>
                <w:szCs w:val="20"/>
              </w:rPr>
              <w:t>dim3 a(2, 4, 8);</w:t>
            </w:r>
          </w:p>
        </w:tc>
      </w:tr>
      <w:bookmarkEnd w:id="50"/>
      <w:bookmarkEnd w:id="51"/>
    </w:tbl>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6C49">
        <w:rPr>
          <w:rFonts w:ascii="ＭＳ ゴシック" w:eastAsia="ＭＳ ゴシック" w:hAnsi="ＭＳ ゴシック"/>
        </w:rPr>
        <w:t>a</w:t>
      </w:r>
      <w:r w:rsidRPr="00C27327">
        <w:t>は、構造体として宣言されます。このとき、構造体のメンバには、以下のような値が代入されます。</w:t>
      </w:r>
    </w:p>
    <w:p w:rsidR="00B602F3" w:rsidRDefault="00B602F3"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52" w:name="OLE_LINK48"/>
      <w:bookmarkStart w:id="53" w:name="OLE_LINK52"/>
    </w:p>
    <w:tbl>
      <w:tblPr>
        <w:tblStyle w:val="af"/>
        <w:tblW w:w="0" w:type="auto"/>
        <w:tblLook w:val="04A0"/>
      </w:tblPr>
      <w:tblGrid>
        <w:gridCol w:w="8702"/>
      </w:tblGrid>
      <w:tr w:rsidR="00B602F3" w:rsidRPr="00034DE4" w:rsidTr="00A750F3">
        <w:tc>
          <w:tcPr>
            <w:tcW w:w="8702" w:type="dxa"/>
          </w:tcPr>
          <w:p w:rsidR="00B602F3" w:rsidRPr="00034DE4" w:rsidRDefault="00B602F3" w:rsidP="00A750F3">
            <w:pPr>
              <w:rPr>
                <w:rFonts w:asciiTheme="majorEastAsia" w:eastAsiaTheme="majorEastAsia" w:hAnsiTheme="majorEastAsia"/>
                <w:sz w:val="20"/>
                <w:szCs w:val="20"/>
              </w:rPr>
            </w:pPr>
            <w:bookmarkStart w:id="54" w:name="OLE_LINK58"/>
            <w:bookmarkStart w:id="55" w:name="OLE_LINK60"/>
            <w:bookmarkEnd w:id="52"/>
            <w:bookmarkEnd w:id="53"/>
            <w:r w:rsidRPr="00B602F3">
              <w:rPr>
                <w:rFonts w:asciiTheme="majorEastAsia" w:eastAsiaTheme="majorEastAsia" w:hAnsiTheme="majorEastAsia"/>
                <w:sz w:val="20"/>
                <w:szCs w:val="20"/>
              </w:rPr>
              <w:t>a.x = 2; a.y = 4; a.z = 8;</w:t>
            </w:r>
          </w:p>
        </w:tc>
      </w:tr>
      <w:bookmarkEnd w:id="54"/>
      <w:bookmarkEnd w:id="55"/>
    </w:tbl>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以下のように宣言することもできます。</w:t>
      </w:r>
    </w:p>
    <w:p w:rsid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56" w:name="OLE_LINK61"/>
      <w:bookmarkStart w:id="57" w:name="OLE_LINK64"/>
    </w:p>
    <w:tbl>
      <w:tblPr>
        <w:tblStyle w:val="af"/>
        <w:tblW w:w="0" w:type="auto"/>
        <w:tblLook w:val="04A0"/>
      </w:tblPr>
      <w:tblGrid>
        <w:gridCol w:w="8702"/>
      </w:tblGrid>
      <w:tr w:rsidR="00EF1D9B" w:rsidRPr="00034DE4" w:rsidTr="00A750F3">
        <w:tc>
          <w:tcPr>
            <w:tcW w:w="8702" w:type="dxa"/>
          </w:tcPr>
          <w:p w:rsidR="00EF1D9B" w:rsidRPr="00034DE4" w:rsidRDefault="00EF1D9B" w:rsidP="00A750F3">
            <w:pPr>
              <w:rPr>
                <w:rFonts w:asciiTheme="majorEastAsia" w:eastAsiaTheme="majorEastAsia" w:hAnsiTheme="majorEastAsia"/>
                <w:sz w:val="20"/>
                <w:szCs w:val="20"/>
              </w:rPr>
            </w:pPr>
            <w:bookmarkStart w:id="58" w:name="OLE_LINK65"/>
            <w:bookmarkStart w:id="59" w:name="OLE_LINK66"/>
            <w:bookmarkEnd w:id="56"/>
            <w:bookmarkEnd w:id="57"/>
            <w:r w:rsidRPr="00EF1D9B">
              <w:rPr>
                <w:rFonts w:asciiTheme="majorEastAsia" w:eastAsiaTheme="majorEastAsia" w:hAnsiTheme="majorEastAsia"/>
                <w:sz w:val="20"/>
                <w:szCs w:val="20"/>
              </w:rPr>
              <w:t>dim3 a;</w:t>
            </w:r>
          </w:p>
        </w:tc>
      </w:tr>
      <w:bookmarkEnd w:id="58"/>
      <w:bookmarkEnd w:id="59"/>
    </w:tbl>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このとき、構造体のメンバには、以下のような値が代入されます。</w:t>
      </w:r>
    </w:p>
    <w:p w:rsid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60" w:name="OLE_LINK67"/>
      <w:bookmarkStart w:id="61" w:name="OLE_LINK68"/>
    </w:p>
    <w:tbl>
      <w:tblPr>
        <w:tblStyle w:val="af"/>
        <w:tblW w:w="0" w:type="auto"/>
        <w:tblLook w:val="04A0"/>
      </w:tblPr>
      <w:tblGrid>
        <w:gridCol w:w="8702"/>
      </w:tblGrid>
      <w:tr w:rsidR="00B57746" w:rsidRPr="00034DE4" w:rsidTr="00A750F3">
        <w:tc>
          <w:tcPr>
            <w:tcW w:w="8702" w:type="dxa"/>
          </w:tcPr>
          <w:p w:rsidR="00B57746" w:rsidRPr="00034DE4" w:rsidRDefault="00B57746" w:rsidP="00A750F3">
            <w:pPr>
              <w:rPr>
                <w:rFonts w:asciiTheme="majorEastAsia" w:eastAsiaTheme="majorEastAsia" w:hAnsiTheme="majorEastAsia"/>
                <w:sz w:val="20"/>
                <w:szCs w:val="20"/>
              </w:rPr>
            </w:pPr>
            <w:bookmarkStart w:id="62" w:name="OLE_LINK38"/>
            <w:bookmarkStart w:id="63" w:name="OLE_LINK45"/>
            <w:bookmarkStart w:id="64" w:name="OLE_LINK74"/>
            <w:bookmarkEnd w:id="60"/>
            <w:bookmarkEnd w:id="61"/>
            <w:r w:rsidRPr="00B57746">
              <w:rPr>
                <w:rFonts w:asciiTheme="majorEastAsia" w:eastAsiaTheme="majorEastAsia" w:hAnsiTheme="majorEastAsia"/>
                <w:sz w:val="20"/>
                <w:szCs w:val="20"/>
              </w:rPr>
              <w:t>a.x = 1; a.y = 1; a.z = 1;</w:t>
            </w:r>
          </w:p>
        </w:tc>
      </w:tr>
      <w:bookmarkEnd w:id="62"/>
      <w:bookmarkEnd w:id="63"/>
      <w:bookmarkEnd w:id="64"/>
    </w:tbl>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メンバの値は、宣言後、以下のように変更することもできます。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3A4456" w:rsidRPr="00034DE4" w:rsidTr="00A750F3">
        <w:tc>
          <w:tcPr>
            <w:tcW w:w="8702" w:type="dxa"/>
          </w:tcPr>
          <w:p w:rsidR="003A4456" w:rsidRPr="003A4456" w:rsidRDefault="003A4456" w:rsidP="003A4456">
            <w:pPr>
              <w:rPr>
                <w:rFonts w:asciiTheme="majorEastAsia" w:eastAsiaTheme="majorEastAsia" w:hAnsiTheme="majorEastAsia"/>
                <w:sz w:val="20"/>
                <w:szCs w:val="20"/>
              </w:rPr>
            </w:pPr>
            <w:bookmarkStart w:id="65" w:name="OLE_LINK71"/>
            <w:bookmarkStart w:id="66" w:name="OLE_LINK73"/>
            <w:r w:rsidRPr="003A4456">
              <w:rPr>
                <w:rFonts w:asciiTheme="majorEastAsia" w:eastAsiaTheme="majorEastAsia" w:hAnsiTheme="majorEastAsia"/>
                <w:sz w:val="20"/>
                <w:szCs w:val="20"/>
              </w:rPr>
              <w:t>dim3 a;</w:t>
            </w:r>
          </w:p>
          <w:p w:rsidR="003A4456" w:rsidRPr="003A4456" w:rsidRDefault="003A4456" w:rsidP="00A750F3">
            <w:pPr>
              <w:rPr>
                <w:rFonts w:asciiTheme="majorEastAsia" w:eastAsiaTheme="majorEastAsia" w:hAnsiTheme="majorEastAsia"/>
                <w:sz w:val="20"/>
                <w:szCs w:val="20"/>
              </w:rPr>
            </w:pPr>
            <w:r w:rsidRPr="003A4456">
              <w:rPr>
                <w:rFonts w:asciiTheme="majorEastAsia" w:eastAsiaTheme="majorEastAsia" w:hAnsiTheme="majorEastAsia"/>
                <w:sz w:val="20"/>
                <w:szCs w:val="20"/>
              </w:rPr>
              <w:t>a.x = 2; a.y = 4; a.z = 8;</w:t>
            </w:r>
          </w:p>
        </w:tc>
      </w:tr>
      <w:bookmarkEnd w:id="65"/>
      <w:bookmarkEnd w:id="66"/>
    </w:tbl>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また、以下のように省略することもできます。</w:t>
      </w:r>
    </w:p>
    <w:p w:rsidR="00C27327" w:rsidRPr="003A4456"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3A4456" w:rsidRPr="00034DE4" w:rsidTr="00A750F3">
        <w:tc>
          <w:tcPr>
            <w:tcW w:w="8702" w:type="dxa"/>
          </w:tcPr>
          <w:p w:rsidR="003A4456" w:rsidRPr="003A4456" w:rsidRDefault="003A4456" w:rsidP="00A750F3">
            <w:pPr>
              <w:rPr>
                <w:rFonts w:asciiTheme="majorEastAsia" w:eastAsiaTheme="majorEastAsia" w:hAnsiTheme="majorEastAsia"/>
                <w:sz w:val="20"/>
                <w:szCs w:val="20"/>
              </w:rPr>
            </w:pPr>
            <w:bookmarkStart w:id="67" w:name="OLE_LINK76"/>
            <w:bookmarkStart w:id="68" w:name="OLE_LINK79"/>
            <w:r w:rsidRPr="003A4456">
              <w:rPr>
                <w:rFonts w:asciiTheme="majorEastAsia" w:eastAsiaTheme="majorEastAsia" w:hAnsiTheme="majorEastAsia"/>
                <w:sz w:val="20"/>
                <w:szCs w:val="20"/>
              </w:rPr>
              <w:t>dim3 a(2), b(4, 8);</w:t>
            </w:r>
          </w:p>
        </w:tc>
      </w:tr>
      <w:bookmarkEnd w:id="67"/>
      <w:bookmarkEnd w:id="68"/>
    </w:tbl>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このとき、構造体のメンバには、以下のような値が代入されます。</w:t>
      </w:r>
    </w:p>
    <w:p w:rsid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445A6" w:rsidRPr="004A1737" w:rsidRDefault="005445A6"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4A1737" w:rsidRPr="00034DE4" w:rsidTr="00A750F3">
        <w:tc>
          <w:tcPr>
            <w:tcW w:w="8702" w:type="dxa"/>
          </w:tcPr>
          <w:p w:rsidR="004A1737" w:rsidRPr="004A1737" w:rsidRDefault="004A1737" w:rsidP="004A1737">
            <w:pPr>
              <w:rPr>
                <w:rFonts w:asciiTheme="majorEastAsia" w:eastAsiaTheme="majorEastAsia" w:hAnsiTheme="majorEastAsia"/>
                <w:sz w:val="20"/>
                <w:szCs w:val="20"/>
              </w:rPr>
            </w:pPr>
            <w:bookmarkStart w:id="69" w:name="OLE_LINK82"/>
            <w:bookmarkStart w:id="70" w:name="OLE_LINK83"/>
            <w:r w:rsidRPr="004A1737">
              <w:rPr>
                <w:rFonts w:asciiTheme="majorEastAsia" w:eastAsiaTheme="majorEastAsia" w:hAnsiTheme="majorEastAsia"/>
                <w:sz w:val="20"/>
                <w:szCs w:val="20"/>
              </w:rPr>
              <w:t>a.x = 2; a.y = 1; a.z = 1;</w:t>
            </w:r>
          </w:p>
          <w:p w:rsidR="004A1737" w:rsidRPr="004A1737" w:rsidRDefault="004A1737" w:rsidP="00A750F3">
            <w:pPr>
              <w:rPr>
                <w:rFonts w:asciiTheme="majorEastAsia" w:eastAsiaTheme="majorEastAsia" w:hAnsiTheme="majorEastAsia"/>
                <w:sz w:val="20"/>
                <w:szCs w:val="20"/>
              </w:rPr>
            </w:pPr>
            <w:r w:rsidRPr="004A1737">
              <w:rPr>
                <w:rFonts w:asciiTheme="majorEastAsia" w:eastAsiaTheme="majorEastAsia" w:hAnsiTheme="majorEastAsia"/>
                <w:sz w:val="20"/>
                <w:szCs w:val="20"/>
              </w:rPr>
              <w:t>b.x = 4; b.y = 8; b.z = 1;</w:t>
            </w:r>
          </w:p>
        </w:tc>
      </w:tr>
      <w:bookmarkEnd w:id="69"/>
      <w:bookmarkEnd w:id="70"/>
    </w:tbl>
    <w:p w:rsidR="004A1737" w:rsidRPr="00C27327" w:rsidRDefault="004A173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E40636">
      <w:pPr>
        <w:pStyle w:val="3"/>
        <w:numPr>
          <w:ilvl w:val="2"/>
          <w:numId w:val="2"/>
        </w:numPr>
        <w:ind w:leftChars="0"/>
      </w:pPr>
      <w:bookmarkStart w:id="71" w:name="_Toc381565353"/>
      <w:r w:rsidRPr="0049035A">
        <w:t>カーネル関数の実行</w:t>
      </w:r>
      <w:bookmarkEnd w:id="71"/>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CUDA</w:t>
      </w:r>
      <w:r w:rsidRPr="00C27327">
        <w:t>では、カーネル関数を実行するために、「</w:t>
      </w:r>
      <w:r w:rsidRPr="00C26C49">
        <w:rPr>
          <w:rFonts w:ascii="ＭＳ ゴシック" w:eastAsia="ＭＳ ゴシック" w:hAnsi="ＭＳ ゴシック"/>
        </w:rPr>
        <w:t>&lt;&lt;&lt;&gt;&gt;&gt;</w:t>
      </w:r>
      <w:r w:rsidRPr="00C27327">
        <w:t>」を使います。ここには、カーネル関数が実行時に使用する、グリッドやブロックのサイズなどを指定できます。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例えば、引数が</w:t>
      </w:r>
      <w:r w:rsidRPr="00C26C49">
        <w:rPr>
          <w:rFonts w:ascii="ＭＳ ゴシック" w:eastAsia="ＭＳ ゴシック" w:hAnsi="ＭＳ ゴシック"/>
        </w:rPr>
        <w:t>a,b,c</w:t>
      </w:r>
      <w:r w:rsidRPr="00C27327">
        <w:t>のカーネル関数は、以下のように実行できます。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23054F" w:rsidRPr="00034DE4" w:rsidTr="00A750F3">
        <w:tc>
          <w:tcPr>
            <w:tcW w:w="8702" w:type="dxa"/>
          </w:tcPr>
          <w:p w:rsidR="0023054F" w:rsidRPr="0023054F" w:rsidRDefault="0023054F" w:rsidP="00A750F3">
            <w:pPr>
              <w:rPr>
                <w:rFonts w:asciiTheme="majorEastAsia" w:eastAsiaTheme="majorEastAsia" w:hAnsiTheme="majorEastAsia"/>
                <w:sz w:val="20"/>
                <w:szCs w:val="20"/>
              </w:rPr>
            </w:pPr>
            <w:bookmarkStart w:id="72" w:name="OLE_LINK86"/>
            <w:bookmarkStart w:id="73" w:name="OLE_LINK87"/>
            <w:r w:rsidRPr="0023054F">
              <w:rPr>
                <w:rFonts w:asciiTheme="majorEastAsia" w:eastAsiaTheme="majorEastAsia" w:hAnsiTheme="majorEastAsia"/>
                <w:sz w:val="20"/>
                <w:szCs w:val="20"/>
              </w:rPr>
              <w:t>func_gpu&lt;&lt;&lt; Dg, Db, Ns, S &gt;&gt;&gt;(a, b, c);</w:t>
            </w:r>
          </w:p>
        </w:tc>
      </w:tr>
      <w:bookmarkEnd w:id="72"/>
      <w:bookmarkEnd w:id="73"/>
    </w:tbl>
    <w:p w:rsidR="00C27327" w:rsidRPr="0023054F"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6C49">
        <w:rPr>
          <w:rFonts w:ascii="ＭＳ ゴシック" w:eastAsia="ＭＳ ゴシック" w:hAnsi="ＭＳ ゴシック"/>
        </w:rPr>
        <w:t>&lt;&lt;&lt;&gt;&gt;&gt;</w:t>
      </w:r>
      <w:r w:rsidRPr="00C27327">
        <w:t>に指定できる値は、以下のようになっています。</w:t>
      </w:r>
    </w:p>
    <w:p w:rsidR="00C27327" w:rsidRPr="004B1781"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6C49"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26C49">
        <w:rPr>
          <w:rFonts w:ascii="ＭＳ ゴシック" w:eastAsia="ＭＳ ゴシック" w:hAnsi="ＭＳ ゴシック"/>
        </w:rPr>
        <w:t>Dg</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6C49">
        <w:rPr>
          <w:rFonts w:ascii="ＭＳ ゴシック" w:eastAsia="ＭＳ ゴシック" w:hAnsi="ＭＳ ゴシック"/>
        </w:rPr>
        <w:t>Dg</w:t>
      </w:r>
      <w:r w:rsidRPr="00C27327">
        <w:t>は、グリッドのサイズを</w:t>
      </w:r>
      <w:r w:rsidRPr="00C26C49">
        <w:rPr>
          <w:rFonts w:ascii="ＭＳ ゴシック" w:eastAsia="ＭＳ ゴシック" w:hAnsi="ＭＳ ゴシック"/>
        </w:rPr>
        <w:t>dim3</w:t>
      </w:r>
      <w:r w:rsidRPr="00C27327">
        <w:t>型で指定します。</w:t>
      </w:r>
      <w:r w:rsidRPr="00C26C49">
        <w:rPr>
          <w:rFonts w:ascii="ＭＳ ゴシック" w:eastAsia="ＭＳ ゴシック" w:hAnsi="ＭＳ ゴシック"/>
        </w:rPr>
        <w:t>Dg</w:t>
      </w:r>
      <w:r w:rsidRPr="00C27327">
        <w:t>は省略できません。</w:t>
      </w:r>
    </w:p>
    <w:p w:rsidR="00C27327" w:rsidRPr="00915AE6"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6C49"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26C49">
        <w:rPr>
          <w:rFonts w:ascii="ＭＳ ゴシック" w:eastAsia="ＭＳ ゴシック" w:hAnsi="ＭＳ ゴシック"/>
        </w:rPr>
        <w:t>Db</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6C49">
        <w:rPr>
          <w:rFonts w:ascii="ＭＳ ゴシック" w:eastAsia="ＭＳ ゴシック" w:hAnsi="ＭＳ ゴシック"/>
        </w:rPr>
        <w:t>Db</w:t>
      </w:r>
      <w:r w:rsidRPr="00C27327">
        <w:t>は、ブロックのサイズを</w:t>
      </w:r>
      <w:r w:rsidRPr="00C26C49">
        <w:rPr>
          <w:rFonts w:ascii="ＭＳ ゴシック" w:eastAsia="ＭＳ ゴシック" w:hAnsi="ＭＳ ゴシック"/>
        </w:rPr>
        <w:t>dim3</w:t>
      </w:r>
      <w:r w:rsidRPr="00C27327">
        <w:t>型で指定します。</w:t>
      </w:r>
      <w:r w:rsidRPr="00C26C49">
        <w:rPr>
          <w:rFonts w:ascii="ＭＳ ゴシック" w:eastAsia="ＭＳ ゴシック" w:hAnsi="ＭＳ ゴシック"/>
        </w:rPr>
        <w:t>Db</w:t>
      </w:r>
      <w:r w:rsidRPr="00C27327">
        <w:t>は省略できません。</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6C49"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C26C49">
        <w:rPr>
          <w:rFonts w:ascii="ＭＳ ゴシック" w:eastAsia="ＭＳ ゴシック" w:hAnsi="ＭＳ ゴシック"/>
        </w:rPr>
        <w:t>Ns</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D22E5">
        <w:rPr>
          <w:rFonts w:ascii="ＭＳ ゴシック" w:eastAsia="ＭＳ ゴシック" w:hAnsi="ＭＳ ゴシック"/>
        </w:rPr>
        <w:t>Ns</w:t>
      </w:r>
      <w:r w:rsidRPr="00C27327">
        <w:t>は、シェアードメモリのサイズ</w:t>
      </w:r>
      <w:r w:rsidRPr="00C27327">
        <w:t>(</w:t>
      </w:r>
      <w:r w:rsidRPr="00C27327">
        <w:t>単位</w:t>
      </w:r>
      <w:r w:rsidRPr="00C27327">
        <w:t>: Byte)</w:t>
      </w:r>
      <w:r w:rsidRPr="00C27327">
        <w:t>を</w:t>
      </w:r>
      <w:r w:rsidRPr="001D22E5">
        <w:rPr>
          <w:rFonts w:ascii="ＭＳ ゴシック" w:eastAsia="ＭＳ ゴシック" w:hAnsi="ＭＳ ゴシック"/>
        </w:rPr>
        <w:t>size_t</w:t>
      </w:r>
      <w:r w:rsidRPr="00C27327">
        <w:t>型で指定します。</w:t>
      </w:r>
      <w:r w:rsidRPr="001D22E5">
        <w:rPr>
          <w:rFonts w:ascii="ＭＳ ゴシック" w:eastAsia="ＭＳ ゴシック" w:hAnsi="ＭＳ ゴシック"/>
        </w:rPr>
        <w:t>Ns</w:t>
      </w:r>
      <w:r w:rsidRPr="00C27327">
        <w:t>を省略した場合、</w:t>
      </w:r>
      <w:r w:rsidRPr="00C27327">
        <w:t>0</w:t>
      </w:r>
      <w:r w:rsidRPr="00C27327">
        <w:t>が指定されます。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1D22E5"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1D22E5">
        <w:rPr>
          <w:rFonts w:ascii="ＭＳ ゴシック" w:eastAsia="ＭＳ ゴシック" w:hAnsi="ＭＳ ゴシック"/>
        </w:rPr>
        <w:t>S</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S</w:t>
      </w:r>
      <w:r w:rsidRPr="00C27327">
        <w:t>は、ストリーム</w:t>
      </w:r>
      <w:r w:rsidR="00B8249F">
        <w:rPr>
          <w:rFonts w:hint="eastAsia"/>
        </w:rPr>
        <w:t>(0</w:t>
      </w:r>
      <w:r w:rsidR="00B8249F">
        <w:rPr>
          <w:rFonts w:hint="eastAsia"/>
        </w:rPr>
        <w:t>以上の整数</w:t>
      </w:r>
      <w:r w:rsidR="00B8249F">
        <w:rPr>
          <w:rFonts w:hint="eastAsia"/>
        </w:rPr>
        <w:t>)</w:t>
      </w:r>
      <w:r w:rsidRPr="00C27327">
        <w:t>を</w:t>
      </w:r>
      <w:r w:rsidRPr="00F617CF">
        <w:rPr>
          <w:rFonts w:ascii="ＭＳ ゴシック" w:eastAsia="ＭＳ ゴシック" w:hAnsi="ＭＳ ゴシック"/>
        </w:rPr>
        <w:t>cudaStream_t</w:t>
      </w:r>
      <w:r w:rsidRPr="00C27327">
        <w:t>型で指定します。</w:t>
      </w:r>
      <w:r w:rsidRPr="00F617CF">
        <w:rPr>
          <w:rFonts w:ascii="ＭＳ ゴシック" w:eastAsia="ＭＳ ゴシック" w:hAnsi="ＭＳ ゴシック"/>
        </w:rPr>
        <w:t>S</w:t>
      </w:r>
      <w:r w:rsidRPr="00C27327">
        <w:t>を省略した場合、</w:t>
      </w:r>
      <w:r w:rsidRPr="00C27327">
        <w:t>0</w:t>
      </w:r>
      <w:r w:rsidRPr="00C27327">
        <w:t>が指定されます。ストリーム</w:t>
      </w:r>
      <w:r w:rsidRPr="00C27327">
        <w:t>0</w:t>
      </w:r>
      <w:r w:rsidRPr="00C27327">
        <w:t>は同時に</w:t>
      </w:r>
      <w:r w:rsidRPr="00C27327">
        <w:t>1</w:t>
      </w:r>
      <w:r w:rsidRPr="00C27327">
        <w:t>つしか流れません。</w:t>
      </w:r>
    </w:p>
    <w:p w:rsidR="00EE1BF6" w:rsidRDefault="00EE1BF6"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E1BF6" w:rsidRPr="00B76BD8" w:rsidRDefault="00EE1BF6"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6BD8">
        <w:rPr>
          <w:rFonts w:hint="eastAsia"/>
        </w:rPr>
        <w:t>ストリームとは、カーネル関数や</w:t>
      </w:r>
      <w:r w:rsidRPr="00B76BD8">
        <w:t>データ転送</w:t>
      </w:r>
      <w:r w:rsidRPr="00B76BD8">
        <w:rPr>
          <w:rFonts w:hint="eastAsia"/>
        </w:rPr>
        <w:t>など、</w:t>
      </w:r>
      <w:r w:rsidRPr="00B76BD8">
        <w:rPr>
          <w:rFonts w:hint="eastAsia"/>
        </w:rPr>
        <w:t>GPU</w:t>
      </w:r>
      <w:r w:rsidRPr="00B76BD8">
        <w:rPr>
          <w:rFonts w:hint="eastAsia"/>
        </w:rPr>
        <w:t>が実行する処理の一連の流れを表しています。ストリームを指定して関数を呼び出すことで、同じストリームの処理は呼び出した順番に実行されることが保証されます。</w:t>
      </w:r>
    </w:p>
    <w:p w:rsidR="006373C7" w:rsidRPr="00B76BD8" w:rsidRDefault="006373C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6373C7" w:rsidRDefault="006373C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5445A6"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74" w:name="OLE_LINK85"/>
      <w:bookmarkStart w:id="75" w:name="OLE_LINK88"/>
      <w:r w:rsidRPr="00F617CF">
        <w:rPr>
          <w:rFonts w:ascii="ＭＳ ゴシック" w:eastAsia="ＭＳ ゴシック" w:hAnsi="ＭＳ ゴシック"/>
        </w:rPr>
        <w:t>Dg,Db</w:t>
      </w:r>
      <w:r w:rsidRPr="00C27327">
        <w:t>は、以下のように省略することもできます。</w:t>
      </w:r>
    </w:p>
    <w:bookmarkEnd w:id="74"/>
    <w:bookmarkEnd w:id="75"/>
    <w:p w:rsidR="005445A6" w:rsidRPr="005445A6" w:rsidRDefault="005445A6"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4B1781" w:rsidRPr="00034DE4" w:rsidTr="00A750F3">
        <w:tc>
          <w:tcPr>
            <w:tcW w:w="8702" w:type="dxa"/>
          </w:tcPr>
          <w:p w:rsidR="004B1781" w:rsidRPr="004B1781" w:rsidRDefault="004B1781" w:rsidP="00A750F3">
            <w:pPr>
              <w:rPr>
                <w:rFonts w:asciiTheme="majorEastAsia" w:eastAsiaTheme="majorEastAsia" w:hAnsiTheme="majorEastAsia"/>
                <w:sz w:val="20"/>
                <w:szCs w:val="20"/>
              </w:rPr>
            </w:pPr>
            <w:bookmarkStart w:id="76" w:name="OLE_LINK90"/>
            <w:bookmarkStart w:id="77" w:name="OLE_LINK91"/>
            <w:r w:rsidRPr="004B1781">
              <w:rPr>
                <w:rFonts w:asciiTheme="majorEastAsia" w:eastAsiaTheme="majorEastAsia" w:hAnsiTheme="majorEastAsia"/>
                <w:sz w:val="20"/>
                <w:szCs w:val="20"/>
              </w:rPr>
              <w:t>func_gpu&lt;&lt;&lt; 2, 4 &gt;&gt;&gt;(a, b, c);</w:t>
            </w:r>
          </w:p>
        </w:tc>
      </w:tr>
      <w:bookmarkEnd w:id="76"/>
      <w:bookmarkEnd w:id="77"/>
    </w:tbl>
    <w:p w:rsidR="00C27327" w:rsidRPr="004B1781"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このとき、</w:t>
      </w:r>
      <w:r w:rsidRPr="00F617CF">
        <w:rPr>
          <w:rFonts w:ascii="ＭＳ ゴシック" w:eastAsia="ＭＳ ゴシック" w:hAnsi="ＭＳ ゴシック"/>
        </w:rPr>
        <w:t>&lt;&lt;&lt;&gt;&gt;&gt;</w:t>
      </w:r>
      <w:r w:rsidRPr="00C27327">
        <w:t>には、以下のような</w:t>
      </w:r>
      <w:r w:rsidRPr="00F617CF">
        <w:rPr>
          <w:rFonts w:ascii="ＭＳ ゴシック" w:eastAsia="ＭＳ ゴシック" w:hAnsi="ＭＳ ゴシック"/>
        </w:rPr>
        <w:t>Dg,Db</w:t>
      </w:r>
      <w:r w:rsidRPr="00C27327">
        <w:t>が指定されます。</w:t>
      </w:r>
    </w:p>
    <w:p w:rsidR="00E40636" w:rsidRPr="00C86F9A" w:rsidRDefault="00E40636"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C86F9A" w:rsidRPr="00034DE4" w:rsidTr="00A750F3">
        <w:tc>
          <w:tcPr>
            <w:tcW w:w="8702" w:type="dxa"/>
          </w:tcPr>
          <w:p w:rsidR="00C86F9A" w:rsidRPr="004B1781" w:rsidRDefault="00C86F9A" w:rsidP="00A750F3">
            <w:pPr>
              <w:rPr>
                <w:rFonts w:asciiTheme="majorEastAsia" w:eastAsiaTheme="majorEastAsia" w:hAnsiTheme="majorEastAsia"/>
                <w:sz w:val="20"/>
                <w:szCs w:val="20"/>
              </w:rPr>
            </w:pPr>
            <w:bookmarkStart w:id="78" w:name="OLE_LINK92"/>
            <w:bookmarkStart w:id="79" w:name="OLE_LINK93"/>
            <w:r w:rsidRPr="00C86F9A">
              <w:rPr>
                <w:rFonts w:asciiTheme="majorEastAsia" w:eastAsiaTheme="majorEastAsia" w:hAnsiTheme="majorEastAsia"/>
                <w:sz w:val="20"/>
                <w:szCs w:val="20"/>
              </w:rPr>
              <w:t>dim3 Dg(2, 1, 1), Db(4, 1, 1);</w:t>
            </w:r>
          </w:p>
        </w:tc>
      </w:tr>
      <w:bookmarkEnd w:id="78"/>
      <w:bookmarkEnd w:id="79"/>
    </w:tbl>
    <w:p w:rsidR="00C91B0D" w:rsidRDefault="00C91B0D"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F718C" w:rsidRPr="00E77FB2" w:rsidRDefault="003F718C" w:rsidP="003F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E77FB2">
        <w:rPr>
          <w:rFonts w:ascii="ＭＳ ゴシック" w:eastAsia="ＭＳ ゴシック" w:hAnsi="ＭＳ ゴシック"/>
        </w:rPr>
        <w:t>Dg,Db</w:t>
      </w:r>
      <w:r w:rsidRPr="00E77FB2">
        <w:rPr>
          <w:rFonts w:hAnsiTheme="minorEastAsia"/>
        </w:rPr>
        <w:t>の上限は、</w:t>
      </w:r>
      <w:r w:rsidRPr="00E77FB2">
        <w:t>Compute Capability</w:t>
      </w:r>
      <w:r w:rsidRPr="00E77FB2">
        <w:rPr>
          <w:rFonts w:hAnsiTheme="minorEastAsia"/>
        </w:rPr>
        <w:t>によって異なります。</w:t>
      </w:r>
      <w:r w:rsidRPr="00E77FB2">
        <w:t>Compute Capability</w:t>
      </w:r>
      <w:r w:rsidRPr="00E77FB2">
        <w:rPr>
          <w:rFonts w:hAnsiTheme="minorEastAsia"/>
        </w:rPr>
        <w:t>とは、</w:t>
      </w:r>
      <w:r w:rsidR="00837518" w:rsidRPr="00E77FB2">
        <w:t>GPU</w:t>
      </w:r>
      <w:r w:rsidRPr="00E77FB2">
        <w:rPr>
          <w:rFonts w:hAnsiTheme="minorEastAsia"/>
        </w:rPr>
        <w:t>が持つ機能</w:t>
      </w:r>
      <w:r w:rsidR="00837518" w:rsidRPr="00E77FB2">
        <w:rPr>
          <w:rFonts w:hAnsiTheme="minorEastAsia"/>
        </w:rPr>
        <w:t>を規定したものです。レベルが高いほど、より多くの機能を備えた新しい世代の</w:t>
      </w:r>
      <w:r w:rsidR="00837518" w:rsidRPr="00E77FB2">
        <w:t>GPU</w:t>
      </w:r>
      <w:r w:rsidR="00837518" w:rsidRPr="00E77FB2">
        <w:rPr>
          <w:rFonts w:hAnsiTheme="minorEastAsia"/>
        </w:rPr>
        <w:t>であることを示します。</w:t>
      </w:r>
      <w:r w:rsidRPr="00E77FB2">
        <w:rPr>
          <w:rFonts w:hAnsiTheme="minorEastAsia"/>
        </w:rPr>
        <w:t>詳細は、以下の</w:t>
      </w:r>
      <w:r w:rsidRPr="00E77FB2">
        <w:t>URL</w:t>
      </w:r>
      <w:r w:rsidRPr="00E77FB2">
        <w:rPr>
          <w:rFonts w:hAnsiTheme="minorEastAsia"/>
        </w:rPr>
        <w:t>を参照して下さい。</w:t>
      </w:r>
    </w:p>
    <w:p w:rsidR="003F718C" w:rsidRPr="00E77FB2" w:rsidRDefault="003F718C" w:rsidP="003F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F718C" w:rsidRPr="00E77FB2" w:rsidRDefault="00C502FC" w:rsidP="003F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hyperlink r:id="rId24" w:anchor="compute-capabilities" w:history="1">
        <w:r w:rsidR="003F718C" w:rsidRPr="00E77FB2">
          <w:rPr>
            <w:rStyle w:val="ac"/>
          </w:rPr>
          <w:t>http://docs.nvidia.com/cuda/cuda-c-programming-guide/index.html#compute-capabilities</w:t>
        </w:r>
      </w:hyperlink>
    </w:p>
    <w:p w:rsidR="006373C7" w:rsidRPr="00C27327" w:rsidRDefault="006373C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E40636">
      <w:pPr>
        <w:pStyle w:val="3"/>
        <w:numPr>
          <w:ilvl w:val="2"/>
          <w:numId w:val="2"/>
        </w:numPr>
        <w:ind w:leftChars="0"/>
      </w:pPr>
      <w:bookmarkStart w:id="80" w:name="_Toc381565354"/>
      <w:r w:rsidRPr="0049035A">
        <w:t>ビルトイン変数</w:t>
      </w:r>
      <w:bookmarkEnd w:id="80"/>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CUDA</w:t>
      </w:r>
      <w:r w:rsidRPr="00C27327">
        <w:t>では、カーネル関数のスコープで、宣言なしに使うことができる変数があります。これらは、読み出しのみ可能です。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996CC3" w:rsidRDefault="00837518"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81" w:name="OLE_LINK89"/>
      <w:bookmarkStart w:id="82" w:name="OLE_LINK94"/>
      <w:r w:rsidRPr="00996CC3">
        <w:rPr>
          <w:rFonts w:hint="eastAsia"/>
        </w:rPr>
        <w:t>主な変数は以下の通りです。</w:t>
      </w:r>
    </w:p>
    <w:bookmarkEnd w:id="81"/>
    <w:bookmarkEnd w:id="82"/>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49035A"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49035A">
        <w:rPr>
          <w:rFonts w:ascii="ＭＳ ゴシック" w:eastAsia="ＭＳ ゴシック" w:hAnsi="ＭＳ ゴシック"/>
        </w:rPr>
        <w:t>gridDim</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gridDim</w:t>
      </w:r>
      <w:r w:rsidRPr="00C27327">
        <w:t>は、</w:t>
      </w:r>
      <w:r w:rsidRPr="00F617CF">
        <w:rPr>
          <w:rFonts w:ascii="ＭＳ ゴシック" w:eastAsia="ＭＳ ゴシック" w:hAnsi="ＭＳ ゴシック"/>
        </w:rPr>
        <w:t>dim3</w:t>
      </w:r>
      <w:r w:rsidRPr="00C27327">
        <w:t>型の変数で、カーネル関数の実行時に指定した、グリッドのサイズを格納しています。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blockDim</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blockDim</w:t>
      </w:r>
      <w:r w:rsidRPr="00C27327">
        <w:t>は、</w:t>
      </w:r>
      <w:r w:rsidRPr="00F617CF">
        <w:rPr>
          <w:rFonts w:ascii="ＭＳ ゴシック" w:eastAsia="ＭＳ ゴシック" w:hAnsi="ＭＳ ゴシック"/>
        </w:rPr>
        <w:t>dim3</w:t>
      </w:r>
      <w:r w:rsidRPr="00C27327">
        <w:t>型の変数で、カーネル関数の実行時に指定した、ブロックのサイズを格納しています。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blockIdx</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blockIdx</w:t>
      </w:r>
      <w:r w:rsidRPr="00C27327">
        <w:t>は、</w:t>
      </w:r>
      <w:r w:rsidRPr="00F617CF">
        <w:rPr>
          <w:rFonts w:ascii="ＭＳ ゴシック" w:eastAsia="ＭＳ ゴシック" w:hAnsi="ＭＳ ゴシック"/>
        </w:rPr>
        <w:t>uint3</w:t>
      </w:r>
      <w:r w:rsidRPr="00C27327">
        <w:t>型の変数で、カーネル関数がグリッド中のどのブロックで実行されているかを表す、インデックスを格納しています。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threadIdx</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threadIdx</w:t>
      </w:r>
      <w:r w:rsidRPr="00C27327">
        <w:t>は、</w:t>
      </w:r>
      <w:r w:rsidRPr="00F617CF">
        <w:rPr>
          <w:rFonts w:ascii="ＭＳ ゴシック" w:eastAsia="ＭＳ ゴシック" w:hAnsi="ＭＳ ゴシック"/>
        </w:rPr>
        <w:t>uint3</w:t>
      </w:r>
      <w:r w:rsidRPr="00C27327">
        <w:t>型の変数で、カーネル関数がブロック中のどのスレッドで実行されているかを表す、インデックスを格納しています。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49035A">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warpSize</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warpSize</w:t>
      </w:r>
      <w:r w:rsidRPr="00C27327">
        <w:t>は、</w:t>
      </w:r>
      <w:r w:rsidRPr="00F617CF">
        <w:rPr>
          <w:rFonts w:ascii="ＭＳ ゴシック" w:eastAsia="ＭＳ ゴシック" w:hAnsi="ＭＳ ゴシック"/>
        </w:rPr>
        <w:t>int</w:t>
      </w:r>
      <w:r w:rsidRPr="00C27327">
        <w:t>型の変数で、</w:t>
      </w:r>
      <w:r w:rsidRPr="00C27327">
        <w:t>WARP</w:t>
      </w:r>
      <w:r w:rsidRPr="00C27327">
        <w:t>を構成するスレッドの数を格納しています。</w:t>
      </w:r>
    </w:p>
    <w:p w:rsidR="00C91B0D" w:rsidRPr="00C27327" w:rsidRDefault="00C91B0D"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E40636">
      <w:pPr>
        <w:pStyle w:val="3"/>
        <w:numPr>
          <w:ilvl w:val="2"/>
          <w:numId w:val="2"/>
        </w:numPr>
        <w:ind w:leftChars="0"/>
      </w:pPr>
      <w:bookmarkStart w:id="83" w:name="_Toc381565355"/>
      <w:r w:rsidRPr="0049035A">
        <w:t>修飾子</w:t>
      </w:r>
      <w:bookmarkEnd w:id="83"/>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27327">
        <w:t>CUDA</w:t>
      </w:r>
      <w:r w:rsidRPr="00C27327">
        <w:t>では、プログラムはホストとデバイスで動作するため、どちらのメモリに確保するかを指定する「メモリ修飾子」と、どちらで実行する関数かを指定する「関数修飾子」があります。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37518" w:rsidRPr="00845DB8" w:rsidRDefault="00837518"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45DB8">
        <w:rPr>
          <w:rFonts w:hint="eastAsia"/>
        </w:rPr>
        <w:t>主な修飾子は以下の通りです。</w:t>
      </w:r>
    </w:p>
    <w:p w:rsidR="00C27327" w:rsidRPr="003510F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E40636" w:rsidRDefault="00C27327" w:rsidP="00E40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E40636">
        <w:rPr>
          <w:b/>
        </w:rPr>
        <w:t>メモリ修飾子</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E40636" w:rsidRDefault="00C27327" w:rsidP="00E40636">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E40636">
        <w:rPr>
          <w:rFonts w:ascii="ＭＳ ゴシック" w:eastAsia="ＭＳ ゴシック" w:hAnsi="ＭＳ ゴシック"/>
        </w:rPr>
        <w:t>__device__</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__device__</w:t>
      </w:r>
      <w:r w:rsidRPr="00C27327">
        <w:t>で指定された領域は、グローバルメモリに確保されます。プログラムの実行が終了するまで確保されます。</w:t>
      </w:r>
      <w:r w:rsidR="00D676F4">
        <w:t>すべて</w:t>
      </w:r>
      <w:r w:rsidRPr="00C27327">
        <w:t>のスレッドから読み書き可能で、ホストからは、ランタイム</w:t>
      </w:r>
      <w:r w:rsidRPr="00C27327">
        <w:t>API</w:t>
      </w:r>
      <w:r w:rsidRPr="00C27327">
        <w:t>を使って読み書き可能です。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E40636">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__constant__</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__constant__</w:t>
      </w:r>
      <w:r w:rsidRPr="00C27327">
        <w:t>で指定された領域は、コンスタントメモリに確保されます。プログラムの実行が終了するまで確保されます。</w:t>
      </w:r>
      <w:r w:rsidR="00D676F4">
        <w:t>すべて</w:t>
      </w:r>
      <w:r w:rsidRPr="00C27327">
        <w:t>のスレッドから読み出しのみ可能で、ホストからは、ランタイム</w:t>
      </w:r>
      <w:r w:rsidRPr="00C27327">
        <w:t>API</w:t>
      </w:r>
      <w:r w:rsidRPr="00C27327">
        <w:t>を使って読み書き可能です。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E40636">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__shared__</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__shared__</w:t>
      </w:r>
      <w:r w:rsidRPr="00C27327">
        <w:t>で指定された領域は、シェアードメモリに確保されます。スレッドの実行中のみブロック単位で確保されます。ブロックに属するスレッドからのみ読み書き可能です。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510F7" w:rsidRDefault="003510F7" w:rsidP="00E40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p>
    <w:p w:rsidR="00C27327" w:rsidRPr="00E40636" w:rsidRDefault="00C27327" w:rsidP="00E40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E40636">
        <w:rPr>
          <w:b/>
        </w:rPr>
        <w:t>関数修飾子</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E40636">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__global__</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__global__</w:t>
      </w:r>
      <w:r w:rsidRPr="00C27327">
        <w:t>で指定された関数は、デバイスで実行されます。カーネル関数を修飾するために使用します。</w:t>
      </w:r>
    </w:p>
    <w:p w:rsidR="00E400F2" w:rsidRPr="00C27327" w:rsidRDefault="00E400F2"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E40636">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__device__</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__device__</w:t>
      </w:r>
      <w:r w:rsidRPr="00C27327">
        <w:t>で指定された関数は、デバイスで実行されます。デバイスからのみ呼び出せます。</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27327" w:rsidRPr="00F617CF" w:rsidRDefault="00C27327" w:rsidP="00E40636">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__host__</w:t>
      </w:r>
    </w:p>
    <w:p w:rsidR="00C27327" w:rsidRPr="00C27327" w:rsidRDefault="00C27327" w:rsidP="00C27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93302" w:rsidRDefault="00C27327" w:rsidP="00675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617CF">
        <w:rPr>
          <w:rFonts w:ascii="ＭＳ ゴシック" w:eastAsia="ＭＳ ゴシック" w:hAnsi="ＭＳ ゴシック"/>
        </w:rPr>
        <w:t>__host__</w:t>
      </w:r>
      <w:r w:rsidRPr="00C27327">
        <w:t>で指定された関数は、ホストで実行されます。ホストからのみ呼び出せます。関数修飾子を省略した場合は、</w:t>
      </w:r>
      <w:r w:rsidRPr="00F617CF">
        <w:rPr>
          <w:rFonts w:ascii="ＭＳ ゴシック" w:eastAsia="ＭＳ ゴシック" w:hAnsi="ＭＳ ゴシック"/>
        </w:rPr>
        <w:t>__host__</w:t>
      </w:r>
      <w:r w:rsidRPr="00C27327">
        <w:t>が指定されます。</w:t>
      </w:r>
    </w:p>
    <w:p w:rsidR="003C1BB4" w:rsidRPr="003C1BB4" w:rsidRDefault="003C1BB4" w:rsidP="00675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93302" w:rsidRPr="00D138BA" w:rsidRDefault="00A750F3" w:rsidP="00693302">
      <w:pPr>
        <w:pStyle w:val="2"/>
        <w:numPr>
          <w:ilvl w:val="1"/>
          <w:numId w:val="2"/>
        </w:numPr>
      </w:pPr>
      <w:bookmarkStart w:id="84" w:name="_Toc381565356"/>
      <w:r>
        <w:rPr>
          <w:rFonts w:hint="eastAsia"/>
        </w:rPr>
        <w:t>サンプルコード</w:t>
      </w:r>
      <w:bookmarkEnd w:id="84"/>
    </w:p>
    <w:p w:rsidR="003510F7" w:rsidRPr="00752FA6"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以下では、</w:t>
      </w:r>
      <w:r w:rsidRPr="00A750F3">
        <w:t>CUDA</w:t>
      </w:r>
      <w:r w:rsidRPr="00A750F3">
        <w:t>の簡単なソースコードの例を挙げ、いくつかのポイントを説明します。</w:t>
      </w:r>
      <w:r w:rsidR="003510F7" w:rsidRPr="00752FA6">
        <w:rPr>
          <w:rFonts w:hint="eastAsia"/>
        </w:rPr>
        <w:t>サンプルのため、戻り値を使ったエラーチェックは省略しています。</w:t>
      </w:r>
    </w:p>
    <w:p w:rsidR="00693302" w:rsidRPr="00A750F3" w:rsidRDefault="00693302" w:rsidP="00693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A750F3" w:rsidRDefault="00A750F3" w:rsidP="00E400F2">
      <w:pPr>
        <w:pStyle w:val="3"/>
        <w:numPr>
          <w:ilvl w:val="2"/>
          <w:numId w:val="2"/>
        </w:numPr>
        <w:ind w:leftChars="0"/>
      </w:pPr>
      <w:bookmarkStart w:id="85" w:name="_Toc381565357"/>
      <w:r w:rsidRPr="00A750F3">
        <w:t>Hello, World!</w:t>
      </w:r>
      <w:bookmarkEnd w:id="85"/>
    </w:p>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Hello, World!</w:t>
      </w:r>
      <w:r w:rsidRPr="00A750F3">
        <w:t>を表示するソースコード</w:t>
      </w:r>
      <w:r w:rsidR="00E14BB9" w:rsidRPr="00E14BB9">
        <w:t>helloworld.cu</w:t>
      </w:r>
      <w:r w:rsidRPr="00A750F3">
        <w:t>を、以下に挙げます。</w:t>
      </w:r>
    </w:p>
    <w:p w:rsid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5151D3" w:rsidRPr="00034DE4" w:rsidTr="001C45EB">
        <w:tc>
          <w:tcPr>
            <w:tcW w:w="8702" w:type="dxa"/>
          </w:tcPr>
          <w:p w:rsidR="00C328C0" w:rsidRPr="00C328C0" w:rsidRDefault="00C328C0" w:rsidP="00C328C0">
            <w:pPr>
              <w:rPr>
                <w:rFonts w:asciiTheme="majorEastAsia" w:eastAsiaTheme="majorEastAsia" w:hAnsiTheme="majorEastAsia"/>
                <w:sz w:val="20"/>
                <w:szCs w:val="20"/>
              </w:rPr>
            </w:pPr>
            <w:bookmarkStart w:id="86" w:name="OLE_LINK96"/>
            <w:bookmarkStart w:id="87" w:name="OLE_LINK97"/>
            <w:r w:rsidRPr="00C328C0">
              <w:rPr>
                <w:rFonts w:asciiTheme="majorEastAsia" w:eastAsiaTheme="majorEastAsia" w:hAnsiTheme="majorEastAsia"/>
                <w:sz w:val="20"/>
                <w:szCs w:val="20"/>
              </w:rPr>
              <w:t>#include &lt;stdio.h&gt;</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__global__ void kernel(void)</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int main(void)</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kernel&lt;&lt;&lt;1,1&gt;&gt;&gt;();</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lastRenderedPageBreak/>
              <w:tab/>
              <w:t>printf("Hello, World!\n");</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return 0;</w:t>
            </w:r>
          </w:p>
          <w:p w:rsidR="005151D3" w:rsidRPr="004B1781" w:rsidRDefault="00C328C0" w:rsidP="001C45EB">
            <w:pPr>
              <w:rPr>
                <w:rFonts w:asciiTheme="majorEastAsia" w:eastAsiaTheme="majorEastAsia" w:hAnsiTheme="majorEastAsia"/>
                <w:sz w:val="20"/>
                <w:szCs w:val="20"/>
              </w:rPr>
            </w:pPr>
            <w:r w:rsidRPr="00C328C0">
              <w:rPr>
                <w:rFonts w:asciiTheme="majorEastAsia" w:eastAsiaTheme="majorEastAsia" w:hAnsiTheme="majorEastAsia"/>
                <w:sz w:val="20"/>
                <w:szCs w:val="20"/>
              </w:rPr>
              <w:t>}</w:t>
            </w:r>
          </w:p>
        </w:tc>
      </w:tr>
      <w:bookmarkEnd w:id="86"/>
      <w:bookmarkEnd w:id="87"/>
    </w:tbl>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ポイントを、以下で説明します。</w:t>
      </w:r>
    </w:p>
    <w:p w:rsidR="00E400F2" w:rsidRPr="00502F61" w:rsidRDefault="00E400F2"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F617CF" w:rsidRDefault="00A750F3" w:rsidP="00E400F2">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617CF">
        <w:rPr>
          <w:rFonts w:ascii="ＭＳ ゴシック" w:eastAsia="ＭＳ ゴシック" w:hAnsi="ＭＳ ゴシック"/>
        </w:rPr>
        <w:t>__global__ void kernel(void)</w:t>
      </w:r>
    </w:p>
    <w:p w:rsidR="006D74E9" w:rsidRDefault="006D74E9"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関数</w:t>
      </w:r>
      <w:r w:rsidRPr="00CE392F">
        <w:rPr>
          <w:rFonts w:ascii="ＭＳ ゴシック" w:eastAsia="ＭＳ ゴシック" w:hAnsi="ＭＳ ゴシック"/>
        </w:rPr>
        <w:t>kernel()</w:t>
      </w:r>
      <w:r w:rsidRPr="00A750F3">
        <w:t>は、</w:t>
      </w:r>
      <w:r w:rsidRPr="00F617CF">
        <w:rPr>
          <w:rFonts w:ascii="ＭＳ ゴシック" w:eastAsia="ＭＳ ゴシック" w:hAnsi="ＭＳ ゴシック"/>
        </w:rPr>
        <w:t>__global__</w:t>
      </w:r>
      <w:r w:rsidRPr="00A750F3">
        <w:t>で修飾されているため、デバイスで実行されます。</w:t>
      </w:r>
    </w:p>
    <w:p w:rsidR="00502F61" w:rsidRPr="00A750F3" w:rsidRDefault="00502F61"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E400F2" w:rsidRDefault="00A750F3" w:rsidP="00E400F2">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E400F2">
        <w:rPr>
          <w:rFonts w:ascii="ＭＳ ゴシック" w:eastAsia="ＭＳ ゴシック" w:hAnsi="ＭＳ ゴシック"/>
        </w:rPr>
        <w:t>kernel&lt;&lt;&lt; 1, 1 &gt;&gt;&gt;();</w:t>
      </w:r>
    </w:p>
    <w:p w:rsidR="006D74E9" w:rsidRDefault="006D74E9"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関数</w:t>
      </w:r>
      <w:r w:rsidRPr="00CE392F">
        <w:rPr>
          <w:rFonts w:ascii="ＭＳ ゴシック" w:eastAsia="ＭＳ ゴシック" w:hAnsi="ＭＳ ゴシック"/>
        </w:rPr>
        <w:t>kernel()</w:t>
      </w:r>
      <w:r w:rsidRPr="00A750F3">
        <w:t>を呼び出しています。グリッドとブロックのサイズは、ともに</w:t>
      </w:r>
      <w:r w:rsidRPr="00A750F3">
        <w:t>1</w:t>
      </w:r>
      <w:r w:rsidRPr="00A750F3">
        <w:t>を指定しています。上記では、</w:t>
      </w:r>
      <w:r w:rsidRPr="00CE392F">
        <w:rPr>
          <w:rFonts w:asciiTheme="majorEastAsia" w:eastAsiaTheme="majorEastAsia" w:hAnsiTheme="majorEastAsia"/>
        </w:rPr>
        <w:t>kernel()</w:t>
      </w:r>
      <w:r w:rsidRPr="00A750F3">
        <w:t>は空の関数であるため、呼び出されたデバイスは何もせずに返ります。</w:t>
      </w:r>
    </w:p>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実行結果を、以下に挙げます。</w:t>
      </w:r>
    </w:p>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502F61" w:rsidRPr="00034DE4" w:rsidTr="001C45EB">
        <w:tc>
          <w:tcPr>
            <w:tcW w:w="8702" w:type="dxa"/>
          </w:tcPr>
          <w:p w:rsidR="005A2B10" w:rsidRDefault="005A2B10" w:rsidP="005A2B10">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5A2B10">
              <w:rPr>
                <w:rFonts w:asciiTheme="majorEastAsia" w:eastAsiaTheme="majorEastAsia" w:hAnsiTheme="majorEastAsia"/>
                <w:sz w:val="20"/>
                <w:szCs w:val="20"/>
              </w:rPr>
              <w:t>nvcc helloworld.cu</w:t>
            </w:r>
          </w:p>
          <w:p w:rsidR="005A2B10" w:rsidRPr="005A2B10" w:rsidRDefault="005A2B10" w:rsidP="005A2B10">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5A2B10">
              <w:rPr>
                <w:rFonts w:asciiTheme="majorEastAsia" w:eastAsiaTheme="majorEastAsia" w:hAnsiTheme="majorEastAsia"/>
                <w:sz w:val="20"/>
                <w:szCs w:val="20"/>
              </w:rPr>
              <w:t>./a.out</w:t>
            </w:r>
          </w:p>
          <w:p w:rsidR="00502F61" w:rsidRPr="005A2B10" w:rsidRDefault="005A2B10" w:rsidP="001C45EB">
            <w:pPr>
              <w:rPr>
                <w:rFonts w:asciiTheme="majorEastAsia" w:eastAsiaTheme="majorEastAsia" w:hAnsiTheme="majorEastAsia"/>
                <w:sz w:val="20"/>
                <w:szCs w:val="20"/>
              </w:rPr>
            </w:pPr>
            <w:r w:rsidRPr="005A2B10">
              <w:rPr>
                <w:rFonts w:asciiTheme="majorEastAsia" w:eastAsiaTheme="majorEastAsia" w:hAnsiTheme="majorEastAsia"/>
                <w:sz w:val="20"/>
                <w:szCs w:val="20"/>
              </w:rPr>
              <w:t>Hello, World!</w:t>
            </w:r>
          </w:p>
        </w:tc>
      </w:tr>
    </w:tbl>
    <w:p w:rsidR="00A750F3" w:rsidRPr="00A750F3" w:rsidRDefault="00A750F3"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C328C0" w:rsidRDefault="00A750F3" w:rsidP="00C328C0">
      <w:pPr>
        <w:pStyle w:val="3"/>
        <w:numPr>
          <w:ilvl w:val="2"/>
          <w:numId w:val="2"/>
        </w:numPr>
        <w:ind w:leftChars="0"/>
      </w:pPr>
      <w:bookmarkStart w:id="88" w:name="_Toc381565358"/>
      <w:r w:rsidRPr="00A750F3">
        <w:t>データ</w:t>
      </w:r>
      <w:r w:rsidR="00BD256C">
        <w:rPr>
          <w:rFonts w:hint="eastAsia"/>
        </w:rPr>
        <w:t>の</w:t>
      </w:r>
      <w:r w:rsidRPr="00A750F3">
        <w:t>転送</w:t>
      </w:r>
      <w:bookmarkEnd w:id="88"/>
    </w:p>
    <w:p w:rsidR="00C328C0" w:rsidRPr="00A750F3" w:rsidRDefault="00C328C0"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ホスト〜デバイス間</w:t>
      </w:r>
      <w:r>
        <w:rPr>
          <w:rFonts w:hint="eastAsia"/>
        </w:rPr>
        <w:t>で</w:t>
      </w:r>
      <w:r w:rsidRPr="00C328C0">
        <w:t>データ</w:t>
      </w:r>
      <w:r>
        <w:rPr>
          <w:rFonts w:hint="eastAsia"/>
        </w:rPr>
        <w:t>を</w:t>
      </w:r>
      <w:r w:rsidRPr="00C328C0">
        <w:t>転送</w:t>
      </w:r>
      <w:r>
        <w:rPr>
          <w:rFonts w:hint="eastAsia"/>
        </w:rPr>
        <w:t>する</w:t>
      </w:r>
      <w:r w:rsidRPr="00A750F3">
        <w:t>ソースコード</w:t>
      </w:r>
      <w:r>
        <w:rPr>
          <w:rFonts w:hint="eastAsia"/>
        </w:rPr>
        <w:t>memcpy</w:t>
      </w:r>
      <w:r w:rsidRPr="00E14BB9">
        <w:t>.cu</w:t>
      </w:r>
      <w:r w:rsidRPr="00A750F3">
        <w:t>を、以下に挙げます。</w:t>
      </w:r>
    </w:p>
    <w:p w:rsidR="00C328C0" w:rsidRDefault="00C328C0"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C328C0" w:rsidRPr="00034DE4" w:rsidTr="00C328C0">
        <w:tc>
          <w:tcPr>
            <w:tcW w:w="8702" w:type="dxa"/>
          </w:tcPr>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#include &lt;stdio.h&gt;</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__global__ void add(int a, int b, int *c)</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*c = a + b;</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int main(void)</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lastRenderedPageBreak/>
              <w:tab/>
              <w:t>int c;</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int *dev_c;</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cudaMalloc((void **)&amp;dev_c, sizeof(int));</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add&lt;&lt;&lt;1,1&gt;&gt;&gt;(2, 4, dev_c);</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cudaMemcpy(&amp;c, dev_c, sizeof(int), cudaMemcpyDeviceToHost);</w:t>
            </w: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printf("2 + 4 = %d\n", c);</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cudaFree(dev_c);</w:t>
            </w:r>
          </w:p>
          <w:p w:rsidR="00C328C0" w:rsidRPr="00C328C0" w:rsidRDefault="00C328C0" w:rsidP="00C328C0">
            <w:pPr>
              <w:rPr>
                <w:rFonts w:asciiTheme="majorEastAsia" w:eastAsiaTheme="majorEastAsia" w:hAnsiTheme="majorEastAsia"/>
                <w:sz w:val="20"/>
                <w:szCs w:val="20"/>
              </w:rPr>
            </w:pPr>
          </w:p>
          <w:p w:rsidR="00C328C0" w:rsidRPr="00C328C0"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ab/>
              <w:t>return 0;</w:t>
            </w:r>
          </w:p>
          <w:p w:rsidR="00C328C0" w:rsidRPr="004B1781" w:rsidRDefault="00C328C0" w:rsidP="00C328C0">
            <w:pPr>
              <w:rPr>
                <w:rFonts w:asciiTheme="majorEastAsia" w:eastAsiaTheme="majorEastAsia" w:hAnsiTheme="majorEastAsia"/>
                <w:sz w:val="20"/>
                <w:szCs w:val="20"/>
              </w:rPr>
            </w:pPr>
            <w:r w:rsidRPr="00C328C0">
              <w:rPr>
                <w:rFonts w:asciiTheme="majorEastAsia" w:eastAsiaTheme="majorEastAsia" w:hAnsiTheme="majorEastAsia"/>
                <w:sz w:val="20"/>
                <w:szCs w:val="20"/>
              </w:rPr>
              <w:t>}</w:t>
            </w:r>
          </w:p>
        </w:tc>
      </w:tr>
    </w:tbl>
    <w:p w:rsidR="00C328C0" w:rsidRPr="00A750F3" w:rsidRDefault="00C328C0"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328C0" w:rsidRPr="00A750F3" w:rsidRDefault="00C328C0"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ポイントを、以下で説明します。</w:t>
      </w:r>
    </w:p>
    <w:p w:rsidR="00C328C0" w:rsidRDefault="00C328C0"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D29BA" w:rsidRPr="00BD4C1F" w:rsidRDefault="00BD4C1F" w:rsidP="00BD4C1F">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BD4C1F">
        <w:rPr>
          <w:rFonts w:ascii="ＭＳ ゴシック" w:eastAsia="ＭＳ ゴシック" w:hAnsi="ＭＳ ゴシック"/>
        </w:rPr>
        <w:t>cudaMalloc((void **)&amp;dev_c, sizeof(int));</w:t>
      </w:r>
    </w:p>
    <w:p w:rsidR="00BD4C1F" w:rsidRDefault="00BD4C1F"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328C0" w:rsidRPr="00A750F3" w:rsidRDefault="00675229"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関数</w:t>
      </w:r>
      <w:r w:rsidRPr="001154DB">
        <w:rPr>
          <w:rFonts w:ascii="ＭＳ ゴシック" w:eastAsia="ＭＳ ゴシック" w:hAnsi="ＭＳ ゴシック" w:hint="eastAsia"/>
        </w:rPr>
        <w:t>cudaMalloc()</w:t>
      </w:r>
      <w:r>
        <w:rPr>
          <w:rFonts w:hint="eastAsia"/>
        </w:rPr>
        <w:t>を使って、</w:t>
      </w:r>
      <w:r w:rsidRPr="001154DB">
        <w:rPr>
          <w:rFonts w:ascii="ＭＳ ゴシック" w:eastAsia="ＭＳ ゴシック" w:hAnsi="ＭＳ ゴシック" w:hint="eastAsia"/>
        </w:rPr>
        <w:t>int</w:t>
      </w:r>
      <w:r>
        <w:rPr>
          <w:rFonts w:hint="eastAsia"/>
        </w:rPr>
        <w:t>型のサイズの</w:t>
      </w:r>
      <w:r w:rsidR="001154DB">
        <w:rPr>
          <w:rFonts w:hint="eastAsia"/>
        </w:rPr>
        <w:t>デバイスメモリ</w:t>
      </w:r>
      <w:r>
        <w:rPr>
          <w:rFonts w:hint="eastAsia"/>
        </w:rPr>
        <w:t>を確保しています。</w:t>
      </w:r>
    </w:p>
    <w:p w:rsidR="00C328C0" w:rsidRDefault="00C328C0" w:rsidP="005A2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E22100" w:rsidRPr="00E22100" w:rsidRDefault="00E22100" w:rsidP="00E2210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E22100">
        <w:rPr>
          <w:rFonts w:ascii="ＭＳ ゴシック" w:eastAsia="ＭＳ ゴシック" w:hAnsi="ＭＳ ゴシック"/>
        </w:rPr>
        <w:t>add&lt;&lt;&lt;1,1&gt;&gt;&gt;(2, 4, dev_c);</w:t>
      </w:r>
    </w:p>
    <w:p w:rsidR="00E22100" w:rsidRDefault="00E22100" w:rsidP="00E221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22100" w:rsidRPr="009458FF" w:rsidRDefault="00E22100" w:rsidP="00E221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rPr>
      </w:pPr>
      <w:r w:rsidRPr="009458FF">
        <w:rPr>
          <w:rFonts w:asciiTheme="minorEastAsia" w:hAnsiTheme="minorEastAsia" w:hint="eastAsia"/>
        </w:rPr>
        <w:t>関数</w:t>
      </w:r>
      <w:r w:rsidRPr="009458FF">
        <w:rPr>
          <w:rFonts w:ascii="ＭＳ ゴシック" w:eastAsia="ＭＳ ゴシック" w:hAnsi="ＭＳ ゴシック" w:hint="eastAsia"/>
        </w:rPr>
        <w:t>add()</w:t>
      </w:r>
      <w:r w:rsidRPr="009458FF">
        <w:rPr>
          <w:rFonts w:asciiTheme="minorEastAsia" w:hAnsiTheme="minorEastAsia" w:hint="eastAsia"/>
        </w:rPr>
        <w:t>を呼び出しています</w:t>
      </w:r>
      <w:r w:rsidR="00507DD8" w:rsidRPr="009458FF">
        <w:rPr>
          <w:rFonts w:asciiTheme="minorEastAsia" w:hAnsiTheme="minorEastAsia" w:hint="eastAsia"/>
        </w:rPr>
        <w:t>。</w:t>
      </w:r>
      <w:r w:rsidR="00F174AB" w:rsidRPr="009458FF">
        <w:rPr>
          <w:rFonts w:asciiTheme="minorEastAsia" w:hAnsiTheme="minorEastAsia" w:hint="eastAsia"/>
        </w:rPr>
        <w:t>呼び出されたデバイス</w:t>
      </w:r>
      <w:r w:rsidRPr="009458FF">
        <w:rPr>
          <w:rFonts w:asciiTheme="minorEastAsia" w:hAnsiTheme="minorEastAsia" w:hint="eastAsia"/>
        </w:rPr>
        <w:t>は、第一引数と第二引数を</w:t>
      </w:r>
      <w:r w:rsidR="00F174AB" w:rsidRPr="009458FF">
        <w:rPr>
          <w:rFonts w:asciiTheme="minorEastAsia" w:hAnsiTheme="minorEastAsia" w:hint="eastAsia"/>
        </w:rPr>
        <w:t>足した結果を、第三引数が指すデバイスメモリに格納します。</w:t>
      </w:r>
    </w:p>
    <w:p w:rsidR="001154DB" w:rsidRDefault="001154DB" w:rsidP="005A2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F174AB" w:rsidRPr="00F174AB" w:rsidRDefault="00F174AB" w:rsidP="00F174AB">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F174AB">
        <w:rPr>
          <w:rFonts w:ascii="ＭＳ ゴシック" w:eastAsia="ＭＳ ゴシック" w:hAnsi="ＭＳ ゴシック"/>
        </w:rPr>
        <w:t>cudaMemcpy(&amp;c, dev_c, sizeof(int), cudaMemcpyDeviceToHost);</w:t>
      </w:r>
    </w:p>
    <w:p w:rsidR="00F174AB" w:rsidRPr="00F174AB" w:rsidRDefault="00F174AB" w:rsidP="00F17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174AB" w:rsidRPr="00F174AB" w:rsidRDefault="00F174AB" w:rsidP="00F17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r>
        <w:rPr>
          <w:rFonts w:hint="eastAsia"/>
        </w:rPr>
        <w:t>関数</w:t>
      </w:r>
      <w:r w:rsidRPr="00B15E20">
        <w:rPr>
          <w:rFonts w:ascii="ＭＳ ゴシック" w:eastAsia="ＭＳ ゴシック" w:hAnsi="ＭＳ ゴシック" w:hint="eastAsia"/>
        </w:rPr>
        <w:t>cudaMemcpy</w:t>
      </w:r>
      <w:r w:rsidR="00000797" w:rsidRPr="00B15E20">
        <w:rPr>
          <w:rFonts w:ascii="ＭＳ ゴシック" w:eastAsia="ＭＳ ゴシック" w:hAnsi="ＭＳ ゴシック" w:hint="eastAsia"/>
        </w:rPr>
        <w:t>()</w:t>
      </w:r>
      <w:r w:rsidR="00000797">
        <w:rPr>
          <w:rFonts w:hint="eastAsia"/>
        </w:rPr>
        <w:t>を使って、デバイスメモリからホストメモリへ、関数</w:t>
      </w:r>
      <w:r w:rsidR="00000797" w:rsidRPr="00B15E20">
        <w:rPr>
          <w:rFonts w:ascii="ＭＳ ゴシック" w:eastAsia="ＭＳ ゴシック" w:hAnsi="ＭＳ ゴシック" w:hint="eastAsia"/>
        </w:rPr>
        <w:t>add()</w:t>
      </w:r>
      <w:r w:rsidR="00000797">
        <w:rPr>
          <w:rFonts w:hint="eastAsia"/>
        </w:rPr>
        <w:t>の結果を転送しています。</w:t>
      </w:r>
    </w:p>
    <w:p w:rsidR="001154DB" w:rsidRDefault="001154DB" w:rsidP="005A2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B15E20" w:rsidRDefault="00B15E20" w:rsidP="00B15E2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ascii="ＭＳ ゴシック" w:eastAsia="ＭＳ ゴシック" w:hAnsi="ＭＳ ゴシック"/>
        </w:rPr>
      </w:pPr>
      <w:r w:rsidRPr="00B15E20">
        <w:rPr>
          <w:rFonts w:ascii="ＭＳ ゴシック" w:eastAsia="ＭＳ ゴシック" w:hAnsi="ＭＳ ゴシック"/>
        </w:rPr>
        <w:t>cudaFree(dev_c);</w:t>
      </w:r>
    </w:p>
    <w:p w:rsidR="00B15E20" w:rsidRDefault="00B15E20" w:rsidP="00B15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B15E20" w:rsidRPr="00F174AB" w:rsidRDefault="00B15E20" w:rsidP="00B15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r>
        <w:rPr>
          <w:rFonts w:hint="eastAsia"/>
        </w:rPr>
        <w:t>関数</w:t>
      </w:r>
      <w:r w:rsidRPr="00F4561A">
        <w:rPr>
          <w:rFonts w:ascii="ＭＳ ゴシック" w:eastAsia="ＭＳ ゴシック" w:hAnsi="ＭＳ ゴシック" w:hint="eastAsia"/>
        </w:rPr>
        <w:t>cudaFree()</w:t>
      </w:r>
      <w:r>
        <w:rPr>
          <w:rFonts w:hint="eastAsia"/>
        </w:rPr>
        <w:t>を使って、確保したデバイスメモリを解放しています。</w:t>
      </w:r>
    </w:p>
    <w:p w:rsidR="00B15E20" w:rsidRDefault="00B15E20" w:rsidP="005A2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53386D" w:rsidRDefault="0053386D" w:rsidP="005A2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53386D" w:rsidRDefault="0053386D" w:rsidP="005A2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53386D" w:rsidRPr="001154DB" w:rsidRDefault="0053386D" w:rsidP="005A2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rPr>
      </w:pPr>
    </w:p>
    <w:p w:rsidR="00C328C0" w:rsidRPr="00A750F3" w:rsidRDefault="00C328C0"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実行結果を、以下に挙げます。</w:t>
      </w:r>
    </w:p>
    <w:p w:rsidR="00C328C0" w:rsidRPr="005A2B10" w:rsidRDefault="00C328C0"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C328C0" w:rsidRPr="00034DE4" w:rsidTr="00C328C0">
        <w:tc>
          <w:tcPr>
            <w:tcW w:w="8702" w:type="dxa"/>
          </w:tcPr>
          <w:p w:rsidR="005A2B10" w:rsidRDefault="005A2B10" w:rsidP="005A2B10">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nvcc memcpy.cu</w:t>
            </w:r>
          </w:p>
          <w:p w:rsidR="005A2B10" w:rsidRPr="005A2B10" w:rsidRDefault="005A2B10" w:rsidP="005A2B10">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00A505F2">
              <w:rPr>
                <w:rFonts w:asciiTheme="majorEastAsia" w:eastAsiaTheme="majorEastAsia" w:hAnsiTheme="majorEastAsia"/>
                <w:sz w:val="20"/>
                <w:szCs w:val="20"/>
              </w:rPr>
              <w:t>./a.out</w:t>
            </w:r>
          </w:p>
          <w:p w:rsidR="00C328C0" w:rsidRPr="005A2B10" w:rsidRDefault="005A2B10" w:rsidP="00C328C0">
            <w:pPr>
              <w:rPr>
                <w:rFonts w:asciiTheme="majorEastAsia" w:eastAsiaTheme="majorEastAsia" w:hAnsiTheme="majorEastAsia"/>
                <w:sz w:val="20"/>
                <w:szCs w:val="20"/>
              </w:rPr>
            </w:pPr>
            <w:r w:rsidRPr="005A2B10">
              <w:rPr>
                <w:rFonts w:asciiTheme="majorEastAsia" w:eastAsiaTheme="majorEastAsia" w:hAnsiTheme="majorEastAsia"/>
                <w:sz w:val="20"/>
                <w:szCs w:val="20"/>
              </w:rPr>
              <w:t>2 + 4 = 6</w:t>
            </w:r>
          </w:p>
        </w:tc>
      </w:tr>
    </w:tbl>
    <w:p w:rsidR="00507DD8" w:rsidRPr="00A750F3" w:rsidRDefault="00507DD8" w:rsidP="00A75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750F3" w:rsidRPr="00A750F3" w:rsidRDefault="00A750F3" w:rsidP="00E400F2">
      <w:pPr>
        <w:pStyle w:val="3"/>
        <w:numPr>
          <w:ilvl w:val="2"/>
          <w:numId w:val="2"/>
        </w:numPr>
        <w:ind w:leftChars="0"/>
      </w:pPr>
      <w:bookmarkStart w:id="89" w:name="_Ref380612453"/>
      <w:bookmarkStart w:id="90" w:name="_Ref380612497"/>
      <w:bookmarkStart w:id="91" w:name="_Toc381565359"/>
      <w:r w:rsidRPr="00A750F3">
        <w:t>行列計算</w:t>
      </w:r>
      <w:bookmarkEnd w:id="89"/>
      <w:bookmarkEnd w:id="90"/>
      <w:bookmarkEnd w:id="91"/>
    </w:p>
    <w:p w:rsidR="002970EF" w:rsidRDefault="002970EF"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92" w:name="OLE_LINK69"/>
      <w:bookmarkStart w:id="93" w:name="OLE_LINK70"/>
      <w:r>
        <w:rPr>
          <w:rFonts w:hint="eastAsia"/>
        </w:rPr>
        <w:t>行列計算は、</w:t>
      </w:r>
      <w:r w:rsidR="00154297">
        <w:rPr>
          <w:rFonts w:hint="eastAsia"/>
        </w:rPr>
        <w:t>GPU</w:t>
      </w:r>
      <w:r w:rsidR="00154297">
        <w:rPr>
          <w:rFonts w:hint="eastAsia"/>
        </w:rPr>
        <w:t>が得意とする処理の</w:t>
      </w:r>
      <w:r w:rsidR="00D45BAB">
        <w:rPr>
          <w:rFonts w:hint="eastAsia"/>
        </w:rPr>
        <w:t>1</w:t>
      </w:r>
      <w:r w:rsidR="00D45BAB">
        <w:rPr>
          <w:rFonts w:hint="eastAsia"/>
        </w:rPr>
        <w:t>つ</w:t>
      </w:r>
      <w:r w:rsidR="00154297">
        <w:rPr>
          <w:rFonts w:hint="eastAsia"/>
        </w:rPr>
        <w:t>です。以下</w:t>
      </w:r>
      <w:r w:rsidR="005B6E6C">
        <w:rPr>
          <w:rFonts w:hint="eastAsia"/>
        </w:rPr>
        <w:t>のサンプルコードは</w:t>
      </w:r>
      <w:r w:rsidR="00154297">
        <w:rPr>
          <w:rFonts w:hint="eastAsia"/>
        </w:rPr>
        <w:t>、</w:t>
      </w:r>
      <w:r w:rsidR="00154297">
        <w:rPr>
          <w:rFonts w:hint="eastAsia"/>
        </w:rPr>
        <w:t>1024</w:t>
      </w:r>
      <w:r w:rsidR="00154297">
        <w:rPr>
          <w:rFonts w:hint="eastAsia"/>
        </w:rPr>
        <w:t>次</w:t>
      </w:r>
      <w:r w:rsidR="00154297" w:rsidRPr="00154297">
        <w:rPr>
          <w:rFonts w:hint="eastAsia"/>
        </w:rPr>
        <w:t>正方行列</w:t>
      </w:r>
      <w:r w:rsidR="00154297">
        <w:rPr>
          <w:rFonts w:hint="eastAsia"/>
        </w:rPr>
        <w:t>の積を</w:t>
      </w:r>
      <w:r>
        <w:rPr>
          <w:rFonts w:hint="eastAsia"/>
        </w:rPr>
        <w:t>CPU</w:t>
      </w:r>
      <w:r>
        <w:rPr>
          <w:rFonts w:hint="eastAsia"/>
        </w:rPr>
        <w:t>と</w:t>
      </w:r>
      <w:r>
        <w:rPr>
          <w:rFonts w:hint="eastAsia"/>
        </w:rPr>
        <w:t>GPU</w:t>
      </w:r>
      <w:r w:rsidR="005B6E6C">
        <w:rPr>
          <w:rFonts w:hint="eastAsia"/>
        </w:rPr>
        <w:t>のそれぞれ</w:t>
      </w:r>
      <w:r w:rsidR="00154297">
        <w:rPr>
          <w:rFonts w:hint="eastAsia"/>
        </w:rPr>
        <w:t>で計算し、その</w:t>
      </w:r>
      <w:r w:rsidR="005B6E6C">
        <w:rPr>
          <w:rFonts w:hint="eastAsia"/>
        </w:rPr>
        <w:t>計算</w:t>
      </w:r>
      <w:r w:rsidR="00154297">
        <w:rPr>
          <w:rFonts w:hint="eastAsia"/>
        </w:rPr>
        <w:t>時間を表示します。</w:t>
      </w:r>
      <w:r w:rsidR="00D45BAB">
        <w:rPr>
          <w:rFonts w:hint="eastAsia"/>
        </w:rPr>
        <w:t>2</w:t>
      </w:r>
      <w:r w:rsidR="00D45BAB">
        <w:rPr>
          <w:rFonts w:hint="eastAsia"/>
        </w:rPr>
        <w:t>つ</w:t>
      </w:r>
      <w:r w:rsidR="00373A5D">
        <w:rPr>
          <w:rFonts w:hint="eastAsia"/>
        </w:rPr>
        <w:t>の</w:t>
      </w:r>
      <w:r w:rsidR="005B6E6C">
        <w:rPr>
          <w:rFonts w:hint="eastAsia"/>
        </w:rPr>
        <w:t>計算時間にどの程度の差が現れるか、ぜひ試してみてください。</w:t>
      </w:r>
    </w:p>
    <w:p w:rsidR="00154297" w:rsidRDefault="00154297"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2970EF" w:rsidRPr="00A750F3" w:rsidRDefault="002970EF"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行列の積を</w:t>
      </w:r>
      <w:r>
        <w:rPr>
          <w:rFonts w:hint="eastAsia"/>
        </w:rPr>
        <w:t>CPU</w:t>
      </w:r>
      <w:r>
        <w:rPr>
          <w:rFonts w:hint="eastAsia"/>
        </w:rPr>
        <w:t>で計算する</w:t>
      </w:r>
      <w:r w:rsidRPr="00A750F3">
        <w:t>ソースコード</w:t>
      </w:r>
      <w:r w:rsidRPr="005A2B10">
        <w:t>matmul_cpu</w:t>
      </w:r>
      <w:r>
        <w:t>.c</w:t>
      </w:r>
      <w:r>
        <w:rPr>
          <w:rFonts w:hint="eastAsia"/>
        </w:rPr>
        <w:t>u</w:t>
      </w:r>
      <w:r w:rsidRPr="00A750F3">
        <w:t>を、以下に挙げます。</w:t>
      </w:r>
    </w:p>
    <w:p w:rsidR="002970EF" w:rsidRDefault="002970EF"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2970EF" w:rsidRPr="00034DE4" w:rsidTr="00C328C0">
        <w:tc>
          <w:tcPr>
            <w:tcW w:w="8702" w:type="dxa"/>
          </w:tcPr>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#include &lt;stdio.h&gt;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#include &lt;stdlib.h&gt;</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#include &lt;sys/time.h&gt;</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 #define DEBUG */</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#ifdef DEBUG</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#define N</w:t>
            </w:r>
            <w:r w:rsidRPr="002A35C3">
              <w:rPr>
                <w:rFonts w:asciiTheme="majorEastAsia" w:eastAsiaTheme="majorEastAsia" w:hAnsiTheme="majorEastAsia"/>
                <w:sz w:val="20"/>
                <w:szCs w:val="20"/>
              </w:rPr>
              <w:tab/>
              <w:t>16</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#else /* !DEBUG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#define N</w:t>
            </w:r>
            <w:r w:rsidRPr="002A35C3">
              <w:rPr>
                <w:rFonts w:asciiTheme="majorEastAsia" w:eastAsiaTheme="majorEastAsia" w:hAnsiTheme="majorEastAsia"/>
                <w:sz w:val="20"/>
                <w:szCs w:val="20"/>
              </w:rPr>
              <w:tab/>
              <w:t>1024</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#endif /* DEBUG */</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#define MATRIX_SIZE</w:t>
            </w:r>
            <w:r w:rsidRPr="002A35C3">
              <w:rPr>
                <w:rFonts w:asciiTheme="majorEastAsia" w:eastAsiaTheme="majorEastAsia" w:hAnsiTheme="majorEastAsia"/>
                <w:sz w:val="20"/>
                <w:szCs w:val="20"/>
              </w:rPr>
              <w:tab/>
              <w:t>(sizeof(int) * N * N)</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int main(void)</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int i, j, k;</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int *a, *b, *c;</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struct timeval start, end;</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double time;</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a = (int *)malloc(MATRIX_SIZE);</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b = (int *)malloc(MATRIX_SIZE);</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c = (int *)malloc(MATRIX_SIZE);</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for (i = 0; i &lt; N; i++)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for (j = 0; j &lt; N; j++)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a[i * N + j] = rand() % 10;</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b[i * N + j] = rand() % 10;</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c[i * N + j] = 0;</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gettimeofday(&amp;start, NULL);</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for (i = 0; i &lt; N; i++)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for (j = 0; j &lt; N; j++)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for (k = 0; k &lt; N; k++)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c[i * N + j] += a[i * N + k] * b[k * N + j];</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gettimeofday(&amp;end, NULL);</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#ifdef DEBUG</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for (i = 0; i &lt; N; i++)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for (j = 0; j &lt; N; j++)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printf("%4d ", a[i * N + j]);</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printf("\n");</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printf("*\n");</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for (i = 0; i &lt; N; i++)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for (j = 0; j &lt; N; j++)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printf("%4d ", b[i * N + j]);</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printf("\n");</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lastRenderedPageBreak/>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printf("=\n");</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for (i = 0; i &lt; N; i++)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for (j = 0; j &lt; N; j++)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printf("%4d ", c[i * N + j]);</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printf("\n");</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#endif /* DEBUG */</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time = ((end.tv_sec - start.tv_sec) * 1000 * 1000) +</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t>(end.tv_usec - start.tv_usec);</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printf("Processing time: %.0lf (usec)\n", time);</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free(a);</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free(b);</w:t>
            </w: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free(c);</w:t>
            </w:r>
          </w:p>
          <w:p w:rsidR="002970EF" w:rsidRPr="002A35C3" w:rsidRDefault="002970EF" w:rsidP="002A35C3">
            <w:pPr>
              <w:rPr>
                <w:rFonts w:asciiTheme="majorEastAsia" w:eastAsiaTheme="majorEastAsia" w:hAnsiTheme="majorEastAsia"/>
                <w:sz w:val="20"/>
                <w:szCs w:val="20"/>
              </w:rPr>
            </w:pPr>
          </w:p>
          <w:p w:rsidR="002970EF" w:rsidRPr="002A35C3" w:rsidRDefault="002970EF" w:rsidP="002A35C3">
            <w:pPr>
              <w:rPr>
                <w:rFonts w:asciiTheme="majorEastAsia" w:eastAsiaTheme="majorEastAsia" w:hAnsiTheme="majorEastAsia"/>
                <w:sz w:val="20"/>
                <w:szCs w:val="20"/>
              </w:rPr>
            </w:pPr>
            <w:r w:rsidRPr="002A35C3">
              <w:rPr>
                <w:rFonts w:asciiTheme="majorEastAsia" w:eastAsiaTheme="majorEastAsia" w:hAnsiTheme="majorEastAsia"/>
                <w:sz w:val="20"/>
                <w:szCs w:val="20"/>
              </w:rPr>
              <w:tab/>
              <w:t>return 0;</w:t>
            </w:r>
          </w:p>
          <w:p w:rsidR="002970EF" w:rsidRPr="004B1781" w:rsidRDefault="002970EF" w:rsidP="00C328C0">
            <w:pPr>
              <w:rPr>
                <w:rFonts w:asciiTheme="majorEastAsia" w:eastAsiaTheme="majorEastAsia" w:hAnsiTheme="majorEastAsia"/>
                <w:sz w:val="20"/>
                <w:szCs w:val="20"/>
              </w:rPr>
            </w:pPr>
            <w:r w:rsidRPr="002A35C3">
              <w:rPr>
                <w:rFonts w:asciiTheme="majorEastAsia" w:eastAsiaTheme="majorEastAsia" w:hAnsiTheme="majorEastAsia"/>
                <w:sz w:val="20"/>
                <w:szCs w:val="20"/>
              </w:rPr>
              <w:t>}</w:t>
            </w:r>
          </w:p>
        </w:tc>
      </w:tr>
    </w:tbl>
    <w:p w:rsidR="002970EF" w:rsidRDefault="002970EF"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2970EF" w:rsidRPr="00A750F3" w:rsidRDefault="002970EF"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実行結果を、以下に挙げます。</w:t>
      </w:r>
    </w:p>
    <w:p w:rsidR="002970EF" w:rsidRPr="00A505F2" w:rsidRDefault="002970EF" w:rsidP="00C328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2970EF" w:rsidRPr="00034DE4" w:rsidTr="00C328C0">
        <w:tc>
          <w:tcPr>
            <w:tcW w:w="8702" w:type="dxa"/>
          </w:tcPr>
          <w:p w:rsidR="002970EF" w:rsidRDefault="002970EF" w:rsidP="00A505F2">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nvcc matmul_cpu.cu</w:t>
            </w:r>
          </w:p>
          <w:p w:rsidR="002970EF" w:rsidRPr="00A505F2" w:rsidRDefault="002970EF" w:rsidP="00A505F2">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./a.out</w:t>
            </w:r>
          </w:p>
          <w:p w:rsidR="002970EF" w:rsidRPr="004B1781" w:rsidRDefault="002970EF" w:rsidP="00C328C0">
            <w:pPr>
              <w:rPr>
                <w:rFonts w:asciiTheme="majorEastAsia" w:eastAsiaTheme="majorEastAsia" w:hAnsiTheme="majorEastAsia"/>
                <w:sz w:val="20"/>
                <w:szCs w:val="20"/>
              </w:rPr>
            </w:pPr>
            <w:r w:rsidRPr="00A505F2">
              <w:rPr>
                <w:rFonts w:asciiTheme="majorEastAsia" w:eastAsiaTheme="majorEastAsia" w:hAnsiTheme="majorEastAsia"/>
                <w:sz w:val="20"/>
                <w:szCs w:val="20"/>
              </w:rPr>
              <w:t>Processing time: 52416689 (usec)</w:t>
            </w:r>
          </w:p>
        </w:tc>
      </w:tr>
      <w:bookmarkEnd w:id="92"/>
      <w:bookmarkEnd w:id="93"/>
    </w:tbl>
    <w:p w:rsidR="00C328C0" w:rsidRDefault="00C328C0">
      <w:pPr>
        <w:widowControl/>
        <w:jc w:val="left"/>
      </w:pPr>
    </w:p>
    <w:p w:rsidR="00A505F2" w:rsidRPr="00A750F3" w:rsidRDefault="00A505F2" w:rsidP="00A50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行列の積を</w:t>
      </w:r>
      <w:r w:rsidR="002A35C3">
        <w:rPr>
          <w:rFonts w:hint="eastAsia"/>
        </w:rPr>
        <w:t>GPU</w:t>
      </w:r>
      <w:r>
        <w:rPr>
          <w:rFonts w:hint="eastAsia"/>
        </w:rPr>
        <w:t>で計算する</w:t>
      </w:r>
      <w:r w:rsidRPr="00A750F3">
        <w:t>ソースコード</w:t>
      </w:r>
      <w:r w:rsidR="002A35C3">
        <w:t>matmul_</w:t>
      </w:r>
      <w:r w:rsidR="002A35C3">
        <w:rPr>
          <w:rFonts w:hint="eastAsia"/>
        </w:rPr>
        <w:t>gpu</w:t>
      </w:r>
      <w:r>
        <w:t>.c</w:t>
      </w:r>
      <w:r>
        <w:rPr>
          <w:rFonts w:hint="eastAsia"/>
        </w:rPr>
        <w:t>u</w:t>
      </w:r>
      <w:r w:rsidRPr="00A750F3">
        <w:t>を、以下に挙げます。</w:t>
      </w:r>
    </w:p>
    <w:p w:rsidR="00A505F2" w:rsidRPr="002A35C3" w:rsidRDefault="00A505F2" w:rsidP="00A50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A505F2" w:rsidRPr="00034DE4" w:rsidTr="00B67BCA">
        <w:tc>
          <w:tcPr>
            <w:tcW w:w="8702" w:type="dxa"/>
          </w:tcPr>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#include &lt;stdio.h&gt;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#include &lt;stdlib.h&gt;</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#include &lt;sys/time.h&gt;</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 #define DEBUG */</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lastRenderedPageBreak/>
              <w:t>#ifdef DEBUG</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#define N</w:t>
            </w:r>
            <w:r w:rsidRPr="002215F1">
              <w:rPr>
                <w:rFonts w:asciiTheme="majorEastAsia" w:eastAsiaTheme="majorEastAsia" w:hAnsiTheme="majorEastAsia"/>
                <w:sz w:val="20"/>
                <w:szCs w:val="20"/>
              </w:rPr>
              <w:tab/>
              <w:t>16</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#else /* !DEBUG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#define N</w:t>
            </w:r>
            <w:r w:rsidRPr="002215F1">
              <w:rPr>
                <w:rFonts w:asciiTheme="majorEastAsia" w:eastAsiaTheme="majorEastAsia" w:hAnsiTheme="majorEastAsia"/>
                <w:sz w:val="20"/>
                <w:szCs w:val="20"/>
              </w:rPr>
              <w:tab/>
              <w:t>1024</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#endif /* DEBUG */</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#define MATRIX_SIZE</w:t>
            </w:r>
            <w:r w:rsidRPr="002215F1">
              <w:rPr>
                <w:rFonts w:asciiTheme="majorEastAsia" w:eastAsiaTheme="majorEastAsia" w:hAnsiTheme="majorEastAsia"/>
                <w:sz w:val="20"/>
                <w:szCs w:val="20"/>
              </w:rPr>
              <w:tab/>
              <w:t>(sizeof(int) * N * N)</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#define BLOCK_SIZE</w:t>
            </w:r>
            <w:r w:rsidRPr="002215F1">
              <w:rPr>
                <w:rFonts w:asciiTheme="majorEastAsia" w:eastAsiaTheme="majorEastAsia" w:hAnsiTheme="majorEastAsia"/>
                <w:sz w:val="20"/>
                <w:szCs w:val="20"/>
              </w:rPr>
              <w:tab/>
              <w:t>16</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__global__ void matmul(int *dev_a, int *dev_b, int *dev_c)</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int i, j, k;</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int sum</w:t>
            </w:r>
            <w:r w:rsidR="001A636F">
              <w:rPr>
                <w:rFonts w:asciiTheme="majorEastAsia" w:eastAsiaTheme="majorEastAsia" w:hAnsiTheme="majorEastAsia" w:hint="eastAsia"/>
                <w:sz w:val="20"/>
                <w:szCs w:val="20"/>
              </w:rPr>
              <w:t xml:space="preserve"> = 0</w:t>
            </w:r>
            <w:r w:rsidRPr="002215F1">
              <w:rPr>
                <w:rFonts w:asciiTheme="majorEastAsia" w:eastAsiaTheme="majorEastAsia" w:hAnsiTheme="majorEastAsia"/>
                <w:sz w:val="20"/>
                <w:szCs w:val="20"/>
              </w:rPr>
              <w:t>;</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i = blockIdx.x * blockDim.x + threadIdx.x;</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j = blockIdx.y * blockDim.y + threadIdx.y;</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for (k = 0; k &lt; N; k++)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sum += dev_a[i * N + k] * dev_b[k * N + j];</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dev_c[i * N + j] = sum;</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int main(void)</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int i, j;</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int *a, *b, *c;</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int *dev_a, *dev_b, *dev_c;</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dim3 grid(N / BLOCK_SIZE, N / BLOCK_SIZE);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dim3 block(BLOCK_SIZE, BLOCK_SIZE);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struct timeval start, end;</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double time;</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a = (int *)malloc(MATRIX_SIZE);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lastRenderedPageBreak/>
              <w:tab/>
              <w:t>b = (int *)malloc(MATRIX_SIZE);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 = (int *)malloc(MATRIX_SIZE);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cudaMalloc((void **)&amp;dev_a, MATRIX_SIZE);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cudaMalloc((void **)&amp;dev_b, MATRIX_SIZE);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cudaMalloc((void **)&amp;dev_c, MATRIX_SIZE);</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for (i = 0; i &lt; N; i++)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for (j = 0; j &lt; N; j++)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a[i * N + j] = rand() % 10;</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b[i * N + j] = rand() % 10;</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gettimeofday(&amp;start, NULL);</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cudaMemcpy(dev_a, a, MATRIX_SIZE, cudaMemcpyHostToDevice);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cudaMemcpy(dev_b, b, MATRIX_SIZE, cudaMemcpyHostToDevice);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matmul&lt;&lt;&lt;grid,block&gt;&gt;&gt;(dev_a, dev_b, dev_c);</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cudaDeviceSynchronize();</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cudaMemcpy(c, dev_c, MATRIX_SIZE, cudaMemcpyDeviceToHost);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gettimeofday(&amp;end, NULL);</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#ifdef DEBUG</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for (i = 0; i &lt; N; i++)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for (j = 0; j &lt; N; j++)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printf("%4d ", a[i * N + j]);</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printf("\n");</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printf("*\n");</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for (i = 0; i &lt; N; i++)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for (j = 0; j &lt; N; j++)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printf("%4d ", b[i * N + j]);</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printf("\n");</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printf("=\n");</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lastRenderedPageBreak/>
              <w:tab/>
              <w:t>for (i = 0; i &lt; N; i++)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for (j = 0; j &lt; N; j++)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printf("%4d ", c[i * N + j]);</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printf("\n");</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#endif /* DEBUG */</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time = ((end.tv_sec - start.tv_sec) * 1000 * 1000) +</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r>
            <w:r w:rsidRPr="002215F1">
              <w:rPr>
                <w:rFonts w:asciiTheme="majorEastAsia" w:eastAsiaTheme="majorEastAsia" w:hAnsiTheme="majorEastAsia"/>
                <w:sz w:val="20"/>
                <w:szCs w:val="20"/>
              </w:rPr>
              <w:tab/>
              <w:t>(end.tv_usec - start.tv_usec);</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printf("Processing time: %.0lf (usec)\n", time);</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free(a);</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free(b);</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free(c);</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cudaFree(dev_a);</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cudaFree(dev_b);</w:t>
            </w: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cudaFree(dev_c);</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cudaDeviceReset();</w:t>
            </w:r>
          </w:p>
          <w:p w:rsidR="002215F1" w:rsidRPr="002215F1" w:rsidRDefault="002215F1" w:rsidP="002215F1">
            <w:pPr>
              <w:rPr>
                <w:rFonts w:asciiTheme="majorEastAsia" w:eastAsiaTheme="majorEastAsia" w:hAnsiTheme="majorEastAsia"/>
                <w:sz w:val="20"/>
                <w:szCs w:val="20"/>
              </w:rPr>
            </w:pPr>
          </w:p>
          <w:p w:rsidR="002215F1" w:rsidRPr="002215F1" w:rsidRDefault="002215F1" w:rsidP="002215F1">
            <w:pPr>
              <w:rPr>
                <w:rFonts w:asciiTheme="majorEastAsia" w:eastAsiaTheme="majorEastAsia" w:hAnsiTheme="majorEastAsia"/>
                <w:sz w:val="20"/>
                <w:szCs w:val="20"/>
              </w:rPr>
            </w:pPr>
            <w:r w:rsidRPr="002215F1">
              <w:rPr>
                <w:rFonts w:asciiTheme="majorEastAsia" w:eastAsiaTheme="majorEastAsia" w:hAnsiTheme="majorEastAsia"/>
                <w:sz w:val="20"/>
                <w:szCs w:val="20"/>
              </w:rPr>
              <w:tab/>
              <w:t>return 0;</w:t>
            </w:r>
          </w:p>
          <w:p w:rsidR="00A505F2" w:rsidRPr="004B1781" w:rsidRDefault="002215F1" w:rsidP="00B67BCA">
            <w:pPr>
              <w:rPr>
                <w:rFonts w:asciiTheme="majorEastAsia" w:eastAsiaTheme="majorEastAsia" w:hAnsiTheme="majorEastAsia"/>
                <w:sz w:val="20"/>
                <w:szCs w:val="20"/>
              </w:rPr>
            </w:pPr>
            <w:r w:rsidRPr="002215F1">
              <w:rPr>
                <w:rFonts w:asciiTheme="majorEastAsia" w:eastAsiaTheme="majorEastAsia" w:hAnsiTheme="majorEastAsia"/>
                <w:sz w:val="20"/>
                <w:szCs w:val="20"/>
              </w:rPr>
              <w:t>}</w:t>
            </w:r>
          </w:p>
        </w:tc>
      </w:tr>
    </w:tbl>
    <w:p w:rsidR="00A505F2" w:rsidRDefault="00A505F2" w:rsidP="00A50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505F2" w:rsidRPr="00A750F3" w:rsidRDefault="00A505F2" w:rsidP="00A50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750F3">
        <w:t>実行結果を、以下に挙げます。</w:t>
      </w:r>
    </w:p>
    <w:p w:rsidR="00A505F2" w:rsidRPr="00A505F2" w:rsidRDefault="00A505F2" w:rsidP="00A50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A505F2" w:rsidRPr="00034DE4" w:rsidTr="00B67BCA">
        <w:tc>
          <w:tcPr>
            <w:tcW w:w="8702" w:type="dxa"/>
          </w:tcPr>
          <w:p w:rsidR="002215F1" w:rsidRPr="005B5642" w:rsidRDefault="00A505F2" w:rsidP="002215F1">
            <w:pPr>
              <w:rPr>
                <w:rFonts w:asciiTheme="majorEastAsia" w:eastAsiaTheme="majorEastAsia" w:hAnsiTheme="majorEastAsia"/>
                <w:sz w:val="20"/>
                <w:szCs w:val="20"/>
              </w:rPr>
            </w:pPr>
            <w:r w:rsidRPr="005B5642">
              <w:rPr>
                <w:rFonts w:asciiTheme="majorEastAsia" w:eastAsiaTheme="majorEastAsia" w:hAnsiTheme="majorEastAsia" w:hint="eastAsia"/>
                <w:sz w:val="20"/>
                <w:szCs w:val="20"/>
              </w:rPr>
              <w:t xml:space="preserve">$ </w:t>
            </w:r>
            <w:r w:rsidR="002215F1" w:rsidRPr="005B5642">
              <w:rPr>
                <w:rFonts w:asciiTheme="majorEastAsia" w:eastAsiaTheme="majorEastAsia" w:hAnsiTheme="majorEastAsia"/>
                <w:sz w:val="20"/>
                <w:szCs w:val="20"/>
              </w:rPr>
              <w:t>nvcc matmul_gpu.cu</w:t>
            </w:r>
          </w:p>
          <w:p w:rsidR="002215F1" w:rsidRPr="005B5642" w:rsidRDefault="002215F1" w:rsidP="002215F1">
            <w:pPr>
              <w:rPr>
                <w:rFonts w:asciiTheme="majorEastAsia" w:eastAsiaTheme="majorEastAsia" w:hAnsiTheme="majorEastAsia"/>
                <w:sz w:val="20"/>
                <w:szCs w:val="20"/>
              </w:rPr>
            </w:pPr>
            <w:r w:rsidRPr="005B5642">
              <w:rPr>
                <w:rFonts w:asciiTheme="majorEastAsia" w:eastAsiaTheme="majorEastAsia" w:hAnsiTheme="majorEastAsia" w:hint="eastAsia"/>
                <w:sz w:val="20"/>
                <w:szCs w:val="20"/>
              </w:rPr>
              <w:t xml:space="preserve">$ </w:t>
            </w:r>
            <w:r w:rsidRPr="005B5642">
              <w:rPr>
                <w:rFonts w:asciiTheme="majorEastAsia" w:eastAsiaTheme="majorEastAsia" w:hAnsiTheme="majorEastAsia"/>
                <w:sz w:val="20"/>
                <w:szCs w:val="20"/>
              </w:rPr>
              <w:t>./a.out</w:t>
            </w:r>
          </w:p>
          <w:p w:rsidR="00A505F2" w:rsidRPr="002215F1" w:rsidRDefault="002215F1" w:rsidP="00B67BCA">
            <w:pPr>
              <w:rPr>
                <w:rFonts w:asciiTheme="majorEastAsia" w:eastAsiaTheme="majorEastAsia" w:hAnsiTheme="majorEastAsia"/>
              </w:rPr>
            </w:pPr>
            <w:r w:rsidRPr="005B5642">
              <w:rPr>
                <w:rFonts w:asciiTheme="majorEastAsia" w:eastAsiaTheme="majorEastAsia" w:hAnsiTheme="majorEastAsia"/>
                <w:sz w:val="20"/>
                <w:szCs w:val="20"/>
              </w:rPr>
              <w:t>Processing time: 185489 (usec)</w:t>
            </w:r>
          </w:p>
        </w:tc>
      </w:tr>
    </w:tbl>
    <w:p w:rsidR="00D84522" w:rsidRDefault="00D84522">
      <w:pPr>
        <w:widowControl/>
        <w:jc w:val="left"/>
      </w:pPr>
      <w:r>
        <w:br w:type="page"/>
      </w:r>
    </w:p>
    <w:p w:rsidR="0031774E" w:rsidRPr="004E0BBB" w:rsidRDefault="0031774E" w:rsidP="0031774E">
      <w:pPr>
        <w:widowControl/>
        <w:jc w:val="left"/>
      </w:pPr>
      <w:bookmarkStart w:id="94" w:name="OLE_LINK3"/>
      <w:bookmarkStart w:id="95" w:name="OLE_LINK4"/>
    </w:p>
    <w:p w:rsidR="00B25F1D" w:rsidRDefault="00B25F1D" w:rsidP="00B25F1D">
      <w:pPr>
        <w:pStyle w:val="1"/>
        <w:numPr>
          <w:ilvl w:val="0"/>
          <w:numId w:val="2"/>
        </w:numPr>
      </w:pPr>
      <w:bookmarkStart w:id="96" w:name="_Toc378879240"/>
      <w:bookmarkStart w:id="97" w:name="_Toc381565360"/>
      <w:r>
        <w:rPr>
          <w:rFonts w:hint="eastAsia"/>
        </w:rPr>
        <w:t>高速化の手法</w:t>
      </w:r>
      <w:bookmarkEnd w:id="96"/>
      <w:bookmarkEnd w:id="97"/>
    </w:p>
    <w:p w:rsidR="00B25F1D" w:rsidRDefault="00B25F1D" w:rsidP="00B25F1D">
      <w:pPr>
        <w:pStyle w:val="2"/>
        <w:numPr>
          <w:ilvl w:val="1"/>
          <w:numId w:val="2"/>
        </w:numPr>
      </w:pPr>
      <w:bookmarkStart w:id="98" w:name="_Toc378879241"/>
      <w:bookmarkStart w:id="99" w:name="_Toc381565361"/>
      <w:r>
        <w:rPr>
          <w:rFonts w:hint="eastAsia"/>
        </w:rPr>
        <w:t>はじめに</w:t>
      </w:r>
      <w:bookmarkEnd w:id="98"/>
      <w:bookmarkEnd w:id="99"/>
    </w:p>
    <w:p w:rsidR="00B25F1D" w:rsidRDefault="00B25F1D" w:rsidP="00B25F1D">
      <w:r>
        <w:rPr>
          <w:rFonts w:hint="eastAsia"/>
        </w:rPr>
        <w:t>この章では、</w:t>
      </w:r>
      <w:r w:rsidR="00C502FC">
        <w:fldChar w:fldCharType="begin"/>
      </w:r>
      <w:r w:rsidR="000925F8">
        <w:instrText xml:space="preserve"> </w:instrText>
      </w:r>
      <w:r w:rsidR="000925F8">
        <w:rPr>
          <w:rFonts w:hint="eastAsia"/>
        </w:rPr>
        <w:instrText>REF _Ref380612453 \r \h</w:instrText>
      </w:r>
      <w:r w:rsidR="000925F8">
        <w:instrText xml:space="preserve"> </w:instrText>
      </w:r>
      <w:r w:rsidR="00C502FC">
        <w:fldChar w:fldCharType="separate"/>
      </w:r>
      <w:r w:rsidR="000925F8">
        <w:t>4.8.3</w:t>
      </w:r>
      <w:r w:rsidR="00C502FC">
        <w:fldChar w:fldCharType="end"/>
      </w:r>
      <w:r>
        <w:rPr>
          <w:rFonts w:hint="eastAsia"/>
        </w:rPr>
        <w:t>で示した、行列の積を</w:t>
      </w:r>
      <w:r>
        <w:rPr>
          <w:rFonts w:hint="eastAsia"/>
        </w:rPr>
        <w:t>GPU</w:t>
      </w:r>
      <w:r>
        <w:rPr>
          <w:rFonts w:hint="eastAsia"/>
        </w:rPr>
        <w:t>で計算する</w:t>
      </w:r>
      <w:r w:rsidRPr="00A750F3">
        <w:t>ソースコード</w:t>
      </w:r>
      <w:r>
        <w:t>matmul_</w:t>
      </w:r>
      <w:r>
        <w:rPr>
          <w:rFonts w:hint="eastAsia"/>
        </w:rPr>
        <w:t>gpu</w:t>
      </w:r>
      <w:r>
        <w:t>.c</w:t>
      </w:r>
      <w:r>
        <w:rPr>
          <w:rFonts w:hint="eastAsia"/>
        </w:rPr>
        <w:t>u</w:t>
      </w:r>
      <w:r w:rsidRPr="00A750F3">
        <w:t>を</w:t>
      </w:r>
      <w:r>
        <w:rPr>
          <w:rFonts w:hint="eastAsia"/>
        </w:rPr>
        <w:t>もとに、さらなる高速化を行います。</w:t>
      </w:r>
    </w:p>
    <w:p w:rsidR="00B25F1D" w:rsidRPr="004B07A1" w:rsidRDefault="00B25F1D" w:rsidP="00B25F1D"/>
    <w:p w:rsidR="00B25F1D" w:rsidRDefault="00B25F1D" w:rsidP="00B25F1D">
      <w:pPr>
        <w:pStyle w:val="2"/>
        <w:numPr>
          <w:ilvl w:val="1"/>
          <w:numId w:val="2"/>
        </w:numPr>
      </w:pPr>
      <w:bookmarkStart w:id="100" w:name="_Ref378877097"/>
      <w:bookmarkStart w:id="101" w:name="_Toc378879242"/>
      <w:bookmarkStart w:id="102" w:name="_Toc381565362"/>
      <w:r>
        <w:rPr>
          <w:rFonts w:hint="eastAsia"/>
        </w:rPr>
        <w:t>シェアードメモリの利用</w:t>
      </w:r>
      <w:bookmarkEnd w:id="100"/>
      <w:bookmarkEnd w:id="101"/>
      <w:bookmarkEnd w:id="102"/>
    </w:p>
    <w:p w:rsidR="00B25F1D" w:rsidRDefault="00C502FC" w:rsidP="00B25F1D">
      <w:r>
        <w:fldChar w:fldCharType="begin"/>
      </w:r>
      <w:r w:rsidR="00916073">
        <w:instrText xml:space="preserve"> </w:instrText>
      </w:r>
      <w:r w:rsidR="00916073">
        <w:rPr>
          <w:rFonts w:hint="eastAsia"/>
        </w:rPr>
        <w:instrText>REF _Ref380612476 \r \h</w:instrText>
      </w:r>
      <w:r w:rsidR="00916073">
        <w:instrText xml:space="preserve"> </w:instrText>
      </w:r>
      <w:r>
        <w:fldChar w:fldCharType="separate"/>
      </w:r>
      <w:r w:rsidR="00916073">
        <w:t>4.4</w:t>
      </w:r>
      <w:r>
        <w:fldChar w:fldCharType="end"/>
      </w:r>
      <w:r w:rsidR="00916073">
        <w:rPr>
          <w:rFonts w:hint="eastAsia"/>
        </w:rPr>
        <w:t>節で示したように、高速なメモリを使用することと</w:t>
      </w:r>
      <w:r w:rsidR="00B25F1D">
        <w:rPr>
          <w:rFonts w:hint="eastAsia"/>
        </w:rPr>
        <w:t>、パフォーマンスを上げることが可能です。その中でも、シェアードメモリは、ブロック内のスレッド間で共有でき、かつレジスタと同等に高速です。ただし、使用可能なシェアードメモリのサイズは大きくないため、行列のデータすべてをシェアードメモリに置くことはできません。</w:t>
      </w:r>
    </w:p>
    <w:p w:rsidR="00B25F1D" w:rsidRDefault="00C502FC" w:rsidP="00B25F1D">
      <w:r>
        <w:fldChar w:fldCharType="begin"/>
      </w:r>
      <w:r w:rsidR="00916073">
        <w:instrText xml:space="preserve"> </w:instrText>
      </w:r>
      <w:r w:rsidR="00916073">
        <w:rPr>
          <w:rFonts w:hint="eastAsia"/>
        </w:rPr>
        <w:instrText>REF _Ref380612497 \r \h</w:instrText>
      </w:r>
      <w:r w:rsidR="00916073">
        <w:instrText xml:space="preserve"> </w:instrText>
      </w:r>
      <w:r>
        <w:fldChar w:fldCharType="separate"/>
      </w:r>
      <w:r w:rsidR="00916073">
        <w:t>4.8.3</w:t>
      </w:r>
      <w:r>
        <w:fldChar w:fldCharType="end"/>
      </w:r>
      <w:r w:rsidR="00B25F1D">
        <w:rPr>
          <w:rFonts w:hint="eastAsia"/>
        </w:rPr>
        <w:t>の</w:t>
      </w:r>
      <w:r w:rsidR="00B25F1D">
        <w:t>matmul_</w:t>
      </w:r>
      <w:r w:rsidR="00B25F1D">
        <w:rPr>
          <w:rFonts w:hint="eastAsia"/>
        </w:rPr>
        <w:t>gpu</w:t>
      </w:r>
      <w:r w:rsidR="00B25F1D">
        <w:t>.c</w:t>
      </w:r>
      <w:r w:rsidR="00B25F1D">
        <w:rPr>
          <w:rFonts w:hint="eastAsia"/>
        </w:rPr>
        <w:t>u</w:t>
      </w:r>
      <w:r w:rsidR="00B25F1D">
        <w:rPr>
          <w:rFonts w:hint="eastAsia"/>
        </w:rPr>
        <w:t>では、</w:t>
      </w:r>
      <w:r w:rsidR="00B25F1D">
        <w:rPr>
          <w:rFonts w:hint="eastAsia"/>
        </w:rPr>
        <w:t>16</w:t>
      </w:r>
      <w:r w:rsidR="00B25F1D">
        <w:rPr>
          <w:rFonts w:hint="eastAsia"/>
        </w:rPr>
        <w:t>×</w:t>
      </w:r>
      <w:r w:rsidR="00B25F1D">
        <w:rPr>
          <w:rFonts w:hint="eastAsia"/>
        </w:rPr>
        <w:t>16</w:t>
      </w:r>
      <w:r w:rsidR="00B25F1D">
        <w:rPr>
          <w:rFonts w:hint="eastAsia"/>
        </w:rPr>
        <w:t>のブロック単位で処理を行っています</w:t>
      </w:r>
      <w:r w:rsidR="00B25F1D">
        <w:rPr>
          <w:rFonts w:hint="eastAsia"/>
        </w:rPr>
        <w:t>(</w:t>
      </w:r>
      <w:r>
        <w:fldChar w:fldCharType="begin"/>
      </w:r>
      <w:r w:rsidR="00B25F1D">
        <w:instrText xml:space="preserve"> </w:instrText>
      </w:r>
      <w:r w:rsidR="00B25F1D">
        <w:rPr>
          <w:rFonts w:hint="eastAsia"/>
        </w:rPr>
        <w:instrText>REF _Ref378933543 \h</w:instrText>
      </w:r>
      <w:r w:rsidR="00B25F1D">
        <w:instrText xml:space="preserve"> </w:instrText>
      </w:r>
      <w:r>
        <w:fldChar w:fldCharType="separate"/>
      </w:r>
      <w:r w:rsidR="00EA3E11">
        <w:rPr>
          <w:rFonts w:hint="eastAsia"/>
        </w:rPr>
        <w:t>図</w:t>
      </w:r>
      <w:r w:rsidR="00EA3E11">
        <w:rPr>
          <w:rFonts w:hint="eastAsia"/>
        </w:rPr>
        <w:t xml:space="preserve"> </w:t>
      </w:r>
      <w:r w:rsidR="00917520">
        <w:rPr>
          <w:rFonts w:hint="eastAsia"/>
          <w:noProof/>
        </w:rPr>
        <w:t>11</w:t>
      </w:r>
      <w:r w:rsidR="006F06F7">
        <w:rPr>
          <w:rFonts w:hint="eastAsia"/>
          <w:noProof/>
        </w:rPr>
        <w:t xml:space="preserve"> </w:t>
      </w:r>
      <w:r w:rsidR="00EA3E11">
        <w:rPr>
          <w:rFonts w:hint="eastAsia"/>
        </w:rPr>
        <w:t>行列の積</w:t>
      </w:r>
      <w:r>
        <w:fldChar w:fldCharType="end"/>
      </w:r>
      <w:r w:rsidR="00B25F1D">
        <w:rPr>
          <w:rFonts w:hint="eastAsia"/>
        </w:rPr>
        <w:t>)</w:t>
      </w:r>
      <w:r w:rsidR="00B25F1D">
        <w:rPr>
          <w:rFonts w:hint="eastAsia"/>
        </w:rPr>
        <w:t>。ブロック内の行列の積を並列処理する場合、カーネル関数</w:t>
      </w:r>
      <w:r w:rsidR="00B25F1D">
        <w:rPr>
          <w:rFonts w:hint="eastAsia"/>
        </w:rPr>
        <w:t>matmul()</w:t>
      </w:r>
      <w:r w:rsidR="00B25F1D">
        <w:rPr>
          <w:rFonts w:hint="eastAsia"/>
        </w:rPr>
        <w:t>では、ブロック単位でループさせると、いずれのスレッドもそのブロック内のデータを参照して計算を行います。そのため、ブロック内のデータをシェアードメモリにコピーした上で計算を行えば、グローバルメモリからの読み込み回数を減らすことができます。</w:t>
      </w:r>
    </w:p>
    <w:p w:rsidR="00B25F1D" w:rsidRDefault="00B25F1D" w:rsidP="00B25F1D"/>
    <w:p w:rsidR="00B25F1D" w:rsidRDefault="00B25F1D" w:rsidP="00B25F1D">
      <w:pPr>
        <w:keepNext/>
        <w:jc w:val="center"/>
      </w:pPr>
      <w:r>
        <w:rPr>
          <w:rFonts w:hint="eastAsia"/>
          <w:noProof/>
        </w:rPr>
        <w:drawing>
          <wp:inline distT="0" distB="0" distL="0" distR="0">
            <wp:extent cx="5194286" cy="1788572"/>
            <wp:effectExtent l="19050" t="0" r="6364" b="0"/>
            <wp:docPr id="1" name="図 2" descr="CUDA_fig_ex_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_fig_ex_shared.png"/>
                    <pic:cNvPicPr/>
                  </pic:nvPicPr>
                  <pic:blipFill>
                    <a:blip r:embed="rId25" cstate="print"/>
                    <a:stretch>
                      <a:fillRect/>
                    </a:stretch>
                  </pic:blipFill>
                  <pic:spPr>
                    <a:xfrm>
                      <a:off x="0" y="0"/>
                      <a:ext cx="5194286" cy="1788572"/>
                    </a:xfrm>
                    <a:prstGeom prst="rect">
                      <a:avLst/>
                    </a:prstGeom>
                  </pic:spPr>
                </pic:pic>
              </a:graphicData>
            </a:graphic>
          </wp:inline>
        </w:drawing>
      </w:r>
    </w:p>
    <w:p w:rsidR="00B25F1D" w:rsidRDefault="00B25F1D" w:rsidP="00B25F1D">
      <w:pPr>
        <w:pStyle w:val="ae"/>
        <w:jc w:val="center"/>
      </w:pPr>
      <w:bookmarkStart w:id="103" w:name="_Ref378933543"/>
      <w:bookmarkStart w:id="104" w:name="OLE_LINK75"/>
      <w:bookmarkStart w:id="105" w:name="OLE_LINK80"/>
      <w:r>
        <w:rPr>
          <w:rFonts w:hint="eastAsia"/>
        </w:rPr>
        <w:t>図</w:t>
      </w:r>
      <w:r>
        <w:rPr>
          <w:rFonts w:hint="eastAsia"/>
        </w:rPr>
        <w:t xml:space="preserve"> </w:t>
      </w:r>
      <w:r w:rsidR="00C502FC">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C502FC">
        <w:fldChar w:fldCharType="separate"/>
      </w:r>
      <w:r w:rsidR="00917520">
        <w:rPr>
          <w:noProof/>
        </w:rPr>
        <w:t>11</w:t>
      </w:r>
      <w:r w:rsidR="00C502FC">
        <w:fldChar w:fldCharType="end"/>
      </w:r>
      <w:r w:rsidR="006F06F7">
        <w:rPr>
          <w:rFonts w:hint="eastAsia"/>
        </w:rPr>
        <w:t xml:space="preserve"> </w:t>
      </w:r>
      <w:r>
        <w:rPr>
          <w:rFonts w:hint="eastAsia"/>
        </w:rPr>
        <w:t>行列の積</w:t>
      </w:r>
      <w:bookmarkEnd w:id="103"/>
    </w:p>
    <w:bookmarkEnd w:id="104"/>
    <w:bookmarkEnd w:id="105"/>
    <w:p w:rsidR="00B25F1D" w:rsidRDefault="00B25F1D" w:rsidP="00B25F1D"/>
    <w:p w:rsidR="00B25F1D" w:rsidRDefault="00B25F1D" w:rsidP="00B25F1D">
      <w:r>
        <w:rPr>
          <w:rFonts w:hint="eastAsia"/>
        </w:rPr>
        <w:t>シェアードメモリを使用するには、対象の変数に修飾子</w:t>
      </w:r>
      <w:r>
        <w:rPr>
          <w:rFonts w:hint="eastAsia"/>
        </w:rPr>
        <w:t>__shared__</w:t>
      </w:r>
      <w:r>
        <w:rPr>
          <w:rFonts w:hint="eastAsia"/>
        </w:rPr>
        <w:t>を指定します。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034DE4" w:rsidTr="00813F1D">
        <w:tc>
          <w:tcPr>
            <w:tcW w:w="8702" w:type="dxa"/>
          </w:tcPr>
          <w:p w:rsidR="00B25F1D" w:rsidRPr="002A35C3"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__global__ void matmul(int *dev_a, int *dev_b, int *dev_c)</w:t>
            </w:r>
          </w:p>
          <w:p w:rsidR="00B25F1D" w:rsidRPr="002A35C3"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w:t>
            </w:r>
          </w:p>
          <w:p w:rsidR="00B25F1D" w:rsidRPr="002A35C3"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4C7FC9">
              <w:rPr>
                <w:rFonts w:asciiTheme="majorEastAsia" w:eastAsiaTheme="majorEastAsia" w:hAnsiTheme="majorEastAsia" w:hint="eastAsia"/>
                <w:color w:val="C00000"/>
                <w:sz w:val="20"/>
                <w:szCs w:val="20"/>
              </w:rPr>
              <w:t>__shared__</w:t>
            </w:r>
            <w:r>
              <w:rPr>
                <w:rFonts w:asciiTheme="majorEastAsia" w:eastAsiaTheme="majorEastAsia" w:hAnsiTheme="majorEastAsia" w:hint="eastAsia"/>
                <w:sz w:val="20"/>
                <w:szCs w:val="20"/>
              </w:rPr>
              <w:t xml:space="preserve"> int dev_as[BLOCK_SIZE * BLOCK_SIZE];</w:t>
            </w:r>
          </w:p>
          <w:p w:rsidR="00B25F1D" w:rsidRPr="006312B4"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4C7FC9">
              <w:rPr>
                <w:rFonts w:asciiTheme="majorEastAsia" w:eastAsiaTheme="majorEastAsia" w:hAnsiTheme="majorEastAsia" w:hint="eastAsia"/>
                <w:color w:val="C00000"/>
                <w:sz w:val="20"/>
                <w:szCs w:val="20"/>
              </w:rPr>
              <w:t>__shared__</w:t>
            </w:r>
            <w:r>
              <w:rPr>
                <w:rFonts w:asciiTheme="majorEastAsia" w:eastAsiaTheme="majorEastAsia" w:hAnsiTheme="majorEastAsia" w:hint="eastAsia"/>
                <w:sz w:val="20"/>
                <w:szCs w:val="20"/>
              </w:rPr>
              <w:t xml:space="preserve"> int dev_bs[BLOCK_SIZE * BLOCK_SIZE];</w:t>
            </w:r>
          </w:p>
        </w:tc>
      </w:tr>
    </w:tbl>
    <w:p w:rsidR="00B25F1D" w:rsidRDefault="00B25F1D" w:rsidP="00B25F1D"/>
    <w:p w:rsidR="00B25F1D" w:rsidRDefault="00B25F1D" w:rsidP="00B25F1D">
      <w:r>
        <w:rPr>
          <w:rFonts w:hint="eastAsia"/>
        </w:rPr>
        <w:t>行列の積の計算部分を、ブロック単位に変更し、最初に各スレッドが自分の位置の値をコピーするようにします。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034DE4" w:rsidTr="00813F1D">
        <w:tc>
          <w:tcPr>
            <w:tcW w:w="8702" w:type="dxa"/>
          </w:tcPr>
          <w:p w:rsidR="00B25F1D" w:rsidRPr="00674759"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674759">
              <w:rPr>
                <w:rFonts w:asciiTheme="majorEastAsia" w:eastAsiaTheme="majorEastAsia" w:hAnsiTheme="majorEastAsia"/>
                <w:sz w:val="20"/>
                <w:szCs w:val="20"/>
              </w:rPr>
              <w:t>for (m = 0; m &lt; N/BLOCK_SIZE; m++) {</w:t>
            </w:r>
          </w:p>
          <w:p w:rsidR="00B25F1D" w:rsidRPr="00674759"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674759">
              <w:rPr>
                <w:rFonts w:asciiTheme="majorEastAsia" w:eastAsiaTheme="majorEastAsia" w:hAnsiTheme="majorEastAsia"/>
                <w:sz w:val="20"/>
                <w:szCs w:val="20"/>
              </w:rPr>
              <w:t>dev_as[ty * BLOCK_SIZE + tx] =</w:t>
            </w:r>
          </w:p>
          <w:p w:rsidR="00B25F1D" w:rsidRPr="00674759"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674759">
              <w:rPr>
                <w:rFonts w:asciiTheme="majorEastAsia" w:eastAsiaTheme="majorEastAsia" w:hAnsiTheme="majorEastAsia"/>
                <w:sz w:val="20"/>
                <w:szCs w:val="20"/>
              </w:rPr>
              <w:t>dev_a[i * N + (m * BLOCK_SIZE + tx)];</w:t>
            </w:r>
          </w:p>
          <w:p w:rsidR="00B25F1D" w:rsidRPr="00674759"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674759">
              <w:rPr>
                <w:rFonts w:asciiTheme="majorEastAsia" w:eastAsiaTheme="majorEastAsia" w:hAnsiTheme="majorEastAsia"/>
                <w:sz w:val="20"/>
                <w:szCs w:val="20"/>
              </w:rPr>
              <w:t>dev_bs[ty * BLOCK_SIZE + tx] =</w:t>
            </w:r>
          </w:p>
          <w:p w:rsidR="00B25F1D" w:rsidRPr="00674759"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674759">
              <w:rPr>
                <w:rFonts w:asciiTheme="majorEastAsia" w:eastAsiaTheme="majorEastAsia" w:hAnsiTheme="majorEastAsia"/>
                <w:sz w:val="20"/>
                <w:szCs w:val="20"/>
              </w:rPr>
              <w:t>dev_b[(m * BLOCK_SIZE + ty) * N + j];</w:t>
            </w:r>
          </w:p>
          <w:p w:rsidR="00B25F1D" w:rsidRPr="006312B4"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674759">
              <w:rPr>
                <w:rFonts w:asciiTheme="majorEastAsia" w:eastAsiaTheme="majorEastAsia" w:hAnsiTheme="majorEastAsia"/>
                <w:color w:val="C00000"/>
                <w:sz w:val="20"/>
                <w:szCs w:val="20"/>
              </w:rPr>
              <w:t>__syncthreads()</w:t>
            </w:r>
            <w:r w:rsidRPr="00674759">
              <w:rPr>
                <w:rFonts w:asciiTheme="majorEastAsia" w:eastAsiaTheme="majorEastAsia" w:hAnsiTheme="majorEastAsia"/>
                <w:sz w:val="20"/>
                <w:szCs w:val="20"/>
              </w:rPr>
              <w:t>;</w:t>
            </w:r>
          </w:p>
        </w:tc>
      </w:tr>
    </w:tbl>
    <w:p w:rsidR="00B25F1D" w:rsidRDefault="00B25F1D" w:rsidP="00B25F1D"/>
    <w:p w:rsidR="00B25F1D" w:rsidRDefault="00B25F1D" w:rsidP="00B25F1D">
      <w:r>
        <w:rPr>
          <w:rFonts w:hint="eastAsia"/>
        </w:rPr>
        <w:t>__syncthreads()</w:t>
      </w:r>
      <w:r>
        <w:rPr>
          <w:rFonts w:hint="eastAsia"/>
        </w:rPr>
        <w:t>は、ブロック内のすべてのスレッドが、直前までの命令を完了していることを保証するための</w:t>
      </w:r>
      <w:r>
        <w:rPr>
          <w:rFonts w:hint="eastAsia"/>
        </w:rPr>
        <w:t>CUDA</w:t>
      </w:r>
      <w:r>
        <w:rPr>
          <w:rFonts w:hint="eastAsia"/>
        </w:rPr>
        <w:t>のビルトイン関数です。計算を行う際、シェアードメモリにデータがすべて読み込まれている必要があるため、</w:t>
      </w:r>
      <w:r>
        <w:rPr>
          <w:rFonts w:hint="eastAsia"/>
        </w:rPr>
        <w:t>__syncthreads()</w:t>
      </w:r>
      <w:r>
        <w:rPr>
          <w:rFonts w:hint="eastAsia"/>
        </w:rPr>
        <w:t>を呼び出して、すべてのスレッドの足並みをここで揃えます。</w:t>
      </w:r>
    </w:p>
    <w:p w:rsidR="00B25F1D" w:rsidRDefault="00B25F1D" w:rsidP="00B25F1D">
      <w:r>
        <w:rPr>
          <w:rFonts w:hint="eastAsia"/>
        </w:rPr>
        <w:t>そして、シェアードメモリを利用して計算を行います。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034DE4" w:rsidTr="00813F1D">
        <w:tc>
          <w:tcPr>
            <w:tcW w:w="8702" w:type="dxa"/>
          </w:tcPr>
          <w:p w:rsidR="00B25F1D" w:rsidRPr="000308C8"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0308C8">
              <w:rPr>
                <w:rFonts w:asciiTheme="majorEastAsia" w:eastAsiaTheme="majorEastAsia" w:hAnsiTheme="majorEastAsia"/>
                <w:sz w:val="20"/>
                <w:szCs w:val="20"/>
              </w:rPr>
              <w:t>for (k = 0; k &lt; BLOCK_SIZE; k++) {</w:t>
            </w:r>
          </w:p>
          <w:p w:rsidR="00B25F1D" w:rsidRPr="000308C8"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0308C8">
              <w:rPr>
                <w:rFonts w:asciiTheme="majorEastAsia" w:eastAsiaTheme="majorEastAsia" w:hAnsiTheme="majorEastAsia"/>
                <w:sz w:val="20"/>
                <w:szCs w:val="20"/>
              </w:rPr>
              <w:t>sum += dev_as[ty * BLOCK_SIZE + k] *</w:t>
            </w:r>
          </w:p>
          <w:p w:rsidR="00B25F1D" w:rsidRPr="000308C8"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0308C8">
              <w:rPr>
                <w:rFonts w:asciiTheme="majorEastAsia" w:eastAsiaTheme="majorEastAsia" w:hAnsiTheme="majorEastAsia"/>
                <w:sz w:val="20"/>
                <w:szCs w:val="20"/>
              </w:rPr>
              <w:t>dev_bs[k * BLOCK_SIZE + tx];</w:t>
            </w:r>
          </w:p>
          <w:p w:rsidR="00B25F1D" w:rsidRPr="000308C8"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2A35C3">
              <w:rPr>
                <w:rFonts w:asciiTheme="majorEastAsia" w:eastAsiaTheme="majorEastAsia" w:hAnsiTheme="majorEastAsia"/>
                <w:sz w:val="20"/>
                <w:szCs w:val="20"/>
              </w:rPr>
              <w:tab/>
            </w:r>
            <w:r w:rsidRPr="000308C8">
              <w:rPr>
                <w:rFonts w:asciiTheme="majorEastAsia" w:eastAsiaTheme="majorEastAsia" w:hAnsiTheme="majorEastAsia"/>
                <w:sz w:val="20"/>
                <w:szCs w:val="20"/>
              </w:rPr>
              <w:t>}</w:t>
            </w:r>
          </w:p>
          <w:p w:rsidR="00B25F1D" w:rsidRPr="000308C8"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0308C8">
              <w:rPr>
                <w:rFonts w:asciiTheme="majorEastAsia" w:eastAsiaTheme="majorEastAsia" w:hAnsiTheme="majorEastAsia"/>
                <w:sz w:val="20"/>
                <w:szCs w:val="20"/>
              </w:rPr>
              <w:t>}</w:t>
            </w:r>
          </w:p>
          <w:p w:rsidR="00B25F1D" w:rsidRPr="000308C8" w:rsidRDefault="00B25F1D" w:rsidP="00813F1D">
            <w:pPr>
              <w:rPr>
                <w:rFonts w:asciiTheme="majorEastAsia" w:eastAsiaTheme="majorEastAsia" w:hAnsiTheme="majorEastAsia"/>
                <w:sz w:val="20"/>
                <w:szCs w:val="20"/>
              </w:rPr>
            </w:pPr>
          </w:p>
          <w:p w:rsidR="00B25F1D" w:rsidRPr="006312B4"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0308C8">
              <w:rPr>
                <w:rFonts w:asciiTheme="majorEastAsia" w:eastAsiaTheme="majorEastAsia" w:hAnsiTheme="majorEastAsia"/>
                <w:sz w:val="20"/>
                <w:szCs w:val="20"/>
              </w:rPr>
              <w:t>dev_c[i * N + j] = sum;</w:t>
            </w:r>
          </w:p>
        </w:tc>
      </w:tr>
    </w:tbl>
    <w:p w:rsidR="00B25F1D" w:rsidRDefault="00B25F1D" w:rsidP="00B25F1D"/>
    <w:p w:rsidR="00B25F1D" w:rsidRDefault="00B25F1D" w:rsidP="00B25F1D">
      <w:pPr>
        <w:pStyle w:val="3"/>
        <w:ind w:left="840"/>
      </w:pPr>
      <w:bookmarkStart w:id="106" w:name="_Toc378879243"/>
      <w:bookmarkStart w:id="107" w:name="_Toc381565363"/>
      <w:r>
        <w:rPr>
          <w:rFonts w:hint="eastAsia"/>
        </w:rPr>
        <w:t>練習問題</w:t>
      </w:r>
      <w:bookmarkEnd w:id="106"/>
      <w:bookmarkEnd w:id="107"/>
    </w:p>
    <w:p w:rsidR="00B25F1D" w:rsidRPr="009F204C" w:rsidRDefault="00B25F1D" w:rsidP="00B25F1D">
      <w:r>
        <w:rPr>
          <w:rFonts w:hint="eastAsia"/>
        </w:rPr>
        <w:t>上記の変更を</w:t>
      </w:r>
      <w:r>
        <w:t>matmul_</w:t>
      </w:r>
      <w:r>
        <w:rPr>
          <w:rFonts w:hint="eastAsia"/>
        </w:rPr>
        <w:t>gpu</w:t>
      </w:r>
      <w:r>
        <w:t>.c</w:t>
      </w:r>
      <w:r>
        <w:rPr>
          <w:rFonts w:hint="eastAsia"/>
        </w:rPr>
        <w:t>u</w:t>
      </w:r>
      <w:r>
        <w:rPr>
          <w:rFonts w:hint="eastAsia"/>
        </w:rPr>
        <w:t>に対して行い、</w:t>
      </w:r>
      <w:r>
        <w:rPr>
          <w:rFonts w:hint="eastAsia"/>
        </w:rPr>
        <w:t xml:space="preserve"> </w:t>
      </w:r>
      <w:r>
        <w:rPr>
          <w:rFonts w:hint="eastAsia"/>
        </w:rPr>
        <w:t>処理時間を計測しましょう。</w:t>
      </w:r>
    </w:p>
    <w:p w:rsidR="00B25F1D" w:rsidRPr="004B1945" w:rsidRDefault="00B25F1D" w:rsidP="00B25F1D"/>
    <w:p w:rsidR="00B25F1D" w:rsidRDefault="00B25F1D" w:rsidP="00B25F1D">
      <w:pPr>
        <w:pStyle w:val="2"/>
        <w:numPr>
          <w:ilvl w:val="1"/>
          <w:numId w:val="2"/>
        </w:numPr>
      </w:pPr>
      <w:bookmarkStart w:id="108" w:name="_Ref378877100"/>
      <w:bookmarkStart w:id="109" w:name="_Toc378879244"/>
      <w:bookmarkStart w:id="110" w:name="_Toc381565364"/>
      <w:r>
        <w:rPr>
          <w:rFonts w:hint="eastAsia"/>
        </w:rPr>
        <w:t>テクスチャメモリの利用</w:t>
      </w:r>
      <w:bookmarkEnd w:id="108"/>
      <w:bookmarkEnd w:id="109"/>
      <w:bookmarkEnd w:id="110"/>
    </w:p>
    <w:p w:rsidR="00B25F1D" w:rsidRDefault="00B25F1D" w:rsidP="00B25F1D">
      <w:r>
        <w:rPr>
          <w:rFonts w:hint="eastAsia"/>
        </w:rPr>
        <w:t>コンスタントメモリとテクスチャメモリは、読み込み専用という制約はありますが、グローバルメモリよりも高速です。計算の対象である行列をこれらのメモリに置くことで、高速になります。ただし、コンスタントメモリの</w:t>
      </w:r>
      <w:r w:rsidR="00916073">
        <w:rPr>
          <w:rFonts w:hint="eastAsia"/>
        </w:rPr>
        <w:t>サイズ</w:t>
      </w:r>
      <w:r>
        <w:rPr>
          <w:rFonts w:hint="eastAsia"/>
        </w:rPr>
        <w:t>には制限があるため、ここではテクスチャメモリを使用して高速化を行います。</w:t>
      </w:r>
    </w:p>
    <w:p w:rsidR="00B25F1D" w:rsidRPr="007F283C" w:rsidRDefault="00B25F1D" w:rsidP="00B25F1D">
      <w:r>
        <w:rPr>
          <w:rFonts w:hint="eastAsia"/>
        </w:rPr>
        <w:t>テクスチャメモリを使用するには、まずテクスチャメモリ用の変数を宣言します。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034DE4" w:rsidTr="00813F1D">
        <w:tc>
          <w:tcPr>
            <w:tcW w:w="8702" w:type="dxa"/>
          </w:tcPr>
          <w:p w:rsidR="00B25F1D" w:rsidRDefault="00B25F1D" w:rsidP="00813F1D">
            <w:pPr>
              <w:rPr>
                <w:rFonts w:asciiTheme="majorEastAsia" w:eastAsiaTheme="majorEastAsia" w:hAnsiTheme="majorEastAsia"/>
                <w:sz w:val="20"/>
                <w:szCs w:val="20"/>
              </w:rPr>
            </w:pPr>
            <w:r w:rsidRPr="00D73741">
              <w:rPr>
                <w:rFonts w:asciiTheme="majorEastAsia" w:eastAsiaTheme="majorEastAsia" w:hAnsiTheme="majorEastAsia" w:hint="eastAsia"/>
                <w:color w:val="C00000"/>
                <w:sz w:val="20"/>
                <w:szCs w:val="20"/>
              </w:rPr>
              <w:lastRenderedPageBreak/>
              <w:t>texture</w:t>
            </w:r>
            <w:r>
              <w:rPr>
                <w:rFonts w:asciiTheme="majorEastAsia" w:eastAsiaTheme="majorEastAsia" w:hAnsiTheme="majorEastAsia" w:hint="eastAsia"/>
                <w:sz w:val="20"/>
                <w:szCs w:val="20"/>
              </w:rPr>
              <w:t>&lt;int&gt; tex_a;</w:t>
            </w:r>
          </w:p>
          <w:p w:rsidR="00B25F1D" w:rsidRPr="006312B4" w:rsidRDefault="00B25F1D" w:rsidP="00813F1D">
            <w:pPr>
              <w:rPr>
                <w:rFonts w:asciiTheme="majorEastAsia" w:eastAsiaTheme="majorEastAsia" w:hAnsiTheme="majorEastAsia"/>
                <w:sz w:val="20"/>
                <w:szCs w:val="20"/>
              </w:rPr>
            </w:pPr>
            <w:r w:rsidRPr="00D73741">
              <w:rPr>
                <w:rFonts w:asciiTheme="majorEastAsia" w:eastAsiaTheme="majorEastAsia" w:hAnsiTheme="majorEastAsia" w:hint="eastAsia"/>
                <w:color w:val="C00000"/>
                <w:sz w:val="20"/>
                <w:szCs w:val="20"/>
              </w:rPr>
              <w:t>texture</w:t>
            </w:r>
            <w:r>
              <w:rPr>
                <w:rFonts w:asciiTheme="majorEastAsia" w:eastAsiaTheme="majorEastAsia" w:hAnsiTheme="majorEastAsia" w:hint="eastAsia"/>
                <w:sz w:val="20"/>
                <w:szCs w:val="20"/>
              </w:rPr>
              <w:t>&lt;int&gt; tex_b;</w:t>
            </w:r>
          </w:p>
        </w:tc>
      </w:tr>
    </w:tbl>
    <w:p w:rsidR="00B25F1D" w:rsidRDefault="00B25F1D" w:rsidP="00B25F1D"/>
    <w:p w:rsidR="00B25F1D" w:rsidRDefault="00916073" w:rsidP="00B25F1D">
      <w:r>
        <w:rPr>
          <w:rFonts w:hint="eastAsia"/>
        </w:rPr>
        <w:t>ここでは、</w:t>
      </w:r>
      <w:r w:rsidR="00B25F1D">
        <w:rPr>
          <w:rFonts w:hint="eastAsia"/>
        </w:rPr>
        <w:t>行列を</w:t>
      </w:r>
      <w:r w:rsidR="00B25F1D">
        <w:rPr>
          <w:rFonts w:hint="eastAsia"/>
        </w:rPr>
        <w:t>2</w:t>
      </w:r>
      <w:r w:rsidR="00B25F1D">
        <w:rPr>
          <w:rFonts w:hint="eastAsia"/>
        </w:rPr>
        <w:t>次元で扱いたいため、以下のように宣言します。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034DE4" w:rsidTr="00813F1D">
        <w:tc>
          <w:tcPr>
            <w:tcW w:w="8702" w:type="dxa"/>
          </w:tcPr>
          <w:p w:rsidR="00B25F1D" w:rsidRDefault="00B25F1D" w:rsidP="00813F1D">
            <w:pPr>
              <w:rPr>
                <w:rFonts w:asciiTheme="majorEastAsia" w:eastAsiaTheme="majorEastAsia" w:hAnsiTheme="majorEastAsia"/>
                <w:sz w:val="20"/>
                <w:szCs w:val="20"/>
              </w:rPr>
            </w:pPr>
            <w:r w:rsidRPr="00D73741">
              <w:rPr>
                <w:rFonts w:asciiTheme="majorEastAsia" w:eastAsiaTheme="majorEastAsia" w:hAnsiTheme="majorEastAsia" w:hint="eastAsia"/>
                <w:color w:val="C00000"/>
                <w:sz w:val="20"/>
                <w:szCs w:val="20"/>
              </w:rPr>
              <w:t>texture</w:t>
            </w:r>
            <w:r>
              <w:rPr>
                <w:rFonts w:asciiTheme="majorEastAsia" w:eastAsiaTheme="majorEastAsia" w:hAnsiTheme="majorEastAsia" w:hint="eastAsia"/>
                <w:sz w:val="20"/>
                <w:szCs w:val="20"/>
              </w:rPr>
              <w:t xml:space="preserve">&lt;int, </w:t>
            </w:r>
            <w:r w:rsidRPr="00D73741">
              <w:rPr>
                <w:rFonts w:asciiTheme="majorEastAsia" w:eastAsiaTheme="majorEastAsia" w:hAnsiTheme="majorEastAsia" w:hint="eastAsia"/>
                <w:color w:val="C00000"/>
                <w:sz w:val="20"/>
                <w:szCs w:val="20"/>
              </w:rPr>
              <w:t>2</w:t>
            </w:r>
            <w:r>
              <w:rPr>
                <w:rFonts w:asciiTheme="majorEastAsia" w:eastAsiaTheme="majorEastAsia" w:hAnsiTheme="majorEastAsia" w:hint="eastAsia"/>
                <w:sz w:val="20"/>
                <w:szCs w:val="20"/>
              </w:rPr>
              <w:t>&gt; tex_a;</w:t>
            </w:r>
          </w:p>
          <w:p w:rsidR="00B25F1D" w:rsidRPr="006312B4" w:rsidRDefault="00B25F1D" w:rsidP="00813F1D">
            <w:pPr>
              <w:rPr>
                <w:rFonts w:asciiTheme="majorEastAsia" w:eastAsiaTheme="majorEastAsia" w:hAnsiTheme="majorEastAsia"/>
                <w:sz w:val="20"/>
                <w:szCs w:val="20"/>
              </w:rPr>
            </w:pPr>
            <w:r w:rsidRPr="00D73741">
              <w:rPr>
                <w:rFonts w:asciiTheme="majorEastAsia" w:eastAsiaTheme="majorEastAsia" w:hAnsiTheme="majorEastAsia" w:hint="eastAsia"/>
                <w:color w:val="C00000"/>
                <w:sz w:val="20"/>
                <w:szCs w:val="20"/>
              </w:rPr>
              <w:t>texture</w:t>
            </w:r>
            <w:r>
              <w:rPr>
                <w:rFonts w:asciiTheme="majorEastAsia" w:eastAsiaTheme="majorEastAsia" w:hAnsiTheme="majorEastAsia" w:hint="eastAsia"/>
                <w:sz w:val="20"/>
                <w:szCs w:val="20"/>
              </w:rPr>
              <w:t xml:space="preserve">&lt;int, </w:t>
            </w:r>
            <w:r w:rsidRPr="00D73741">
              <w:rPr>
                <w:rFonts w:asciiTheme="majorEastAsia" w:eastAsiaTheme="majorEastAsia" w:hAnsiTheme="majorEastAsia" w:hint="eastAsia"/>
                <w:color w:val="C00000"/>
                <w:sz w:val="20"/>
                <w:szCs w:val="20"/>
              </w:rPr>
              <w:t>2</w:t>
            </w:r>
            <w:r>
              <w:rPr>
                <w:rFonts w:asciiTheme="majorEastAsia" w:eastAsiaTheme="majorEastAsia" w:hAnsiTheme="majorEastAsia" w:hint="eastAsia"/>
                <w:sz w:val="20"/>
                <w:szCs w:val="20"/>
              </w:rPr>
              <w:t>&gt; tex_b;</w:t>
            </w:r>
          </w:p>
        </w:tc>
      </w:tr>
    </w:tbl>
    <w:p w:rsidR="00B25F1D" w:rsidRDefault="00B25F1D" w:rsidP="00B25F1D"/>
    <w:p w:rsidR="00B25F1D" w:rsidRDefault="00B25F1D" w:rsidP="00B25F1D">
      <w:r>
        <w:rPr>
          <w:rFonts w:hint="eastAsia"/>
        </w:rPr>
        <w:t>グローバルメモリの確保は今まで通り行いますが、その後、</w:t>
      </w:r>
      <w:r>
        <w:rPr>
          <w:rFonts w:hint="eastAsia"/>
        </w:rPr>
        <w:t>cudaBindTexture2D()</w:t>
      </w:r>
      <w:r>
        <w:rPr>
          <w:rFonts w:hint="eastAsia"/>
        </w:rPr>
        <w:t>関数を使用して、確保したメモリに対してテクスチャをバインドします。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034DE4" w:rsidTr="00813F1D">
        <w:tc>
          <w:tcPr>
            <w:tcW w:w="8702" w:type="dxa"/>
          </w:tcPr>
          <w:p w:rsidR="00B25F1D"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D73741">
              <w:rPr>
                <w:rFonts w:asciiTheme="majorEastAsia" w:eastAsiaTheme="majorEastAsia" w:hAnsiTheme="majorEastAsia"/>
                <w:color w:val="C00000"/>
                <w:sz w:val="20"/>
                <w:szCs w:val="20"/>
              </w:rPr>
              <w:t>cudaChannelFormatDesc</w:t>
            </w:r>
            <w:r w:rsidRPr="00D73741">
              <w:rPr>
                <w:rFonts w:asciiTheme="majorEastAsia" w:eastAsiaTheme="majorEastAsia" w:hAnsiTheme="majorEastAsia"/>
                <w:sz w:val="20"/>
                <w:szCs w:val="20"/>
              </w:rPr>
              <w:t xml:space="preserve"> desc;</w:t>
            </w:r>
          </w:p>
          <w:p w:rsidR="00B25F1D" w:rsidRDefault="00B25F1D" w:rsidP="00813F1D">
            <w:pPr>
              <w:rPr>
                <w:rFonts w:asciiTheme="majorEastAsia" w:eastAsiaTheme="majorEastAsia" w:hAnsiTheme="majorEastAsia"/>
                <w:sz w:val="20"/>
                <w:szCs w:val="20"/>
              </w:rPr>
            </w:pPr>
          </w:p>
          <w:p w:rsidR="00B25F1D"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Pr>
                <w:rFonts w:asciiTheme="majorEastAsia" w:eastAsiaTheme="majorEastAsia" w:hAnsiTheme="majorEastAsia" w:hint="eastAsia"/>
                <w:sz w:val="20"/>
                <w:szCs w:val="20"/>
              </w:rPr>
              <w:t>...</w:t>
            </w:r>
          </w:p>
          <w:p w:rsidR="00B25F1D" w:rsidRPr="00D73741"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D73741">
              <w:rPr>
                <w:rFonts w:asciiTheme="majorEastAsia" w:eastAsiaTheme="majorEastAsia" w:hAnsiTheme="majorEastAsia"/>
                <w:sz w:val="20"/>
                <w:szCs w:val="20"/>
              </w:rPr>
              <w:t xml:space="preserve">desc = </w:t>
            </w:r>
            <w:r w:rsidRPr="00D73741">
              <w:rPr>
                <w:rFonts w:asciiTheme="majorEastAsia" w:eastAsiaTheme="majorEastAsia" w:hAnsiTheme="majorEastAsia"/>
                <w:color w:val="C00000"/>
                <w:sz w:val="20"/>
                <w:szCs w:val="20"/>
              </w:rPr>
              <w:t>cudaCreateChannelDesc</w:t>
            </w:r>
            <w:r w:rsidRPr="00D73741">
              <w:rPr>
                <w:rFonts w:asciiTheme="majorEastAsia" w:eastAsiaTheme="majorEastAsia" w:hAnsiTheme="majorEastAsia"/>
                <w:sz w:val="20"/>
                <w:szCs w:val="20"/>
              </w:rPr>
              <w:t>&lt;int&gt;();</w:t>
            </w:r>
          </w:p>
          <w:p w:rsidR="00B25F1D" w:rsidRPr="00D73741"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D73741">
              <w:rPr>
                <w:rFonts w:asciiTheme="majorEastAsia" w:eastAsiaTheme="majorEastAsia" w:hAnsiTheme="majorEastAsia"/>
                <w:color w:val="C00000"/>
                <w:sz w:val="20"/>
                <w:szCs w:val="20"/>
              </w:rPr>
              <w:t>cudaBindTexture2D</w:t>
            </w:r>
            <w:r w:rsidRPr="00D73741">
              <w:rPr>
                <w:rFonts w:asciiTheme="majorEastAsia" w:eastAsiaTheme="majorEastAsia" w:hAnsiTheme="majorEastAsia"/>
                <w:sz w:val="20"/>
                <w:szCs w:val="20"/>
              </w:rPr>
              <w:t>(NULL, tex_a, dev_a, desc, N, N, sizeof(int)*N);</w:t>
            </w:r>
          </w:p>
          <w:p w:rsidR="00B25F1D" w:rsidRPr="00D73741" w:rsidRDefault="00B25F1D" w:rsidP="00813F1D">
            <w:pPr>
              <w:rPr>
                <w:rFonts w:asciiTheme="majorEastAsia" w:eastAsiaTheme="majorEastAsia" w:hAnsiTheme="majorEastAsia"/>
                <w:sz w:val="20"/>
                <w:szCs w:val="20"/>
              </w:rPr>
            </w:pPr>
            <w:r w:rsidRPr="002A35C3">
              <w:rPr>
                <w:rFonts w:asciiTheme="majorEastAsia" w:eastAsiaTheme="majorEastAsia" w:hAnsiTheme="majorEastAsia"/>
                <w:sz w:val="20"/>
                <w:szCs w:val="20"/>
              </w:rPr>
              <w:tab/>
            </w:r>
            <w:r w:rsidRPr="00D73741">
              <w:rPr>
                <w:rFonts w:asciiTheme="majorEastAsia" w:eastAsiaTheme="majorEastAsia" w:hAnsiTheme="majorEastAsia"/>
                <w:color w:val="C00000"/>
                <w:sz w:val="20"/>
                <w:szCs w:val="20"/>
              </w:rPr>
              <w:t>cudaBindTexture2D</w:t>
            </w:r>
            <w:r w:rsidRPr="00D73741">
              <w:rPr>
                <w:rFonts w:asciiTheme="majorEastAsia" w:eastAsiaTheme="majorEastAsia" w:hAnsiTheme="majorEastAsia"/>
                <w:sz w:val="20"/>
                <w:szCs w:val="20"/>
              </w:rPr>
              <w:t>(NULL, tex_b, dev_b, desc, N, N, sizeof(int)*N);</w:t>
            </w:r>
          </w:p>
        </w:tc>
      </w:tr>
    </w:tbl>
    <w:p w:rsidR="00B25F1D" w:rsidRDefault="00B25F1D" w:rsidP="00B25F1D"/>
    <w:p w:rsidR="00B25F1D" w:rsidRPr="00D73741" w:rsidRDefault="00B25F1D" w:rsidP="00B25F1D">
      <w:r>
        <w:rPr>
          <w:rFonts w:hint="eastAsia"/>
        </w:rPr>
        <w:t>2</w:t>
      </w:r>
      <w:r>
        <w:rPr>
          <w:rFonts w:hint="eastAsia"/>
        </w:rPr>
        <w:t>次元の場合、</w:t>
      </w:r>
      <w:r>
        <w:rPr>
          <w:rFonts w:hint="eastAsia"/>
        </w:rPr>
        <w:t>cudaChannelFormatDesc</w:t>
      </w:r>
      <w:r>
        <w:rPr>
          <w:rFonts w:hint="eastAsia"/>
        </w:rPr>
        <w:t>が必要になります。</w:t>
      </w:r>
    </w:p>
    <w:p w:rsidR="00B25F1D" w:rsidRDefault="00B25F1D" w:rsidP="00B25F1D">
      <w:r>
        <w:rPr>
          <w:rFonts w:hint="eastAsia"/>
        </w:rPr>
        <w:t>ちなみに、</w:t>
      </w:r>
      <w:r>
        <w:rPr>
          <w:rFonts w:hint="eastAsia"/>
        </w:rPr>
        <w:t>1</w:t>
      </w:r>
      <w:r>
        <w:rPr>
          <w:rFonts w:hint="eastAsia"/>
        </w:rPr>
        <w:t>次元の場合は、</w:t>
      </w:r>
      <w:r>
        <w:rPr>
          <w:rFonts w:hint="eastAsia"/>
        </w:rPr>
        <w:t>cudaBindTexture()</w:t>
      </w:r>
      <w:r>
        <w:rPr>
          <w:rFonts w:hint="eastAsia"/>
        </w:rPr>
        <w:t>関数を使用します。</w:t>
      </w:r>
    </w:p>
    <w:p w:rsidR="00B25F1D" w:rsidRDefault="00B25F1D" w:rsidP="00B25F1D">
      <w:r>
        <w:rPr>
          <w:rFonts w:hint="eastAsia"/>
        </w:rPr>
        <w:t>また、終了時には、</w:t>
      </w:r>
      <w:r>
        <w:rPr>
          <w:rFonts w:hint="eastAsia"/>
        </w:rPr>
        <w:t>cudaUnbindTexture()</w:t>
      </w:r>
      <w:r>
        <w:rPr>
          <w:rFonts w:hint="eastAsia"/>
        </w:rPr>
        <w:t>関数を使用して、バインドを解除します。</w:t>
      </w:r>
    </w:p>
    <w:p w:rsidR="00B25F1D" w:rsidRDefault="00B25F1D" w:rsidP="00B25F1D">
      <w:r>
        <w:rPr>
          <w:rFonts w:hint="eastAsia"/>
        </w:rPr>
        <w:t>テクスチャメモリの値を参照するには、</w:t>
      </w:r>
      <w:r>
        <w:rPr>
          <w:rFonts w:hint="eastAsia"/>
        </w:rPr>
        <w:t>tex1Dfetch()</w:t>
      </w:r>
      <w:r>
        <w:rPr>
          <w:rFonts w:hint="eastAsia"/>
        </w:rPr>
        <w:t>や</w:t>
      </w:r>
      <w:r>
        <w:rPr>
          <w:rFonts w:hint="eastAsia"/>
        </w:rPr>
        <w:t>tex2D()</w:t>
      </w:r>
      <w:r>
        <w:rPr>
          <w:rFonts w:hint="eastAsia"/>
        </w:rPr>
        <w:t>などの関数を使用します。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6C71B0" w:rsidTr="00813F1D">
        <w:tc>
          <w:tcPr>
            <w:tcW w:w="8702" w:type="dxa"/>
          </w:tcPr>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__global__ void matmul(int *dev_c)</w:t>
            </w:r>
          </w:p>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w:t>
            </w:r>
          </w:p>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Pr>
                <w:rFonts w:asciiTheme="majorEastAsia" w:eastAsiaTheme="majorEastAsia" w:hAnsiTheme="majorEastAsia" w:hint="eastAsia"/>
                <w:sz w:val="20"/>
                <w:szCs w:val="20"/>
              </w:rPr>
              <w:t>...</w:t>
            </w:r>
          </w:p>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t>for (k = 0; k &lt; N; k++) {</w:t>
            </w:r>
          </w:p>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sidRPr="006C71B0">
              <w:rPr>
                <w:rFonts w:asciiTheme="majorEastAsia" w:eastAsiaTheme="majorEastAsia" w:hAnsiTheme="majorEastAsia"/>
                <w:sz w:val="20"/>
                <w:szCs w:val="20"/>
              </w:rPr>
              <w:tab/>
              <w:t xml:space="preserve">sum += </w:t>
            </w:r>
            <w:r w:rsidRPr="006C71B0">
              <w:rPr>
                <w:rFonts w:asciiTheme="majorEastAsia" w:eastAsiaTheme="majorEastAsia" w:hAnsiTheme="majorEastAsia"/>
                <w:color w:val="C00000"/>
                <w:sz w:val="20"/>
                <w:szCs w:val="20"/>
              </w:rPr>
              <w:t>tex2D</w:t>
            </w:r>
            <w:r w:rsidRPr="006C71B0">
              <w:rPr>
                <w:rFonts w:asciiTheme="majorEastAsia" w:eastAsiaTheme="majorEastAsia" w:hAnsiTheme="majorEastAsia"/>
                <w:sz w:val="20"/>
                <w:szCs w:val="20"/>
              </w:rPr>
              <w:t>(tex_a,</w:t>
            </w:r>
            <w:r>
              <w:rPr>
                <w:rFonts w:asciiTheme="majorEastAsia" w:eastAsiaTheme="majorEastAsia" w:hAnsiTheme="majorEastAsia" w:hint="eastAsia"/>
                <w:sz w:val="20"/>
                <w:szCs w:val="20"/>
              </w:rPr>
              <w:t xml:space="preserve"> </w:t>
            </w:r>
            <w:r w:rsidRPr="006C71B0">
              <w:rPr>
                <w:rFonts w:asciiTheme="majorEastAsia" w:eastAsiaTheme="majorEastAsia" w:hAnsiTheme="majorEastAsia"/>
                <w:sz w:val="20"/>
                <w:szCs w:val="20"/>
              </w:rPr>
              <w:t xml:space="preserve"> k, </w:t>
            </w:r>
            <w:r>
              <w:rPr>
                <w:rFonts w:asciiTheme="majorEastAsia" w:eastAsiaTheme="majorEastAsia" w:hAnsiTheme="majorEastAsia" w:hint="eastAsia"/>
                <w:sz w:val="20"/>
                <w:szCs w:val="20"/>
              </w:rPr>
              <w:t xml:space="preserve"> </w:t>
            </w:r>
            <w:r w:rsidRPr="006C71B0">
              <w:rPr>
                <w:rFonts w:asciiTheme="majorEastAsia" w:eastAsiaTheme="majorEastAsia" w:hAnsiTheme="majorEastAsia"/>
                <w:sz w:val="20"/>
                <w:szCs w:val="20"/>
              </w:rPr>
              <w:t xml:space="preserve">i) * </w:t>
            </w:r>
            <w:r w:rsidRPr="006C71B0">
              <w:rPr>
                <w:rFonts w:asciiTheme="majorEastAsia" w:eastAsiaTheme="majorEastAsia" w:hAnsiTheme="majorEastAsia"/>
                <w:color w:val="C00000"/>
                <w:sz w:val="20"/>
                <w:szCs w:val="20"/>
              </w:rPr>
              <w:t>tex2D</w:t>
            </w:r>
            <w:r w:rsidRPr="006C71B0">
              <w:rPr>
                <w:rFonts w:asciiTheme="majorEastAsia" w:eastAsiaTheme="majorEastAsia" w:hAnsiTheme="majorEastAsia"/>
                <w:sz w:val="20"/>
                <w:szCs w:val="20"/>
              </w:rPr>
              <w:t>(tex_b,</w:t>
            </w:r>
            <w:r>
              <w:rPr>
                <w:rFonts w:asciiTheme="majorEastAsia" w:eastAsiaTheme="majorEastAsia" w:hAnsiTheme="majorEastAsia" w:hint="eastAsia"/>
                <w:sz w:val="20"/>
                <w:szCs w:val="20"/>
              </w:rPr>
              <w:t xml:space="preserve"> </w:t>
            </w:r>
            <w:r w:rsidRPr="006C71B0">
              <w:rPr>
                <w:rFonts w:asciiTheme="majorEastAsia" w:eastAsiaTheme="majorEastAsia" w:hAnsiTheme="majorEastAsia"/>
                <w:sz w:val="20"/>
                <w:szCs w:val="20"/>
              </w:rPr>
              <w:t xml:space="preserve"> j,</w:t>
            </w:r>
            <w:r>
              <w:rPr>
                <w:rFonts w:asciiTheme="majorEastAsia" w:eastAsiaTheme="majorEastAsia" w:hAnsiTheme="majorEastAsia" w:hint="eastAsia"/>
                <w:sz w:val="20"/>
                <w:szCs w:val="20"/>
              </w:rPr>
              <w:t xml:space="preserve"> </w:t>
            </w:r>
            <w:r w:rsidRPr="006C71B0">
              <w:rPr>
                <w:rFonts w:asciiTheme="majorEastAsia" w:eastAsiaTheme="majorEastAsia" w:hAnsiTheme="majorEastAsia"/>
                <w:sz w:val="20"/>
                <w:szCs w:val="20"/>
              </w:rPr>
              <w:t xml:space="preserve"> k);</w:t>
            </w:r>
          </w:p>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t>}</w:t>
            </w:r>
          </w:p>
        </w:tc>
      </w:tr>
    </w:tbl>
    <w:p w:rsidR="00B25F1D" w:rsidRPr="00D73741" w:rsidRDefault="00B25F1D" w:rsidP="00B25F1D"/>
    <w:p w:rsidR="00B25F1D" w:rsidRDefault="00B25F1D" w:rsidP="00B25F1D">
      <w:pPr>
        <w:pStyle w:val="3"/>
        <w:ind w:left="840"/>
      </w:pPr>
      <w:bookmarkStart w:id="111" w:name="_Toc381565365"/>
      <w:r>
        <w:rPr>
          <w:rFonts w:hint="eastAsia"/>
        </w:rPr>
        <w:t>練習問題</w:t>
      </w:r>
      <w:bookmarkEnd w:id="111"/>
    </w:p>
    <w:p w:rsidR="00B25F1D" w:rsidRPr="009F204C" w:rsidRDefault="00B25F1D" w:rsidP="00B25F1D">
      <w:r>
        <w:rPr>
          <w:rFonts w:hint="eastAsia"/>
        </w:rPr>
        <w:t>上記の変更を</w:t>
      </w:r>
      <w:r>
        <w:t>matmul_</w:t>
      </w:r>
      <w:r>
        <w:rPr>
          <w:rFonts w:hint="eastAsia"/>
        </w:rPr>
        <w:t>gpu</w:t>
      </w:r>
      <w:r>
        <w:t>.c</w:t>
      </w:r>
      <w:r>
        <w:rPr>
          <w:rFonts w:hint="eastAsia"/>
        </w:rPr>
        <w:t>u</w:t>
      </w:r>
      <w:r>
        <w:rPr>
          <w:rFonts w:hint="eastAsia"/>
        </w:rPr>
        <w:t>に対して行い、処理時間を計測しましょう。</w:t>
      </w:r>
    </w:p>
    <w:p w:rsidR="00B25F1D" w:rsidRDefault="00B25F1D" w:rsidP="00B25F1D"/>
    <w:p w:rsidR="007B0283" w:rsidRDefault="007B0283" w:rsidP="00B25F1D"/>
    <w:p w:rsidR="007B0283" w:rsidRDefault="007B0283" w:rsidP="00B25F1D"/>
    <w:p w:rsidR="007B0283" w:rsidRPr="000D5DA5" w:rsidRDefault="007B0283" w:rsidP="00B25F1D"/>
    <w:p w:rsidR="00B25F1D" w:rsidRDefault="00916073" w:rsidP="00B25F1D">
      <w:pPr>
        <w:pStyle w:val="2"/>
        <w:numPr>
          <w:ilvl w:val="1"/>
          <w:numId w:val="2"/>
        </w:numPr>
      </w:pPr>
      <w:bookmarkStart w:id="112" w:name="_Toc381565366"/>
      <w:r>
        <w:rPr>
          <w:rFonts w:hint="eastAsia"/>
        </w:rPr>
        <w:t>page-locked</w:t>
      </w:r>
      <w:r>
        <w:rPr>
          <w:rFonts w:hint="eastAsia"/>
        </w:rPr>
        <w:t>な</w:t>
      </w:r>
      <w:r w:rsidR="00B25F1D">
        <w:rPr>
          <w:rFonts w:hint="eastAsia"/>
        </w:rPr>
        <w:t>ホストメモリの利用</w:t>
      </w:r>
      <w:bookmarkEnd w:id="112"/>
    </w:p>
    <w:p w:rsidR="00B25F1D" w:rsidRDefault="00AA7B74" w:rsidP="00B25F1D">
      <w:r>
        <w:rPr>
          <w:rFonts w:hint="eastAsia"/>
        </w:rPr>
        <w:t>デバイス</w:t>
      </w:r>
      <w:r w:rsidR="00B25F1D">
        <w:rPr>
          <w:rFonts w:hint="eastAsia"/>
        </w:rPr>
        <w:t>側だけでなく、ホスト側からも高速化を行う余地があります。</w:t>
      </w:r>
      <w:r w:rsidR="00C502FC">
        <w:fldChar w:fldCharType="begin"/>
      </w:r>
      <w:r w:rsidR="00916073">
        <w:instrText xml:space="preserve"> </w:instrText>
      </w:r>
      <w:r w:rsidR="00916073">
        <w:rPr>
          <w:rFonts w:hint="eastAsia"/>
        </w:rPr>
        <w:instrText>REF _Ref380612672 \r \h</w:instrText>
      </w:r>
      <w:r w:rsidR="00916073">
        <w:instrText xml:space="preserve"> </w:instrText>
      </w:r>
      <w:r w:rsidR="00C502FC">
        <w:fldChar w:fldCharType="separate"/>
      </w:r>
      <w:r w:rsidR="00916073">
        <w:t>4.6</w:t>
      </w:r>
      <w:r w:rsidR="00C502FC">
        <w:fldChar w:fldCharType="end"/>
      </w:r>
      <w:r w:rsidR="00916073">
        <w:rPr>
          <w:rFonts w:hint="eastAsia"/>
        </w:rPr>
        <w:t>節で述べたように、</w:t>
      </w:r>
      <w:r w:rsidR="00916073">
        <w:rPr>
          <w:rFonts w:hint="eastAsia"/>
        </w:rPr>
        <w:t>page-locked</w:t>
      </w:r>
      <w:r w:rsidR="00916073">
        <w:rPr>
          <w:rFonts w:hint="eastAsia"/>
        </w:rPr>
        <w:t>な</w:t>
      </w:r>
      <w:r w:rsidR="00B25F1D">
        <w:rPr>
          <w:rFonts w:hint="eastAsia"/>
        </w:rPr>
        <w:t>ホストメモリを使うと、そのメモリは</w:t>
      </w:r>
      <w:r w:rsidR="00B25F1D">
        <w:rPr>
          <w:rFonts w:hint="eastAsia"/>
        </w:rPr>
        <w:t>OS</w:t>
      </w:r>
      <w:r w:rsidR="00B25F1D">
        <w:rPr>
          <w:rFonts w:hint="eastAsia"/>
        </w:rPr>
        <w:t>によってスワップアウトされず、物理メモリ上にあることが保証されます。ただし、多用すると物理メモリの空きがなくなるため、注意が必要です。</w:t>
      </w:r>
    </w:p>
    <w:p w:rsidR="00B25F1D" w:rsidRDefault="00916073" w:rsidP="00B25F1D">
      <w:r>
        <w:rPr>
          <w:rFonts w:hint="eastAsia"/>
        </w:rPr>
        <w:t>page-locked</w:t>
      </w:r>
      <w:r>
        <w:rPr>
          <w:rFonts w:hint="eastAsia"/>
        </w:rPr>
        <w:t>な</w:t>
      </w:r>
      <w:r w:rsidR="00B25F1D">
        <w:rPr>
          <w:rFonts w:hint="eastAsia"/>
        </w:rPr>
        <w:t>ホストメモリを使用するには、</w:t>
      </w:r>
      <w:r w:rsidR="00B25F1D">
        <w:rPr>
          <w:rFonts w:hint="eastAsia"/>
        </w:rPr>
        <w:t>malloc()</w:t>
      </w:r>
      <w:r w:rsidR="00B25F1D">
        <w:rPr>
          <w:rFonts w:hint="eastAsia"/>
        </w:rPr>
        <w:t>および</w:t>
      </w:r>
      <w:r w:rsidR="00B25F1D">
        <w:rPr>
          <w:rFonts w:hint="eastAsia"/>
        </w:rPr>
        <w:t>free()</w:t>
      </w:r>
      <w:r w:rsidR="00B25F1D">
        <w:rPr>
          <w:rFonts w:hint="eastAsia"/>
        </w:rPr>
        <w:t>の代わりに、それぞれ</w:t>
      </w:r>
      <w:r w:rsidR="00B25F1D">
        <w:rPr>
          <w:rFonts w:hint="eastAsia"/>
        </w:rPr>
        <w:t>cudaHostAlloc()</w:t>
      </w:r>
      <w:r w:rsidR="00B25F1D">
        <w:rPr>
          <w:rFonts w:hint="eastAsia"/>
        </w:rPr>
        <w:t>および</w:t>
      </w:r>
      <w:r w:rsidR="00B25F1D">
        <w:rPr>
          <w:rFonts w:hint="eastAsia"/>
        </w:rPr>
        <w:t>cudaFreeHost()</w:t>
      </w:r>
      <w:r w:rsidR="00B25F1D">
        <w:rPr>
          <w:rFonts w:hint="eastAsia"/>
        </w:rPr>
        <w:t>を呼び出します。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6C71B0" w:rsidTr="00813F1D">
        <w:tc>
          <w:tcPr>
            <w:tcW w:w="8702" w:type="dxa"/>
          </w:tcPr>
          <w:p w:rsidR="00B25F1D" w:rsidRPr="006C71B0" w:rsidRDefault="00B25F1D" w:rsidP="00813F1D">
            <w:pPr>
              <w:rPr>
                <w:rFonts w:asciiTheme="majorEastAsia" w:eastAsiaTheme="majorEastAsia" w:hAnsiTheme="majorEastAsia"/>
                <w:sz w:val="20"/>
                <w:szCs w:val="20"/>
              </w:rPr>
            </w:pPr>
            <w:r w:rsidRPr="00C92AFB">
              <w:rPr>
                <w:rFonts w:asciiTheme="majorEastAsia" w:eastAsiaTheme="majorEastAsia" w:hAnsiTheme="majorEastAsia"/>
                <w:sz w:val="20"/>
                <w:szCs w:val="20"/>
              </w:rPr>
              <w:t>int main(void)</w:t>
            </w:r>
          </w:p>
          <w:p w:rsidR="00B25F1D"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w:t>
            </w:r>
          </w:p>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Pr>
                <w:rFonts w:asciiTheme="majorEastAsia" w:eastAsiaTheme="majorEastAsia" w:hAnsiTheme="majorEastAsia" w:hint="eastAsia"/>
                <w:sz w:val="20"/>
                <w:szCs w:val="20"/>
              </w:rPr>
              <w:t>...</w:t>
            </w:r>
          </w:p>
          <w:p w:rsidR="00B25F1D" w:rsidRPr="00C92AFB"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sidRPr="00C92AFB">
              <w:rPr>
                <w:rFonts w:asciiTheme="majorEastAsia" w:eastAsiaTheme="majorEastAsia" w:hAnsiTheme="majorEastAsia"/>
                <w:color w:val="C00000"/>
                <w:sz w:val="20"/>
                <w:szCs w:val="20"/>
              </w:rPr>
              <w:t>cudaHostAlloc</w:t>
            </w:r>
            <w:r w:rsidRPr="00C92AFB">
              <w:rPr>
                <w:rFonts w:asciiTheme="majorEastAsia" w:eastAsiaTheme="majorEastAsia" w:hAnsiTheme="majorEastAsia"/>
                <w:sz w:val="20"/>
                <w:szCs w:val="20"/>
              </w:rPr>
              <w:t>((void **)&amp;a, MATRIX_SIZE, cudaHostAllocDefault);</w:t>
            </w:r>
          </w:p>
          <w:p w:rsidR="00B25F1D" w:rsidRPr="00C92AFB"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sidRPr="00C92AFB">
              <w:rPr>
                <w:rFonts w:asciiTheme="majorEastAsia" w:eastAsiaTheme="majorEastAsia" w:hAnsiTheme="majorEastAsia"/>
                <w:color w:val="C00000"/>
                <w:sz w:val="20"/>
                <w:szCs w:val="20"/>
              </w:rPr>
              <w:t>cudaHostAlloc</w:t>
            </w:r>
            <w:r w:rsidRPr="00C92AFB">
              <w:rPr>
                <w:rFonts w:asciiTheme="majorEastAsia" w:eastAsiaTheme="majorEastAsia" w:hAnsiTheme="majorEastAsia"/>
                <w:sz w:val="20"/>
                <w:szCs w:val="20"/>
              </w:rPr>
              <w:t>((void **)&amp;b, MATRIX_SIZE, cudaHostAllocDefault);</w:t>
            </w:r>
          </w:p>
          <w:p w:rsidR="00B25F1D"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sidRPr="00C92AFB">
              <w:rPr>
                <w:rFonts w:asciiTheme="majorEastAsia" w:eastAsiaTheme="majorEastAsia" w:hAnsiTheme="majorEastAsia"/>
                <w:color w:val="C00000"/>
                <w:sz w:val="20"/>
                <w:szCs w:val="20"/>
              </w:rPr>
              <w:t>cudaHostAlloc</w:t>
            </w:r>
            <w:r w:rsidRPr="00C92AFB">
              <w:rPr>
                <w:rFonts w:asciiTheme="majorEastAsia" w:eastAsiaTheme="majorEastAsia" w:hAnsiTheme="majorEastAsia"/>
                <w:sz w:val="20"/>
                <w:szCs w:val="20"/>
              </w:rPr>
              <w:t>((void **)&amp;c, MATRIX_SIZE, cudaHostAllocDefault);</w:t>
            </w:r>
          </w:p>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Pr>
                <w:rFonts w:asciiTheme="majorEastAsia" w:eastAsiaTheme="majorEastAsia" w:hAnsiTheme="majorEastAsia" w:hint="eastAsia"/>
                <w:sz w:val="20"/>
                <w:szCs w:val="20"/>
              </w:rPr>
              <w:t>...</w:t>
            </w:r>
          </w:p>
          <w:p w:rsidR="00B25F1D"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sidRPr="00C92AFB">
              <w:rPr>
                <w:rFonts w:asciiTheme="majorEastAsia" w:eastAsiaTheme="majorEastAsia" w:hAnsiTheme="majorEastAsia"/>
                <w:color w:val="C00000"/>
                <w:sz w:val="20"/>
                <w:szCs w:val="20"/>
              </w:rPr>
              <w:t>cudaFreeHost</w:t>
            </w:r>
            <w:r w:rsidRPr="00C92AFB">
              <w:rPr>
                <w:rFonts w:asciiTheme="majorEastAsia" w:eastAsiaTheme="majorEastAsia" w:hAnsiTheme="majorEastAsia"/>
                <w:sz w:val="20"/>
                <w:szCs w:val="20"/>
              </w:rPr>
              <w:t>(a);</w:t>
            </w:r>
          </w:p>
          <w:p w:rsidR="00B25F1D"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sidRPr="00C92AFB">
              <w:rPr>
                <w:rFonts w:asciiTheme="majorEastAsia" w:eastAsiaTheme="majorEastAsia" w:hAnsiTheme="majorEastAsia"/>
                <w:color w:val="C00000"/>
                <w:sz w:val="20"/>
                <w:szCs w:val="20"/>
              </w:rPr>
              <w:t>cudaFreeHost</w:t>
            </w:r>
            <w:r>
              <w:rPr>
                <w:rFonts w:asciiTheme="majorEastAsia" w:eastAsiaTheme="majorEastAsia" w:hAnsiTheme="majorEastAsia"/>
                <w:sz w:val="20"/>
                <w:szCs w:val="20"/>
              </w:rPr>
              <w:t>(</w:t>
            </w:r>
            <w:r>
              <w:rPr>
                <w:rFonts w:asciiTheme="majorEastAsia" w:eastAsiaTheme="majorEastAsia" w:hAnsiTheme="majorEastAsia" w:hint="eastAsia"/>
                <w:sz w:val="20"/>
                <w:szCs w:val="20"/>
              </w:rPr>
              <w:t>b</w:t>
            </w:r>
            <w:r w:rsidRPr="00C92AFB">
              <w:rPr>
                <w:rFonts w:asciiTheme="majorEastAsia" w:eastAsiaTheme="majorEastAsia" w:hAnsiTheme="majorEastAsia"/>
                <w:sz w:val="20"/>
                <w:szCs w:val="20"/>
              </w:rPr>
              <w:t>);</w:t>
            </w:r>
          </w:p>
          <w:p w:rsidR="00B25F1D" w:rsidRPr="006C71B0" w:rsidRDefault="00B25F1D" w:rsidP="00813F1D">
            <w:pPr>
              <w:rPr>
                <w:rFonts w:asciiTheme="majorEastAsia" w:eastAsiaTheme="majorEastAsia" w:hAnsiTheme="majorEastAsia"/>
                <w:sz w:val="20"/>
                <w:szCs w:val="20"/>
              </w:rPr>
            </w:pPr>
            <w:r w:rsidRPr="006C71B0">
              <w:rPr>
                <w:rFonts w:asciiTheme="majorEastAsia" w:eastAsiaTheme="majorEastAsia" w:hAnsiTheme="majorEastAsia"/>
                <w:sz w:val="20"/>
                <w:szCs w:val="20"/>
              </w:rPr>
              <w:tab/>
            </w:r>
            <w:r w:rsidRPr="00C92AFB">
              <w:rPr>
                <w:rFonts w:asciiTheme="majorEastAsia" w:eastAsiaTheme="majorEastAsia" w:hAnsiTheme="majorEastAsia"/>
                <w:color w:val="C00000"/>
                <w:sz w:val="20"/>
                <w:szCs w:val="20"/>
              </w:rPr>
              <w:t>cudaFreeHost</w:t>
            </w:r>
            <w:r>
              <w:rPr>
                <w:rFonts w:asciiTheme="majorEastAsia" w:eastAsiaTheme="majorEastAsia" w:hAnsiTheme="majorEastAsia"/>
                <w:sz w:val="20"/>
                <w:szCs w:val="20"/>
              </w:rPr>
              <w:t>(</w:t>
            </w:r>
            <w:r>
              <w:rPr>
                <w:rFonts w:asciiTheme="majorEastAsia" w:eastAsiaTheme="majorEastAsia" w:hAnsiTheme="majorEastAsia" w:hint="eastAsia"/>
                <w:sz w:val="20"/>
                <w:szCs w:val="20"/>
              </w:rPr>
              <w:t>c</w:t>
            </w:r>
            <w:r w:rsidRPr="00C92AFB">
              <w:rPr>
                <w:rFonts w:asciiTheme="majorEastAsia" w:eastAsiaTheme="majorEastAsia" w:hAnsiTheme="majorEastAsia"/>
                <w:sz w:val="20"/>
                <w:szCs w:val="20"/>
              </w:rPr>
              <w:t>);</w:t>
            </w:r>
          </w:p>
        </w:tc>
      </w:tr>
    </w:tbl>
    <w:p w:rsidR="00B25F1D" w:rsidRDefault="00B25F1D" w:rsidP="00B25F1D"/>
    <w:p w:rsidR="00B25F1D" w:rsidRDefault="00B25F1D" w:rsidP="00B25F1D">
      <w:pPr>
        <w:pStyle w:val="3"/>
        <w:ind w:left="840"/>
      </w:pPr>
      <w:bookmarkStart w:id="113" w:name="_Toc381565367"/>
      <w:r>
        <w:rPr>
          <w:rFonts w:hint="eastAsia"/>
        </w:rPr>
        <w:t>練習問題</w:t>
      </w:r>
      <w:bookmarkEnd w:id="113"/>
    </w:p>
    <w:p w:rsidR="00B25F1D" w:rsidRPr="009F204C" w:rsidRDefault="00B25F1D" w:rsidP="00B25F1D">
      <w:r>
        <w:rPr>
          <w:rFonts w:hint="eastAsia"/>
        </w:rPr>
        <w:t>上記の変更を</w:t>
      </w:r>
      <w:r>
        <w:t>matmul_</w:t>
      </w:r>
      <w:r>
        <w:rPr>
          <w:rFonts w:hint="eastAsia"/>
        </w:rPr>
        <w:t>gpu</w:t>
      </w:r>
      <w:r>
        <w:t>.c</w:t>
      </w:r>
      <w:r>
        <w:rPr>
          <w:rFonts w:hint="eastAsia"/>
        </w:rPr>
        <w:t>u</w:t>
      </w:r>
      <w:r>
        <w:rPr>
          <w:rFonts w:hint="eastAsia"/>
        </w:rPr>
        <w:t>に対して行い、処理時間を計測しましょう。</w:t>
      </w:r>
    </w:p>
    <w:p w:rsidR="00B25F1D" w:rsidRPr="00EE48A8" w:rsidRDefault="00B25F1D" w:rsidP="00B25F1D"/>
    <w:p w:rsidR="00B25F1D" w:rsidRDefault="00B25F1D" w:rsidP="00B25F1D">
      <w:pPr>
        <w:pStyle w:val="2"/>
        <w:numPr>
          <w:ilvl w:val="1"/>
          <w:numId w:val="2"/>
        </w:numPr>
      </w:pPr>
      <w:bookmarkStart w:id="114" w:name="_Toc381565368"/>
      <w:r>
        <w:rPr>
          <w:rFonts w:hint="eastAsia"/>
        </w:rPr>
        <w:t>ゼロコピーホストメモリの利用</w:t>
      </w:r>
      <w:bookmarkEnd w:id="114"/>
    </w:p>
    <w:p w:rsidR="00B25F1D" w:rsidRDefault="00B25F1D" w:rsidP="00B25F1D">
      <w:r>
        <w:rPr>
          <w:rFonts w:hint="eastAsia"/>
        </w:rPr>
        <w:t>cudaHostAlloc()</w:t>
      </w:r>
      <w:r>
        <w:rPr>
          <w:rFonts w:hint="eastAsia"/>
        </w:rPr>
        <w:t>で割り当てられたメモリを、</w:t>
      </w:r>
      <w:r w:rsidR="00AA7B74">
        <w:rPr>
          <w:rFonts w:hint="eastAsia"/>
        </w:rPr>
        <w:t>デバイス</w:t>
      </w:r>
      <w:r>
        <w:rPr>
          <w:rFonts w:hint="eastAsia"/>
        </w:rPr>
        <w:t>とホストの双方からアクセス可能にすることができます。同じメモリを参照するため、</w:t>
      </w:r>
      <w:r>
        <w:rPr>
          <w:rFonts w:hint="eastAsia"/>
        </w:rPr>
        <w:t>cudaMemcpy()</w:t>
      </w:r>
      <w:r>
        <w:rPr>
          <w:rFonts w:hint="eastAsia"/>
        </w:rPr>
        <w:t>でコピーする必要がなくなります。</w:t>
      </w:r>
    </w:p>
    <w:p w:rsidR="00B25F1D" w:rsidRDefault="00B25F1D" w:rsidP="00B25F1D">
      <w:r>
        <w:rPr>
          <w:rFonts w:hint="eastAsia"/>
        </w:rPr>
        <w:t>ゼロコピーホストメモリを使用するには、</w:t>
      </w:r>
      <w:r>
        <w:rPr>
          <w:rFonts w:hint="eastAsia"/>
        </w:rPr>
        <w:t>cudaHostAlloc()</w:t>
      </w:r>
      <w:r>
        <w:rPr>
          <w:rFonts w:hint="eastAsia"/>
        </w:rPr>
        <w:t>の第</w:t>
      </w:r>
      <w:r>
        <w:rPr>
          <w:rFonts w:hint="eastAsia"/>
        </w:rPr>
        <w:t>3</w:t>
      </w:r>
      <w:r>
        <w:rPr>
          <w:rFonts w:hint="eastAsia"/>
        </w:rPr>
        <w:t>引数に、</w:t>
      </w:r>
      <w:r>
        <w:rPr>
          <w:rFonts w:hint="eastAsia"/>
        </w:rPr>
        <w:t>cudaHostAllocMapped</w:t>
      </w:r>
      <w:r>
        <w:rPr>
          <w:rFonts w:hint="eastAsia"/>
        </w:rPr>
        <w:t>および</w:t>
      </w:r>
      <w:r>
        <w:rPr>
          <w:rFonts w:hint="eastAsia"/>
        </w:rPr>
        <w:t>cudaHostAllocWriteCombined</w:t>
      </w:r>
      <w:r>
        <w:rPr>
          <w:rFonts w:hint="eastAsia"/>
        </w:rPr>
        <w:t>フラグを指定します。前者は</w:t>
      </w:r>
      <w:r w:rsidR="00AA7B74">
        <w:rPr>
          <w:rFonts w:hint="eastAsia"/>
        </w:rPr>
        <w:t>デバイス</w:t>
      </w:r>
      <w:r>
        <w:rPr>
          <w:rFonts w:hint="eastAsia"/>
        </w:rPr>
        <w:t>からメモリへのアクセスを可能にするためのフラグです。後者は</w:t>
      </w:r>
      <w:r w:rsidR="00AA7B74">
        <w:rPr>
          <w:rFonts w:hint="eastAsia"/>
        </w:rPr>
        <w:t>デバイス</w:t>
      </w:r>
      <w:r>
        <w:rPr>
          <w:rFonts w:hint="eastAsia"/>
        </w:rPr>
        <w:t>から</w:t>
      </w:r>
      <w:r>
        <w:rPr>
          <w:rFonts w:hint="eastAsia"/>
        </w:rPr>
        <w:t>CPU</w:t>
      </w:r>
      <w:r>
        <w:rPr>
          <w:rFonts w:hint="eastAsia"/>
        </w:rPr>
        <w:t>キャッシュへのアクセスを可能にするためのフラグです。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6C71B0" w:rsidTr="00813F1D">
        <w:tc>
          <w:tcPr>
            <w:tcW w:w="8702" w:type="dxa"/>
          </w:tcPr>
          <w:p w:rsidR="00B25F1D" w:rsidRPr="006D7A41"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tab/>
              <w:t>cudaHostAlloc((void **)&amp;a, MATRIX_SIZE,</w:t>
            </w:r>
          </w:p>
          <w:p w:rsidR="00B25F1D" w:rsidRPr="006D7A41"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lastRenderedPageBreak/>
              <w:tab/>
            </w:r>
            <w:r w:rsidRPr="006D7A41">
              <w:rPr>
                <w:rFonts w:asciiTheme="majorEastAsia" w:eastAsiaTheme="majorEastAsia" w:hAnsiTheme="majorEastAsia"/>
                <w:sz w:val="20"/>
                <w:szCs w:val="20"/>
              </w:rPr>
              <w:tab/>
            </w:r>
            <w:r w:rsidRPr="006D7A41">
              <w:rPr>
                <w:rFonts w:asciiTheme="majorEastAsia" w:eastAsiaTheme="majorEastAsia" w:hAnsiTheme="majorEastAsia" w:hint="eastAsia"/>
                <w:color w:val="C00000"/>
                <w:sz w:val="20"/>
                <w:szCs w:val="20"/>
              </w:rPr>
              <w:t>cudaHostAllocMapped | cudaHostAllocWriteCombined</w:t>
            </w:r>
            <w:r w:rsidRPr="006D7A41">
              <w:rPr>
                <w:rFonts w:asciiTheme="majorEastAsia" w:eastAsiaTheme="majorEastAsia" w:hAnsiTheme="majorEastAsia" w:hint="eastAsia"/>
                <w:sz w:val="20"/>
                <w:szCs w:val="20"/>
              </w:rPr>
              <w:t>);</w:t>
            </w:r>
          </w:p>
          <w:p w:rsidR="00B25F1D" w:rsidRPr="006D7A41"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tab/>
              <w:t>cudaHostAlloc((void **)&amp;b, MATRIX_SIZE,</w:t>
            </w:r>
          </w:p>
          <w:p w:rsidR="00B25F1D" w:rsidRPr="006D7A41"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tab/>
            </w:r>
            <w:r w:rsidRPr="006D7A41">
              <w:rPr>
                <w:rFonts w:asciiTheme="majorEastAsia" w:eastAsiaTheme="majorEastAsia" w:hAnsiTheme="majorEastAsia"/>
                <w:sz w:val="20"/>
                <w:szCs w:val="20"/>
              </w:rPr>
              <w:tab/>
            </w:r>
            <w:r w:rsidRPr="006D7A41">
              <w:rPr>
                <w:rFonts w:asciiTheme="majorEastAsia" w:eastAsiaTheme="majorEastAsia" w:hAnsiTheme="majorEastAsia" w:hint="eastAsia"/>
                <w:color w:val="C00000"/>
                <w:sz w:val="20"/>
                <w:szCs w:val="20"/>
              </w:rPr>
              <w:t>cudaHostAllocMapped | cudaHostAllocWriteCombined</w:t>
            </w:r>
            <w:r w:rsidRPr="006D7A41">
              <w:rPr>
                <w:rFonts w:asciiTheme="majorEastAsia" w:eastAsiaTheme="majorEastAsia" w:hAnsiTheme="majorEastAsia" w:hint="eastAsia"/>
                <w:sz w:val="20"/>
                <w:szCs w:val="20"/>
              </w:rPr>
              <w:t>);</w:t>
            </w:r>
          </w:p>
          <w:p w:rsidR="00B25F1D" w:rsidRPr="006D7A41"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tab/>
              <w:t>cudaHostAlloc((void **)&amp;c, MATRIX_SIZE,</w:t>
            </w:r>
          </w:p>
          <w:p w:rsidR="00B25F1D"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tab/>
            </w:r>
            <w:r w:rsidRPr="006D7A41">
              <w:rPr>
                <w:rFonts w:asciiTheme="majorEastAsia" w:eastAsiaTheme="majorEastAsia" w:hAnsiTheme="majorEastAsia"/>
                <w:sz w:val="20"/>
                <w:szCs w:val="20"/>
              </w:rPr>
              <w:tab/>
            </w:r>
            <w:r w:rsidRPr="006D7A41">
              <w:rPr>
                <w:rFonts w:asciiTheme="majorEastAsia" w:eastAsiaTheme="majorEastAsia" w:hAnsiTheme="majorEastAsia" w:hint="eastAsia"/>
                <w:color w:val="C00000"/>
                <w:sz w:val="20"/>
                <w:szCs w:val="20"/>
              </w:rPr>
              <w:t>cudaHostAllocMapped | cudaHostAllocWriteCombined</w:t>
            </w:r>
            <w:r w:rsidRPr="006D7A41">
              <w:rPr>
                <w:rFonts w:asciiTheme="majorEastAsia" w:eastAsiaTheme="majorEastAsia" w:hAnsiTheme="majorEastAsia" w:hint="eastAsia"/>
                <w:sz w:val="20"/>
                <w:szCs w:val="20"/>
              </w:rPr>
              <w:t>);</w:t>
            </w:r>
          </w:p>
          <w:p w:rsidR="00B25F1D" w:rsidRPr="006D7A41"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tab/>
            </w:r>
            <w:r w:rsidRPr="006D7A41">
              <w:rPr>
                <w:rFonts w:asciiTheme="majorEastAsia" w:eastAsiaTheme="majorEastAsia" w:hAnsiTheme="majorEastAsia" w:hint="eastAsia"/>
                <w:color w:val="C00000"/>
                <w:sz w:val="20"/>
                <w:szCs w:val="20"/>
              </w:rPr>
              <w:t>cudaHostGetPointer</w:t>
            </w:r>
            <w:r>
              <w:rPr>
                <w:rFonts w:asciiTheme="majorEastAsia" w:eastAsiaTheme="majorEastAsia" w:hAnsiTheme="majorEastAsia" w:hint="eastAsia"/>
                <w:sz w:val="20"/>
                <w:szCs w:val="20"/>
              </w:rPr>
              <w:t>(&amp;dev_a, a, 0);</w:t>
            </w:r>
          </w:p>
          <w:p w:rsidR="00B25F1D" w:rsidRPr="006D7A41"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tab/>
            </w:r>
            <w:r w:rsidRPr="006D7A41">
              <w:rPr>
                <w:rFonts w:asciiTheme="majorEastAsia" w:eastAsiaTheme="majorEastAsia" w:hAnsiTheme="majorEastAsia" w:hint="eastAsia"/>
                <w:color w:val="C00000"/>
                <w:sz w:val="20"/>
                <w:szCs w:val="20"/>
              </w:rPr>
              <w:t>cudaHostGetPointer</w:t>
            </w:r>
            <w:r>
              <w:rPr>
                <w:rFonts w:asciiTheme="majorEastAsia" w:eastAsiaTheme="majorEastAsia" w:hAnsiTheme="majorEastAsia" w:hint="eastAsia"/>
                <w:sz w:val="20"/>
                <w:szCs w:val="20"/>
              </w:rPr>
              <w:t>(&amp;dev_b, b, 0);</w:t>
            </w:r>
          </w:p>
          <w:p w:rsidR="00B25F1D" w:rsidRPr="006C71B0" w:rsidRDefault="00B25F1D" w:rsidP="00813F1D">
            <w:pPr>
              <w:rPr>
                <w:rFonts w:asciiTheme="majorEastAsia" w:eastAsiaTheme="majorEastAsia" w:hAnsiTheme="majorEastAsia"/>
                <w:sz w:val="20"/>
                <w:szCs w:val="20"/>
              </w:rPr>
            </w:pPr>
            <w:r w:rsidRPr="006D7A41">
              <w:rPr>
                <w:rFonts w:asciiTheme="majorEastAsia" w:eastAsiaTheme="majorEastAsia" w:hAnsiTheme="majorEastAsia"/>
                <w:sz w:val="20"/>
                <w:szCs w:val="20"/>
              </w:rPr>
              <w:tab/>
            </w:r>
            <w:r w:rsidRPr="006D7A41">
              <w:rPr>
                <w:rFonts w:asciiTheme="majorEastAsia" w:eastAsiaTheme="majorEastAsia" w:hAnsiTheme="majorEastAsia" w:hint="eastAsia"/>
                <w:color w:val="C00000"/>
                <w:sz w:val="20"/>
                <w:szCs w:val="20"/>
              </w:rPr>
              <w:t>cudaHostGetPointer</w:t>
            </w:r>
            <w:r>
              <w:rPr>
                <w:rFonts w:asciiTheme="majorEastAsia" w:eastAsiaTheme="majorEastAsia" w:hAnsiTheme="majorEastAsia" w:hint="eastAsia"/>
                <w:sz w:val="20"/>
                <w:szCs w:val="20"/>
              </w:rPr>
              <w:t>(&amp;dev_c, c, 0);</w:t>
            </w:r>
          </w:p>
        </w:tc>
      </w:tr>
    </w:tbl>
    <w:p w:rsidR="00B25F1D" w:rsidRDefault="00B25F1D" w:rsidP="00B25F1D"/>
    <w:p w:rsidR="00B25F1D" w:rsidRDefault="00B25F1D" w:rsidP="00B25F1D">
      <w:pPr>
        <w:pStyle w:val="3"/>
        <w:ind w:left="840"/>
      </w:pPr>
      <w:bookmarkStart w:id="115" w:name="_Toc381565369"/>
      <w:r>
        <w:rPr>
          <w:rFonts w:hint="eastAsia"/>
        </w:rPr>
        <w:t>練習問題</w:t>
      </w:r>
      <w:bookmarkEnd w:id="115"/>
    </w:p>
    <w:p w:rsidR="00B25F1D" w:rsidRPr="009F204C" w:rsidRDefault="00B25F1D" w:rsidP="00B25F1D">
      <w:r>
        <w:rPr>
          <w:rFonts w:hint="eastAsia"/>
        </w:rPr>
        <w:t>上記の変更を</w:t>
      </w:r>
      <w:r>
        <w:t>matmul_</w:t>
      </w:r>
      <w:r>
        <w:rPr>
          <w:rFonts w:hint="eastAsia"/>
        </w:rPr>
        <w:t>gpu</w:t>
      </w:r>
      <w:r>
        <w:t>.c</w:t>
      </w:r>
      <w:r>
        <w:rPr>
          <w:rFonts w:hint="eastAsia"/>
        </w:rPr>
        <w:t>u</w:t>
      </w:r>
      <w:r>
        <w:rPr>
          <w:rFonts w:hint="eastAsia"/>
        </w:rPr>
        <w:t>に対して行い、処理時間を計測しましょう。</w:t>
      </w:r>
    </w:p>
    <w:p w:rsidR="00B25F1D" w:rsidRPr="006D7A41" w:rsidRDefault="00B25F1D" w:rsidP="00B25F1D"/>
    <w:p w:rsidR="00B25F1D" w:rsidRDefault="00B25F1D" w:rsidP="00B25F1D">
      <w:pPr>
        <w:pStyle w:val="2"/>
        <w:numPr>
          <w:ilvl w:val="1"/>
          <w:numId w:val="2"/>
        </w:numPr>
      </w:pPr>
      <w:bookmarkStart w:id="116" w:name="_Toc381565370"/>
      <w:r>
        <w:rPr>
          <w:rFonts w:hint="eastAsia"/>
        </w:rPr>
        <w:t>その他</w:t>
      </w:r>
      <w:bookmarkEnd w:id="116"/>
    </w:p>
    <w:p w:rsidR="00B25F1D" w:rsidRDefault="00B25F1D" w:rsidP="00B25F1D">
      <w:r>
        <w:rPr>
          <w:rFonts w:hint="eastAsia"/>
        </w:rPr>
        <w:t>以上、一般的な高速化の手法について解説しました。これら以外にも、以下の手法があります。</w:t>
      </w:r>
    </w:p>
    <w:p w:rsidR="00B25F1D" w:rsidRDefault="00B25F1D" w:rsidP="00B25F1D"/>
    <w:p w:rsidR="00B25F1D" w:rsidRDefault="00B25F1D" w:rsidP="00B25F1D">
      <w:pPr>
        <w:pStyle w:val="ad"/>
        <w:numPr>
          <w:ilvl w:val="0"/>
          <w:numId w:val="28"/>
        </w:numPr>
        <w:ind w:leftChars="0"/>
      </w:pPr>
      <w:r>
        <w:rPr>
          <w:rFonts w:hint="eastAsia"/>
        </w:rPr>
        <w:t>ローカル変数の利用</w:t>
      </w:r>
    </w:p>
    <w:p w:rsidR="00B25F1D" w:rsidRDefault="00B25F1D" w:rsidP="00B25F1D">
      <w:pPr>
        <w:pStyle w:val="ad"/>
        <w:ind w:leftChars="0" w:left="420"/>
      </w:pPr>
      <w:r>
        <w:rPr>
          <w:rFonts w:hint="eastAsia"/>
        </w:rPr>
        <w:t>ロ</w:t>
      </w:r>
      <w:r w:rsidR="00635ECC">
        <w:rPr>
          <w:rFonts w:hint="eastAsia"/>
        </w:rPr>
        <w:t>ーカル変数にはレジスタが用いられます。頻繁に使用する変数は、</w:t>
      </w:r>
      <w:r>
        <w:rPr>
          <w:rFonts w:hint="eastAsia"/>
        </w:rPr>
        <w:t>ローカル変数に代入して使用すると、速くなります。</w:t>
      </w:r>
    </w:p>
    <w:p w:rsidR="00B25F1D" w:rsidRDefault="00635ECC" w:rsidP="00B25F1D">
      <w:pPr>
        <w:pStyle w:val="ad"/>
        <w:numPr>
          <w:ilvl w:val="0"/>
          <w:numId w:val="28"/>
        </w:numPr>
        <w:ind w:leftChars="0"/>
      </w:pPr>
      <w:r>
        <w:rPr>
          <w:rFonts w:hint="eastAsia"/>
        </w:rPr>
        <w:t>コアレッシング</w:t>
      </w:r>
      <w:r w:rsidR="00B25F1D">
        <w:rPr>
          <w:rFonts w:hint="eastAsia"/>
        </w:rPr>
        <w:t>の利用</w:t>
      </w:r>
    </w:p>
    <w:p w:rsidR="00B25F1D" w:rsidRDefault="00C502FC" w:rsidP="00B25F1D">
      <w:pPr>
        <w:pStyle w:val="ad"/>
        <w:ind w:leftChars="0" w:left="420"/>
      </w:pPr>
      <w:r>
        <w:fldChar w:fldCharType="begin"/>
      </w:r>
      <w:r w:rsidR="00635ECC">
        <w:instrText xml:space="preserve"> </w:instrText>
      </w:r>
      <w:r w:rsidR="00635ECC">
        <w:rPr>
          <w:rFonts w:hint="eastAsia"/>
        </w:rPr>
        <w:instrText>REF _Ref380612758 \r \h</w:instrText>
      </w:r>
      <w:r w:rsidR="00635ECC">
        <w:instrText xml:space="preserve"> </w:instrText>
      </w:r>
      <w:r>
        <w:fldChar w:fldCharType="separate"/>
      </w:r>
      <w:r w:rsidR="00635ECC">
        <w:t>4.5</w:t>
      </w:r>
      <w:r>
        <w:fldChar w:fldCharType="end"/>
      </w:r>
      <w:r w:rsidR="00635ECC">
        <w:rPr>
          <w:rFonts w:hint="eastAsia"/>
        </w:rPr>
        <w:t>節で示したように、</w:t>
      </w:r>
      <w:r w:rsidR="00B25F1D">
        <w:rPr>
          <w:rFonts w:hint="eastAsia"/>
        </w:rPr>
        <w:t>グローバルメモリにアクセスする際、</w:t>
      </w:r>
      <w:bookmarkStart w:id="117" w:name="OLE_LINK81"/>
      <w:bookmarkStart w:id="118" w:name="OLE_LINK84"/>
      <w:r w:rsidR="00B25F1D">
        <w:rPr>
          <w:rFonts w:hint="eastAsia"/>
        </w:rPr>
        <w:t>隣接するスレッドが隣接するアドレスにアクセスする方が、高速に動作します。</w:t>
      </w:r>
    </w:p>
    <w:bookmarkEnd w:id="117"/>
    <w:bookmarkEnd w:id="118"/>
    <w:p w:rsidR="00B25F1D" w:rsidRDefault="00635ECC" w:rsidP="00B25F1D">
      <w:pPr>
        <w:pStyle w:val="ad"/>
        <w:numPr>
          <w:ilvl w:val="0"/>
          <w:numId w:val="28"/>
        </w:numPr>
        <w:ind w:leftChars="0"/>
      </w:pPr>
      <w:r>
        <w:rPr>
          <w:rFonts w:hint="eastAsia"/>
        </w:rPr>
        <w:t>WARP</w:t>
      </w:r>
      <w:r>
        <w:rPr>
          <w:rFonts w:hint="eastAsia"/>
        </w:rPr>
        <w:t>ダイバージェント</w:t>
      </w:r>
      <w:r w:rsidR="00B25F1D">
        <w:rPr>
          <w:rFonts w:hint="eastAsia"/>
        </w:rPr>
        <w:t>の削減</w:t>
      </w:r>
    </w:p>
    <w:p w:rsidR="00B25F1D" w:rsidRDefault="00C502FC" w:rsidP="00B25F1D">
      <w:pPr>
        <w:pStyle w:val="ad"/>
        <w:ind w:leftChars="0" w:left="420"/>
      </w:pPr>
      <w:r>
        <w:fldChar w:fldCharType="begin"/>
      </w:r>
      <w:r w:rsidR="00635ECC">
        <w:instrText xml:space="preserve"> </w:instrText>
      </w:r>
      <w:r w:rsidR="00635ECC">
        <w:rPr>
          <w:rFonts w:hint="eastAsia"/>
        </w:rPr>
        <w:instrText>REF _Ref380612758 \r \h</w:instrText>
      </w:r>
      <w:r w:rsidR="00635ECC">
        <w:instrText xml:space="preserve"> </w:instrText>
      </w:r>
      <w:r>
        <w:fldChar w:fldCharType="separate"/>
      </w:r>
      <w:r w:rsidR="00635ECC">
        <w:t>4.5</w:t>
      </w:r>
      <w:r>
        <w:fldChar w:fldCharType="end"/>
      </w:r>
      <w:r w:rsidR="00635ECC">
        <w:rPr>
          <w:rFonts w:hint="eastAsia"/>
        </w:rPr>
        <w:t>節で示したように、</w:t>
      </w:r>
      <w:r w:rsidR="00B25F1D">
        <w:rPr>
          <w:rFonts w:hint="eastAsia"/>
        </w:rPr>
        <w:t>カーネル関数に分岐があり、</w:t>
      </w:r>
      <w:r w:rsidR="00B25F1D">
        <w:rPr>
          <w:rFonts w:hint="eastAsia"/>
        </w:rPr>
        <w:t>WARP</w:t>
      </w:r>
      <w:r w:rsidR="00B25F1D">
        <w:rPr>
          <w:rFonts w:hint="eastAsia"/>
        </w:rPr>
        <w:t>内のスレッドが双方のパスに分岐する場合、それぞれを並列ではなく直列に実行されるため、時間がかかります。</w:t>
      </w:r>
    </w:p>
    <w:p w:rsidR="00B25F1D" w:rsidRDefault="00B25F1D" w:rsidP="00B25F1D">
      <w:pPr>
        <w:pStyle w:val="ad"/>
        <w:numPr>
          <w:ilvl w:val="0"/>
          <w:numId w:val="28"/>
        </w:numPr>
        <w:ind w:leftChars="0"/>
      </w:pPr>
      <w:r>
        <w:rPr>
          <w:rFonts w:hint="eastAsia"/>
        </w:rPr>
        <w:t>バンクコンフリクトの削減</w:t>
      </w:r>
    </w:p>
    <w:p w:rsidR="00B25F1D" w:rsidRDefault="00C502FC" w:rsidP="00B25F1D">
      <w:pPr>
        <w:pStyle w:val="ad"/>
        <w:ind w:leftChars="0" w:left="420"/>
      </w:pPr>
      <w:r>
        <w:fldChar w:fldCharType="begin"/>
      </w:r>
      <w:r w:rsidR="00635ECC">
        <w:instrText xml:space="preserve"> </w:instrText>
      </w:r>
      <w:r w:rsidR="00635ECC">
        <w:rPr>
          <w:rFonts w:hint="eastAsia"/>
        </w:rPr>
        <w:instrText>REF _Ref380612758 \r \h</w:instrText>
      </w:r>
      <w:r w:rsidR="00635ECC">
        <w:instrText xml:space="preserve"> </w:instrText>
      </w:r>
      <w:r>
        <w:fldChar w:fldCharType="separate"/>
      </w:r>
      <w:r w:rsidR="00635ECC">
        <w:t>4.5</w:t>
      </w:r>
      <w:r>
        <w:fldChar w:fldCharType="end"/>
      </w:r>
      <w:r w:rsidR="00635ECC">
        <w:rPr>
          <w:rFonts w:hint="eastAsia"/>
        </w:rPr>
        <w:t>節で示したように、</w:t>
      </w:r>
      <w:r w:rsidR="00B25F1D">
        <w:rPr>
          <w:rFonts w:hint="eastAsia"/>
        </w:rPr>
        <w:t>シェアードメモリは、バンクという単位に分けられており、別のバンクへのアクセスは並列に処理できます。ですが、複数のスレッドが同じバンク内のシェアードメモリにアクセスすると、速度が低下します。</w:t>
      </w:r>
    </w:p>
    <w:p w:rsidR="00B25F1D" w:rsidRDefault="00B25F1D" w:rsidP="00B25F1D">
      <w:pPr>
        <w:pStyle w:val="ad"/>
        <w:numPr>
          <w:ilvl w:val="0"/>
          <w:numId w:val="28"/>
        </w:numPr>
        <w:ind w:leftChars="0"/>
      </w:pPr>
      <w:r>
        <w:rPr>
          <w:rFonts w:hint="eastAsia"/>
        </w:rPr>
        <w:t>ループ展開</w:t>
      </w:r>
    </w:p>
    <w:p w:rsidR="00B25F1D" w:rsidRDefault="00B25F1D" w:rsidP="00B25F1D">
      <w:pPr>
        <w:pStyle w:val="ad"/>
        <w:ind w:leftChars="0" w:left="420"/>
      </w:pPr>
      <w:r>
        <w:rPr>
          <w:rFonts w:hint="eastAsia"/>
        </w:rPr>
        <w:t>ループを展開することで、条件分岐がなくなり、速くなることがあります。ただし、コードサイズは増加します。</w:t>
      </w:r>
    </w:p>
    <w:p w:rsidR="00B25F1D" w:rsidRPr="00417A92" w:rsidRDefault="00B25F1D" w:rsidP="00B25F1D">
      <w:pPr>
        <w:pStyle w:val="ad"/>
        <w:numPr>
          <w:ilvl w:val="0"/>
          <w:numId w:val="28"/>
        </w:numPr>
        <w:ind w:leftChars="0"/>
      </w:pPr>
      <w:r>
        <w:rPr>
          <w:rFonts w:hint="eastAsia"/>
        </w:rPr>
        <w:t>複数</w:t>
      </w:r>
      <w:r>
        <w:rPr>
          <w:rFonts w:hint="eastAsia"/>
        </w:rPr>
        <w:t>GPU</w:t>
      </w:r>
      <w:r>
        <w:rPr>
          <w:rFonts w:hint="eastAsia"/>
        </w:rPr>
        <w:t>の利用</w:t>
      </w:r>
    </w:p>
    <w:p w:rsidR="00B25F1D" w:rsidRDefault="00B25F1D" w:rsidP="00B25F1D">
      <w:pPr>
        <w:ind w:left="420"/>
      </w:pPr>
      <w:r>
        <w:rPr>
          <w:rFonts w:hint="eastAsia"/>
        </w:rPr>
        <w:t>cudaSetDevice()</w:t>
      </w:r>
      <w:r>
        <w:rPr>
          <w:rFonts w:hint="eastAsia"/>
        </w:rPr>
        <w:t>関数で、使用するデバイスを指定できます。デバイス数は、</w:t>
      </w:r>
      <w:r>
        <w:rPr>
          <w:rFonts w:hint="eastAsia"/>
        </w:rPr>
        <w:t>cudaGetDeviceCount()</w:t>
      </w:r>
      <w:r>
        <w:rPr>
          <w:rFonts w:hint="eastAsia"/>
        </w:rPr>
        <w:t>関数で確認できます。</w:t>
      </w:r>
    </w:p>
    <w:p w:rsidR="00B25F1D" w:rsidRPr="004B07A1" w:rsidRDefault="00B25F1D" w:rsidP="00B25F1D"/>
    <w:p w:rsidR="00B25F1D" w:rsidRDefault="00B25F1D" w:rsidP="00B25F1D">
      <w:pPr>
        <w:widowControl/>
        <w:jc w:val="left"/>
      </w:pPr>
      <w:r>
        <w:rPr>
          <w:rFonts w:hint="eastAsia"/>
        </w:rPr>
        <w:t>ちなみに、使用可能なシェアードメモリやコンスタントメモリのサイズを確認するには、</w:t>
      </w:r>
      <w:r>
        <w:rPr>
          <w:rFonts w:hint="eastAsia"/>
        </w:rPr>
        <w:t>cudaGetDeviceProperties()</w:t>
      </w:r>
      <w:r>
        <w:rPr>
          <w:rFonts w:hint="eastAsia"/>
        </w:rPr>
        <w:t>関数を使用します。</w:t>
      </w:r>
    </w:p>
    <w:p w:rsidR="00B25F1D" w:rsidRPr="00A505F2" w:rsidRDefault="00B25F1D" w:rsidP="00B25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25F1D" w:rsidRPr="006C71B0" w:rsidTr="00813F1D">
        <w:tc>
          <w:tcPr>
            <w:tcW w:w="8702" w:type="dxa"/>
          </w:tcPr>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t>int devcnt;</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t>cudaGetDeviceCount(&amp;devcnt);</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r>
            <w:r w:rsidRPr="00657671">
              <w:rPr>
                <w:rFonts w:asciiTheme="majorEastAsia" w:eastAsiaTheme="majorEastAsia" w:hAnsiTheme="majorEastAsia" w:hint="eastAsia"/>
                <w:sz w:val="20"/>
                <w:szCs w:val="20"/>
              </w:rPr>
              <w:t>for (</w:t>
            </w:r>
            <w:r w:rsidRPr="00657671">
              <w:rPr>
                <w:rFonts w:asciiTheme="majorEastAsia" w:eastAsiaTheme="majorEastAsia" w:hAnsiTheme="majorEastAsia"/>
                <w:sz w:val="20"/>
                <w:szCs w:val="20"/>
              </w:rPr>
              <w:t>i</w:t>
            </w:r>
            <w:r w:rsidRPr="00657671">
              <w:rPr>
                <w:rFonts w:asciiTheme="majorEastAsia" w:eastAsiaTheme="majorEastAsia" w:hAnsiTheme="majorEastAsia" w:hint="eastAsia"/>
                <w:sz w:val="20"/>
                <w:szCs w:val="20"/>
              </w:rPr>
              <w:t xml:space="preserve"> = 0; </w:t>
            </w:r>
            <w:r w:rsidRPr="00657671">
              <w:rPr>
                <w:rFonts w:asciiTheme="majorEastAsia" w:eastAsiaTheme="majorEastAsia" w:hAnsiTheme="majorEastAsia"/>
                <w:sz w:val="20"/>
                <w:szCs w:val="20"/>
              </w:rPr>
              <w:t>i</w:t>
            </w:r>
            <w:r w:rsidRPr="00657671">
              <w:rPr>
                <w:rFonts w:asciiTheme="majorEastAsia" w:eastAsiaTheme="majorEastAsia" w:hAnsiTheme="majorEastAsia" w:hint="eastAsia"/>
                <w:sz w:val="20"/>
                <w:szCs w:val="20"/>
              </w:rPr>
              <w:t xml:space="preserve"> &lt; </w:t>
            </w:r>
            <w:r w:rsidRPr="00657671">
              <w:rPr>
                <w:rFonts w:asciiTheme="majorEastAsia" w:eastAsiaTheme="majorEastAsia" w:hAnsiTheme="majorEastAsia"/>
                <w:sz w:val="20"/>
                <w:szCs w:val="20"/>
              </w:rPr>
              <w:t>devcnt; i++) {</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t>cudaDeviceProp prop;</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r>
            <w:r w:rsidRPr="00657671">
              <w:rPr>
                <w:rFonts w:asciiTheme="majorEastAsia" w:eastAsiaTheme="majorEastAsia" w:hAnsiTheme="majorEastAsia"/>
                <w:color w:val="C00000"/>
                <w:sz w:val="20"/>
                <w:szCs w:val="20"/>
              </w:rPr>
              <w:t>cudaGetDeviceProperties</w:t>
            </w:r>
            <w:r w:rsidRPr="00657671">
              <w:rPr>
                <w:rFonts w:asciiTheme="majorEastAsia" w:eastAsiaTheme="majorEastAsia" w:hAnsiTheme="majorEastAsia"/>
                <w:sz w:val="20"/>
                <w:szCs w:val="20"/>
              </w:rPr>
              <w:t>(&amp;prop, i);</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t>printf("[%d] %s %d.%d\n",</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t>i, prop.name, prop.major, prop.minor);</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t>printf("  global=%ld const=%ld shared=%ld\n",</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t>prop.totalGlobalMem, prop.totalConstMem,</w:t>
            </w:r>
          </w:p>
          <w:p w:rsidR="00B25F1D" w:rsidRPr="00657671"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r>
            <w:r w:rsidRPr="00657671">
              <w:rPr>
                <w:rFonts w:asciiTheme="majorEastAsia" w:eastAsiaTheme="majorEastAsia" w:hAnsiTheme="majorEastAsia"/>
                <w:sz w:val="20"/>
                <w:szCs w:val="20"/>
              </w:rPr>
              <w:tab/>
              <w:t>prop.sharedMemPerBlock);</w:t>
            </w:r>
          </w:p>
          <w:p w:rsidR="00B25F1D" w:rsidRPr="006C71B0" w:rsidRDefault="00B25F1D" w:rsidP="00813F1D">
            <w:pPr>
              <w:rPr>
                <w:rFonts w:asciiTheme="majorEastAsia" w:eastAsiaTheme="majorEastAsia" w:hAnsiTheme="majorEastAsia"/>
                <w:sz w:val="20"/>
                <w:szCs w:val="20"/>
              </w:rPr>
            </w:pPr>
            <w:r w:rsidRPr="00657671">
              <w:rPr>
                <w:rFonts w:asciiTheme="majorEastAsia" w:eastAsiaTheme="majorEastAsia" w:hAnsiTheme="majorEastAsia"/>
                <w:sz w:val="20"/>
                <w:szCs w:val="20"/>
              </w:rPr>
              <w:tab/>
              <w:t>}</w:t>
            </w:r>
          </w:p>
        </w:tc>
      </w:tr>
    </w:tbl>
    <w:p w:rsidR="00B25F1D" w:rsidRDefault="00B25F1D" w:rsidP="00B25F1D"/>
    <w:p w:rsidR="00B25F1D" w:rsidRDefault="00B25F1D" w:rsidP="00B25F1D">
      <w:r>
        <w:rPr>
          <w:rFonts w:hint="eastAsia"/>
        </w:rPr>
        <w:t>他にも、グローバルメモリや</w:t>
      </w:r>
      <w:r>
        <w:rPr>
          <w:rFonts w:hint="eastAsia"/>
        </w:rPr>
        <w:t>WARP</w:t>
      </w:r>
      <w:r>
        <w:rPr>
          <w:rFonts w:hint="eastAsia"/>
        </w:rPr>
        <w:t>のサイズなどが確認できます。</w:t>
      </w:r>
      <w:r>
        <w:rPr>
          <w:rFonts w:hint="eastAsia"/>
        </w:rPr>
        <w:t>cudaDeviceProp</w:t>
      </w:r>
      <w:r>
        <w:rPr>
          <w:rFonts w:hint="eastAsia"/>
        </w:rPr>
        <w:t>構造体の詳細を確認するには、</w:t>
      </w:r>
      <w:r>
        <w:rPr>
          <w:rFonts w:hint="eastAsia"/>
        </w:rPr>
        <w:t xml:space="preserve">cuda_runtime_api.h </w:t>
      </w:r>
      <w:r>
        <w:rPr>
          <w:rFonts w:hint="eastAsia"/>
        </w:rPr>
        <w:t>を参照してください。</w:t>
      </w:r>
    </w:p>
    <w:p w:rsidR="0053386D" w:rsidRDefault="0053386D" w:rsidP="00B25F1D"/>
    <w:p w:rsidR="0053386D" w:rsidRDefault="0053386D">
      <w:pPr>
        <w:widowControl/>
        <w:jc w:val="left"/>
      </w:pPr>
      <w:r>
        <w:br w:type="page"/>
      </w:r>
    </w:p>
    <w:p w:rsidR="0053386D" w:rsidRDefault="0053386D" w:rsidP="00B25F1D"/>
    <w:p w:rsidR="004E0BBB" w:rsidRPr="004E0BBB" w:rsidRDefault="004E0BBB" w:rsidP="00693302">
      <w:pPr>
        <w:pStyle w:val="1"/>
        <w:numPr>
          <w:ilvl w:val="0"/>
          <w:numId w:val="2"/>
        </w:numPr>
      </w:pPr>
      <w:bookmarkStart w:id="119" w:name="_Toc381565371"/>
      <w:r>
        <w:rPr>
          <w:rFonts w:hint="eastAsia"/>
        </w:rPr>
        <w:t>CUDA Toolkit</w:t>
      </w:r>
      <w:bookmarkEnd w:id="119"/>
    </w:p>
    <w:p w:rsidR="004E0BBB" w:rsidRPr="004E0BBB" w:rsidRDefault="004E0BBB" w:rsidP="004E0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E0BBB">
        <w:t>CUDA</w:t>
      </w:r>
      <w:r w:rsidRPr="004E0BBB">
        <w:t>を使った</w:t>
      </w:r>
      <w:r w:rsidRPr="004E0BBB">
        <w:t>GPGPU</w:t>
      </w:r>
      <w:r w:rsidRPr="004E0BBB">
        <w:t>を始めるには、まず、</w:t>
      </w:r>
      <w:r w:rsidRPr="004E0BBB">
        <w:t>CUDA Toolkit</w:t>
      </w:r>
      <w:r w:rsidRPr="004E0BBB">
        <w:t>をインストールする必要があります。</w:t>
      </w:r>
      <w:r w:rsidRPr="004E0BBB">
        <w:t>CUDA Toolkit</w:t>
      </w:r>
      <w:r w:rsidRPr="004E0BBB">
        <w:t>は、以下の</w:t>
      </w:r>
      <w:r w:rsidRPr="004E0BBB">
        <w:t>URL</w:t>
      </w:r>
      <w:r w:rsidRPr="004E0BBB">
        <w:t>から入手できます。</w:t>
      </w:r>
    </w:p>
    <w:p w:rsidR="004E0BBB" w:rsidRPr="004E0BBB" w:rsidRDefault="004E0BBB" w:rsidP="004E0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4E0BBB" w:rsidRPr="004E0BBB" w:rsidRDefault="00C502FC" w:rsidP="004E0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hyperlink r:id="rId26" w:history="1">
        <w:r w:rsidR="004E0BBB" w:rsidRPr="005C4EF3">
          <w:rPr>
            <w:rStyle w:val="ac"/>
          </w:rPr>
          <w:t>https://developer.nvidia.com/cuda-toolkit</w:t>
        </w:r>
      </w:hyperlink>
    </w:p>
    <w:p w:rsidR="004E0BBB" w:rsidRPr="004E0BBB" w:rsidRDefault="004E0BBB" w:rsidP="004E0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4E0BBB" w:rsidRPr="004E0BBB" w:rsidRDefault="004E0BBB" w:rsidP="004E0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E0BBB">
        <w:t>CUDA Toolkit</w:t>
      </w:r>
      <w:r w:rsidRPr="004E0BBB">
        <w:t>には、</w:t>
      </w:r>
      <w:r w:rsidRPr="004E0BBB">
        <w:t>NVIDIA</w:t>
      </w:r>
      <w:r w:rsidRPr="004E0BBB">
        <w:t>社の</w:t>
      </w:r>
      <w:r w:rsidRPr="004E0BBB">
        <w:t>GPU</w:t>
      </w:r>
      <w:r w:rsidRPr="004E0BBB">
        <w:t>向けコンパイラ、数学ライブラリ、デバッガなどのツールが入っています。</w:t>
      </w:r>
    </w:p>
    <w:p w:rsidR="004E0BBB" w:rsidRPr="004E0BBB" w:rsidRDefault="004E0BBB" w:rsidP="004E0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4E0BBB" w:rsidRPr="004E0BBB" w:rsidRDefault="004E0BBB" w:rsidP="004E0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E0BBB">
        <w:t>ここでは、</w:t>
      </w:r>
      <w:r w:rsidRPr="004E0BBB">
        <w:t>CUDA Toolkit</w:t>
      </w:r>
      <w:r w:rsidRPr="004E0BBB">
        <w:t>の使い方について説明します。</w:t>
      </w:r>
    </w:p>
    <w:p w:rsidR="004E0BBB" w:rsidRPr="004E0BBB" w:rsidRDefault="004E0BBB" w:rsidP="004E0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424CA" w:rsidRPr="004E0BBB" w:rsidRDefault="005C4EF3" w:rsidP="00693302">
      <w:pPr>
        <w:pStyle w:val="2"/>
        <w:numPr>
          <w:ilvl w:val="1"/>
          <w:numId w:val="2"/>
        </w:numPr>
      </w:pPr>
      <w:bookmarkStart w:id="120" w:name="OLE_LINK21"/>
      <w:bookmarkStart w:id="121" w:name="OLE_LINK22"/>
      <w:bookmarkStart w:id="122" w:name="OLE_LINK11"/>
      <w:bookmarkStart w:id="123" w:name="OLE_LINK12"/>
      <w:bookmarkStart w:id="124" w:name="_Toc381565372"/>
      <w:r>
        <w:rPr>
          <w:rFonts w:hint="eastAsia"/>
        </w:rPr>
        <w:t>コンパイルと実行</w:t>
      </w:r>
      <w:bookmarkEnd w:id="124"/>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CUDA</w:t>
      </w:r>
      <w:r w:rsidRPr="005C4EF3">
        <w:t>で</w:t>
      </w:r>
      <w:r w:rsidRPr="005C4EF3">
        <w:t>G</w:t>
      </w:r>
      <w:bookmarkEnd w:id="120"/>
      <w:bookmarkEnd w:id="121"/>
      <w:r w:rsidRPr="005C4EF3">
        <w:t>PGPU</w:t>
      </w:r>
      <w:r w:rsidRPr="005C4EF3">
        <w:t>を</w:t>
      </w:r>
      <w:bookmarkEnd w:id="122"/>
      <w:bookmarkEnd w:id="123"/>
      <w:r w:rsidRPr="005C4EF3">
        <w:t>行うためには、ソースコードをコンパイルし、実行ファイルを生成しなければなりません。</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CUDA Toolkit</w:t>
      </w:r>
      <w:r w:rsidRPr="005C4EF3">
        <w:t>には、</w:t>
      </w:r>
      <w:r w:rsidRPr="005C4EF3">
        <w:t>nvcc(NVIDIA CUDA Compiler)</w:t>
      </w:r>
      <w:r w:rsidRPr="005C4EF3">
        <w:t>と呼ばれるコンパイラが入っています。</w:t>
      </w:r>
      <w:r w:rsidRPr="005C4EF3">
        <w:t>nvcc</w:t>
      </w:r>
      <w:r w:rsidRPr="005C4EF3">
        <w:t>は、</w:t>
      </w:r>
      <w:r w:rsidRPr="005C4EF3">
        <w:t>CUDA</w:t>
      </w:r>
      <w:r w:rsidRPr="005C4EF3">
        <w:t>向けに拡張された</w:t>
      </w:r>
      <w:r w:rsidRPr="005C4EF3">
        <w:t>C</w:t>
      </w:r>
      <w:r w:rsidRPr="005C4EF3">
        <w:t>言語風のソースコードをコンパイルして、実行ファイルを生成します。ソースコードの拡張子は、「</w:t>
      </w:r>
      <w:r w:rsidRPr="005C4EF3">
        <w:t>.cu</w:t>
      </w:r>
      <w:r w:rsidRPr="005C4EF3">
        <w:t>」とする決まりになっています。</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nvcc</w:t>
      </w:r>
      <w:r w:rsidRPr="005C4EF3">
        <w:t>の詳細は、以下の</w:t>
      </w:r>
      <w:r w:rsidRPr="005C4EF3">
        <w:t>URL</w:t>
      </w:r>
      <w:r w:rsidRPr="005C4EF3">
        <w:t>を参照して下さい。</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C502FC"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hyperlink r:id="rId27" w:history="1">
        <w:r w:rsidR="005C4EF3" w:rsidRPr="00B8725C">
          <w:rPr>
            <w:rStyle w:val="ac"/>
          </w:rPr>
          <w:t>http://docs.nvidia.com/cuda/cuda-compiler-driver-nvcc</w:t>
        </w:r>
      </w:hyperlink>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例えば、ソースコード</w:t>
      </w:r>
      <w:r w:rsidRPr="005C4EF3">
        <w:t>foo.cu</w:t>
      </w:r>
      <w:r w:rsidRPr="005C4EF3">
        <w:t>は、以下のようにコンパイルできます。</w:t>
      </w:r>
    </w:p>
    <w:p w:rsid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B8725C" w:rsidRPr="00034DE4" w:rsidTr="006D28E7">
        <w:tc>
          <w:tcPr>
            <w:tcW w:w="8702" w:type="dxa"/>
          </w:tcPr>
          <w:p w:rsidR="00B8725C" w:rsidRPr="00034DE4" w:rsidRDefault="00B8725C" w:rsidP="006D28E7">
            <w:pPr>
              <w:rPr>
                <w:rFonts w:asciiTheme="majorEastAsia" w:eastAsiaTheme="majorEastAsia" w:hAnsiTheme="majorEastAsia"/>
                <w:sz w:val="20"/>
                <w:szCs w:val="20"/>
              </w:rPr>
            </w:pPr>
            <w:bookmarkStart w:id="125" w:name="OLE_LINK27"/>
            <w:bookmarkStart w:id="126" w:name="OLE_LINK28"/>
            <w:r w:rsidRPr="00B8725C">
              <w:rPr>
                <w:rFonts w:asciiTheme="majorEastAsia" w:eastAsiaTheme="majorEastAsia" w:hAnsiTheme="majorEastAsia"/>
                <w:sz w:val="20"/>
                <w:szCs w:val="20"/>
              </w:rPr>
              <w:t>$ nvcc foo.cu</w:t>
            </w:r>
          </w:p>
        </w:tc>
      </w:tr>
      <w:bookmarkEnd w:id="125"/>
      <w:bookmarkEnd w:id="126"/>
    </w:tbl>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850B6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0B6B">
        <w:t>nvcc</w:t>
      </w:r>
      <w:r w:rsidRPr="00850B6B">
        <w:t>は、ソースコードの「</w:t>
      </w:r>
      <w:r w:rsidRPr="00850B6B">
        <w:t>C</w:t>
      </w:r>
      <w:r w:rsidRPr="00850B6B">
        <w:t>言語や</w:t>
      </w:r>
      <w:r w:rsidRPr="00850B6B">
        <w:t>C++</w:t>
      </w:r>
      <w:r w:rsidRPr="00850B6B">
        <w:t>言語の部分」に</w:t>
      </w:r>
      <w:r w:rsidR="003510F7" w:rsidRPr="00850B6B">
        <w:rPr>
          <w:rFonts w:hint="eastAsia"/>
        </w:rPr>
        <w:t>対しては、</w:t>
      </w:r>
      <w:r w:rsidRPr="00850B6B">
        <w:t>gcc</w:t>
      </w:r>
      <w:r w:rsidRPr="00850B6B">
        <w:t>や</w:t>
      </w:r>
      <w:r w:rsidRPr="00850B6B">
        <w:t>Visual Studio</w:t>
      </w:r>
      <w:r w:rsidR="003510F7" w:rsidRPr="00850B6B">
        <w:t>などのホストのコンパイラを</w:t>
      </w:r>
      <w:r w:rsidR="003510F7" w:rsidRPr="00850B6B">
        <w:rPr>
          <w:rFonts w:hint="eastAsia"/>
        </w:rPr>
        <w:t>使用してコンパイルし、</w:t>
      </w:r>
      <w:fldSimple w:instr=" REF _Ref380591894 \r \h  \* MERGEFORMAT ">
        <w:r w:rsidR="005C55CA" w:rsidRPr="00850B6B">
          <w:t>4.7</w:t>
        </w:r>
      </w:fldSimple>
      <w:r w:rsidR="003510F7" w:rsidRPr="00850B6B">
        <w:rPr>
          <w:rFonts w:hint="eastAsia"/>
        </w:rPr>
        <w:t>節で示した</w:t>
      </w:r>
      <w:r w:rsidRPr="00850B6B">
        <w:t>「</w:t>
      </w:r>
      <w:r w:rsidRPr="00850B6B">
        <w:t>CUDA</w:t>
      </w:r>
      <w:r w:rsidRPr="00850B6B">
        <w:t>の拡張部分」</w:t>
      </w:r>
      <w:r w:rsidR="003510F7" w:rsidRPr="00850B6B">
        <w:rPr>
          <w:rFonts w:hint="eastAsia"/>
        </w:rPr>
        <w:t>に対して</w:t>
      </w:r>
      <w:r w:rsidRPr="00850B6B">
        <w:t>は、</w:t>
      </w:r>
      <w:r w:rsidRPr="00850B6B">
        <w:t>nvcc</w:t>
      </w:r>
      <w:r w:rsidRPr="00850B6B">
        <w:t>がコンパイルします。</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0B6B">
        <w:t>ホストのコンパイラに</w:t>
      </w:r>
      <w:r w:rsidRPr="00850B6B">
        <w:t>gcc</w:t>
      </w:r>
      <w:r w:rsidRPr="00850B6B">
        <w:t>を使って</w:t>
      </w:r>
      <w:r w:rsidR="005C55CA" w:rsidRPr="00850B6B">
        <w:rPr>
          <w:rFonts w:hint="eastAsia"/>
        </w:rPr>
        <w:t>コンパイルすると</w:t>
      </w:r>
      <w:r w:rsidR="005C55CA" w:rsidRPr="00850B6B">
        <w:t>、オプションを指定しない場合</w:t>
      </w:r>
      <w:r w:rsidRPr="00850B6B">
        <w:t>、</w:t>
      </w:r>
      <w:r w:rsidRPr="00850B6B">
        <w:t>a.out</w:t>
      </w:r>
      <w:r w:rsidRPr="005C4EF3">
        <w:t>という名前の実行ファイルが生成されます。</w:t>
      </w:r>
    </w:p>
    <w:p w:rsidR="00A016BB" w:rsidRPr="005C4EF3" w:rsidRDefault="00A016BB"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a.out</w:t>
      </w:r>
      <w:r w:rsidRPr="005C4EF3">
        <w:t>は、以下のように実行できます。</w:t>
      </w:r>
    </w:p>
    <w:p w:rsidR="005C4EF3" w:rsidRPr="0053386D"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A016BB" w:rsidRPr="00034DE4" w:rsidTr="006D28E7">
        <w:tc>
          <w:tcPr>
            <w:tcW w:w="8702" w:type="dxa"/>
          </w:tcPr>
          <w:p w:rsidR="00A016BB" w:rsidRPr="00034DE4" w:rsidRDefault="00A016BB" w:rsidP="006D28E7">
            <w:pPr>
              <w:rPr>
                <w:rFonts w:asciiTheme="majorEastAsia" w:eastAsiaTheme="majorEastAsia" w:hAnsiTheme="majorEastAsia"/>
                <w:sz w:val="20"/>
                <w:szCs w:val="20"/>
              </w:rPr>
            </w:pPr>
            <w:r w:rsidRPr="00A016BB">
              <w:rPr>
                <w:rFonts w:asciiTheme="majorEastAsia" w:eastAsiaTheme="majorEastAsia" w:hAnsiTheme="majorEastAsia"/>
                <w:sz w:val="20"/>
                <w:szCs w:val="20"/>
              </w:rPr>
              <w:t>$ ./a.out</w:t>
            </w:r>
          </w:p>
        </w:tc>
      </w:tr>
    </w:tbl>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850B6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0B6B">
        <w:t>nvcc</w:t>
      </w:r>
      <w:r w:rsidR="005C55CA" w:rsidRPr="00850B6B">
        <w:t>のオプション</w:t>
      </w:r>
      <w:r w:rsidR="005C55CA" w:rsidRPr="00850B6B">
        <w:rPr>
          <w:rFonts w:hint="eastAsia"/>
        </w:rPr>
        <w:t>として</w:t>
      </w:r>
      <w:r w:rsidR="005C55CA" w:rsidRPr="00850B6B">
        <w:t>、ホストのコンパイラのオプション</w:t>
      </w:r>
      <w:r w:rsidR="005C55CA" w:rsidRPr="00850B6B">
        <w:rPr>
          <w:rFonts w:hint="eastAsia"/>
        </w:rPr>
        <w:t>を指定できます</w:t>
      </w:r>
      <w:r w:rsidRPr="00850B6B">
        <w:t>。例えば、</w:t>
      </w:r>
      <w:r w:rsidRPr="00850B6B">
        <w:t>gcc</w:t>
      </w:r>
      <w:r w:rsidRPr="00850B6B">
        <w:t>であれば、</w:t>
      </w:r>
      <w:r w:rsidRPr="00850B6B">
        <w:t>-O3</w:t>
      </w:r>
      <w:r w:rsidRPr="00850B6B">
        <w:t>ような最適化オプションを指定することで、</w:t>
      </w:r>
      <w:r w:rsidRPr="00850B6B">
        <w:t>nvcc</w:t>
      </w:r>
      <w:r w:rsidRPr="00850B6B">
        <w:t>はそれらのオプションを</w:t>
      </w:r>
      <w:r w:rsidRPr="00850B6B">
        <w:t>gcc</w:t>
      </w:r>
      <w:r w:rsidRPr="00850B6B">
        <w:t>に渡すことができます。ただし、それらはデバイスコードに適用されるわけではありません。</w:t>
      </w:r>
    </w:p>
    <w:p w:rsidR="005C4EF3" w:rsidRPr="000925F8"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以下に、デバイスコードに適用される、よく使うオプションを挙げます。</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A016BB">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C4EF3">
        <w:t>--gpu-architecture &lt;gpu architecture name&gt; (-arch)</w:t>
      </w:r>
    </w:p>
    <w:p w:rsidR="005C4EF3" w:rsidRPr="00A016B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403E5B" w:rsidRPr="00850B6B" w:rsidRDefault="00403E5B"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0B6B">
        <w:rPr>
          <w:rFonts w:hint="eastAsia"/>
        </w:rPr>
        <w:t>コンパイルすべき</w:t>
      </w:r>
      <w:r w:rsidR="005D3CFB" w:rsidRPr="00850B6B">
        <w:rPr>
          <w:rFonts w:hint="eastAsia"/>
        </w:rPr>
        <w:t>G</w:t>
      </w:r>
      <w:r w:rsidRPr="00850B6B">
        <w:rPr>
          <w:rFonts w:hint="eastAsia"/>
        </w:rPr>
        <w:t>PU</w:t>
      </w:r>
      <w:r w:rsidRPr="00850B6B">
        <w:rPr>
          <w:rFonts w:hint="eastAsia"/>
        </w:rPr>
        <w:t>の名前</w:t>
      </w:r>
      <w:r w:rsidR="005D3CFB" w:rsidRPr="00850B6B">
        <w:rPr>
          <w:rFonts w:hint="eastAsia"/>
        </w:rPr>
        <w:t>(GPU</w:t>
      </w:r>
      <w:r w:rsidR="005D3CFB" w:rsidRPr="00850B6B">
        <w:rPr>
          <w:rFonts w:hint="eastAsia"/>
        </w:rPr>
        <w:t>アーキテクチャ</w:t>
      </w:r>
      <w:r w:rsidR="005D3CFB" w:rsidRPr="00850B6B">
        <w:rPr>
          <w:rFonts w:hint="eastAsia"/>
        </w:rPr>
        <w:t>)</w:t>
      </w:r>
      <w:r w:rsidRPr="00850B6B">
        <w:rPr>
          <w:rFonts w:hint="eastAsia"/>
        </w:rPr>
        <w:t>を指定する。</w:t>
      </w:r>
    </w:p>
    <w:p w:rsidR="005C4EF3" w:rsidRPr="005D3CF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以下に、例を挙げます。</w:t>
      </w:r>
    </w:p>
    <w:p w:rsidR="00A016BB" w:rsidRPr="00A016BB" w:rsidRDefault="00A016BB"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A016BB" w:rsidRPr="00034DE4" w:rsidTr="006D28E7">
        <w:tc>
          <w:tcPr>
            <w:tcW w:w="8702" w:type="dxa"/>
          </w:tcPr>
          <w:p w:rsidR="00A016BB" w:rsidRPr="00034DE4" w:rsidRDefault="00A016BB" w:rsidP="006D28E7">
            <w:pPr>
              <w:rPr>
                <w:rFonts w:asciiTheme="majorEastAsia" w:eastAsiaTheme="majorEastAsia" w:hAnsiTheme="majorEastAsia"/>
                <w:sz w:val="20"/>
                <w:szCs w:val="20"/>
              </w:rPr>
            </w:pPr>
            <w:bookmarkStart w:id="127" w:name="OLE_LINK7"/>
            <w:bookmarkStart w:id="128" w:name="OLE_LINK8"/>
            <w:r w:rsidRPr="00A016BB">
              <w:rPr>
                <w:rFonts w:asciiTheme="majorEastAsia" w:eastAsiaTheme="majorEastAsia" w:hAnsiTheme="majorEastAsia"/>
                <w:sz w:val="20"/>
                <w:szCs w:val="20"/>
              </w:rPr>
              <w:t>$ nvcc -arch sm_13 foo.cu</w:t>
            </w:r>
          </w:p>
        </w:tc>
      </w:tr>
      <w:bookmarkEnd w:id="127"/>
      <w:bookmarkEnd w:id="128"/>
    </w:tbl>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850B6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これは、</w:t>
      </w:r>
      <w:r w:rsidR="00403E5B" w:rsidRPr="00850B6B">
        <w:rPr>
          <w:rFonts w:hint="eastAsia"/>
        </w:rPr>
        <w:t>GPU</w:t>
      </w:r>
      <w:r w:rsidR="00403E5B" w:rsidRPr="00850B6B">
        <w:rPr>
          <w:rFonts w:hint="eastAsia"/>
        </w:rPr>
        <w:t>アーキテクチャ</w:t>
      </w:r>
      <w:r w:rsidR="00403E5B" w:rsidRPr="00850B6B">
        <w:rPr>
          <w:rFonts w:hint="eastAsia"/>
        </w:rPr>
        <w:t>sm_13</w:t>
      </w:r>
      <w:r w:rsidR="00403E5B" w:rsidRPr="00850B6B">
        <w:rPr>
          <w:rFonts w:hint="eastAsia"/>
        </w:rPr>
        <w:t>向けの実行ファイルを生成します。</w:t>
      </w:r>
    </w:p>
    <w:p w:rsidR="005C4EF3" w:rsidRPr="00A016B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A016BB">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C4EF3">
        <w:t>--maxrregcount &lt;N&gt; (-maxrregcount)</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D45BAB"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1</w:t>
      </w:r>
      <w:r>
        <w:t>つ</w:t>
      </w:r>
      <w:r w:rsidR="005C4EF3" w:rsidRPr="005C4EF3">
        <w:t>のスレッドが使用するレジスタ数を、</w:t>
      </w:r>
      <w:r w:rsidR="005C4EF3" w:rsidRPr="005C4EF3">
        <w:t>&lt;N&gt;</w:t>
      </w:r>
      <w:r w:rsidR="005C4EF3" w:rsidRPr="005C4EF3">
        <w:t>に制限します。</w:t>
      </w:r>
      <w:r w:rsidR="005C4EF3" w:rsidRPr="005C4EF3">
        <w:t>&lt;N&gt;</w:t>
      </w:r>
      <w:r w:rsidR="005C4EF3" w:rsidRPr="005C4EF3">
        <w:t>より多くのレジスタが使用される場合、値はローカルメモリに退避されます。</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A016BB">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C4EF3">
        <w:t>--use_fast_math (-use_fast_math)</w:t>
      </w:r>
    </w:p>
    <w:p w:rsidR="005C4EF3" w:rsidRPr="00A016B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850B6B" w:rsidRDefault="005D3CFB"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50B6B">
        <w:t>精度は低いが高速な</w:t>
      </w:r>
      <w:r w:rsidR="005C4EF3" w:rsidRPr="00850B6B">
        <w:t>数学ライブラリを使用します。</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A016BB">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C4EF3">
        <w:t>--device-debug (-G)</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デバイスコードのためのデバッグ情報を生成します。</w:t>
      </w:r>
    </w:p>
    <w:p w:rsid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83863" w:rsidRDefault="00B8386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83863" w:rsidRPr="005C4EF3" w:rsidRDefault="00B8386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7B07ED">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C4EF3">
        <w:t>--ptxas-options &lt;options&gt;,... (-Xptxas)</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E847FE"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E847FE">
        <w:t>ptxas</w:t>
      </w:r>
      <w:r w:rsidRPr="00E847FE">
        <w:t>に</w:t>
      </w:r>
      <w:r w:rsidRPr="00E847FE">
        <w:t>&lt;options&gt;,...</w:t>
      </w:r>
      <w:r w:rsidRPr="00E847FE">
        <w:t>を指定します。</w:t>
      </w:r>
      <w:bookmarkStart w:id="129" w:name="OLE_LINK99"/>
      <w:bookmarkStart w:id="130" w:name="OLE_LINK104"/>
      <w:r w:rsidR="005D3CFB" w:rsidRPr="00E847FE">
        <w:rPr>
          <w:rFonts w:hint="eastAsia"/>
        </w:rPr>
        <w:t>(ptxas</w:t>
      </w:r>
      <w:r w:rsidR="005D3CFB" w:rsidRPr="00E847FE">
        <w:rPr>
          <w:rFonts w:hint="eastAsia"/>
        </w:rPr>
        <w:t>については</w:t>
      </w:r>
      <w:fldSimple w:instr=" REF _Ref380593476 \r \h  \* MERGEFORMAT ">
        <w:r w:rsidR="005D3CFB" w:rsidRPr="00E847FE">
          <w:t>6.2</w:t>
        </w:r>
      </w:fldSimple>
      <w:r w:rsidR="005D3CFB" w:rsidRPr="00E847FE">
        <w:rPr>
          <w:rFonts w:hint="eastAsia"/>
        </w:rPr>
        <w:t>節を参照</w:t>
      </w:r>
      <w:r w:rsidR="005D3CFB" w:rsidRPr="00E847FE">
        <w:rPr>
          <w:rFonts w:hint="eastAsia"/>
        </w:rPr>
        <w:t>)</w:t>
      </w:r>
      <w:bookmarkEnd w:id="129"/>
      <w:bookmarkEnd w:id="130"/>
    </w:p>
    <w:p w:rsidR="005C4EF3" w:rsidRPr="005D3CF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以下に、例を挙げます。</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31" w:name="OLE_LINK9"/>
      <w:bookmarkStart w:id="132" w:name="OLE_LINK10"/>
    </w:p>
    <w:tbl>
      <w:tblPr>
        <w:tblStyle w:val="af"/>
        <w:tblW w:w="0" w:type="auto"/>
        <w:tblLook w:val="04A0"/>
      </w:tblPr>
      <w:tblGrid>
        <w:gridCol w:w="8702"/>
      </w:tblGrid>
      <w:tr w:rsidR="00B83863" w:rsidRPr="00034DE4" w:rsidTr="006D28E7">
        <w:tc>
          <w:tcPr>
            <w:tcW w:w="8702" w:type="dxa"/>
          </w:tcPr>
          <w:bookmarkEnd w:id="131"/>
          <w:bookmarkEnd w:id="132"/>
          <w:p w:rsidR="00B83863" w:rsidRPr="00362FE3" w:rsidRDefault="00362FE3" w:rsidP="006D28E7">
            <w:pPr>
              <w:rPr>
                <w:rFonts w:asciiTheme="majorEastAsia" w:eastAsiaTheme="majorEastAsia" w:hAnsiTheme="majorEastAsia"/>
                <w:sz w:val="20"/>
                <w:szCs w:val="20"/>
              </w:rPr>
            </w:pPr>
            <w:r w:rsidRPr="00362FE3">
              <w:rPr>
                <w:rFonts w:asciiTheme="majorEastAsia" w:eastAsiaTheme="majorEastAsia" w:hAnsiTheme="majorEastAsia"/>
                <w:sz w:val="20"/>
                <w:szCs w:val="20"/>
              </w:rPr>
              <w:t>$ nvcc --ptxas-options=-v foo.cu</w:t>
            </w:r>
          </w:p>
        </w:tc>
      </w:tr>
    </w:tbl>
    <w:p w:rsidR="00B83863" w:rsidRPr="005C4EF3" w:rsidRDefault="00B8386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これは、レジスタやメモリの使用量を、コンパイル時に表示します。</w:t>
      </w:r>
    </w:p>
    <w:p w:rsidR="005C4EF3" w:rsidRPr="00363EC7"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363EC7">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C4EF3">
        <w:t>--ptx (-ptx)</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E847FE"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C4EF3">
        <w:t>デ</w:t>
      </w:r>
      <w:r w:rsidRPr="00E847FE">
        <w:t>バイスコードを</w:t>
      </w:r>
      <w:r w:rsidRPr="00E847FE">
        <w:t>PTX</w:t>
      </w:r>
      <w:r w:rsidR="00363EC7" w:rsidRPr="00E847FE">
        <w:t>に翻訳してファイルに出力</w:t>
      </w:r>
      <w:r w:rsidR="00363EC7" w:rsidRPr="00E847FE">
        <w:rPr>
          <w:rFonts w:hint="eastAsia"/>
        </w:rPr>
        <w:t>します</w:t>
      </w:r>
      <w:r w:rsidRPr="00E847FE">
        <w:t>。</w:t>
      </w:r>
      <w:r w:rsidR="005D3CFB" w:rsidRPr="00E847FE">
        <w:rPr>
          <w:rFonts w:hint="eastAsia"/>
        </w:rPr>
        <w:t>(PTX</w:t>
      </w:r>
      <w:r w:rsidR="005D3CFB" w:rsidRPr="00E847FE">
        <w:rPr>
          <w:rFonts w:hint="eastAsia"/>
        </w:rPr>
        <w:t>については</w:t>
      </w:r>
      <w:fldSimple w:instr=" REF _Ref380593476 \r \h  \* MERGEFORMAT ">
        <w:r w:rsidR="005D3CFB" w:rsidRPr="00E847FE">
          <w:t>6.2</w:t>
        </w:r>
      </w:fldSimple>
      <w:r w:rsidR="005D3CFB" w:rsidRPr="00E847FE">
        <w:rPr>
          <w:rFonts w:hint="eastAsia"/>
        </w:rPr>
        <w:t>節を参照</w:t>
      </w:r>
      <w:r w:rsidR="005D3CFB" w:rsidRPr="00E847FE">
        <w:rPr>
          <w:rFonts w:hint="eastAsia"/>
        </w:rPr>
        <w:t>)</w:t>
      </w:r>
    </w:p>
    <w:p w:rsidR="005C4EF3" w:rsidRPr="005D3CFB"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5C4EF3" w:rsidRDefault="005C4EF3" w:rsidP="00363EC7">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C4EF3">
        <w:t>--cubin (-cubin)</w:t>
      </w:r>
    </w:p>
    <w:p w:rsidR="005C4EF3" w:rsidRPr="005C4EF3"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C4EF3" w:rsidRPr="00E847FE" w:rsidRDefault="005C4EF3" w:rsidP="005C4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33" w:name="OLE_LINK13"/>
      <w:bookmarkStart w:id="134" w:name="OLE_LINK14"/>
      <w:r w:rsidRPr="005C4EF3">
        <w:t>デ</w:t>
      </w:r>
      <w:r w:rsidRPr="00E847FE">
        <w:t>バイスコードから</w:t>
      </w:r>
      <w:r w:rsidRPr="00E847FE">
        <w:t>CUBIN</w:t>
      </w:r>
      <w:r w:rsidR="00363EC7" w:rsidRPr="00E847FE">
        <w:t>を生成してファイルに出力</w:t>
      </w:r>
      <w:r w:rsidR="00363EC7" w:rsidRPr="00E847FE">
        <w:rPr>
          <w:rFonts w:hint="eastAsia"/>
        </w:rPr>
        <w:t>します</w:t>
      </w:r>
      <w:r w:rsidRPr="00E847FE">
        <w:t>。</w:t>
      </w:r>
      <w:r w:rsidR="005D3CFB" w:rsidRPr="00E847FE">
        <w:rPr>
          <w:rFonts w:hint="eastAsia"/>
        </w:rPr>
        <w:t>(CUBIN</w:t>
      </w:r>
      <w:r w:rsidR="005D3CFB" w:rsidRPr="00E847FE">
        <w:rPr>
          <w:rFonts w:hint="eastAsia"/>
        </w:rPr>
        <w:t>については</w:t>
      </w:r>
      <w:fldSimple w:instr=" REF _Ref380593476 \r \h  \* MERGEFORMAT ">
        <w:r w:rsidR="005D3CFB" w:rsidRPr="00E847FE">
          <w:t>6.2</w:t>
        </w:r>
      </w:fldSimple>
      <w:r w:rsidR="005D3CFB" w:rsidRPr="00E847FE">
        <w:rPr>
          <w:rFonts w:hint="eastAsia"/>
        </w:rPr>
        <w:t>節を参照</w:t>
      </w:r>
      <w:r w:rsidR="005D3CFB" w:rsidRPr="00E847FE">
        <w:rPr>
          <w:rFonts w:hint="eastAsia"/>
        </w:rPr>
        <w:t>)</w:t>
      </w:r>
    </w:p>
    <w:bookmarkEnd w:id="133"/>
    <w:bookmarkEnd w:id="134"/>
    <w:p w:rsidR="00944915" w:rsidRDefault="00944915" w:rsidP="002E1C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4E0BBB" w:rsidRDefault="008761E5" w:rsidP="00693302">
      <w:pPr>
        <w:pStyle w:val="2"/>
        <w:numPr>
          <w:ilvl w:val="1"/>
          <w:numId w:val="2"/>
        </w:numPr>
      </w:pPr>
      <w:bookmarkStart w:id="135" w:name="_Ref380593476"/>
      <w:bookmarkStart w:id="136" w:name="_Ref380593478"/>
      <w:bookmarkStart w:id="137" w:name="_Toc381565373"/>
      <w:r>
        <w:rPr>
          <w:rFonts w:hint="eastAsia"/>
        </w:rPr>
        <w:t>デバイスコードの確認</w:t>
      </w:r>
      <w:bookmarkEnd w:id="135"/>
      <w:bookmarkEnd w:id="136"/>
      <w:bookmarkEnd w:id="137"/>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nvcc</w:t>
      </w:r>
      <w:r w:rsidRPr="008761E5">
        <w:t>が、期待するデバイスコードを生成していることを、確認したい場合があります。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CUDA Toolkit</w:t>
      </w:r>
      <w:r w:rsidRPr="008761E5">
        <w:t>には、</w:t>
      </w:r>
      <w:r w:rsidRPr="008761E5">
        <w:t>ptxas</w:t>
      </w:r>
      <w:r w:rsidRPr="008761E5">
        <w:t>と呼ばれるアセンブラが入っています。デバイスコードは、</w:t>
      </w:r>
      <w:r w:rsidRPr="008761E5">
        <w:t>nvcc</w:t>
      </w:r>
      <w:r w:rsidRPr="008761E5">
        <w:t>の内部で、</w:t>
      </w:r>
      <w:r w:rsidRPr="008761E5">
        <w:t>PTX(Parallel Thread Execution)</w:t>
      </w:r>
      <w:r w:rsidRPr="008761E5">
        <w:t>と呼ばれるアセンブリ言語に翻訳されます。</w:t>
      </w:r>
      <w:r w:rsidRPr="008761E5">
        <w:t>ptxas</w:t>
      </w:r>
      <w:r w:rsidRPr="008761E5">
        <w:t>は、</w:t>
      </w:r>
      <w:r w:rsidRPr="008761E5">
        <w:t>PTX</w:t>
      </w:r>
      <w:r w:rsidRPr="008761E5">
        <w:t>をアセンブルして、</w:t>
      </w:r>
      <w:r w:rsidRPr="008761E5">
        <w:t>CUBIN(CUDA Binary)</w:t>
      </w:r>
      <w:r w:rsidRPr="008761E5">
        <w:t>と呼ばれる</w:t>
      </w:r>
      <w:r w:rsidRPr="008761E5">
        <w:t>ELF</w:t>
      </w:r>
      <w:r w:rsidRPr="008761E5">
        <w:t>形式のオブジェクトファイルを生成します。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E847FE"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例えば、ソースコード</w:t>
      </w:r>
      <w:r w:rsidRPr="008761E5">
        <w:t>fo</w:t>
      </w:r>
      <w:r w:rsidRPr="00E847FE">
        <w:t>o.cu</w:t>
      </w:r>
      <w:r w:rsidRPr="00E847FE">
        <w:t>は、以下のように</w:t>
      </w:r>
      <w:r w:rsidR="005D3CFB" w:rsidRPr="00E847FE">
        <w:rPr>
          <w:rFonts w:hint="eastAsia"/>
        </w:rPr>
        <w:t>して</w:t>
      </w:r>
      <w:r w:rsidRPr="00E847FE">
        <w:t>PTX</w:t>
      </w:r>
      <w:r w:rsidRPr="00E847FE">
        <w:t>に翻訳できます。</w:t>
      </w:r>
    </w:p>
    <w:p w:rsid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30666A" w:rsidRPr="00034DE4" w:rsidTr="006D28E7">
        <w:tc>
          <w:tcPr>
            <w:tcW w:w="8702" w:type="dxa"/>
          </w:tcPr>
          <w:p w:rsidR="0030666A" w:rsidRPr="00034DE4" w:rsidRDefault="0030666A" w:rsidP="006D28E7">
            <w:pPr>
              <w:rPr>
                <w:rFonts w:asciiTheme="majorEastAsia" w:eastAsiaTheme="majorEastAsia" w:hAnsiTheme="majorEastAsia"/>
                <w:sz w:val="20"/>
                <w:szCs w:val="20"/>
              </w:rPr>
            </w:pPr>
            <w:r w:rsidRPr="0030666A">
              <w:rPr>
                <w:rFonts w:asciiTheme="majorEastAsia" w:eastAsiaTheme="majorEastAsia" w:hAnsiTheme="majorEastAsia"/>
                <w:sz w:val="20"/>
                <w:szCs w:val="20"/>
              </w:rPr>
              <w:t>$ nvcc -ptx foo.cu</w:t>
            </w:r>
          </w:p>
        </w:tc>
      </w:tr>
    </w:tbl>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E847FE"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実行後、</w:t>
      </w:r>
      <w:r w:rsidRPr="008761E5">
        <w:t>foo.ptx</w:t>
      </w:r>
      <w:r w:rsidRPr="008761E5">
        <w:t>という名前のフ</w:t>
      </w:r>
      <w:r w:rsidRPr="00E847FE">
        <w:t>ァイルが生成されます。</w:t>
      </w:r>
      <w:r w:rsidRPr="00E847FE">
        <w:t>foo.ptx</w:t>
      </w:r>
      <w:r w:rsidRPr="00E847FE">
        <w:t>は、デバイスコードが、</w:t>
      </w:r>
      <w:r w:rsidRPr="00E847FE">
        <w:t>PTX ISA(PTX Instruction Set Architecture)</w:t>
      </w:r>
      <w:r w:rsidR="005A1606" w:rsidRPr="00E847FE">
        <w:t>で定義された命令に翻訳</w:t>
      </w:r>
      <w:r w:rsidR="005A1606" w:rsidRPr="00E847FE">
        <w:rPr>
          <w:rFonts w:hint="eastAsia"/>
        </w:rPr>
        <w:t>されたものです。</w:t>
      </w:r>
    </w:p>
    <w:p w:rsidR="00FE22C2" w:rsidRPr="008761E5" w:rsidRDefault="00FE22C2"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3386D" w:rsidRDefault="0053386D"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PTX ISA</w:t>
      </w:r>
      <w:r w:rsidRPr="008761E5">
        <w:t>の詳細は、以下の</w:t>
      </w:r>
      <w:r w:rsidRPr="008761E5">
        <w:t>URL</w:t>
      </w:r>
      <w:r w:rsidRPr="008761E5">
        <w:t>を参照して下さい。</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C502FC"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hyperlink r:id="rId28" w:history="1">
        <w:r w:rsidR="008761E5" w:rsidRPr="00FE22C2">
          <w:rPr>
            <w:rStyle w:val="ac"/>
          </w:rPr>
          <w:t>http://docs.nvidia.com/cuda/parallel-thread-execution</w:t>
        </w:r>
      </w:hyperlink>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foo.ptx</w:t>
      </w:r>
      <w:r w:rsidRPr="008761E5">
        <w:t>から、以下のように</w:t>
      </w:r>
      <w:r w:rsidRPr="008761E5">
        <w:t>CUBIN</w:t>
      </w:r>
      <w:r w:rsidRPr="008761E5">
        <w:t>を生成できます。</w:t>
      </w:r>
    </w:p>
    <w:p w:rsid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3B70D8" w:rsidRPr="00034DE4" w:rsidTr="006D28E7">
        <w:tc>
          <w:tcPr>
            <w:tcW w:w="8702" w:type="dxa"/>
          </w:tcPr>
          <w:p w:rsidR="003B70D8" w:rsidRPr="00034DE4" w:rsidRDefault="003B70D8" w:rsidP="006D28E7">
            <w:pPr>
              <w:rPr>
                <w:rFonts w:asciiTheme="majorEastAsia" w:eastAsiaTheme="majorEastAsia" w:hAnsiTheme="majorEastAsia"/>
                <w:sz w:val="20"/>
                <w:szCs w:val="20"/>
              </w:rPr>
            </w:pPr>
            <w:bookmarkStart w:id="138" w:name="OLE_LINK15"/>
            <w:bookmarkStart w:id="139" w:name="OLE_LINK16"/>
            <w:r w:rsidRPr="003B70D8">
              <w:rPr>
                <w:rFonts w:asciiTheme="majorEastAsia" w:eastAsiaTheme="majorEastAsia" w:hAnsiTheme="majorEastAsia"/>
                <w:sz w:val="20"/>
                <w:szCs w:val="20"/>
              </w:rPr>
              <w:t>$ ptxas foo.ptx</w:t>
            </w:r>
          </w:p>
        </w:tc>
      </w:tr>
      <w:bookmarkEnd w:id="138"/>
      <w:bookmarkEnd w:id="139"/>
    </w:tbl>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オプションを指定しない場合は、</w:t>
      </w:r>
      <w:r w:rsidRPr="008761E5">
        <w:t>elf.o</w:t>
      </w:r>
      <w:r w:rsidRPr="008761E5">
        <w:t>という名前のファイルが生成されます。</w:t>
      </w:r>
      <w:r w:rsidRPr="008761E5">
        <w:t>elf.o</w:t>
      </w:r>
      <w:r w:rsidRPr="008761E5">
        <w:t>は、</w:t>
      </w:r>
      <w:r w:rsidRPr="008761E5">
        <w:t>GPU</w:t>
      </w:r>
      <w:r w:rsidRPr="008761E5">
        <w:t>のネイティブコードを格納した</w:t>
      </w:r>
      <w:r w:rsidRPr="008761E5">
        <w:t>ELF</w:t>
      </w:r>
      <w:r w:rsidRPr="008761E5">
        <w:t>形式のオブジェクトファイルです。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また、以下のようにソースコード</w:t>
      </w:r>
      <w:r w:rsidRPr="008761E5">
        <w:t>foo.cu</w:t>
      </w:r>
      <w:r w:rsidRPr="008761E5">
        <w:t>から生成することもできます。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554944" w:rsidRPr="00034DE4" w:rsidTr="006D28E7">
        <w:tc>
          <w:tcPr>
            <w:tcW w:w="8702" w:type="dxa"/>
          </w:tcPr>
          <w:p w:rsidR="00554944" w:rsidRPr="00034DE4" w:rsidRDefault="00554944" w:rsidP="006D28E7">
            <w:pPr>
              <w:rPr>
                <w:rFonts w:asciiTheme="majorEastAsia" w:eastAsiaTheme="majorEastAsia" w:hAnsiTheme="majorEastAsia"/>
                <w:sz w:val="20"/>
                <w:szCs w:val="20"/>
              </w:rPr>
            </w:pPr>
            <w:bookmarkStart w:id="140" w:name="OLE_LINK19"/>
            <w:bookmarkStart w:id="141" w:name="OLE_LINK20"/>
            <w:r w:rsidRPr="00554944">
              <w:rPr>
                <w:rFonts w:asciiTheme="majorEastAsia" w:eastAsiaTheme="majorEastAsia" w:hAnsiTheme="majorEastAsia"/>
                <w:sz w:val="20"/>
                <w:szCs w:val="20"/>
              </w:rPr>
              <w:t>$ nvcc -cubin foo.cu</w:t>
            </w:r>
          </w:p>
        </w:tc>
      </w:tr>
      <w:bookmarkEnd w:id="140"/>
      <w:bookmarkEnd w:id="141"/>
    </w:tbl>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実行後、</w:t>
      </w:r>
      <w:r w:rsidRPr="008761E5">
        <w:t>foo.cubin</w:t>
      </w:r>
      <w:r w:rsidRPr="008761E5">
        <w:t>という名前のファイルが生成されます。</w:t>
      </w:r>
      <w:r w:rsidRPr="008761E5">
        <w:t>foo.cubin</w:t>
      </w:r>
      <w:r w:rsidRPr="008761E5">
        <w:t>の内容は、</w:t>
      </w:r>
      <w:r w:rsidRPr="008761E5">
        <w:t>elf.o</w:t>
      </w:r>
      <w:r w:rsidRPr="008761E5">
        <w:t>と同じです。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CUDA Toolkit</w:t>
      </w:r>
      <w:r w:rsidRPr="008761E5">
        <w:t>には、</w:t>
      </w:r>
      <w:r w:rsidRPr="008761E5">
        <w:t>cuobjdump</w:t>
      </w:r>
      <w:r w:rsidRPr="008761E5">
        <w:t>と呼ばれる逆アセンブラが入っています。</w:t>
      </w:r>
      <w:r w:rsidRPr="008761E5">
        <w:t>cuobjdump</w:t>
      </w:r>
      <w:r w:rsidRPr="008761E5">
        <w:t>は、実行ファイルや</w:t>
      </w:r>
      <w:r w:rsidRPr="008761E5">
        <w:t>CUBIN</w:t>
      </w:r>
      <w:r w:rsidRPr="008761E5">
        <w:t>などを、人間が理解しやすい形式で表示します。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例えば、</w:t>
      </w:r>
      <w:r w:rsidRPr="008761E5">
        <w:t>foo.cubin</w:t>
      </w:r>
      <w:r w:rsidRPr="008761E5">
        <w:t>は、以下のように</w:t>
      </w:r>
      <w:r w:rsidRPr="008761E5">
        <w:t>ELF</w:t>
      </w:r>
      <w:r w:rsidRPr="008761E5">
        <w:t>形式のセクションを表示できます。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0C3F38" w:rsidRPr="00034DE4" w:rsidTr="006D28E7">
        <w:tc>
          <w:tcPr>
            <w:tcW w:w="8702" w:type="dxa"/>
          </w:tcPr>
          <w:p w:rsidR="000C3F38" w:rsidRPr="00034DE4" w:rsidRDefault="000C3F38" w:rsidP="006D28E7">
            <w:pPr>
              <w:rPr>
                <w:rFonts w:asciiTheme="majorEastAsia" w:eastAsiaTheme="majorEastAsia" w:hAnsiTheme="majorEastAsia"/>
                <w:sz w:val="20"/>
                <w:szCs w:val="20"/>
              </w:rPr>
            </w:pPr>
            <w:r w:rsidRPr="000C3F38">
              <w:rPr>
                <w:rFonts w:asciiTheme="majorEastAsia" w:eastAsiaTheme="majorEastAsia" w:hAnsiTheme="majorEastAsia"/>
                <w:sz w:val="20"/>
                <w:szCs w:val="20"/>
              </w:rPr>
              <w:t>$ cuobjdump -elf foo.cubin</w:t>
            </w:r>
          </w:p>
        </w:tc>
      </w:tr>
    </w:tbl>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cuobjdump</w:t>
      </w:r>
      <w:r w:rsidRPr="008761E5">
        <w:t>は、実行ファイルや</w:t>
      </w:r>
      <w:r w:rsidRPr="008761E5">
        <w:t>CUBIN</w:t>
      </w:r>
      <w:r w:rsidRPr="008761E5">
        <w:t>などを、いくつかの形式で表示することができます。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以下に、形式を指定するための、よく使うオプションを挙げます。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0C3F38">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761E5">
        <w:t>--dump-cubin (-cubin)</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デバイス関数の</w:t>
      </w:r>
      <w:r w:rsidRPr="008761E5">
        <w:t>CUBIN</w:t>
      </w:r>
      <w:r w:rsidRPr="008761E5">
        <w:t>の情報を表示します。</w:t>
      </w:r>
    </w:p>
    <w:p w:rsid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C3F38" w:rsidRDefault="000C3F38"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C3F38" w:rsidRPr="008761E5" w:rsidRDefault="000C3F38"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0C3F38">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761E5">
        <w:t>--dump-elf (-elf)</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ELF</w:t>
      </w:r>
      <w:r w:rsidRPr="008761E5">
        <w:t>形式のセクションを表示します。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0C3F38">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761E5">
        <w:t>--dump-elf-symbols (-symbols)</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ELF</w:t>
      </w:r>
      <w:r w:rsidRPr="008761E5">
        <w:t>形式のシンボル名を表示します。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0C3F38">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761E5">
        <w:t>--dump-function-names (-fnam)</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デバイス関数の名前を表示します。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0C3F38">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761E5">
        <w:t>--dump-ptx (-ptx)</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デバイス関数の</w:t>
      </w:r>
      <w:r w:rsidRPr="008761E5">
        <w:t>PTX</w:t>
      </w:r>
      <w:r w:rsidRPr="008761E5">
        <w:t>の情報を表示します。</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Pr="008761E5" w:rsidRDefault="008761E5" w:rsidP="000C3F38">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8761E5">
        <w:t>--dump-sass (-sass)</w:t>
      </w:r>
    </w:p>
    <w:p w:rsidR="008761E5" w:rsidRP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761E5" w:rsidRDefault="008761E5"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761E5">
        <w:t>デバイス関数の</w:t>
      </w:r>
      <w:r w:rsidRPr="008761E5">
        <w:t>SA</w:t>
      </w:r>
      <w:r w:rsidRPr="00E847FE">
        <w:t>SS</w:t>
      </w:r>
      <w:r w:rsidRPr="00E847FE">
        <w:t>を表示します。</w:t>
      </w:r>
      <w:r w:rsidR="000C3F38" w:rsidRPr="00E847FE">
        <w:rPr>
          <w:rFonts w:hint="eastAsia"/>
        </w:rPr>
        <w:t>(</w:t>
      </w:r>
      <w:r w:rsidRPr="00E847FE">
        <w:t>SASS</w:t>
      </w:r>
      <w:r w:rsidRPr="00E847FE">
        <w:t>とは、</w:t>
      </w:r>
      <w:r w:rsidRPr="00E847FE">
        <w:t>PTX</w:t>
      </w:r>
      <w:r w:rsidR="005A1606" w:rsidRPr="00E847FE">
        <w:t>よりも低水準な</w:t>
      </w:r>
      <w:r w:rsidRPr="00E847FE">
        <w:t>機械語に対応するアセン</w:t>
      </w:r>
      <w:bookmarkStart w:id="142" w:name="OLE_LINK23"/>
      <w:bookmarkStart w:id="143" w:name="OLE_LINK24"/>
      <w:r w:rsidRPr="00E847FE">
        <w:t>ブリで</w:t>
      </w:r>
      <w:bookmarkEnd w:id="142"/>
      <w:bookmarkEnd w:id="143"/>
      <w:r w:rsidRPr="00E847FE">
        <w:t>す。</w:t>
      </w:r>
      <w:r w:rsidR="000C3F38" w:rsidRPr="00E847FE">
        <w:rPr>
          <w:rFonts w:hint="eastAsia"/>
        </w:rPr>
        <w:t>)</w:t>
      </w:r>
    </w:p>
    <w:p w:rsidR="000C3F38" w:rsidRDefault="000C3F38" w:rsidP="00876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4E0BBB" w:rsidRDefault="00776030" w:rsidP="00693302">
      <w:pPr>
        <w:pStyle w:val="2"/>
        <w:numPr>
          <w:ilvl w:val="1"/>
          <w:numId w:val="2"/>
        </w:numPr>
      </w:pPr>
      <w:bookmarkStart w:id="144" w:name="_Toc381565374"/>
      <w:r>
        <w:rPr>
          <w:rFonts w:hint="eastAsia"/>
        </w:rPr>
        <w:t>デバッグ</w:t>
      </w:r>
      <w:bookmarkEnd w:id="144"/>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nvcc</w:t>
      </w:r>
      <w:r w:rsidRPr="00776030">
        <w:t>でコンパイルした実行ファイルが、予期しない動作をする場合は、デバッグをしなければなりません。</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CUDA Toolkit</w:t>
      </w:r>
      <w:r w:rsidRPr="00776030">
        <w:t>には、</w:t>
      </w:r>
      <w:r w:rsidRPr="00776030">
        <w:t>cuda-gdb</w:t>
      </w:r>
      <w:r w:rsidRPr="00776030">
        <w:t>と呼ばれるデバッガが入っています。</w:t>
      </w:r>
      <w:r w:rsidRPr="00776030">
        <w:t>cuda-gdb</w:t>
      </w:r>
      <w:r w:rsidRPr="00776030">
        <w:t>を使えば、</w:t>
      </w:r>
      <w:r w:rsidRPr="00776030">
        <w:t>CUDA</w:t>
      </w:r>
      <w:r w:rsidRPr="00776030">
        <w:t>のプログラムの動作を解析できます。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cuda-gdb</w:t>
      </w:r>
      <w:r w:rsidRPr="00776030">
        <w:t>の詳細は、以下の</w:t>
      </w:r>
      <w:r w:rsidRPr="00776030">
        <w:t>URL</w:t>
      </w:r>
      <w:r w:rsidRPr="00776030">
        <w:t>を参照して下さい。</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C502FC"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hyperlink r:id="rId29" w:history="1">
        <w:r w:rsidR="00776030" w:rsidRPr="00776030">
          <w:rPr>
            <w:rStyle w:val="ac"/>
          </w:rPr>
          <w:t>http://docs.nvidia.com/cuda/cuda-gdb</w:t>
        </w:r>
      </w:hyperlink>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cuda-gdb</w:t>
      </w:r>
      <w:r w:rsidRPr="00776030">
        <w:t>を使ってデバッグをする場合、コンパイル時に</w:t>
      </w:r>
      <w:r w:rsidRPr="00776030">
        <w:t>nvcc</w:t>
      </w:r>
      <w:r w:rsidRPr="00776030">
        <w:t>に対して</w:t>
      </w:r>
      <w:r w:rsidRPr="00776030">
        <w:t>-g,-G</w:t>
      </w:r>
      <w:r w:rsidRPr="00776030">
        <w:t>を指定し、デバッグ情報を生成しておく必要があります。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3544F7" w:rsidRPr="00034DE4" w:rsidTr="006D28E7">
        <w:tc>
          <w:tcPr>
            <w:tcW w:w="8702" w:type="dxa"/>
          </w:tcPr>
          <w:p w:rsidR="003544F7" w:rsidRPr="00034DE4" w:rsidRDefault="00B7653F" w:rsidP="006D28E7">
            <w:pPr>
              <w:rPr>
                <w:rFonts w:asciiTheme="majorEastAsia" w:eastAsiaTheme="majorEastAsia" w:hAnsiTheme="majorEastAsia"/>
                <w:sz w:val="20"/>
                <w:szCs w:val="20"/>
              </w:rPr>
            </w:pPr>
            <w:bookmarkStart w:id="145" w:name="OLE_LINK29"/>
            <w:bookmarkStart w:id="146" w:name="OLE_LINK30"/>
            <w:r w:rsidRPr="00B7653F">
              <w:rPr>
                <w:rFonts w:asciiTheme="majorEastAsia" w:eastAsiaTheme="majorEastAsia" w:hAnsiTheme="majorEastAsia"/>
                <w:sz w:val="20"/>
                <w:szCs w:val="20"/>
              </w:rPr>
              <w:t>$ nvcc -g -G foo.cu</w:t>
            </w:r>
          </w:p>
        </w:tc>
      </w:tr>
      <w:bookmarkEnd w:id="145"/>
      <w:bookmarkEnd w:id="146"/>
    </w:tbl>
    <w:p w:rsidR="003544F7" w:rsidRPr="00B7653F" w:rsidRDefault="003544F7"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例えば、</w:t>
      </w:r>
      <w:r w:rsidRPr="00776030">
        <w:t>a.out</w:t>
      </w:r>
      <w:r w:rsidRPr="00776030">
        <w:t>をデバッグする場合は、以下のように</w:t>
      </w:r>
      <w:r w:rsidRPr="00776030">
        <w:t>cuda-gdb</w:t>
      </w:r>
      <w:r w:rsidRPr="00776030">
        <w:t>を起動します。</w:t>
      </w:r>
    </w:p>
    <w:p w:rsid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47" w:name="OLE_LINK31"/>
      <w:bookmarkStart w:id="148" w:name="OLE_LINK32"/>
    </w:p>
    <w:tbl>
      <w:tblPr>
        <w:tblStyle w:val="af"/>
        <w:tblW w:w="0" w:type="auto"/>
        <w:tblLook w:val="04A0"/>
      </w:tblPr>
      <w:tblGrid>
        <w:gridCol w:w="8702"/>
      </w:tblGrid>
      <w:tr w:rsidR="005069BB" w:rsidRPr="00034DE4" w:rsidTr="006D28E7">
        <w:tc>
          <w:tcPr>
            <w:tcW w:w="8702" w:type="dxa"/>
          </w:tcPr>
          <w:bookmarkEnd w:id="147"/>
          <w:bookmarkEnd w:id="148"/>
          <w:p w:rsidR="005069BB" w:rsidRPr="00034DE4" w:rsidRDefault="005069BB" w:rsidP="006D28E7">
            <w:pPr>
              <w:rPr>
                <w:rFonts w:asciiTheme="majorEastAsia" w:eastAsiaTheme="majorEastAsia" w:hAnsiTheme="majorEastAsia"/>
                <w:sz w:val="20"/>
                <w:szCs w:val="20"/>
              </w:rPr>
            </w:pPr>
            <w:r w:rsidRPr="005069BB">
              <w:rPr>
                <w:rFonts w:asciiTheme="majorEastAsia" w:eastAsiaTheme="majorEastAsia" w:hAnsiTheme="majorEastAsia"/>
                <w:sz w:val="20"/>
                <w:szCs w:val="20"/>
              </w:rPr>
              <w:t>$ cuda-gdb a.out</w:t>
            </w:r>
          </w:p>
        </w:tc>
      </w:tr>
    </w:tbl>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起動後、通常の</w:t>
      </w:r>
      <w:r w:rsidRPr="00776030">
        <w:t>gdb</w:t>
      </w:r>
      <w:r w:rsidRPr="00776030">
        <w:t>と同様に、</w:t>
      </w:r>
      <w:r w:rsidRPr="00776030">
        <w:t>break,run,print</w:t>
      </w:r>
      <w:r w:rsidRPr="00776030">
        <w:t>などのコマンドが使用できます。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cuda-gdb</w:t>
      </w:r>
      <w:r w:rsidR="00381579">
        <w:rPr>
          <w:rFonts w:hint="eastAsia"/>
        </w:rPr>
        <w:t>に</w:t>
      </w:r>
      <w:r w:rsidRPr="00776030">
        <w:t>は、</w:t>
      </w:r>
      <w:r w:rsidRPr="00776030">
        <w:t>NVIDIA</w:t>
      </w:r>
      <w:r w:rsidRPr="00776030">
        <w:t>社の</w:t>
      </w:r>
      <w:r w:rsidRPr="00776030">
        <w:t>GPU</w:t>
      </w:r>
      <w:r w:rsidR="00381579">
        <w:t>のために、いくつかのコマンドが</w:t>
      </w:r>
      <w:r w:rsidR="00381579">
        <w:rPr>
          <w:rFonts w:hint="eastAsia"/>
        </w:rPr>
        <w:t>追加</w:t>
      </w:r>
      <w:r w:rsidRPr="00776030">
        <w:t>されています。</w:t>
      </w:r>
    </w:p>
    <w:p w:rsidR="00776030" w:rsidRPr="00C6124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以下に、</w:t>
      </w:r>
      <w:r w:rsidRPr="00776030">
        <w:t>GPU</w:t>
      </w:r>
      <w:r w:rsidRPr="00776030">
        <w:t>に関係する、よく使うコマンドを挙げます。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C6124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76030">
        <w:t>info cuda devices</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システムの、すべての</w:t>
      </w:r>
      <w:r w:rsidRPr="00776030">
        <w:t>GPU</w:t>
      </w:r>
      <w:r w:rsidRPr="00776030">
        <w:t>を表示します。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C6124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76030">
        <w:t>info cuda sms</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すべての</w:t>
      </w:r>
      <w:r w:rsidRPr="00776030">
        <w:t>SM</w:t>
      </w:r>
      <w:r w:rsidRPr="00776030">
        <w:t>の情報を表示します。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C6124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76030">
        <w:t>info cuda warps</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フォーカスしている</w:t>
      </w:r>
      <w:r w:rsidRPr="00776030">
        <w:t>SM</w:t>
      </w:r>
      <w:r w:rsidRPr="00776030">
        <w:t>の、すべての</w:t>
      </w:r>
      <w:r w:rsidRPr="00776030">
        <w:t>WARP</w:t>
      </w:r>
      <w:r w:rsidRPr="00776030">
        <w:t>の情報を表示します。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C6124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76030">
        <w:t>info cuda lanes</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フォーカスしている</w:t>
      </w:r>
      <w:r w:rsidRPr="00776030">
        <w:t>WARP</w:t>
      </w:r>
      <w:r w:rsidRPr="00776030">
        <w:t>の、すべての</w:t>
      </w:r>
      <w:r w:rsidRPr="00776030">
        <w:t>lanes(</w:t>
      </w:r>
      <w:r w:rsidRPr="00776030">
        <w:t>スレッド</w:t>
      </w:r>
      <w:r w:rsidRPr="00776030">
        <w:t>)</w:t>
      </w:r>
      <w:r w:rsidRPr="00776030">
        <w:t>の情報を表示します。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C6124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76030">
        <w:t>info cuda kernels</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フォーカスしている</w:t>
      </w:r>
      <w:r w:rsidRPr="00776030">
        <w:t>GPU</w:t>
      </w:r>
      <w:r w:rsidRPr="00776030">
        <w:t>の、すべてのアクティブなカーネルの情報を表示します。</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C6124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76030">
        <w:t>info cuda blocks</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167C9"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フォーカスしているカーネルの、すべてのアクティブまたは走行中な、ブロックの情報を表示します。</w:t>
      </w:r>
      <w:bookmarkStart w:id="149" w:name="OLE_LINK43"/>
      <w:bookmarkStart w:id="150" w:name="OLE_LINK44"/>
      <w:bookmarkStart w:id="151" w:name="OLE_LINK34"/>
      <w:bookmarkStart w:id="152" w:name="OLE_LINK37"/>
      <w:bookmarkStart w:id="153" w:name="OLE_LINK39"/>
      <w:r w:rsidR="003167C9">
        <w:rPr>
          <w:rFonts w:hint="eastAsia"/>
        </w:rPr>
        <w:t>ブロックのフォーカスを切り替える場合は、</w:t>
      </w:r>
      <w:r w:rsidR="003167C9">
        <w:rPr>
          <w:rFonts w:hint="eastAsia"/>
        </w:rPr>
        <w:t>cuda block</w:t>
      </w:r>
      <w:r w:rsidR="003167C9">
        <w:rPr>
          <w:rFonts w:hint="eastAsia"/>
        </w:rPr>
        <w:t>を使用します。</w:t>
      </w:r>
      <w:bookmarkEnd w:id="149"/>
      <w:bookmarkEnd w:id="150"/>
    </w:p>
    <w:p w:rsidR="003167C9" w:rsidRPr="003167C9" w:rsidRDefault="003167C9"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167C9" w:rsidRDefault="003167C9"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以下に、例を挙げます。</w:t>
      </w:r>
    </w:p>
    <w:p w:rsidR="003167C9" w:rsidRPr="00116A84" w:rsidRDefault="003167C9"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bl>
      <w:tblPr>
        <w:tblStyle w:val="af"/>
        <w:tblW w:w="0" w:type="auto"/>
        <w:tblLook w:val="04A0"/>
      </w:tblPr>
      <w:tblGrid>
        <w:gridCol w:w="8702"/>
      </w:tblGrid>
      <w:tr w:rsidR="003167C9" w:rsidRPr="00034DE4" w:rsidTr="006D28E7">
        <w:tc>
          <w:tcPr>
            <w:tcW w:w="8702" w:type="dxa"/>
          </w:tcPr>
          <w:p w:rsidR="003167C9" w:rsidRPr="00C61240" w:rsidRDefault="003167C9" w:rsidP="006D28E7">
            <w:pPr>
              <w:rPr>
                <w:rFonts w:asciiTheme="majorEastAsia" w:eastAsiaTheme="majorEastAsia" w:hAnsiTheme="majorEastAsia"/>
                <w:sz w:val="20"/>
                <w:szCs w:val="20"/>
              </w:rPr>
            </w:pPr>
            <w:bookmarkStart w:id="154" w:name="OLE_LINK33"/>
            <w:bookmarkStart w:id="155" w:name="OLE_LINK40"/>
            <w:bookmarkEnd w:id="151"/>
            <w:bookmarkEnd w:id="152"/>
            <w:bookmarkEnd w:id="153"/>
            <w:r w:rsidRPr="00C61240">
              <w:rPr>
                <w:rFonts w:asciiTheme="majorEastAsia" w:eastAsiaTheme="majorEastAsia" w:hAnsiTheme="majorEastAsia"/>
                <w:sz w:val="20"/>
                <w:szCs w:val="20"/>
              </w:rPr>
              <w:t>(cuda-gdb) cuda block</w:t>
            </w:r>
            <w:r>
              <w:rPr>
                <w:rFonts w:asciiTheme="majorEastAsia" w:eastAsiaTheme="majorEastAsia" w:hAnsiTheme="majorEastAsia" w:hint="eastAsia"/>
                <w:sz w:val="20"/>
                <w:szCs w:val="20"/>
              </w:rPr>
              <w:t xml:space="preserve"> 1</w:t>
            </w:r>
          </w:p>
        </w:tc>
      </w:tr>
      <w:bookmarkEnd w:id="154"/>
      <w:bookmarkEnd w:id="155"/>
    </w:tbl>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C6124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これは</w:t>
      </w:r>
      <w:r w:rsidR="00776030" w:rsidRPr="00776030">
        <w:t>、ブロックのフォーカスを</w:t>
      </w:r>
      <w:r>
        <w:rPr>
          <w:rFonts w:hint="eastAsia"/>
        </w:rPr>
        <w:t>、ブロック番号</w:t>
      </w:r>
      <w:r>
        <w:rPr>
          <w:rFonts w:hint="eastAsia"/>
        </w:rPr>
        <w:t>1</w:t>
      </w:r>
      <w:r w:rsidR="00776030" w:rsidRPr="00776030">
        <w:t>に切り替え</w:t>
      </w:r>
      <w:r>
        <w:rPr>
          <w:rFonts w:hint="eastAsia"/>
        </w:rPr>
        <w:t>ます</w:t>
      </w:r>
      <w:r w:rsidR="00776030" w:rsidRPr="00776030">
        <w:t>。</w:t>
      </w:r>
    </w:p>
    <w:p w:rsidR="00776030" w:rsidRPr="00C6124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776030" w:rsidP="00C61240">
      <w:pPr>
        <w:pStyle w:val="ad"/>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776030">
        <w:t>info cuda threads</w:t>
      </w:r>
    </w:p>
    <w:p w:rsidR="00776030" w:rsidRPr="0077603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6124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76030">
        <w:t>アクティブなブロックとスレッドの情報を表示します。</w:t>
      </w:r>
      <w:r w:rsidR="003167C9">
        <w:rPr>
          <w:rFonts w:hint="eastAsia"/>
        </w:rPr>
        <w:t>スレッドの</w:t>
      </w:r>
      <w:r w:rsidR="00C61240" w:rsidRPr="00C61240">
        <w:rPr>
          <w:rFonts w:hint="eastAsia"/>
        </w:rPr>
        <w:t>フォーカスを切り替える場合は、</w:t>
      </w:r>
      <w:r w:rsidR="00116A84">
        <w:rPr>
          <w:rFonts w:hint="eastAsia"/>
        </w:rPr>
        <w:t>cuda thread</w:t>
      </w:r>
      <w:r w:rsidR="00C61240" w:rsidRPr="00C61240">
        <w:rPr>
          <w:rFonts w:hint="eastAsia"/>
        </w:rPr>
        <w:t>を</w:t>
      </w:r>
      <w:r w:rsidR="003167C9">
        <w:rPr>
          <w:rFonts w:hint="eastAsia"/>
        </w:rPr>
        <w:t>使用</w:t>
      </w:r>
      <w:r w:rsidR="00C61240" w:rsidRPr="00C61240">
        <w:rPr>
          <w:rFonts w:hint="eastAsia"/>
        </w:rPr>
        <w:t>します。</w:t>
      </w:r>
    </w:p>
    <w:p w:rsidR="003167C9" w:rsidRDefault="003167C9"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167C9" w:rsidRPr="00776030" w:rsidRDefault="003167C9"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以下に、例を挙げます。</w:t>
      </w:r>
    </w:p>
    <w:p w:rsidR="00776030" w:rsidRPr="001A636F"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56" w:name="OLE_LINK41"/>
      <w:bookmarkStart w:id="157" w:name="OLE_LINK42"/>
    </w:p>
    <w:tbl>
      <w:tblPr>
        <w:tblStyle w:val="af"/>
        <w:tblW w:w="0" w:type="auto"/>
        <w:tblLook w:val="04A0"/>
      </w:tblPr>
      <w:tblGrid>
        <w:gridCol w:w="8702"/>
      </w:tblGrid>
      <w:tr w:rsidR="00C61240" w:rsidRPr="00034DE4" w:rsidTr="006D28E7">
        <w:tc>
          <w:tcPr>
            <w:tcW w:w="8702" w:type="dxa"/>
          </w:tcPr>
          <w:bookmarkEnd w:id="156"/>
          <w:bookmarkEnd w:id="157"/>
          <w:p w:rsidR="00C61240" w:rsidRPr="00C61240" w:rsidRDefault="00C61240" w:rsidP="006D28E7">
            <w:pPr>
              <w:rPr>
                <w:rFonts w:asciiTheme="majorEastAsia" w:eastAsiaTheme="majorEastAsia" w:hAnsiTheme="majorEastAsia"/>
                <w:sz w:val="20"/>
                <w:szCs w:val="20"/>
              </w:rPr>
            </w:pPr>
            <w:r w:rsidRPr="00C61240">
              <w:rPr>
                <w:rFonts w:asciiTheme="majorEastAsia" w:eastAsiaTheme="majorEastAsia" w:hAnsiTheme="majorEastAsia"/>
                <w:sz w:val="20"/>
                <w:szCs w:val="20"/>
              </w:rPr>
              <w:t>(cuda-gdb) cuda thread</w:t>
            </w:r>
            <w:r w:rsidR="00116A84">
              <w:rPr>
                <w:rFonts w:asciiTheme="majorEastAsia" w:eastAsiaTheme="majorEastAsia" w:hAnsiTheme="majorEastAsia" w:hint="eastAsia"/>
                <w:sz w:val="20"/>
                <w:szCs w:val="20"/>
              </w:rPr>
              <w:t xml:space="preserve"> 1</w:t>
            </w:r>
          </w:p>
        </w:tc>
      </w:tr>
    </w:tbl>
    <w:p w:rsidR="00776030" w:rsidRPr="00C61240" w:rsidRDefault="00776030"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76030" w:rsidRPr="00776030" w:rsidRDefault="00116A84" w:rsidP="007760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これは</w:t>
      </w:r>
      <w:r w:rsidR="00776030" w:rsidRPr="00776030">
        <w:t>、スレッドのフォーカスを</w:t>
      </w:r>
      <w:r>
        <w:rPr>
          <w:rFonts w:hint="eastAsia"/>
        </w:rPr>
        <w:t>、スレッド番号</w:t>
      </w:r>
      <w:r>
        <w:rPr>
          <w:rFonts w:hint="eastAsia"/>
        </w:rPr>
        <w:t>1</w:t>
      </w:r>
      <w:r w:rsidR="00776030" w:rsidRPr="00776030">
        <w:t>に切り替えます。</w:t>
      </w:r>
    </w:p>
    <w:bookmarkEnd w:id="94"/>
    <w:bookmarkEnd w:id="95"/>
    <w:p w:rsidR="002E1C7F" w:rsidRDefault="002E1C7F">
      <w:pPr>
        <w:widowControl/>
        <w:jc w:val="left"/>
      </w:pPr>
      <w:r>
        <w:br w:type="page"/>
      </w:r>
    </w:p>
    <w:p w:rsidR="005B6262" w:rsidRDefault="005B6262" w:rsidP="005B6262">
      <w:pPr>
        <w:widowControl/>
        <w:jc w:val="left"/>
      </w:pPr>
    </w:p>
    <w:p w:rsidR="0086544C" w:rsidRDefault="00770E5A" w:rsidP="00693302">
      <w:pPr>
        <w:pStyle w:val="1"/>
        <w:numPr>
          <w:ilvl w:val="0"/>
          <w:numId w:val="2"/>
        </w:numPr>
      </w:pPr>
      <w:bookmarkStart w:id="158" w:name="_Toc381565375"/>
      <w:r>
        <w:rPr>
          <w:rFonts w:hint="eastAsia"/>
        </w:rPr>
        <w:t>事例</w:t>
      </w:r>
      <w:bookmarkEnd w:id="158"/>
    </w:p>
    <w:p w:rsidR="0086544C" w:rsidRPr="0086544C" w:rsidRDefault="0086544C" w:rsidP="0086544C">
      <w:r w:rsidRPr="0086544C">
        <w:t>最初は、天体計算の分野で始まった</w:t>
      </w:r>
      <w:r w:rsidRPr="0086544C">
        <w:t>GPGPU</w:t>
      </w:r>
      <w:r w:rsidRPr="0086544C">
        <w:t>の考えは、現在、様々な分野で利用されています。</w:t>
      </w:r>
    </w:p>
    <w:p w:rsidR="0086544C" w:rsidRPr="0086544C" w:rsidRDefault="0086544C" w:rsidP="0086544C"/>
    <w:p w:rsidR="0086544C" w:rsidRPr="0086544C" w:rsidRDefault="0086544C" w:rsidP="0086544C">
      <w:r w:rsidRPr="0086544C">
        <w:t>ここでは、</w:t>
      </w:r>
      <w:r w:rsidRPr="0086544C">
        <w:t>HPC</w:t>
      </w:r>
      <w:r w:rsidRPr="0086544C">
        <w:t>、クラウドコンピューティング、ビックデータ解析を例に、</w:t>
      </w:r>
      <w:r w:rsidRPr="0086544C">
        <w:t>GPU</w:t>
      </w:r>
      <w:r w:rsidRPr="0086544C">
        <w:t>の</w:t>
      </w:r>
      <w:r w:rsidR="00770E5A">
        <w:t>事例</w:t>
      </w:r>
      <w:r w:rsidRPr="0086544C">
        <w:t>を紹介します。</w:t>
      </w:r>
    </w:p>
    <w:p w:rsidR="0086544C" w:rsidRPr="0086544C" w:rsidRDefault="0086544C" w:rsidP="0086544C"/>
    <w:p w:rsidR="005B6262" w:rsidRPr="005148E2" w:rsidRDefault="0086544C" w:rsidP="00693302">
      <w:pPr>
        <w:pStyle w:val="2"/>
        <w:numPr>
          <w:ilvl w:val="1"/>
          <w:numId w:val="2"/>
        </w:numPr>
      </w:pPr>
      <w:bookmarkStart w:id="159" w:name="OLE_LINK5"/>
      <w:bookmarkStart w:id="160" w:name="OLE_LINK6"/>
      <w:bookmarkStart w:id="161" w:name="_Toc381565376"/>
      <w:r>
        <w:rPr>
          <w:rFonts w:hint="eastAsia"/>
        </w:rPr>
        <w:t>HPC</w:t>
      </w:r>
      <w:bookmarkEnd w:id="161"/>
    </w:p>
    <w:p w:rsidR="00DD6CCB" w:rsidRPr="00F10FDF" w:rsidRDefault="00DD6CCB" w:rsidP="00DD6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GPU</w:t>
      </w:r>
      <w:r>
        <w:rPr>
          <w:rFonts w:hint="eastAsia"/>
        </w:rPr>
        <w:t>は、特に</w:t>
      </w:r>
      <w:r>
        <w:rPr>
          <w:rFonts w:hint="eastAsia"/>
        </w:rPr>
        <w:t>HPC(High Performance Computing)</w:t>
      </w:r>
      <w:r>
        <w:rPr>
          <w:rFonts w:hint="eastAsia"/>
        </w:rPr>
        <w:t>で利用されています。日本では、</w:t>
      </w:r>
      <w:r>
        <w:rPr>
          <w:rFonts w:hint="eastAsia"/>
        </w:rPr>
        <w:t>GPU</w:t>
      </w:r>
      <w:r>
        <w:rPr>
          <w:rFonts w:hint="eastAsia"/>
        </w:rPr>
        <w:t>を使った</w:t>
      </w:r>
      <w:r>
        <w:rPr>
          <w:rFonts w:hint="eastAsia"/>
        </w:rPr>
        <w:t>HPC</w:t>
      </w:r>
      <w:r>
        <w:rPr>
          <w:rFonts w:hint="eastAsia"/>
        </w:rPr>
        <w:t>の先駆けは、長崎大学</w:t>
      </w:r>
      <w:r>
        <w:rPr>
          <w:rFonts w:hint="eastAsia"/>
        </w:rPr>
        <w:t xml:space="preserve"> </w:t>
      </w:r>
      <w:r>
        <w:rPr>
          <w:rFonts w:hint="eastAsia"/>
        </w:rPr>
        <w:t>先端計算研究センターの「</w:t>
      </w:r>
      <w:r>
        <w:rPr>
          <w:rFonts w:hint="eastAsia"/>
        </w:rPr>
        <w:t>DEGIMA</w:t>
      </w:r>
      <w:r>
        <w:rPr>
          <w:rFonts w:hint="eastAsia"/>
        </w:rPr>
        <w:t>」</w:t>
      </w:r>
      <w:r>
        <w:rPr>
          <w:rFonts w:hint="eastAsia"/>
        </w:rPr>
        <w:t>(DEstination for Gpu Intensive MAchine)</w:t>
      </w:r>
      <w:r>
        <w:rPr>
          <w:rFonts w:hint="eastAsia"/>
        </w:rPr>
        <w:t>です。</w:t>
      </w:r>
      <w:r>
        <w:rPr>
          <w:rFonts w:hint="eastAsia"/>
        </w:rPr>
        <w:t>DEGIMA</w:t>
      </w:r>
      <w:r>
        <w:rPr>
          <w:rFonts w:hint="eastAsia"/>
        </w:rPr>
        <w:t>は、</w:t>
      </w:r>
      <w:r>
        <w:rPr>
          <w:rFonts w:hint="eastAsia"/>
        </w:rPr>
        <w:t>760</w:t>
      </w:r>
      <w:r>
        <w:rPr>
          <w:rFonts w:hint="eastAsia"/>
        </w:rPr>
        <w:t>個の</w:t>
      </w:r>
      <w:r>
        <w:rPr>
          <w:rFonts w:hint="eastAsia"/>
        </w:rPr>
        <w:t>GPU</w:t>
      </w:r>
      <w:r>
        <w:rPr>
          <w:rFonts w:hint="eastAsia"/>
        </w:rPr>
        <w:t>によって構成されたスーパーコンピュータです。</w:t>
      </w:r>
      <w:r>
        <w:rPr>
          <w:rFonts w:hint="eastAsia"/>
        </w:rPr>
        <w:t>2009</w:t>
      </w:r>
      <w:r>
        <w:rPr>
          <w:rFonts w:hint="eastAsia"/>
        </w:rPr>
        <w:t>年</w:t>
      </w:r>
      <w:r w:rsidR="00D23936">
        <w:rPr>
          <w:rFonts w:hint="eastAsia"/>
        </w:rPr>
        <w:t>には</w:t>
      </w:r>
      <w:r>
        <w:rPr>
          <w:rFonts w:hint="eastAsia"/>
        </w:rPr>
        <w:t>、</w:t>
      </w:r>
      <w:r>
        <w:rPr>
          <w:rFonts w:hint="eastAsia"/>
        </w:rPr>
        <w:t>DEGIMA</w:t>
      </w:r>
      <w:r w:rsidR="00D23936">
        <w:rPr>
          <w:rFonts w:hint="eastAsia"/>
        </w:rPr>
        <w:t>は、</w:t>
      </w:r>
      <w:r>
        <w:rPr>
          <w:rFonts w:hint="eastAsia"/>
        </w:rPr>
        <w:t>HPC</w:t>
      </w:r>
      <w:r>
        <w:rPr>
          <w:rFonts w:hint="eastAsia"/>
        </w:rPr>
        <w:t>を活用した優れた業績に対して</w:t>
      </w:r>
      <w:r>
        <w:rPr>
          <w:rFonts w:hint="eastAsia"/>
        </w:rPr>
        <w:t>ACM(Association for Computing Machinery)</w:t>
      </w:r>
      <w:r>
        <w:rPr>
          <w:rFonts w:hint="eastAsia"/>
        </w:rPr>
        <w:t>から授与される、ゴードン・ベル賞を受賞しました。</w:t>
      </w:r>
      <w:r>
        <w:rPr>
          <w:rFonts w:hint="eastAsia"/>
        </w:rPr>
        <w:t>ACM</w:t>
      </w:r>
      <w:r>
        <w:rPr>
          <w:rFonts w:hint="eastAsia"/>
        </w:rPr>
        <w:t>は</w:t>
      </w:r>
      <w:r w:rsidR="00D23936">
        <w:rPr>
          <w:rFonts w:hint="eastAsia"/>
        </w:rPr>
        <w:t>、</w:t>
      </w:r>
      <w:r>
        <w:rPr>
          <w:rFonts w:hint="eastAsia"/>
        </w:rPr>
        <w:t>アメリカ合衆国を拠点とする計算機の国際学会です。また、</w:t>
      </w:r>
      <w:r>
        <w:rPr>
          <w:rFonts w:hint="eastAsia"/>
        </w:rPr>
        <w:t>2011</w:t>
      </w:r>
      <w:r>
        <w:rPr>
          <w:rFonts w:hint="eastAsia"/>
        </w:rPr>
        <w:t>年</w:t>
      </w:r>
      <w:r>
        <w:rPr>
          <w:rFonts w:hint="eastAsia"/>
        </w:rPr>
        <w:t>6</w:t>
      </w:r>
      <w:r>
        <w:rPr>
          <w:rFonts w:hint="eastAsia"/>
        </w:rPr>
        <w:t>月には、スーパーコンピュータの電力性能</w:t>
      </w:r>
      <w:r>
        <w:rPr>
          <w:rFonts w:hint="eastAsia"/>
        </w:rPr>
        <w:t>(</w:t>
      </w:r>
      <w:r>
        <w:rPr>
          <w:rFonts w:hint="eastAsia"/>
        </w:rPr>
        <w:t>性能÷電力</w:t>
      </w:r>
      <w:r>
        <w:rPr>
          <w:rFonts w:hint="eastAsia"/>
        </w:rPr>
        <w:t>)</w:t>
      </w:r>
      <w:r>
        <w:rPr>
          <w:rFonts w:hint="eastAsia"/>
        </w:rPr>
        <w:t>の世界ランキング</w:t>
      </w:r>
      <w:r>
        <w:rPr>
          <w:rFonts w:hint="eastAsia"/>
        </w:rPr>
        <w:t>Green500</w:t>
      </w:r>
      <w:r>
        <w:rPr>
          <w:rFonts w:hint="eastAsia"/>
        </w:rPr>
        <w:t>において、</w:t>
      </w:r>
      <w:r>
        <w:rPr>
          <w:rFonts w:hint="eastAsia"/>
        </w:rPr>
        <w:t>3</w:t>
      </w:r>
      <w:r w:rsidR="00D23936">
        <w:rPr>
          <w:rFonts w:hint="eastAsia"/>
        </w:rPr>
        <w:t>位を収めています。この</w:t>
      </w:r>
      <w:r>
        <w:rPr>
          <w:rFonts w:hint="eastAsia"/>
        </w:rPr>
        <w:t>GPU</w:t>
      </w:r>
      <w:r>
        <w:rPr>
          <w:rFonts w:hint="eastAsia"/>
        </w:rPr>
        <w:t>には</w:t>
      </w:r>
      <w:r>
        <w:rPr>
          <w:rFonts w:hint="eastAsia"/>
        </w:rPr>
        <w:t>AMD</w:t>
      </w:r>
      <w:r>
        <w:rPr>
          <w:rFonts w:hint="eastAsia"/>
        </w:rPr>
        <w:t>社の</w:t>
      </w:r>
      <w:r>
        <w:rPr>
          <w:rFonts w:hint="eastAsia"/>
        </w:rPr>
        <w:t>ATI Radeon</w:t>
      </w:r>
      <w:r>
        <w:rPr>
          <w:rFonts w:hint="eastAsia"/>
        </w:rPr>
        <w:t>が採用されています。</w:t>
      </w:r>
    </w:p>
    <w:p w:rsidR="00DD6CCB" w:rsidRPr="002B30F0" w:rsidRDefault="00DD6CCB" w:rsidP="00DD6CCB">
      <w:pPr>
        <w:jc w:val="left"/>
        <w:rPr>
          <w:bCs/>
          <w:szCs w:val="21"/>
        </w:rPr>
      </w:pPr>
    </w:p>
    <w:p w:rsidR="00DD6CCB" w:rsidRPr="00AC4831" w:rsidRDefault="00DD6CCB" w:rsidP="00DD6CCB">
      <w:pPr>
        <w:jc w:val="center"/>
        <w:rPr>
          <w:b/>
          <w:bCs/>
          <w:szCs w:val="21"/>
        </w:rPr>
      </w:pPr>
      <w:r w:rsidRPr="00AC4831">
        <w:rPr>
          <w:rFonts w:hint="eastAsia"/>
          <w:b/>
          <w:bCs/>
          <w:szCs w:val="21"/>
        </w:rPr>
        <w:t>表</w:t>
      </w:r>
      <w:r w:rsidRPr="00AC4831">
        <w:rPr>
          <w:rFonts w:hint="eastAsia"/>
          <w:b/>
          <w:bCs/>
          <w:szCs w:val="21"/>
        </w:rPr>
        <w:t xml:space="preserve"> </w:t>
      </w:r>
      <w:r w:rsidR="00C502FC" w:rsidRPr="00AC4831">
        <w:rPr>
          <w:b/>
          <w:bCs/>
          <w:szCs w:val="21"/>
        </w:rPr>
        <w:fldChar w:fldCharType="begin"/>
      </w:r>
      <w:r w:rsidRPr="00AC4831">
        <w:rPr>
          <w:b/>
          <w:bCs/>
          <w:szCs w:val="21"/>
        </w:rPr>
        <w:instrText xml:space="preserve"> SEQ </w:instrText>
      </w:r>
      <w:r w:rsidRPr="00AC4831">
        <w:rPr>
          <w:b/>
          <w:bCs/>
          <w:szCs w:val="21"/>
        </w:rPr>
        <w:instrText>表</w:instrText>
      </w:r>
      <w:r w:rsidRPr="00AC4831">
        <w:rPr>
          <w:b/>
          <w:bCs/>
          <w:szCs w:val="21"/>
        </w:rPr>
        <w:instrText xml:space="preserve"> \* ARABIC </w:instrText>
      </w:r>
      <w:r w:rsidR="00C502FC" w:rsidRPr="00AC4831">
        <w:rPr>
          <w:b/>
          <w:bCs/>
          <w:szCs w:val="21"/>
        </w:rPr>
        <w:fldChar w:fldCharType="separate"/>
      </w:r>
      <w:r w:rsidR="00D23936">
        <w:rPr>
          <w:b/>
          <w:bCs/>
          <w:noProof/>
          <w:szCs w:val="21"/>
        </w:rPr>
        <w:t>4</w:t>
      </w:r>
      <w:r w:rsidR="00C502FC" w:rsidRPr="00AC4831">
        <w:rPr>
          <w:b/>
          <w:bCs/>
          <w:szCs w:val="21"/>
        </w:rPr>
        <w:fldChar w:fldCharType="end"/>
      </w:r>
      <w:r w:rsidRPr="00AC4831">
        <w:rPr>
          <w:rFonts w:hint="eastAsia"/>
          <w:b/>
          <w:bCs/>
          <w:szCs w:val="21"/>
        </w:rPr>
        <w:t xml:space="preserve"> </w:t>
      </w:r>
      <w:r>
        <w:rPr>
          <w:rFonts w:hint="eastAsia"/>
          <w:b/>
          <w:bCs/>
          <w:szCs w:val="21"/>
        </w:rPr>
        <w:t>2011</w:t>
      </w:r>
      <w:r w:rsidRPr="00AC4831">
        <w:rPr>
          <w:rFonts w:hint="eastAsia"/>
          <w:b/>
          <w:bCs/>
          <w:szCs w:val="21"/>
        </w:rPr>
        <w:t>年</w:t>
      </w:r>
      <w:r>
        <w:rPr>
          <w:rFonts w:hint="eastAsia"/>
          <w:b/>
          <w:bCs/>
          <w:szCs w:val="21"/>
        </w:rPr>
        <w:t>6</w:t>
      </w:r>
      <w:r w:rsidRPr="00AC4831">
        <w:rPr>
          <w:rFonts w:hint="eastAsia"/>
          <w:b/>
          <w:bCs/>
          <w:szCs w:val="21"/>
        </w:rPr>
        <w:t>月</w:t>
      </w:r>
      <w:r w:rsidRPr="00AC4831">
        <w:rPr>
          <w:rFonts w:hint="eastAsia"/>
          <w:b/>
          <w:bCs/>
          <w:szCs w:val="21"/>
        </w:rPr>
        <w:t>Green500 Top 10</w:t>
      </w:r>
    </w:p>
    <w:tbl>
      <w:tblPr>
        <w:tblStyle w:val="12"/>
        <w:tblW w:w="5000" w:type="pct"/>
        <w:tblLayout w:type="fixed"/>
        <w:tblLook w:val="04A0"/>
      </w:tblPr>
      <w:tblGrid>
        <w:gridCol w:w="816"/>
        <w:gridCol w:w="1277"/>
        <w:gridCol w:w="5246"/>
        <w:gridCol w:w="1381"/>
      </w:tblGrid>
      <w:tr w:rsidR="00DD6CCB" w:rsidRPr="00AC4831" w:rsidTr="00D23936">
        <w:tc>
          <w:tcPr>
            <w:tcW w:w="468" w:type="pct"/>
            <w:shd w:val="clear" w:color="auto" w:fill="D9D9D9" w:themeFill="background1" w:themeFillShade="D9"/>
          </w:tcPr>
          <w:p w:rsidR="00DD6CCB" w:rsidRPr="00AC4831" w:rsidRDefault="00DD6CCB" w:rsidP="00D23936">
            <w:pPr>
              <w:jc w:val="center"/>
              <w:rPr>
                <w:b/>
              </w:rPr>
            </w:pPr>
            <w:r w:rsidRPr="00AC4831">
              <w:rPr>
                <w:b/>
              </w:rPr>
              <w:t>Rank</w:t>
            </w:r>
          </w:p>
        </w:tc>
        <w:tc>
          <w:tcPr>
            <w:tcW w:w="732" w:type="pct"/>
            <w:shd w:val="clear" w:color="auto" w:fill="D9D9D9" w:themeFill="background1" w:themeFillShade="D9"/>
          </w:tcPr>
          <w:p w:rsidR="00DD6CCB" w:rsidRPr="00AC4831" w:rsidRDefault="00DD6CCB" w:rsidP="00D23936">
            <w:pPr>
              <w:jc w:val="center"/>
              <w:rPr>
                <w:b/>
              </w:rPr>
            </w:pPr>
            <w:r w:rsidRPr="00AC4831">
              <w:rPr>
                <w:b/>
              </w:rPr>
              <w:t>MFLOPS/W</w:t>
            </w:r>
          </w:p>
        </w:tc>
        <w:tc>
          <w:tcPr>
            <w:tcW w:w="3007" w:type="pct"/>
            <w:shd w:val="clear" w:color="auto" w:fill="D9D9D9" w:themeFill="background1" w:themeFillShade="D9"/>
          </w:tcPr>
          <w:p w:rsidR="00DD6CCB" w:rsidRPr="00AC4831" w:rsidRDefault="00DD6CCB" w:rsidP="00D23936">
            <w:pPr>
              <w:jc w:val="center"/>
              <w:rPr>
                <w:b/>
              </w:rPr>
            </w:pPr>
            <w:r w:rsidRPr="00AC4831">
              <w:rPr>
                <w:b/>
              </w:rPr>
              <w:t>Computer</w:t>
            </w:r>
          </w:p>
        </w:tc>
        <w:tc>
          <w:tcPr>
            <w:tcW w:w="792" w:type="pct"/>
            <w:shd w:val="clear" w:color="auto" w:fill="D9D9D9" w:themeFill="background1" w:themeFillShade="D9"/>
          </w:tcPr>
          <w:p w:rsidR="00DD6CCB" w:rsidRPr="00AC4831" w:rsidRDefault="00DD6CCB" w:rsidP="00D23936">
            <w:pPr>
              <w:jc w:val="center"/>
              <w:rPr>
                <w:b/>
              </w:rPr>
            </w:pPr>
            <w:r w:rsidRPr="00AC4831">
              <w:rPr>
                <w:b/>
              </w:rPr>
              <w:t>Total Power</w:t>
            </w:r>
            <w:r w:rsidRPr="00AC4831">
              <w:rPr>
                <w:b/>
              </w:rPr>
              <w:br/>
              <w:t>(kW)</w:t>
            </w:r>
          </w:p>
        </w:tc>
      </w:tr>
      <w:tr w:rsidR="00DD6CCB" w:rsidRPr="00AC4831" w:rsidTr="00D23936">
        <w:tc>
          <w:tcPr>
            <w:tcW w:w="468" w:type="pct"/>
          </w:tcPr>
          <w:p w:rsidR="00DD6CCB" w:rsidRPr="00AC4831" w:rsidRDefault="00DD6CCB" w:rsidP="00D23936">
            <w:r w:rsidRPr="00AC4831">
              <w:rPr>
                <w:rFonts w:hint="eastAsia"/>
              </w:rPr>
              <w:t>1</w:t>
            </w:r>
          </w:p>
        </w:tc>
        <w:tc>
          <w:tcPr>
            <w:tcW w:w="732" w:type="pct"/>
          </w:tcPr>
          <w:p w:rsidR="00DD6CCB" w:rsidRPr="00AC4831" w:rsidRDefault="00DD6CCB" w:rsidP="00D23936">
            <w:r w:rsidRPr="00EF764D">
              <w:rPr>
                <w:bCs/>
              </w:rPr>
              <w:t>2,097.19</w:t>
            </w:r>
          </w:p>
        </w:tc>
        <w:tc>
          <w:tcPr>
            <w:tcW w:w="3007" w:type="pct"/>
          </w:tcPr>
          <w:p w:rsidR="00DD6CCB" w:rsidRPr="00AC4831" w:rsidRDefault="00DD6CCB" w:rsidP="00D23936">
            <w:r w:rsidRPr="00EF764D">
              <w:t>NNSA/SC Blue Gene/Q Prototype 2</w:t>
            </w:r>
          </w:p>
        </w:tc>
        <w:tc>
          <w:tcPr>
            <w:tcW w:w="792" w:type="pct"/>
          </w:tcPr>
          <w:p w:rsidR="00DD6CCB" w:rsidRPr="00AC4831" w:rsidRDefault="00DD6CCB" w:rsidP="00D23936">
            <w:r w:rsidRPr="004B2033">
              <w:t>40.95</w:t>
            </w:r>
          </w:p>
        </w:tc>
      </w:tr>
      <w:tr w:rsidR="00DD6CCB" w:rsidRPr="00AC4831" w:rsidTr="00D23936">
        <w:tc>
          <w:tcPr>
            <w:tcW w:w="468" w:type="pct"/>
          </w:tcPr>
          <w:p w:rsidR="00DD6CCB" w:rsidRPr="00AC4831" w:rsidRDefault="00DD6CCB" w:rsidP="00D23936">
            <w:r w:rsidRPr="00AC4831">
              <w:rPr>
                <w:rFonts w:hint="eastAsia"/>
              </w:rPr>
              <w:t>2</w:t>
            </w:r>
          </w:p>
        </w:tc>
        <w:tc>
          <w:tcPr>
            <w:tcW w:w="732" w:type="pct"/>
          </w:tcPr>
          <w:p w:rsidR="00DD6CCB" w:rsidRPr="00AC4831" w:rsidRDefault="00DD6CCB" w:rsidP="00D23936">
            <w:r w:rsidRPr="00EF764D">
              <w:rPr>
                <w:bCs/>
              </w:rPr>
              <w:t>1,684.20</w:t>
            </w:r>
          </w:p>
        </w:tc>
        <w:tc>
          <w:tcPr>
            <w:tcW w:w="3007" w:type="pct"/>
          </w:tcPr>
          <w:p w:rsidR="00DD6CCB" w:rsidRPr="00AC4831" w:rsidRDefault="00DD6CCB" w:rsidP="00D23936">
            <w:r w:rsidRPr="00EF764D">
              <w:t>NNSA/SC Blue Gene/Q Prototype 1</w:t>
            </w:r>
          </w:p>
        </w:tc>
        <w:tc>
          <w:tcPr>
            <w:tcW w:w="792" w:type="pct"/>
          </w:tcPr>
          <w:p w:rsidR="00DD6CCB" w:rsidRPr="00AC4831" w:rsidRDefault="00DD6CCB" w:rsidP="00D23936">
            <w:r w:rsidRPr="004B2033">
              <w:t>38.80</w:t>
            </w:r>
          </w:p>
        </w:tc>
      </w:tr>
      <w:tr w:rsidR="00DD6CCB" w:rsidRPr="00AC4831" w:rsidTr="00D23936">
        <w:tc>
          <w:tcPr>
            <w:tcW w:w="468" w:type="pct"/>
          </w:tcPr>
          <w:p w:rsidR="00DD6CCB" w:rsidRPr="00AC4831" w:rsidRDefault="00DD6CCB" w:rsidP="00D23936">
            <w:r w:rsidRPr="00AC4831">
              <w:rPr>
                <w:rFonts w:hint="eastAsia"/>
              </w:rPr>
              <w:t>3</w:t>
            </w:r>
          </w:p>
        </w:tc>
        <w:tc>
          <w:tcPr>
            <w:tcW w:w="732" w:type="pct"/>
          </w:tcPr>
          <w:p w:rsidR="00DD6CCB" w:rsidRPr="00AC4831" w:rsidRDefault="00DD6CCB" w:rsidP="00D23936">
            <w:r w:rsidRPr="00EF764D">
              <w:rPr>
                <w:bCs/>
              </w:rPr>
              <w:t>1,375.88</w:t>
            </w:r>
          </w:p>
        </w:tc>
        <w:tc>
          <w:tcPr>
            <w:tcW w:w="3007" w:type="pct"/>
          </w:tcPr>
          <w:p w:rsidR="00DD6CCB" w:rsidRPr="00AC4831" w:rsidRDefault="00DD6CCB" w:rsidP="00D23936">
            <w:r w:rsidRPr="00C5264B">
              <w:t>DEGIMA Cluster, Intel i5, ATI Radeon GPU, Infiniband QDR</w:t>
            </w:r>
          </w:p>
        </w:tc>
        <w:tc>
          <w:tcPr>
            <w:tcW w:w="792" w:type="pct"/>
          </w:tcPr>
          <w:p w:rsidR="00DD6CCB" w:rsidRPr="00AC4831" w:rsidRDefault="00DD6CCB" w:rsidP="00D23936">
            <w:r w:rsidRPr="006E2BB7">
              <w:t>34.24</w:t>
            </w:r>
          </w:p>
        </w:tc>
      </w:tr>
      <w:tr w:rsidR="00DD6CCB" w:rsidRPr="00AC4831" w:rsidTr="00D23936">
        <w:tc>
          <w:tcPr>
            <w:tcW w:w="468" w:type="pct"/>
          </w:tcPr>
          <w:p w:rsidR="00DD6CCB" w:rsidRPr="00AC4831" w:rsidRDefault="00DD6CCB" w:rsidP="00D23936">
            <w:r w:rsidRPr="00AC4831">
              <w:rPr>
                <w:rFonts w:hint="eastAsia"/>
              </w:rPr>
              <w:t>4</w:t>
            </w:r>
          </w:p>
        </w:tc>
        <w:tc>
          <w:tcPr>
            <w:tcW w:w="732" w:type="pct"/>
          </w:tcPr>
          <w:p w:rsidR="00DD6CCB" w:rsidRPr="00AC4831" w:rsidRDefault="00DD6CCB" w:rsidP="00D23936">
            <w:r w:rsidRPr="00EF764D">
              <w:rPr>
                <w:bCs/>
              </w:rPr>
              <w:t>958.35</w:t>
            </w:r>
          </w:p>
        </w:tc>
        <w:tc>
          <w:tcPr>
            <w:tcW w:w="3007" w:type="pct"/>
          </w:tcPr>
          <w:p w:rsidR="00DD6CCB" w:rsidRPr="00AC4831" w:rsidRDefault="00DD6CCB" w:rsidP="00D23936">
            <w:r w:rsidRPr="004B624B">
              <w:t>HP ProLiant SL390s G7 Xeon 6C X5670, Nvidia GPU, Linux/Windows</w:t>
            </w:r>
          </w:p>
        </w:tc>
        <w:tc>
          <w:tcPr>
            <w:tcW w:w="792" w:type="pct"/>
          </w:tcPr>
          <w:p w:rsidR="00DD6CCB" w:rsidRPr="00AC4831" w:rsidRDefault="00DD6CCB" w:rsidP="00D23936">
            <w:r w:rsidRPr="00166ABB">
              <w:t>1,243.80</w:t>
            </w:r>
          </w:p>
        </w:tc>
      </w:tr>
      <w:tr w:rsidR="00DD6CCB" w:rsidRPr="00AC4831" w:rsidTr="00D23936">
        <w:tc>
          <w:tcPr>
            <w:tcW w:w="468" w:type="pct"/>
          </w:tcPr>
          <w:p w:rsidR="00DD6CCB" w:rsidRPr="00AC4831" w:rsidRDefault="00DD6CCB" w:rsidP="00D23936">
            <w:r w:rsidRPr="00AC4831">
              <w:rPr>
                <w:rFonts w:hint="eastAsia"/>
              </w:rPr>
              <w:t>5</w:t>
            </w:r>
          </w:p>
        </w:tc>
        <w:tc>
          <w:tcPr>
            <w:tcW w:w="732" w:type="pct"/>
          </w:tcPr>
          <w:p w:rsidR="00DD6CCB" w:rsidRPr="00AC4831" w:rsidRDefault="00DD6CCB" w:rsidP="00D23936">
            <w:r w:rsidRPr="00EF764D">
              <w:rPr>
                <w:bCs/>
              </w:rPr>
              <w:t>891.88</w:t>
            </w:r>
          </w:p>
        </w:tc>
        <w:tc>
          <w:tcPr>
            <w:tcW w:w="3007" w:type="pct"/>
          </w:tcPr>
          <w:p w:rsidR="00DD6CCB" w:rsidRPr="00AC4831" w:rsidRDefault="00DD6CCB" w:rsidP="00D23936">
            <w:r w:rsidRPr="00A42CAC">
              <w:t>iDataPlex DX360M3, Xeon 2.4, nVidia GPU, Infiniband</w:t>
            </w:r>
          </w:p>
        </w:tc>
        <w:tc>
          <w:tcPr>
            <w:tcW w:w="792" w:type="pct"/>
          </w:tcPr>
          <w:p w:rsidR="00DD6CCB" w:rsidRPr="00AC4831" w:rsidRDefault="00DD6CCB" w:rsidP="00D23936">
            <w:r w:rsidRPr="00166ABB">
              <w:t>160.00</w:t>
            </w:r>
          </w:p>
        </w:tc>
      </w:tr>
      <w:tr w:rsidR="00DD6CCB" w:rsidRPr="00AC4831" w:rsidTr="00D23936">
        <w:tc>
          <w:tcPr>
            <w:tcW w:w="468" w:type="pct"/>
          </w:tcPr>
          <w:p w:rsidR="00DD6CCB" w:rsidRPr="00AC4831" w:rsidRDefault="00DD6CCB" w:rsidP="00D23936">
            <w:r w:rsidRPr="00AC4831">
              <w:rPr>
                <w:rFonts w:hint="eastAsia"/>
              </w:rPr>
              <w:t>6</w:t>
            </w:r>
          </w:p>
        </w:tc>
        <w:tc>
          <w:tcPr>
            <w:tcW w:w="732" w:type="pct"/>
          </w:tcPr>
          <w:p w:rsidR="00DD6CCB" w:rsidRPr="00AC4831" w:rsidRDefault="00DD6CCB" w:rsidP="00D23936">
            <w:r w:rsidRPr="00EF764D">
              <w:rPr>
                <w:bCs/>
              </w:rPr>
              <w:t>824.56</w:t>
            </w:r>
          </w:p>
        </w:tc>
        <w:tc>
          <w:tcPr>
            <w:tcW w:w="3007" w:type="pct"/>
          </w:tcPr>
          <w:p w:rsidR="00DD6CCB" w:rsidRPr="00AC4831" w:rsidRDefault="00DD6CCB" w:rsidP="00D23936">
            <w:r w:rsidRPr="0002215F">
              <w:t>K computer, SPARC64 VIIIfx 2.0GHz, Tofu interconnect</w:t>
            </w:r>
          </w:p>
        </w:tc>
        <w:tc>
          <w:tcPr>
            <w:tcW w:w="792" w:type="pct"/>
          </w:tcPr>
          <w:p w:rsidR="00DD6CCB" w:rsidRPr="00AC4831" w:rsidRDefault="00DD6CCB" w:rsidP="00D23936">
            <w:r w:rsidRPr="004F0B68">
              <w:t>9,898.56</w:t>
            </w:r>
          </w:p>
        </w:tc>
      </w:tr>
      <w:tr w:rsidR="00DD6CCB" w:rsidRPr="00AC4831" w:rsidTr="00D23936">
        <w:tc>
          <w:tcPr>
            <w:tcW w:w="468" w:type="pct"/>
          </w:tcPr>
          <w:p w:rsidR="00DD6CCB" w:rsidRPr="00AC4831" w:rsidRDefault="00DD6CCB" w:rsidP="00D23936">
            <w:r w:rsidRPr="00AC4831">
              <w:rPr>
                <w:rFonts w:hint="eastAsia"/>
              </w:rPr>
              <w:t>7</w:t>
            </w:r>
          </w:p>
        </w:tc>
        <w:tc>
          <w:tcPr>
            <w:tcW w:w="732" w:type="pct"/>
          </w:tcPr>
          <w:p w:rsidR="00DD6CCB" w:rsidRPr="00AC4831" w:rsidRDefault="00DD6CCB" w:rsidP="00D23936">
            <w:r w:rsidRPr="00EF764D">
              <w:rPr>
                <w:bCs/>
              </w:rPr>
              <w:t>773.38</w:t>
            </w:r>
          </w:p>
        </w:tc>
        <w:tc>
          <w:tcPr>
            <w:tcW w:w="3007" w:type="pct"/>
          </w:tcPr>
          <w:p w:rsidR="00DD6CCB" w:rsidRPr="00AC4831" w:rsidRDefault="00DD6CCB" w:rsidP="00D23936">
            <w:r w:rsidRPr="0002215F">
              <w:t>QPACE SFB TR Cluster, PowerXCell 8i, 3.2 GHz, 3D-Torus</w:t>
            </w:r>
          </w:p>
        </w:tc>
        <w:tc>
          <w:tcPr>
            <w:tcW w:w="792" w:type="pct"/>
          </w:tcPr>
          <w:p w:rsidR="00DD6CCB" w:rsidRPr="00AC4831" w:rsidRDefault="00DD6CCB" w:rsidP="00D23936">
            <w:r w:rsidRPr="00956C15">
              <w:t>57.54</w:t>
            </w:r>
          </w:p>
        </w:tc>
      </w:tr>
      <w:tr w:rsidR="00DD6CCB" w:rsidRPr="00AC4831" w:rsidTr="00D23936">
        <w:tc>
          <w:tcPr>
            <w:tcW w:w="468" w:type="pct"/>
          </w:tcPr>
          <w:p w:rsidR="00DD6CCB" w:rsidRPr="00AC4831" w:rsidRDefault="00DD6CCB" w:rsidP="00D23936">
            <w:r w:rsidRPr="00AC4831">
              <w:rPr>
                <w:rFonts w:hint="eastAsia"/>
              </w:rPr>
              <w:t>8</w:t>
            </w:r>
          </w:p>
        </w:tc>
        <w:tc>
          <w:tcPr>
            <w:tcW w:w="732" w:type="pct"/>
          </w:tcPr>
          <w:p w:rsidR="00DD6CCB" w:rsidRPr="00AC4831" w:rsidRDefault="00DD6CCB" w:rsidP="00D23936">
            <w:r w:rsidRPr="00EF764D">
              <w:rPr>
                <w:bCs/>
              </w:rPr>
              <w:t>773.38</w:t>
            </w:r>
          </w:p>
        </w:tc>
        <w:tc>
          <w:tcPr>
            <w:tcW w:w="3007" w:type="pct"/>
          </w:tcPr>
          <w:p w:rsidR="00DD6CCB" w:rsidRPr="00AC4831" w:rsidRDefault="00DD6CCB" w:rsidP="00D23936">
            <w:r w:rsidRPr="006F5BCB">
              <w:t>QPACE SFB TR Cluster, PowerXCell 8i, 3.2 GHz, 3D-Torus</w:t>
            </w:r>
          </w:p>
        </w:tc>
        <w:tc>
          <w:tcPr>
            <w:tcW w:w="792" w:type="pct"/>
          </w:tcPr>
          <w:p w:rsidR="00DD6CCB" w:rsidRPr="00AC4831" w:rsidRDefault="00DD6CCB" w:rsidP="00D23936">
            <w:r w:rsidRPr="000C70A8">
              <w:t>57.54</w:t>
            </w:r>
          </w:p>
        </w:tc>
      </w:tr>
      <w:tr w:rsidR="00DD6CCB" w:rsidRPr="00AC4831" w:rsidTr="00D23936">
        <w:tc>
          <w:tcPr>
            <w:tcW w:w="468" w:type="pct"/>
          </w:tcPr>
          <w:p w:rsidR="00DD6CCB" w:rsidRPr="00AC4831" w:rsidRDefault="00DD6CCB" w:rsidP="00D23936">
            <w:r w:rsidRPr="00AC4831">
              <w:rPr>
                <w:rFonts w:hint="eastAsia"/>
              </w:rPr>
              <w:lastRenderedPageBreak/>
              <w:t>9</w:t>
            </w:r>
          </w:p>
        </w:tc>
        <w:tc>
          <w:tcPr>
            <w:tcW w:w="732" w:type="pct"/>
          </w:tcPr>
          <w:p w:rsidR="00DD6CCB" w:rsidRPr="00AC4831" w:rsidRDefault="00DD6CCB" w:rsidP="00D23936">
            <w:r w:rsidRPr="00EF764D">
              <w:rPr>
                <w:bCs/>
              </w:rPr>
              <w:t>773.38</w:t>
            </w:r>
          </w:p>
        </w:tc>
        <w:tc>
          <w:tcPr>
            <w:tcW w:w="3007" w:type="pct"/>
          </w:tcPr>
          <w:p w:rsidR="00DD6CCB" w:rsidRPr="00AC4831" w:rsidRDefault="00DD6CCB" w:rsidP="00D23936">
            <w:r w:rsidRPr="005C1E6F">
              <w:t>QPACE SFB TR Cluster, PowerXCell 8i, 3.2 GHz, 3D-Torus</w:t>
            </w:r>
          </w:p>
        </w:tc>
        <w:tc>
          <w:tcPr>
            <w:tcW w:w="792" w:type="pct"/>
          </w:tcPr>
          <w:p w:rsidR="00DD6CCB" w:rsidRPr="00AC4831" w:rsidRDefault="00DD6CCB" w:rsidP="00D23936">
            <w:r w:rsidRPr="000C70A8">
              <w:t>57.54</w:t>
            </w:r>
          </w:p>
        </w:tc>
      </w:tr>
      <w:tr w:rsidR="00DD6CCB" w:rsidRPr="00AC4831" w:rsidTr="00D23936">
        <w:tc>
          <w:tcPr>
            <w:tcW w:w="468" w:type="pct"/>
          </w:tcPr>
          <w:p w:rsidR="00DD6CCB" w:rsidRPr="00AC4831" w:rsidRDefault="00DD6CCB" w:rsidP="00D23936">
            <w:r w:rsidRPr="00AC4831">
              <w:rPr>
                <w:rFonts w:hint="eastAsia"/>
              </w:rPr>
              <w:t>10</w:t>
            </w:r>
          </w:p>
        </w:tc>
        <w:tc>
          <w:tcPr>
            <w:tcW w:w="732" w:type="pct"/>
          </w:tcPr>
          <w:p w:rsidR="00DD6CCB" w:rsidRPr="00AC4831" w:rsidRDefault="00DD6CCB" w:rsidP="00D23936">
            <w:r w:rsidRPr="00EF764D">
              <w:rPr>
                <w:bCs/>
              </w:rPr>
              <w:t>718.13</w:t>
            </w:r>
          </w:p>
        </w:tc>
        <w:tc>
          <w:tcPr>
            <w:tcW w:w="3007" w:type="pct"/>
          </w:tcPr>
          <w:p w:rsidR="00DD6CCB" w:rsidRPr="00AC4831" w:rsidRDefault="00DD6CCB" w:rsidP="00D23936">
            <w:r w:rsidRPr="0048210F">
              <w:t>Supermicro Cluster, QC Opteron 2.1 GHz, ATI Radeon GPU, Infiniband</w:t>
            </w:r>
          </w:p>
        </w:tc>
        <w:tc>
          <w:tcPr>
            <w:tcW w:w="792" w:type="pct"/>
          </w:tcPr>
          <w:p w:rsidR="00DD6CCB" w:rsidRPr="00AC4831" w:rsidRDefault="00DD6CCB" w:rsidP="00D23936">
            <w:r w:rsidRPr="000C70A8">
              <w:t>416.78</w:t>
            </w:r>
          </w:p>
        </w:tc>
      </w:tr>
    </w:tbl>
    <w:p w:rsidR="00DD6CCB" w:rsidRDefault="00DD6CCB" w:rsidP="00DD6CCB"/>
    <w:p w:rsidR="00DD6CCB" w:rsidRDefault="00A36459" w:rsidP="00DD6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他に有名なもの</w:t>
      </w:r>
      <w:r w:rsidR="00DD6CCB">
        <w:rPr>
          <w:rFonts w:hint="eastAsia"/>
        </w:rPr>
        <w:t>は、東京工業大学</w:t>
      </w:r>
      <w:r w:rsidR="00DD6CCB">
        <w:rPr>
          <w:rFonts w:hint="eastAsia"/>
        </w:rPr>
        <w:t xml:space="preserve"> </w:t>
      </w:r>
      <w:r w:rsidR="00DD6CCB">
        <w:rPr>
          <w:rFonts w:hint="eastAsia"/>
        </w:rPr>
        <w:t>学術国際情報センターが運用している、クラスタ型スーパーコンピュータ「</w:t>
      </w:r>
      <w:r w:rsidR="00DD6CCB">
        <w:rPr>
          <w:rFonts w:hint="eastAsia"/>
        </w:rPr>
        <w:t>TSUBAME</w:t>
      </w:r>
      <w:r w:rsidR="00DD6CCB">
        <w:rPr>
          <w:rFonts w:hint="eastAsia"/>
        </w:rPr>
        <w:t>」があります。</w:t>
      </w:r>
      <w:r w:rsidR="00DD6CCB">
        <w:rPr>
          <w:rFonts w:hint="eastAsia"/>
        </w:rPr>
        <w:t>2013</w:t>
      </w:r>
      <w:r w:rsidR="00DD6CCB">
        <w:rPr>
          <w:rFonts w:hint="eastAsia"/>
        </w:rPr>
        <w:t>年</w:t>
      </w:r>
      <w:r w:rsidR="00DD6CCB">
        <w:rPr>
          <w:rFonts w:hint="eastAsia"/>
        </w:rPr>
        <w:t>11</w:t>
      </w:r>
      <w:r w:rsidR="00DD6CCB">
        <w:rPr>
          <w:rFonts w:hint="eastAsia"/>
        </w:rPr>
        <w:t>月には、次世代の</w:t>
      </w:r>
      <w:r w:rsidR="00DD6CCB">
        <w:rPr>
          <w:rFonts w:hint="eastAsia"/>
        </w:rPr>
        <w:t>TSUBAME3.0</w:t>
      </w:r>
      <w:r w:rsidR="00DD6CCB">
        <w:rPr>
          <w:rFonts w:hint="eastAsia"/>
        </w:rPr>
        <w:t>のテストシステムである</w:t>
      </w:r>
      <w:r w:rsidR="00DD6CCB">
        <w:rPr>
          <w:rFonts w:hint="eastAsia"/>
        </w:rPr>
        <w:t>TSUBAME-KFC(TSUBAME Kepler Fluid Cooling)</w:t>
      </w:r>
      <w:r w:rsidR="00DD6CCB">
        <w:rPr>
          <w:rFonts w:hint="eastAsia"/>
        </w:rPr>
        <w:t>が、</w:t>
      </w:r>
      <w:r w:rsidR="00DD6CCB">
        <w:rPr>
          <w:rFonts w:hint="eastAsia"/>
        </w:rPr>
        <w:t>Green500</w:t>
      </w:r>
      <w:r w:rsidR="00DD6CCB">
        <w:rPr>
          <w:rFonts w:hint="eastAsia"/>
        </w:rPr>
        <w:t>と</w:t>
      </w:r>
      <w:r w:rsidR="00DD6CCB">
        <w:rPr>
          <w:rFonts w:hint="eastAsia"/>
        </w:rPr>
        <w:t>Green Graph 500</w:t>
      </w:r>
      <w:r w:rsidR="00DD6CCB">
        <w:rPr>
          <w:rFonts w:hint="eastAsia"/>
        </w:rPr>
        <w:t>において、日本で初めて</w:t>
      </w:r>
      <w:r w:rsidR="00DD6CCB">
        <w:rPr>
          <w:rFonts w:hint="eastAsia"/>
        </w:rPr>
        <w:t>1</w:t>
      </w:r>
      <w:r w:rsidR="00DD6CCB">
        <w:rPr>
          <w:rFonts w:hint="eastAsia"/>
        </w:rPr>
        <w:t>位を収めています。</w:t>
      </w:r>
      <w:r w:rsidR="00DD6CCB">
        <w:rPr>
          <w:rFonts w:hint="eastAsia"/>
        </w:rPr>
        <w:t>Green Graph 500</w:t>
      </w:r>
      <w:r>
        <w:rPr>
          <w:rFonts w:hint="eastAsia"/>
        </w:rPr>
        <w:t>は、大規模</w:t>
      </w:r>
      <w:r w:rsidR="00DD6CCB">
        <w:rPr>
          <w:rFonts w:hint="eastAsia"/>
        </w:rPr>
        <w:t>グラフを処理する電力性能の世界ランキングです。</w:t>
      </w:r>
      <w:r w:rsidR="00DD6CCB">
        <w:rPr>
          <w:rFonts w:hint="eastAsia"/>
        </w:rPr>
        <w:t>TSUBAME-KFC</w:t>
      </w:r>
      <w:r w:rsidR="00DD6CCB">
        <w:rPr>
          <w:rFonts w:hint="eastAsia"/>
        </w:rPr>
        <w:t>は、</w:t>
      </w:r>
      <w:r w:rsidR="00DD6CCB">
        <w:rPr>
          <w:rFonts w:hint="eastAsia"/>
        </w:rPr>
        <w:t>2</w:t>
      </w:r>
      <w:r w:rsidR="00DD6CCB">
        <w:rPr>
          <w:rFonts w:hint="eastAsia"/>
        </w:rPr>
        <w:t>個の</w:t>
      </w:r>
      <w:r w:rsidR="00DD6CCB">
        <w:rPr>
          <w:rFonts w:hint="eastAsia"/>
        </w:rPr>
        <w:t>CPU</w:t>
      </w:r>
      <w:r w:rsidR="00DD6CCB">
        <w:rPr>
          <w:rFonts w:hint="eastAsia"/>
        </w:rPr>
        <w:t>と</w:t>
      </w:r>
      <w:r w:rsidR="00DD6CCB">
        <w:rPr>
          <w:rFonts w:hint="eastAsia"/>
        </w:rPr>
        <w:t>4</w:t>
      </w:r>
      <w:r w:rsidR="00DD6CCB">
        <w:rPr>
          <w:rFonts w:hint="eastAsia"/>
        </w:rPr>
        <w:t>個の</w:t>
      </w:r>
      <w:r w:rsidR="00DD6CCB">
        <w:rPr>
          <w:rFonts w:hint="eastAsia"/>
        </w:rPr>
        <w:t>GPU</w:t>
      </w:r>
      <w:r w:rsidR="00DD6CCB">
        <w:rPr>
          <w:rFonts w:hint="eastAsia"/>
        </w:rPr>
        <w:t>を搭載した計算ノードが、</w:t>
      </w:r>
      <w:r w:rsidR="00DD6CCB">
        <w:rPr>
          <w:rFonts w:hint="eastAsia"/>
        </w:rPr>
        <w:t>40</w:t>
      </w:r>
      <w:r w:rsidR="00DD6CCB">
        <w:rPr>
          <w:rFonts w:hint="eastAsia"/>
        </w:rPr>
        <w:t>台集まって構成されています。この</w:t>
      </w:r>
      <w:r w:rsidR="00DD6CCB">
        <w:rPr>
          <w:rFonts w:hint="eastAsia"/>
        </w:rPr>
        <w:t>GPU</w:t>
      </w:r>
      <w:r w:rsidR="00DD6CCB">
        <w:rPr>
          <w:rFonts w:hint="eastAsia"/>
        </w:rPr>
        <w:t>には、</w:t>
      </w:r>
      <w:r w:rsidR="00DD6CCB">
        <w:rPr>
          <w:rFonts w:hint="eastAsia"/>
        </w:rPr>
        <w:t>NVIDIA</w:t>
      </w:r>
      <w:r w:rsidR="00DD6CCB">
        <w:rPr>
          <w:rFonts w:hint="eastAsia"/>
        </w:rPr>
        <w:t>社の</w:t>
      </w:r>
      <w:r w:rsidR="00DD6CCB">
        <w:rPr>
          <w:rFonts w:hint="eastAsia"/>
        </w:rPr>
        <w:t>Kepler</w:t>
      </w:r>
      <w:r w:rsidR="00DD6CCB">
        <w:rPr>
          <w:rFonts w:hint="eastAsia"/>
        </w:rPr>
        <w:t>アーキテクチャの</w:t>
      </w:r>
      <w:r w:rsidR="00DD6CCB">
        <w:rPr>
          <w:rFonts w:hint="eastAsia"/>
        </w:rPr>
        <w:t>Tesla K20X GPU</w:t>
      </w:r>
      <w:r w:rsidR="00DD6CCB">
        <w:rPr>
          <w:rFonts w:hint="eastAsia"/>
        </w:rPr>
        <w:t>が採用されています。</w:t>
      </w:r>
    </w:p>
    <w:p w:rsidR="005F5048" w:rsidRPr="00F10FDF" w:rsidRDefault="005F5048" w:rsidP="00F1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D5296" w:rsidRPr="00B84BC3" w:rsidRDefault="007D5296" w:rsidP="007D5296">
      <w:pPr>
        <w:pStyle w:val="ae"/>
        <w:jc w:val="center"/>
      </w:pPr>
      <w:r>
        <w:rPr>
          <w:rFonts w:hint="eastAsia"/>
        </w:rPr>
        <w:t>表</w:t>
      </w:r>
      <w:r>
        <w:rPr>
          <w:rFonts w:hint="eastAsia"/>
        </w:rPr>
        <w:t xml:space="preserve"> </w:t>
      </w:r>
      <w:r w:rsidR="00C502FC">
        <w:fldChar w:fldCharType="begin"/>
      </w:r>
      <w:r>
        <w:instrText xml:space="preserve"> SEQ </w:instrText>
      </w:r>
      <w:r>
        <w:instrText>表</w:instrText>
      </w:r>
      <w:r>
        <w:instrText xml:space="preserve"> \* ARABIC </w:instrText>
      </w:r>
      <w:r w:rsidR="00C502FC">
        <w:fldChar w:fldCharType="separate"/>
      </w:r>
      <w:r w:rsidR="00700331">
        <w:rPr>
          <w:noProof/>
        </w:rPr>
        <w:t>5</w:t>
      </w:r>
      <w:r w:rsidR="00C502FC">
        <w:fldChar w:fldCharType="end"/>
      </w:r>
      <w:r w:rsidR="005F5048">
        <w:rPr>
          <w:rFonts w:hint="eastAsia"/>
        </w:rPr>
        <w:t xml:space="preserve"> </w:t>
      </w:r>
      <w:r>
        <w:rPr>
          <w:rFonts w:hint="eastAsia"/>
        </w:rPr>
        <w:t>2013</w:t>
      </w:r>
      <w:r>
        <w:rPr>
          <w:rFonts w:hint="eastAsia"/>
        </w:rPr>
        <w:t>年</w:t>
      </w:r>
      <w:r>
        <w:rPr>
          <w:rFonts w:hint="eastAsia"/>
        </w:rPr>
        <w:t>11</w:t>
      </w:r>
      <w:r>
        <w:rPr>
          <w:rFonts w:hint="eastAsia"/>
        </w:rPr>
        <w:t>月</w:t>
      </w:r>
      <w:r>
        <w:rPr>
          <w:rFonts w:hint="eastAsia"/>
        </w:rPr>
        <w:t>Green500 Top 10</w:t>
      </w:r>
    </w:p>
    <w:tbl>
      <w:tblPr>
        <w:tblStyle w:val="af"/>
        <w:tblW w:w="5000" w:type="pct"/>
        <w:tblLayout w:type="fixed"/>
        <w:tblLook w:val="04A0"/>
      </w:tblPr>
      <w:tblGrid>
        <w:gridCol w:w="816"/>
        <w:gridCol w:w="1277"/>
        <w:gridCol w:w="5246"/>
        <w:gridCol w:w="1381"/>
      </w:tblGrid>
      <w:tr w:rsidR="007D5296" w:rsidRPr="00AD212B" w:rsidTr="00912E92">
        <w:tc>
          <w:tcPr>
            <w:tcW w:w="468" w:type="pct"/>
            <w:shd w:val="clear" w:color="auto" w:fill="D9D9D9" w:themeFill="background1" w:themeFillShade="D9"/>
          </w:tcPr>
          <w:p w:rsidR="007D5296" w:rsidRPr="007D5296" w:rsidRDefault="007D5296" w:rsidP="005F5048">
            <w:pPr>
              <w:jc w:val="center"/>
              <w:rPr>
                <w:b/>
              </w:rPr>
            </w:pPr>
            <w:r w:rsidRPr="007D5296">
              <w:rPr>
                <w:b/>
              </w:rPr>
              <w:t>Rank</w:t>
            </w:r>
          </w:p>
        </w:tc>
        <w:tc>
          <w:tcPr>
            <w:tcW w:w="732" w:type="pct"/>
            <w:shd w:val="clear" w:color="auto" w:fill="D9D9D9" w:themeFill="background1" w:themeFillShade="D9"/>
          </w:tcPr>
          <w:p w:rsidR="007D5296" w:rsidRPr="00AD212B" w:rsidRDefault="007D5296" w:rsidP="005F5048">
            <w:pPr>
              <w:jc w:val="center"/>
              <w:rPr>
                <w:b/>
              </w:rPr>
            </w:pPr>
            <w:r w:rsidRPr="007D5296">
              <w:rPr>
                <w:b/>
              </w:rPr>
              <w:t>MFLOPS/W</w:t>
            </w:r>
          </w:p>
        </w:tc>
        <w:tc>
          <w:tcPr>
            <w:tcW w:w="3007" w:type="pct"/>
            <w:shd w:val="clear" w:color="auto" w:fill="D9D9D9" w:themeFill="background1" w:themeFillShade="D9"/>
          </w:tcPr>
          <w:p w:rsidR="007D5296" w:rsidRPr="00AD212B" w:rsidRDefault="007D5296" w:rsidP="005F5048">
            <w:pPr>
              <w:jc w:val="center"/>
              <w:rPr>
                <w:b/>
              </w:rPr>
            </w:pPr>
            <w:r w:rsidRPr="007D5296">
              <w:rPr>
                <w:b/>
              </w:rPr>
              <w:t>Computer</w:t>
            </w:r>
          </w:p>
        </w:tc>
        <w:tc>
          <w:tcPr>
            <w:tcW w:w="792" w:type="pct"/>
            <w:shd w:val="clear" w:color="auto" w:fill="D9D9D9" w:themeFill="background1" w:themeFillShade="D9"/>
          </w:tcPr>
          <w:p w:rsidR="007D5296" w:rsidRPr="00AD212B" w:rsidRDefault="007D5296" w:rsidP="005F5048">
            <w:pPr>
              <w:jc w:val="center"/>
              <w:rPr>
                <w:b/>
              </w:rPr>
            </w:pPr>
            <w:r w:rsidRPr="007D5296">
              <w:rPr>
                <w:b/>
              </w:rPr>
              <w:t>Total Power</w:t>
            </w:r>
            <w:r w:rsidRPr="007D5296">
              <w:rPr>
                <w:b/>
              </w:rPr>
              <w:br/>
              <w:t>(kW)</w:t>
            </w:r>
          </w:p>
        </w:tc>
      </w:tr>
      <w:tr w:rsidR="007D5296" w:rsidTr="00912E92">
        <w:tc>
          <w:tcPr>
            <w:tcW w:w="468" w:type="pct"/>
          </w:tcPr>
          <w:p w:rsidR="007D5296" w:rsidRDefault="007D5296" w:rsidP="005F5048">
            <w:r>
              <w:rPr>
                <w:rFonts w:hint="eastAsia"/>
              </w:rPr>
              <w:t>1</w:t>
            </w:r>
          </w:p>
        </w:tc>
        <w:tc>
          <w:tcPr>
            <w:tcW w:w="732" w:type="pct"/>
          </w:tcPr>
          <w:p w:rsidR="007D5296" w:rsidRPr="007D5296" w:rsidRDefault="007D5296" w:rsidP="005F5048">
            <w:r w:rsidRPr="007D5296">
              <w:rPr>
                <w:bCs/>
              </w:rPr>
              <w:t>4,503.17</w:t>
            </w:r>
          </w:p>
        </w:tc>
        <w:tc>
          <w:tcPr>
            <w:tcW w:w="3007" w:type="pct"/>
          </w:tcPr>
          <w:p w:rsidR="007D5296" w:rsidRPr="007D5296" w:rsidRDefault="00912E92" w:rsidP="005F5048">
            <w:r w:rsidRPr="00912E92">
              <w:t>TSUBAME-KFC - LX 1U-4GPU/104Re-1G Cluster, Intel Xeon E5-2620v2 6C 2.100GHz, Infiniband FDR, NVIDIA K20x</w:t>
            </w:r>
          </w:p>
        </w:tc>
        <w:tc>
          <w:tcPr>
            <w:tcW w:w="792" w:type="pct"/>
          </w:tcPr>
          <w:p w:rsidR="007D5296" w:rsidRPr="007D5296" w:rsidRDefault="00912E92" w:rsidP="005F5048">
            <w:r w:rsidRPr="00912E92">
              <w:t>27.78</w:t>
            </w:r>
          </w:p>
        </w:tc>
      </w:tr>
      <w:tr w:rsidR="007D5296" w:rsidTr="00912E92">
        <w:tc>
          <w:tcPr>
            <w:tcW w:w="468" w:type="pct"/>
          </w:tcPr>
          <w:p w:rsidR="007D5296" w:rsidRDefault="007D5296" w:rsidP="005F5048">
            <w:r>
              <w:rPr>
                <w:rFonts w:hint="eastAsia"/>
              </w:rPr>
              <w:t>2</w:t>
            </w:r>
          </w:p>
        </w:tc>
        <w:tc>
          <w:tcPr>
            <w:tcW w:w="732" w:type="pct"/>
          </w:tcPr>
          <w:p w:rsidR="007D5296" w:rsidRPr="007D5296" w:rsidRDefault="007D5296" w:rsidP="005F5048">
            <w:r w:rsidRPr="007D5296">
              <w:rPr>
                <w:bCs/>
              </w:rPr>
              <w:t>3,631.86</w:t>
            </w:r>
          </w:p>
        </w:tc>
        <w:tc>
          <w:tcPr>
            <w:tcW w:w="3007" w:type="pct"/>
          </w:tcPr>
          <w:p w:rsidR="007D5296" w:rsidRPr="007D5296" w:rsidRDefault="00912E92" w:rsidP="005F5048">
            <w:r w:rsidRPr="00912E92">
              <w:t>Wilkes - Dell T620 Cluster, Intel Xeon E5-2630v2 6C 2.600GHz, Infiniband FDR, NVIDIA K20</w:t>
            </w:r>
          </w:p>
        </w:tc>
        <w:tc>
          <w:tcPr>
            <w:tcW w:w="792" w:type="pct"/>
          </w:tcPr>
          <w:p w:rsidR="007D5296" w:rsidRPr="007D5296" w:rsidRDefault="00912E92" w:rsidP="005F5048">
            <w:r w:rsidRPr="00912E92">
              <w:t>52.62</w:t>
            </w:r>
          </w:p>
        </w:tc>
      </w:tr>
      <w:tr w:rsidR="007D5296" w:rsidTr="00912E92">
        <w:tc>
          <w:tcPr>
            <w:tcW w:w="468" w:type="pct"/>
          </w:tcPr>
          <w:p w:rsidR="007D5296" w:rsidRDefault="007D5296" w:rsidP="005F5048">
            <w:r>
              <w:rPr>
                <w:rFonts w:hint="eastAsia"/>
              </w:rPr>
              <w:t>3</w:t>
            </w:r>
          </w:p>
        </w:tc>
        <w:tc>
          <w:tcPr>
            <w:tcW w:w="732" w:type="pct"/>
          </w:tcPr>
          <w:p w:rsidR="007D5296" w:rsidRPr="007D5296" w:rsidRDefault="007D5296" w:rsidP="005F5048">
            <w:r w:rsidRPr="007D5296">
              <w:rPr>
                <w:bCs/>
              </w:rPr>
              <w:t>3,517.84</w:t>
            </w:r>
          </w:p>
        </w:tc>
        <w:tc>
          <w:tcPr>
            <w:tcW w:w="3007" w:type="pct"/>
          </w:tcPr>
          <w:p w:rsidR="007D5296" w:rsidRPr="007D5296" w:rsidRDefault="00912E92" w:rsidP="005F5048">
            <w:r w:rsidRPr="00912E92">
              <w:t>HA-PACS TCA - Cray 3623G4-SM Cluster, Intel Xeon E5-2680v2 10C 2.800GHz, Infiniband QDR, NVIDIA K20x</w:t>
            </w:r>
          </w:p>
        </w:tc>
        <w:tc>
          <w:tcPr>
            <w:tcW w:w="792" w:type="pct"/>
          </w:tcPr>
          <w:p w:rsidR="007D5296" w:rsidRPr="007D5296" w:rsidRDefault="00912E92" w:rsidP="005F5048">
            <w:r w:rsidRPr="00912E92">
              <w:t>78.77</w:t>
            </w:r>
          </w:p>
        </w:tc>
      </w:tr>
      <w:tr w:rsidR="007D5296" w:rsidTr="00912E92">
        <w:tc>
          <w:tcPr>
            <w:tcW w:w="468" w:type="pct"/>
          </w:tcPr>
          <w:p w:rsidR="007D5296" w:rsidRDefault="007D5296" w:rsidP="005F5048">
            <w:r>
              <w:rPr>
                <w:rFonts w:hint="eastAsia"/>
              </w:rPr>
              <w:t>4</w:t>
            </w:r>
          </w:p>
        </w:tc>
        <w:tc>
          <w:tcPr>
            <w:tcW w:w="732" w:type="pct"/>
          </w:tcPr>
          <w:p w:rsidR="007D5296" w:rsidRPr="007D5296" w:rsidRDefault="007D5296" w:rsidP="005F5048">
            <w:r w:rsidRPr="007D5296">
              <w:rPr>
                <w:bCs/>
              </w:rPr>
              <w:t>3,185.91</w:t>
            </w:r>
          </w:p>
        </w:tc>
        <w:tc>
          <w:tcPr>
            <w:tcW w:w="3007" w:type="pct"/>
          </w:tcPr>
          <w:p w:rsidR="00912E92" w:rsidRDefault="00912E92" w:rsidP="00912E92">
            <w:r>
              <w:t>Piz Daint - Cray XC30, Xeon E5-2670 8C 2.600GHz, Aries interconnect , NVIDIA K20x</w:t>
            </w:r>
          </w:p>
          <w:p w:rsidR="007D5296" w:rsidRPr="007D5296" w:rsidRDefault="00912E92" w:rsidP="00912E92">
            <w:r>
              <w:t>Level 3 measurement data available</w:t>
            </w:r>
          </w:p>
        </w:tc>
        <w:tc>
          <w:tcPr>
            <w:tcW w:w="792" w:type="pct"/>
          </w:tcPr>
          <w:p w:rsidR="007D5296" w:rsidRPr="007D5296" w:rsidRDefault="00912E92" w:rsidP="005F5048">
            <w:r w:rsidRPr="00912E92">
              <w:t>1,753.66</w:t>
            </w:r>
          </w:p>
        </w:tc>
      </w:tr>
      <w:tr w:rsidR="007D5296" w:rsidTr="00912E92">
        <w:tc>
          <w:tcPr>
            <w:tcW w:w="468" w:type="pct"/>
          </w:tcPr>
          <w:p w:rsidR="007D5296" w:rsidRDefault="007D5296" w:rsidP="005F5048">
            <w:r>
              <w:rPr>
                <w:rFonts w:hint="eastAsia"/>
              </w:rPr>
              <w:t>5</w:t>
            </w:r>
          </w:p>
        </w:tc>
        <w:tc>
          <w:tcPr>
            <w:tcW w:w="732" w:type="pct"/>
          </w:tcPr>
          <w:p w:rsidR="007D5296" w:rsidRPr="007D5296" w:rsidRDefault="007D5296" w:rsidP="005F5048">
            <w:r w:rsidRPr="007D5296">
              <w:rPr>
                <w:bCs/>
              </w:rPr>
              <w:t>3,130.95</w:t>
            </w:r>
          </w:p>
        </w:tc>
        <w:tc>
          <w:tcPr>
            <w:tcW w:w="3007" w:type="pct"/>
          </w:tcPr>
          <w:p w:rsidR="007D5296" w:rsidRPr="007D5296" w:rsidRDefault="00912E92" w:rsidP="005F5048">
            <w:r w:rsidRPr="00912E92">
              <w:t>romeo - Bull R421-E3 Cluster, Intel Xeon E5-2650v2 8C 2.600GHz, Infiniband FDR, NVIDIA K20x</w:t>
            </w:r>
          </w:p>
        </w:tc>
        <w:tc>
          <w:tcPr>
            <w:tcW w:w="792" w:type="pct"/>
          </w:tcPr>
          <w:p w:rsidR="007D5296" w:rsidRPr="007D5296" w:rsidRDefault="00912E92" w:rsidP="005F5048">
            <w:r w:rsidRPr="00912E92">
              <w:t>81.41</w:t>
            </w:r>
          </w:p>
        </w:tc>
      </w:tr>
      <w:tr w:rsidR="007D5296" w:rsidTr="00912E92">
        <w:tc>
          <w:tcPr>
            <w:tcW w:w="468" w:type="pct"/>
          </w:tcPr>
          <w:p w:rsidR="007D5296" w:rsidRDefault="007D5296" w:rsidP="005F5048">
            <w:r>
              <w:rPr>
                <w:rFonts w:hint="eastAsia"/>
              </w:rPr>
              <w:t>6</w:t>
            </w:r>
          </w:p>
        </w:tc>
        <w:tc>
          <w:tcPr>
            <w:tcW w:w="732" w:type="pct"/>
          </w:tcPr>
          <w:p w:rsidR="007D5296" w:rsidRPr="007D5296" w:rsidRDefault="007D5296" w:rsidP="005F5048">
            <w:r w:rsidRPr="007D5296">
              <w:rPr>
                <w:bCs/>
              </w:rPr>
              <w:t>3,068.71</w:t>
            </w:r>
          </w:p>
        </w:tc>
        <w:tc>
          <w:tcPr>
            <w:tcW w:w="3007" w:type="pct"/>
          </w:tcPr>
          <w:p w:rsidR="007D5296" w:rsidRPr="007D5296" w:rsidRDefault="00912E92" w:rsidP="005F5048">
            <w:r w:rsidRPr="00912E92">
              <w:t>TSUBAME 2.5 - Cluster Platform SL390s G7, Xeon X5670 6C 2.930GHz, Infiniband QDR, NVIDIA K20x</w:t>
            </w:r>
          </w:p>
        </w:tc>
        <w:tc>
          <w:tcPr>
            <w:tcW w:w="792" w:type="pct"/>
          </w:tcPr>
          <w:p w:rsidR="007D5296" w:rsidRPr="007D5296" w:rsidRDefault="00912E92" w:rsidP="005F5048">
            <w:r w:rsidRPr="00912E92">
              <w:t>922.54</w:t>
            </w:r>
          </w:p>
        </w:tc>
      </w:tr>
      <w:tr w:rsidR="007D5296" w:rsidTr="00912E92">
        <w:tc>
          <w:tcPr>
            <w:tcW w:w="468" w:type="pct"/>
          </w:tcPr>
          <w:p w:rsidR="007D5296" w:rsidRDefault="007D5296" w:rsidP="005F5048">
            <w:r>
              <w:rPr>
                <w:rFonts w:hint="eastAsia"/>
              </w:rPr>
              <w:t>7</w:t>
            </w:r>
          </w:p>
        </w:tc>
        <w:tc>
          <w:tcPr>
            <w:tcW w:w="732" w:type="pct"/>
          </w:tcPr>
          <w:p w:rsidR="007D5296" w:rsidRPr="007D5296" w:rsidRDefault="007D5296" w:rsidP="005F5048">
            <w:r w:rsidRPr="007D5296">
              <w:rPr>
                <w:bCs/>
              </w:rPr>
              <w:t>2,702.16</w:t>
            </w:r>
          </w:p>
        </w:tc>
        <w:tc>
          <w:tcPr>
            <w:tcW w:w="3007" w:type="pct"/>
          </w:tcPr>
          <w:p w:rsidR="007D5296" w:rsidRPr="007D5296" w:rsidRDefault="00912E92" w:rsidP="005F5048">
            <w:r w:rsidRPr="00912E92">
              <w:t>iDataPlex DX360M4, Intel Xeon E5-2650v2 8C 2.600GHz, Infiniband FDR14, NVIDIA K20x</w:t>
            </w:r>
          </w:p>
        </w:tc>
        <w:tc>
          <w:tcPr>
            <w:tcW w:w="792" w:type="pct"/>
          </w:tcPr>
          <w:p w:rsidR="007D5296" w:rsidRPr="007D5296" w:rsidRDefault="00912E92" w:rsidP="005F5048">
            <w:r w:rsidRPr="00912E92">
              <w:t>53.62</w:t>
            </w:r>
          </w:p>
        </w:tc>
      </w:tr>
      <w:tr w:rsidR="007D5296" w:rsidTr="00912E92">
        <w:tc>
          <w:tcPr>
            <w:tcW w:w="468" w:type="pct"/>
          </w:tcPr>
          <w:p w:rsidR="007D5296" w:rsidRDefault="007D5296" w:rsidP="005F5048">
            <w:r>
              <w:rPr>
                <w:rFonts w:hint="eastAsia"/>
              </w:rPr>
              <w:t>8</w:t>
            </w:r>
          </w:p>
        </w:tc>
        <w:tc>
          <w:tcPr>
            <w:tcW w:w="732" w:type="pct"/>
          </w:tcPr>
          <w:p w:rsidR="007D5296" w:rsidRPr="007D5296" w:rsidRDefault="007D5296" w:rsidP="005F5048">
            <w:r w:rsidRPr="007D5296">
              <w:rPr>
                <w:bCs/>
              </w:rPr>
              <w:t>2,629.10</w:t>
            </w:r>
          </w:p>
        </w:tc>
        <w:tc>
          <w:tcPr>
            <w:tcW w:w="3007" w:type="pct"/>
          </w:tcPr>
          <w:p w:rsidR="007D5296" w:rsidRPr="007D5296" w:rsidRDefault="00912E92" w:rsidP="005F5048">
            <w:r w:rsidRPr="00912E92">
              <w:t xml:space="preserve">iDataPlex DX360M4, Intel Xeon E5-2680v2 10C </w:t>
            </w:r>
            <w:r w:rsidRPr="00912E92">
              <w:lastRenderedPageBreak/>
              <w:t>2.800GHz, Infiniband, NVIDIA K20x</w:t>
            </w:r>
          </w:p>
        </w:tc>
        <w:tc>
          <w:tcPr>
            <w:tcW w:w="792" w:type="pct"/>
          </w:tcPr>
          <w:p w:rsidR="007D5296" w:rsidRPr="007D5296" w:rsidRDefault="00912E92" w:rsidP="005F5048">
            <w:r w:rsidRPr="00912E92">
              <w:lastRenderedPageBreak/>
              <w:t>269.94</w:t>
            </w:r>
          </w:p>
        </w:tc>
      </w:tr>
      <w:tr w:rsidR="007D5296" w:rsidTr="00912E92">
        <w:tc>
          <w:tcPr>
            <w:tcW w:w="468" w:type="pct"/>
          </w:tcPr>
          <w:p w:rsidR="007D5296" w:rsidRDefault="007D5296" w:rsidP="005F5048">
            <w:r>
              <w:rPr>
                <w:rFonts w:hint="eastAsia"/>
              </w:rPr>
              <w:lastRenderedPageBreak/>
              <w:t>9</w:t>
            </w:r>
          </w:p>
        </w:tc>
        <w:tc>
          <w:tcPr>
            <w:tcW w:w="732" w:type="pct"/>
          </w:tcPr>
          <w:p w:rsidR="007D5296" w:rsidRPr="007D5296" w:rsidRDefault="007D5296" w:rsidP="005F5048">
            <w:r w:rsidRPr="007D5296">
              <w:rPr>
                <w:bCs/>
              </w:rPr>
              <w:t>2,629.10</w:t>
            </w:r>
          </w:p>
        </w:tc>
        <w:tc>
          <w:tcPr>
            <w:tcW w:w="3007" w:type="pct"/>
          </w:tcPr>
          <w:p w:rsidR="007D5296" w:rsidRPr="007D5296" w:rsidRDefault="00912E92" w:rsidP="005F5048">
            <w:r w:rsidRPr="00912E92">
              <w:t>iDataPlex DX360M4, Intel Xeon E5-2680v2 10C 2.800GHz, Infiniband, NVIDIA K20x</w:t>
            </w:r>
          </w:p>
        </w:tc>
        <w:tc>
          <w:tcPr>
            <w:tcW w:w="792" w:type="pct"/>
          </w:tcPr>
          <w:p w:rsidR="007D5296" w:rsidRPr="007D5296" w:rsidRDefault="00912E92" w:rsidP="005F5048">
            <w:r w:rsidRPr="00912E92">
              <w:t>55.62</w:t>
            </w:r>
          </w:p>
        </w:tc>
      </w:tr>
      <w:tr w:rsidR="007D5296" w:rsidTr="00912E92">
        <w:tc>
          <w:tcPr>
            <w:tcW w:w="468" w:type="pct"/>
          </w:tcPr>
          <w:p w:rsidR="007D5296" w:rsidRDefault="007D5296" w:rsidP="005F5048">
            <w:r>
              <w:rPr>
                <w:rFonts w:hint="eastAsia"/>
              </w:rPr>
              <w:t>10</w:t>
            </w:r>
          </w:p>
        </w:tc>
        <w:tc>
          <w:tcPr>
            <w:tcW w:w="732" w:type="pct"/>
          </w:tcPr>
          <w:p w:rsidR="007D5296" w:rsidRPr="007D5296" w:rsidRDefault="007D5296" w:rsidP="005F5048">
            <w:r w:rsidRPr="007D5296">
              <w:rPr>
                <w:bCs/>
              </w:rPr>
              <w:t>2,358.69</w:t>
            </w:r>
          </w:p>
        </w:tc>
        <w:tc>
          <w:tcPr>
            <w:tcW w:w="3007" w:type="pct"/>
          </w:tcPr>
          <w:p w:rsidR="007D5296" w:rsidRPr="007D5296" w:rsidRDefault="00912E92" w:rsidP="005F5048">
            <w:r w:rsidRPr="00912E92">
              <w:t>CSIRO GPU Cluster - Nitro G16 3GPU, Xeon E5-2650 8C 2.000GHz, Infiniband FDR, Nvidia K20m</w:t>
            </w:r>
          </w:p>
        </w:tc>
        <w:tc>
          <w:tcPr>
            <w:tcW w:w="792" w:type="pct"/>
          </w:tcPr>
          <w:p w:rsidR="007D5296" w:rsidRPr="007D5296" w:rsidRDefault="00912E92" w:rsidP="005F5048">
            <w:r w:rsidRPr="00912E92">
              <w:t>71.01</w:t>
            </w:r>
          </w:p>
        </w:tc>
      </w:tr>
    </w:tbl>
    <w:p w:rsidR="005F5048" w:rsidRPr="00F10FDF" w:rsidRDefault="005F5048" w:rsidP="005F5048">
      <w:pPr>
        <w:pStyle w:val="ae"/>
      </w:pPr>
    </w:p>
    <w:p w:rsidR="00F10FDF" w:rsidRPr="00F10FDF" w:rsidRDefault="00F10FDF" w:rsidP="00F1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10FDF">
        <w:t>このようなシステムから得られる大規模な計算資源は、自動車の衝突シミュレーションや、遺伝子配列やタンパク質の解析など、様々な分野において利用され始めています。</w:t>
      </w:r>
    </w:p>
    <w:p w:rsidR="005F5048" w:rsidRDefault="005F5048" w:rsidP="005B62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6544C" w:rsidRPr="005148E2" w:rsidRDefault="0086544C" w:rsidP="00693302">
      <w:pPr>
        <w:pStyle w:val="2"/>
        <w:numPr>
          <w:ilvl w:val="1"/>
          <w:numId w:val="2"/>
        </w:numPr>
      </w:pPr>
      <w:bookmarkStart w:id="162" w:name="_Toc381565377"/>
      <w:bookmarkEnd w:id="159"/>
      <w:bookmarkEnd w:id="160"/>
      <w:r>
        <w:rPr>
          <w:rFonts w:hint="eastAsia"/>
        </w:rPr>
        <w:t>クラウドコンピューティング</w:t>
      </w:r>
      <w:bookmarkEnd w:id="162"/>
    </w:p>
    <w:p w:rsidR="003740B2" w:rsidRDefault="003740B2" w:rsidP="00374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740B2">
        <w:t>クラウドコンピューティングでも、</w:t>
      </w:r>
      <w:r w:rsidRPr="003740B2">
        <w:t>GPU</w:t>
      </w:r>
      <w:r w:rsidRPr="003740B2">
        <w:t>は利用され始めています。今日では、</w:t>
      </w:r>
      <w:r w:rsidRPr="003740B2">
        <w:t>AWS(Amazon Web Services)</w:t>
      </w:r>
      <w:r w:rsidRPr="003740B2">
        <w:t>のようなサービスを使って、誰でもクラウドコンピューティングを試すことができます。</w:t>
      </w:r>
      <w:r w:rsidRPr="003740B2">
        <w:t>2013</w:t>
      </w:r>
      <w:r w:rsidRPr="003740B2">
        <w:t>年</w:t>
      </w:r>
      <w:r w:rsidRPr="003740B2">
        <w:t>11</w:t>
      </w:r>
      <w:r w:rsidRPr="003740B2">
        <w:t>月、</w:t>
      </w:r>
      <w:r w:rsidRPr="003740B2">
        <w:t>AWS</w:t>
      </w:r>
      <w:r w:rsidRPr="003740B2">
        <w:t>は</w:t>
      </w:r>
      <w:r w:rsidRPr="003740B2">
        <w:t>Amazon EC2(Amazon Elastic Compute Cloud)</w:t>
      </w:r>
      <w:r w:rsidRPr="003740B2">
        <w:t>のインスタンスとして、</w:t>
      </w:r>
      <w:r w:rsidRPr="003740B2">
        <w:t>GPU</w:t>
      </w:r>
      <w:r w:rsidRPr="003740B2">
        <w:t>を搭載した「</w:t>
      </w:r>
      <w:r w:rsidRPr="003740B2">
        <w:t>G2</w:t>
      </w:r>
      <w:r w:rsidRPr="003740B2">
        <w:t>インスタンス」を発表しました。インスタンスとは、ユーザがアプリケーションを実行できる仮想的なサーバです。この</w:t>
      </w:r>
      <w:r w:rsidRPr="003740B2">
        <w:t>GPU</w:t>
      </w:r>
      <w:r w:rsidRPr="003740B2">
        <w:t>には、</w:t>
      </w:r>
      <w:r w:rsidRPr="003740B2">
        <w:t>NVIDIA</w:t>
      </w:r>
      <w:r w:rsidRPr="003740B2">
        <w:t>社の</w:t>
      </w:r>
      <w:r w:rsidRPr="003740B2">
        <w:t>Kepler</w:t>
      </w:r>
      <w:r w:rsidRPr="003740B2">
        <w:t>アーキテクチャの</w:t>
      </w:r>
      <w:r w:rsidRPr="003740B2">
        <w:t>GRID GPU</w:t>
      </w:r>
      <w:r w:rsidRPr="003740B2">
        <w:t>が採用されています。</w:t>
      </w:r>
    </w:p>
    <w:p w:rsidR="00D471B9" w:rsidRDefault="00D471B9" w:rsidP="00374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6544C" w:rsidRPr="005148E2" w:rsidRDefault="00F10FDF" w:rsidP="00693302">
      <w:pPr>
        <w:pStyle w:val="2"/>
        <w:numPr>
          <w:ilvl w:val="1"/>
          <w:numId w:val="2"/>
        </w:numPr>
      </w:pPr>
      <w:bookmarkStart w:id="163" w:name="_Toc381565378"/>
      <w:r>
        <w:rPr>
          <w:rFonts w:hint="eastAsia"/>
        </w:rPr>
        <w:t>ビックデータ解析</w:t>
      </w:r>
      <w:bookmarkEnd w:id="163"/>
    </w:p>
    <w:p w:rsidR="002B5E2E" w:rsidRDefault="00D471B9" w:rsidP="002B5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471B9">
        <w:t>GPU</w:t>
      </w:r>
      <w:r w:rsidRPr="00D471B9">
        <w:t>の高い演算性能を、ビックデータの解析に利用するといった考えも現れています。解析に使用される</w:t>
      </w:r>
      <w:r w:rsidRPr="00D471B9">
        <w:t>MapReduce</w:t>
      </w:r>
      <w:r w:rsidRPr="00D471B9">
        <w:t>の仕組みは、並列計算に適した処理が多く、</w:t>
      </w:r>
      <w:r w:rsidRPr="00D471B9">
        <w:t>GPU</w:t>
      </w:r>
      <w:r w:rsidRPr="00D471B9">
        <w:t>を使って高速化できると考えられています。すでに、</w:t>
      </w:r>
      <w:r w:rsidRPr="00D471B9">
        <w:t>Hadoop</w:t>
      </w:r>
      <w:r w:rsidRPr="00D471B9">
        <w:t>のようなオープンソースの実装を改造して、</w:t>
      </w:r>
      <w:r w:rsidRPr="00D471B9">
        <w:t>MapReduce</w:t>
      </w:r>
      <w:r w:rsidRPr="00D471B9">
        <w:t>のいくつかのフェーズを、</w:t>
      </w:r>
      <w:r w:rsidRPr="00D471B9">
        <w:t>GPU</w:t>
      </w:r>
      <w:r w:rsidRPr="00D471B9">
        <w:t>で高速化するといった研究が現れています。</w:t>
      </w:r>
    </w:p>
    <w:p w:rsidR="005B6262" w:rsidRDefault="005B6262" w:rsidP="002B5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br w:type="page"/>
      </w:r>
    </w:p>
    <w:p w:rsidR="007748B4" w:rsidRDefault="007748B4" w:rsidP="00184504">
      <w:pPr>
        <w:widowControl/>
        <w:jc w:val="left"/>
      </w:pPr>
    </w:p>
    <w:p w:rsidR="00E56E13" w:rsidRDefault="00E56E13" w:rsidP="00693302">
      <w:pPr>
        <w:pStyle w:val="1"/>
        <w:numPr>
          <w:ilvl w:val="0"/>
          <w:numId w:val="2"/>
        </w:numPr>
      </w:pPr>
      <w:bookmarkStart w:id="164" w:name="_Toc381565379"/>
      <w:r>
        <w:rPr>
          <w:rFonts w:hint="eastAsia"/>
        </w:rPr>
        <w:t>参考文献</w:t>
      </w:r>
      <w:bookmarkEnd w:id="164"/>
    </w:p>
    <w:p w:rsidR="00620D58" w:rsidRPr="00620D58" w:rsidRDefault="00620D58" w:rsidP="00620D58">
      <w:pPr>
        <w:pStyle w:val="ad"/>
        <w:numPr>
          <w:ilvl w:val="0"/>
          <w:numId w:val="7"/>
        </w:numPr>
        <w:ind w:leftChars="0"/>
      </w:pPr>
      <w:r w:rsidRPr="00620D58">
        <w:t>青木</w:t>
      </w:r>
      <w:r w:rsidRPr="00620D58">
        <w:t xml:space="preserve"> </w:t>
      </w:r>
      <w:r w:rsidRPr="00620D58">
        <w:t>尊之</w:t>
      </w:r>
      <w:r w:rsidRPr="00620D58">
        <w:t xml:space="preserve">, </w:t>
      </w:r>
      <w:r w:rsidRPr="00620D58">
        <w:t>額田</w:t>
      </w:r>
      <w:r w:rsidRPr="00620D58">
        <w:t xml:space="preserve"> </w:t>
      </w:r>
      <w:r w:rsidRPr="00620D58">
        <w:t>彰</w:t>
      </w:r>
      <w:r w:rsidRPr="00620D58">
        <w:t>:</w:t>
      </w:r>
      <w:r w:rsidRPr="00620D58">
        <w:t>「はじめての</w:t>
      </w:r>
      <w:r w:rsidRPr="00620D58">
        <w:t>CUDA</w:t>
      </w:r>
      <w:r w:rsidRPr="00620D58">
        <w:t>プログラミング</w:t>
      </w:r>
      <w:r w:rsidRPr="00620D58">
        <w:t xml:space="preserve">: </w:t>
      </w:r>
      <w:r w:rsidRPr="00620D58">
        <w:t>驚異の開発環境</w:t>
      </w:r>
      <w:r w:rsidRPr="00620D58">
        <w:t>[GPU+CUDA]</w:t>
      </w:r>
      <w:r w:rsidRPr="00620D58">
        <w:t>を使いこなす！」工学社</w:t>
      </w:r>
      <w:r w:rsidRPr="00620D58">
        <w:t>, 2009.</w:t>
      </w:r>
    </w:p>
    <w:p w:rsidR="00620D58" w:rsidRPr="00620D58" w:rsidRDefault="00620D58" w:rsidP="00620D58">
      <w:pPr>
        <w:pStyle w:val="ad"/>
        <w:numPr>
          <w:ilvl w:val="0"/>
          <w:numId w:val="7"/>
        </w:numPr>
        <w:ind w:leftChars="0"/>
      </w:pPr>
      <w:r w:rsidRPr="00620D58">
        <w:t>Jason Sanders, Edward Kandrot:</w:t>
      </w:r>
      <w:r w:rsidRPr="00620D58">
        <w:t>「</w:t>
      </w:r>
      <w:r w:rsidRPr="00620D58">
        <w:t>CUDA by Example: An Introduction to General-Purpose GPU Programming</w:t>
      </w:r>
      <w:r w:rsidRPr="00620D58">
        <w:t>」</w:t>
      </w:r>
      <w:r w:rsidRPr="00620D58">
        <w:t xml:space="preserve">Addison-Wesley Professional, 2010. </w:t>
      </w:r>
      <w:r w:rsidRPr="00620D58">
        <w:t>クイープ</w:t>
      </w:r>
      <w:r w:rsidRPr="00620D58">
        <w:t>:</w:t>
      </w:r>
      <w:r w:rsidRPr="00620D58">
        <w:t>「</w:t>
      </w:r>
      <w:r w:rsidRPr="00620D58">
        <w:t xml:space="preserve">CUDA by Example </w:t>
      </w:r>
      <w:r w:rsidRPr="00620D58">
        <w:t>汎用</w:t>
      </w:r>
      <w:r w:rsidRPr="00620D58">
        <w:t>GPU</w:t>
      </w:r>
      <w:r w:rsidRPr="00620D58">
        <w:t>プログラミング入門」インプレスジャパン</w:t>
      </w:r>
      <w:r w:rsidRPr="00620D58">
        <w:t>, 2011.</w:t>
      </w:r>
    </w:p>
    <w:p w:rsidR="00620D58" w:rsidRPr="00620D58" w:rsidRDefault="00620D58" w:rsidP="00620D58">
      <w:pPr>
        <w:pStyle w:val="ad"/>
        <w:numPr>
          <w:ilvl w:val="0"/>
          <w:numId w:val="7"/>
        </w:numPr>
        <w:ind w:leftChars="0"/>
      </w:pPr>
      <w:r w:rsidRPr="00620D58">
        <w:t>David B. Kirk, Wen-mei W. Hwu:</w:t>
      </w:r>
      <w:r w:rsidRPr="00620D58">
        <w:t>「</w:t>
      </w:r>
      <w:r w:rsidRPr="00620D58">
        <w:t>Programming Massively Parallel Processors: A Hands-on Approach</w:t>
      </w:r>
      <w:r w:rsidRPr="00620D58">
        <w:t>」</w:t>
      </w:r>
      <w:r w:rsidRPr="00620D58">
        <w:t>Morgan Kaufmann, 2010. B</w:t>
      </w:r>
      <w:r w:rsidRPr="00620D58">
        <w:t>スプラウト</w:t>
      </w:r>
      <w:r w:rsidRPr="00620D58">
        <w:t>:</w:t>
      </w:r>
      <w:r w:rsidRPr="00620D58">
        <w:t>「</w:t>
      </w:r>
      <w:r w:rsidRPr="00620D58">
        <w:t>CUDA</w:t>
      </w:r>
      <w:r w:rsidRPr="00620D58">
        <w:t>プログラミング実践講座</w:t>
      </w:r>
      <w:r w:rsidRPr="00620D58">
        <w:t xml:space="preserve">: </w:t>
      </w:r>
      <w:r w:rsidRPr="00620D58">
        <w:t>超並列プロセッサにおけるプログラミング手法」ボーンデジタル</w:t>
      </w:r>
      <w:r w:rsidRPr="00620D58">
        <w:t>, 2010.</w:t>
      </w:r>
    </w:p>
    <w:p w:rsidR="00280B72" w:rsidRPr="00280B72" w:rsidRDefault="00280B72" w:rsidP="00280B72">
      <w:pPr>
        <w:pStyle w:val="ad"/>
        <w:numPr>
          <w:ilvl w:val="0"/>
          <w:numId w:val="7"/>
        </w:numPr>
        <w:ind w:leftChars="0"/>
      </w:pPr>
      <w:r w:rsidRPr="00280B72">
        <w:t>ゼロからはじめる</w:t>
      </w:r>
      <w:r w:rsidRPr="00280B72">
        <w:t>GPU</w:t>
      </w:r>
      <w:r w:rsidRPr="00280B72">
        <w:t>コンピューティング</w:t>
      </w:r>
      <w:r>
        <w:rPr>
          <w:rFonts w:hint="eastAsia"/>
        </w:rPr>
        <w:br/>
      </w:r>
      <w:hyperlink r:id="rId30" w:history="1">
        <w:r w:rsidRPr="0033560A">
          <w:rPr>
            <w:rStyle w:val="ac"/>
          </w:rPr>
          <w:t>http://www.gdep.jp/page/view/248</w:t>
        </w:r>
      </w:hyperlink>
    </w:p>
    <w:p w:rsidR="00EE4438" w:rsidRDefault="00EE4438" w:rsidP="00EE4438">
      <w:pPr>
        <w:pStyle w:val="ad"/>
        <w:numPr>
          <w:ilvl w:val="0"/>
          <w:numId w:val="7"/>
        </w:numPr>
        <w:ind w:leftChars="0"/>
      </w:pPr>
      <w:r w:rsidRPr="00EE4438">
        <w:t>CUDA Toolkit Documentation</w:t>
      </w:r>
      <w:r>
        <w:rPr>
          <w:rFonts w:hint="eastAsia"/>
        </w:rPr>
        <w:br/>
      </w:r>
      <w:hyperlink r:id="rId31" w:history="1">
        <w:r w:rsidRPr="00EE4438">
          <w:rPr>
            <w:rStyle w:val="ac"/>
          </w:rPr>
          <w:t>http://docs.nvidia.com/cuda</w:t>
        </w:r>
      </w:hyperlink>
      <w:bookmarkStart w:id="165" w:name="OLE_LINK100"/>
      <w:bookmarkStart w:id="166" w:name="OLE_LINK101"/>
    </w:p>
    <w:bookmarkEnd w:id="165"/>
    <w:bookmarkEnd w:id="166"/>
    <w:p w:rsidR="00D000C7" w:rsidRDefault="00D000C7" w:rsidP="00D000C7">
      <w:pPr>
        <w:pStyle w:val="ad"/>
        <w:numPr>
          <w:ilvl w:val="0"/>
          <w:numId w:val="7"/>
        </w:numPr>
        <w:ind w:leftChars="0"/>
      </w:pPr>
      <w:r w:rsidRPr="00D000C7">
        <w:t>FERMI Compute Architecture White Paper</w:t>
      </w:r>
      <w:r w:rsidR="00AC2961">
        <w:br/>
      </w:r>
      <w:hyperlink r:id="rId32" w:history="1">
        <w:r w:rsidR="00AC2961" w:rsidRPr="00AC2961">
          <w:rPr>
            <w:rStyle w:val="ac"/>
          </w:rPr>
          <w:t>http://www.nvidia.com/content/PDF/fermi_white_papers/NVIDIA_Fermi_Compute_Architecture_Whitepaper.pdf</w:t>
        </w:r>
      </w:hyperlink>
    </w:p>
    <w:p w:rsidR="00D000C7" w:rsidRDefault="00D000C7" w:rsidP="00D000C7">
      <w:pPr>
        <w:pStyle w:val="ad"/>
        <w:numPr>
          <w:ilvl w:val="0"/>
          <w:numId w:val="7"/>
        </w:numPr>
        <w:ind w:leftChars="0"/>
      </w:pPr>
      <w:r w:rsidRPr="00D000C7">
        <w:t>Kepler Compute Architecture White Paper</w:t>
      </w:r>
      <w:r>
        <w:br/>
      </w:r>
      <w:hyperlink r:id="rId33" w:history="1">
        <w:r w:rsidRPr="00E44BE6">
          <w:rPr>
            <w:rStyle w:val="ac"/>
          </w:rPr>
          <w:t>http://www.nvidia.com/content/PDF/kepler/NVIDIA-Kepler-GK110-Architecture-Whitepaper.pdf</w:t>
        </w:r>
      </w:hyperlink>
    </w:p>
    <w:p w:rsidR="00EE4438" w:rsidRDefault="00EE4438" w:rsidP="00D000C7">
      <w:pPr>
        <w:pStyle w:val="ad"/>
        <w:numPr>
          <w:ilvl w:val="0"/>
          <w:numId w:val="7"/>
        </w:numPr>
        <w:ind w:leftChars="0"/>
      </w:pPr>
      <w:r>
        <w:br w:type="page"/>
      </w:r>
    </w:p>
    <w:p w:rsidR="00EE4438" w:rsidRDefault="00EE4438">
      <w:pPr>
        <w:widowControl/>
        <w:jc w:val="left"/>
      </w:pPr>
    </w:p>
    <w:p w:rsidR="00E4210A" w:rsidRDefault="00A14433" w:rsidP="00693302">
      <w:pPr>
        <w:pStyle w:val="1"/>
        <w:numPr>
          <w:ilvl w:val="0"/>
          <w:numId w:val="2"/>
        </w:numPr>
      </w:pPr>
      <w:bookmarkStart w:id="167" w:name="_Toc381565380"/>
      <w:r>
        <w:rPr>
          <w:rFonts w:hint="eastAsia"/>
        </w:rPr>
        <w:t>変更</w:t>
      </w:r>
      <w:r w:rsidR="00E56E13">
        <w:rPr>
          <w:rFonts w:hint="eastAsia"/>
        </w:rPr>
        <w:t>履歴</w:t>
      </w:r>
      <w:bookmarkEnd w:id="167"/>
    </w:p>
    <w:tbl>
      <w:tblPr>
        <w:tblStyle w:val="af"/>
        <w:tblW w:w="0" w:type="auto"/>
        <w:tblLook w:val="04A0"/>
      </w:tblPr>
      <w:tblGrid>
        <w:gridCol w:w="1101"/>
        <w:gridCol w:w="5670"/>
        <w:gridCol w:w="1931"/>
      </w:tblGrid>
      <w:tr w:rsidR="00CE5163" w:rsidRPr="00CE5163" w:rsidTr="00A14433">
        <w:tc>
          <w:tcPr>
            <w:tcW w:w="1101" w:type="dxa"/>
            <w:shd w:val="clear" w:color="auto" w:fill="D9D9D9" w:themeFill="background1" w:themeFillShade="D9"/>
          </w:tcPr>
          <w:p w:rsidR="00CE5163" w:rsidRPr="00CE5163" w:rsidRDefault="00A14433" w:rsidP="00A14433">
            <w:pPr>
              <w:jc w:val="center"/>
              <w:rPr>
                <w:b/>
              </w:rPr>
            </w:pPr>
            <w:r>
              <w:rPr>
                <w:rFonts w:hint="eastAsia"/>
                <w:b/>
              </w:rPr>
              <w:t>版数</w:t>
            </w:r>
          </w:p>
        </w:tc>
        <w:tc>
          <w:tcPr>
            <w:tcW w:w="5670" w:type="dxa"/>
            <w:shd w:val="clear" w:color="auto" w:fill="D9D9D9" w:themeFill="background1" w:themeFillShade="D9"/>
          </w:tcPr>
          <w:p w:rsidR="00CE5163" w:rsidRPr="00CE5163" w:rsidRDefault="00A14433" w:rsidP="00CE5163">
            <w:pPr>
              <w:jc w:val="center"/>
              <w:rPr>
                <w:b/>
              </w:rPr>
            </w:pPr>
            <w:r>
              <w:rPr>
                <w:rFonts w:hint="eastAsia"/>
                <w:b/>
              </w:rPr>
              <w:t>変更内容</w:t>
            </w:r>
          </w:p>
        </w:tc>
        <w:tc>
          <w:tcPr>
            <w:tcW w:w="1931" w:type="dxa"/>
            <w:shd w:val="clear" w:color="auto" w:fill="D9D9D9" w:themeFill="background1" w:themeFillShade="D9"/>
          </w:tcPr>
          <w:p w:rsidR="00CE5163" w:rsidRPr="00CE5163" w:rsidRDefault="00A14433" w:rsidP="00CE5163">
            <w:pPr>
              <w:jc w:val="center"/>
              <w:rPr>
                <w:b/>
              </w:rPr>
            </w:pPr>
            <w:r>
              <w:rPr>
                <w:rFonts w:hint="eastAsia"/>
                <w:b/>
              </w:rPr>
              <w:t>年月日</w:t>
            </w:r>
          </w:p>
        </w:tc>
      </w:tr>
      <w:tr w:rsidR="00A14433" w:rsidTr="00A14433">
        <w:tc>
          <w:tcPr>
            <w:tcW w:w="1101" w:type="dxa"/>
          </w:tcPr>
          <w:p w:rsidR="00A14433" w:rsidRDefault="009E6766" w:rsidP="007C30D5">
            <w:r>
              <w:rPr>
                <w:rFonts w:hint="eastAsia"/>
              </w:rPr>
              <w:t>1.0</w:t>
            </w:r>
          </w:p>
        </w:tc>
        <w:tc>
          <w:tcPr>
            <w:tcW w:w="5670" w:type="dxa"/>
          </w:tcPr>
          <w:p w:rsidR="00A14433" w:rsidRDefault="00FC5636" w:rsidP="00A14433">
            <w:r>
              <w:rPr>
                <w:rFonts w:hint="eastAsia"/>
              </w:rPr>
              <w:t>新規作成</w:t>
            </w:r>
          </w:p>
        </w:tc>
        <w:tc>
          <w:tcPr>
            <w:tcW w:w="1931" w:type="dxa"/>
          </w:tcPr>
          <w:p w:rsidR="00A14433" w:rsidRDefault="00A14433" w:rsidP="009E6766">
            <w:r>
              <w:rPr>
                <w:rFonts w:hint="eastAsia"/>
              </w:rPr>
              <w:t>2014/</w:t>
            </w:r>
            <w:r w:rsidR="009E6766">
              <w:rPr>
                <w:rFonts w:hint="eastAsia"/>
              </w:rPr>
              <w:t>MAR/2</w:t>
            </w:r>
          </w:p>
        </w:tc>
      </w:tr>
    </w:tbl>
    <w:p w:rsidR="007C30D5" w:rsidRPr="007C30D5" w:rsidRDefault="007C30D5" w:rsidP="00083554"/>
    <w:sectPr w:rsidR="007C30D5" w:rsidRPr="007C30D5" w:rsidSect="00AE2DAD">
      <w:headerReference w:type="default" r:id="rId34"/>
      <w:headerReference w:type="first" r:id="rId35"/>
      <w:pgSz w:w="11906" w:h="16838"/>
      <w:pgMar w:top="1985" w:right="1701" w:bottom="1701" w:left="1701" w:header="851" w:footer="992" w:gutter="0"/>
      <w:pgNumType w:start="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DF2" w:rsidRDefault="00B45DF2" w:rsidP="00D21EF1">
      <w:r>
        <w:separator/>
      </w:r>
    </w:p>
  </w:endnote>
  <w:endnote w:type="continuationSeparator" w:id="0">
    <w:p w:rsidR="00B45DF2" w:rsidRDefault="00B45DF2" w:rsidP="00D21E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DF2" w:rsidRDefault="00B45DF2" w:rsidP="00D21EF1">
      <w:r>
        <w:separator/>
      </w:r>
    </w:p>
  </w:footnote>
  <w:footnote w:type="continuationSeparator" w:id="0">
    <w:p w:rsidR="00B45DF2" w:rsidRDefault="00B45DF2" w:rsidP="00D21E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8D7" w:rsidRDefault="005248D7" w:rsidP="00840355">
    <w:pPr>
      <w:pStyle w:val="af0"/>
      <w:wordWrap w:val="0"/>
      <w:ind w:right="-1"/>
    </w:pPr>
  </w:p>
  <w:p w:rsidR="005248D7" w:rsidRDefault="005248D7">
    <w:pPr>
      <w:pStyle w:val="af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70255"/>
      <w:docPartObj>
        <w:docPartGallery w:val="Page Numbers (Top of Page)"/>
        <w:docPartUnique/>
      </w:docPartObj>
    </w:sdtPr>
    <w:sdtContent>
      <w:p w:rsidR="005248D7" w:rsidRDefault="005248D7">
        <w:pPr>
          <w:pStyle w:val="af0"/>
          <w:jc w:val="right"/>
        </w:pPr>
        <w:fldSimple w:instr=" PAGE   \* MERGEFORMAT ">
          <w:r w:rsidR="009E6766" w:rsidRPr="009E6766">
            <w:rPr>
              <w:noProof/>
              <w:lang w:val="ja-JP"/>
            </w:rPr>
            <w:t>i</w:t>
          </w:r>
        </w:fldSimple>
      </w:p>
    </w:sdtContent>
  </w:sdt>
  <w:p w:rsidR="005248D7" w:rsidRDefault="005248D7">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8D7" w:rsidRDefault="005248D7">
    <w:pPr>
      <w:pStyle w:val="af0"/>
      <w:jc w:val="right"/>
    </w:pPr>
    <w:fldSimple w:instr=" PAGE   \* MERGEFORMAT ">
      <w:r w:rsidR="009E6766" w:rsidRPr="009E6766">
        <w:rPr>
          <w:noProof/>
          <w:lang w:val="ja-JP"/>
        </w:rPr>
        <w:t>2</w:t>
      </w:r>
    </w:fldSimple>
  </w:p>
  <w:p w:rsidR="005248D7" w:rsidRDefault="005248D7">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8D7" w:rsidRDefault="005248D7">
    <w:pPr>
      <w:pStyle w:val="af0"/>
      <w:jc w:val="right"/>
    </w:pPr>
    <w:fldSimple w:instr=" PAGE   \* MERGEFORMAT ">
      <w:r w:rsidR="009E6766" w:rsidRPr="009E6766">
        <w:rPr>
          <w:noProof/>
          <w:lang w:val="ja-JP"/>
        </w:rPr>
        <w:t>1</w:t>
      </w:r>
    </w:fldSimple>
  </w:p>
  <w:p w:rsidR="005248D7" w:rsidRDefault="005248D7">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2921"/>
    <w:multiLevelType w:val="hybridMultilevel"/>
    <w:tmpl w:val="172EC9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0C6B85"/>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B757BE5"/>
    <w:multiLevelType w:val="hybridMultilevel"/>
    <w:tmpl w:val="90E072E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EBB3609"/>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F2E63D2"/>
    <w:multiLevelType w:val="hybridMultilevel"/>
    <w:tmpl w:val="B2AC05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13D485B"/>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6C471B1"/>
    <w:multiLevelType w:val="hybridMultilevel"/>
    <w:tmpl w:val="6872446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27285191"/>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8DC29EB"/>
    <w:multiLevelType w:val="hybridMultilevel"/>
    <w:tmpl w:val="9EF6D1D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2B8C5118"/>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FCD1003"/>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FD2429E"/>
    <w:multiLevelType w:val="hybridMultilevel"/>
    <w:tmpl w:val="F40617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1931A30"/>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58D2081"/>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5A36234"/>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79E70F0"/>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BE21FBD"/>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D483A41"/>
    <w:multiLevelType w:val="hybridMultilevel"/>
    <w:tmpl w:val="398E48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443015DE"/>
    <w:multiLevelType w:val="hybridMultilevel"/>
    <w:tmpl w:val="787CAC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4595C0C"/>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4A090C3B"/>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AF973F5"/>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D422322"/>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529D1C2D"/>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55432AD1"/>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556000C1"/>
    <w:multiLevelType w:val="hybridMultilevel"/>
    <w:tmpl w:val="ABFA1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6B51514"/>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A4670DD"/>
    <w:multiLevelType w:val="hybridMultilevel"/>
    <w:tmpl w:val="6872446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63CA7FE5"/>
    <w:multiLevelType w:val="hybridMultilevel"/>
    <w:tmpl w:val="A6D8173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9">
    <w:nsid w:val="65BD59D3"/>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7BC6AF5"/>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9193BC3"/>
    <w:multiLevelType w:val="hybridMultilevel"/>
    <w:tmpl w:val="BEC2C4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33217"/>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709605E9"/>
    <w:multiLevelType w:val="hybridMultilevel"/>
    <w:tmpl w:val="E9920D5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nsid w:val="71BE51A0"/>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74315E58"/>
    <w:multiLevelType w:val="hybridMultilevel"/>
    <w:tmpl w:val="5C442E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76B248E"/>
    <w:multiLevelType w:val="hybridMultilevel"/>
    <w:tmpl w:val="3A6EE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8220AE2"/>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79C55947"/>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7B246A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CC02A70"/>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nsid w:val="7EB40F6E"/>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6"/>
  </w:num>
  <w:num w:numId="2">
    <w:abstractNumId w:val="7"/>
  </w:num>
  <w:num w:numId="3">
    <w:abstractNumId w:val="39"/>
  </w:num>
  <w:num w:numId="4">
    <w:abstractNumId w:val="0"/>
  </w:num>
  <w:num w:numId="5">
    <w:abstractNumId w:val="25"/>
  </w:num>
  <w:num w:numId="6">
    <w:abstractNumId w:val="4"/>
  </w:num>
  <w:num w:numId="7">
    <w:abstractNumId w:val="35"/>
  </w:num>
  <w:num w:numId="8">
    <w:abstractNumId w:val="18"/>
  </w:num>
  <w:num w:numId="9">
    <w:abstractNumId w:val="16"/>
  </w:num>
  <w:num w:numId="10">
    <w:abstractNumId w:val="26"/>
  </w:num>
  <w:num w:numId="11">
    <w:abstractNumId w:val="10"/>
  </w:num>
  <w:num w:numId="12">
    <w:abstractNumId w:val="17"/>
  </w:num>
  <w:num w:numId="13">
    <w:abstractNumId w:val="8"/>
  </w:num>
  <w:num w:numId="14">
    <w:abstractNumId w:val="29"/>
  </w:num>
  <w:num w:numId="15">
    <w:abstractNumId w:val="6"/>
  </w:num>
  <w:num w:numId="16">
    <w:abstractNumId w:val="41"/>
  </w:num>
  <w:num w:numId="17">
    <w:abstractNumId w:val="28"/>
  </w:num>
  <w:num w:numId="18">
    <w:abstractNumId w:val="27"/>
  </w:num>
  <w:num w:numId="19">
    <w:abstractNumId w:val="34"/>
  </w:num>
  <w:num w:numId="20">
    <w:abstractNumId w:val="38"/>
  </w:num>
  <w:num w:numId="21">
    <w:abstractNumId w:val="20"/>
  </w:num>
  <w:num w:numId="22">
    <w:abstractNumId w:val="5"/>
  </w:num>
  <w:num w:numId="23">
    <w:abstractNumId w:val="13"/>
  </w:num>
  <w:num w:numId="24">
    <w:abstractNumId w:val="23"/>
  </w:num>
  <w:num w:numId="25">
    <w:abstractNumId w:val="32"/>
  </w:num>
  <w:num w:numId="26">
    <w:abstractNumId w:val="14"/>
  </w:num>
  <w:num w:numId="27">
    <w:abstractNumId w:val="31"/>
  </w:num>
  <w:num w:numId="28">
    <w:abstractNumId w:val="2"/>
  </w:num>
  <w:num w:numId="29">
    <w:abstractNumId w:val="15"/>
  </w:num>
  <w:num w:numId="30">
    <w:abstractNumId w:val="22"/>
  </w:num>
  <w:num w:numId="31">
    <w:abstractNumId w:val="30"/>
  </w:num>
  <w:num w:numId="32">
    <w:abstractNumId w:val="3"/>
  </w:num>
  <w:num w:numId="33">
    <w:abstractNumId w:val="24"/>
  </w:num>
  <w:num w:numId="34">
    <w:abstractNumId w:val="21"/>
  </w:num>
  <w:num w:numId="35">
    <w:abstractNumId w:val="12"/>
  </w:num>
  <w:num w:numId="36">
    <w:abstractNumId w:val="40"/>
  </w:num>
  <w:num w:numId="37">
    <w:abstractNumId w:val="1"/>
  </w:num>
  <w:num w:numId="38">
    <w:abstractNumId w:val="9"/>
  </w:num>
  <w:num w:numId="39">
    <w:abstractNumId w:val="19"/>
  </w:num>
  <w:num w:numId="40">
    <w:abstractNumId w:val="37"/>
  </w:num>
  <w:num w:numId="41">
    <w:abstractNumId w:val="33"/>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dirty"/>
  <w:attachedTemplate r:id="rId1"/>
  <w:defaultTabStop w:val="840"/>
  <w:drawingGridHorizontalSpacing w:val="105"/>
  <w:displayHorizontalDrawingGridEvery w:val="0"/>
  <w:displayVerticalDrawingGridEvery w:val="2"/>
  <w:characterSpacingControl w:val="compressPunctuation"/>
  <w:hdrShapeDefaults>
    <o:shapedefaults v:ext="edit" spidmax="1576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041B"/>
    <w:rsid w:val="00000797"/>
    <w:rsid w:val="00005C51"/>
    <w:rsid w:val="0001065E"/>
    <w:rsid w:val="00011E1A"/>
    <w:rsid w:val="00017E89"/>
    <w:rsid w:val="00025AAC"/>
    <w:rsid w:val="00027F15"/>
    <w:rsid w:val="00030092"/>
    <w:rsid w:val="00030C18"/>
    <w:rsid w:val="00031EB3"/>
    <w:rsid w:val="00034DE4"/>
    <w:rsid w:val="00042377"/>
    <w:rsid w:val="00043370"/>
    <w:rsid w:val="00043E51"/>
    <w:rsid w:val="00053318"/>
    <w:rsid w:val="00063E8C"/>
    <w:rsid w:val="00065BCE"/>
    <w:rsid w:val="00070900"/>
    <w:rsid w:val="00072DF0"/>
    <w:rsid w:val="00073372"/>
    <w:rsid w:val="00075608"/>
    <w:rsid w:val="00076D7A"/>
    <w:rsid w:val="000811C7"/>
    <w:rsid w:val="00083554"/>
    <w:rsid w:val="000925F8"/>
    <w:rsid w:val="00092EA0"/>
    <w:rsid w:val="000938A7"/>
    <w:rsid w:val="000942F7"/>
    <w:rsid w:val="00095F38"/>
    <w:rsid w:val="000B0556"/>
    <w:rsid w:val="000B2982"/>
    <w:rsid w:val="000B3A75"/>
    <w:rsid w:val="000B7DE3"/>
    <w:rsid w:val="000C060C"/>
    <w:rsid w:val="000C3F38"/>
    <w:rsid w:val="000C51D5"/>
    <w:rsid w:val="000C6052"/>
    <w:rsid w:val="000C6E4D"/>
    <w:rsid w:val="000D39B5"/>
    <w:rsid w:val="000D64F7"/>
    <w:rsid w:val="000E0D5F"/>
    <w:rsid w:val="000E1845"/>
    <w:rsid w:val="000E21DB"/>
    <w:rsid w:val="000F0DFD"/>
    <w:rsid w:val="000F1EE8"/>
    <w:rsid w:val="000F3DBB"/>
    <w:rsid w:val="000F7BB5"/>
    <w:rsid w:val="001039A1"/>
    <w:rsid w:val="0010466F"/>
    <w:rsid w:val="0010697A"/>
    <w:rsid w:val="00113F85"/>
    <w:rsid w:val="001154DB"/>
    <w:rsid w:val="00116A84"/>
    <w:rsid w:val="00117762"/>
    <w:rsid w:val="00122BCE"/>
    <w:rsid w:val="00133D01"/>
    <w:rsid w:val="001350CB"/>
    <w:rsid w:val="00136BE3"/>
    <w:rsid w:val="0015303A"/>
    <w:rsid w:val="00153DF8"/>
    <w:rsid w:val="00154297"/>
    <w:rsid w:val="00154527"/>
    <w:rsid w:val="001603B7"/>
    <w:rsid w:val="00163307"/>
    <w:rsid w:val="001633D3"/>
    <w:rsid w:val="0016646C"/>
    <w:rsid w:val="00167766"/>
    <w:rsid w:val="0017392B"/>
    <w:rsid w:val="00176A31"/>
    <w:rsid w:val="00177EEB"/>
    <w:rsid w:val="00180819"/>
    <w:rsid w:val="00184504"/>
    <w:rsid w:val="00191E7A"/>
    <w:rsid w:val="001A636F"/>
    <w:rsid w:val="001A6D1A"/>
    <w:rsid w:val="001B57C1"/>
    <w:rsid w:val="001B7E4F"/>
    <w:rsid w:val="001C42F9"/>
    <w:rsid w:val="001C45EB"/>
    <w:rsid w:val="001C604F"/>
    <w:rsid w:val="001D22E5"/>
    <w:rsid w:val="001D4702"/>
    <w:rsid w:val="001E3CB3"/>
    <w:rsid w:val="001E6807"/>
    <w:rsid w:val="001F4D96"/>
    <w:rsid w:val="001F5665"/>
    <w:rsid w:val="001F7100"/>
    <w:rsid w:val="0020041B"/>
    <w:rsid w:val="00204404"/>
    <w:rsid w:val="00215FAE"/>
    <w:rsid w:val="0021634B"/>
    <w:rsid w:val="002215F1"/>
    <w:rsid w:val="002226DD"/>
    <w:rsid w:val="0022797B"/>
    <w:rsid w:val="0023054F"/>
    <w:rsid w:val="00232717"/>
    <w:rsid w:val="002373FD"/>
    <w:rsid w:val="00243D50"/>
    <w:rsid w:val="002448E8"/>
    <w:rsid w:val="00261652"/>
    <w:rsid w:val="00274BE9"/>
    <w:rsid w:val="00280B72"/>
    <w:rsid w:val="00290982"/>
    <w:rsid w:val="00293346"/>
    <w:rsid w:val="00294739"/>
    <w:rsid w:val="002970EF"/>
    <w:rsid w:val="002A35C3"/>
    <w:rsid w:val="002A3EA3"/>
    <w:rsid w:val="002B5443"/>
    <w:rsid w:val="002B58F6"/>
    <w:rsid w:val="002B5E2E"/>
    <w:rsid w:val="002B77AB"/>
    <w:rsid w:val="002C0728"/>
    <w:rsid w:val="002C5819"/>
    <w:rsid w:val="002C67A0"/>
    <w:rsid w:val="002D13EF"/>
    <w:rsid w:val="002D681F"/>
    <w:rsid w:val="002E011F"/>
    <w:rsid w:val="002E0782"/>
    <w:rsid w:val="002E1C7F"/>
    <w:rsid w:val="002E4F51"/>
    <w:rsid w:val="002F377C"/>
    <w:rsid w:val="003034CD"/>
    <w:rsid w:val="00304921"/>
    <w:rsid w:val="0030666A"/>
    <w:rsid w:val="0030670C"/>
    <w:rsid w:val="0031435A"/>
    <w:rsid w:val="003167C9"/>
    <w:rsid w:val="0031774E"/>
    <w:rsid w:val="00331199"/>
    <w:rsid w:val="00332AD3"/>
    <w:rsid w:val="0033326F"/>
    <w:rsid w:val="0033560A"/>
    <w:rsid w:val="00336E88"/>
    <w:rsid w:val="0033708C"/>
    <w:rsid w:val="003411B2"/>
    <w:rsid w:val="003510F7"/>
    <w:rsid w:val="003544F7"/>
    <w:rsid w:val="003574AE"/>
    <w:rsid w:val="003579A1"/>
    <w:rsid w:val="0036168B"/>
    <w:rsid w:val="00362FE3"/>
    <w:rsid w:val="00363EC7"/>
    <w:rsid w:val="00372CF5"/>
    <w:rsid w:val="00373A5D"/>
    <w:rsid w:val="003740B2"/>
    <w:rsid w:val="00376C06"/>
    <w:rsid w:val="00381579"/>
    <w:rsid w:val="00381E98"/>
    <w:rsid w:val="0038605C"/>
    <w:rsid w:val="00393BB4"/>
    <w:rsid w:val="0039445F"/>
    <w:rsid w:val="003A23FA"/>
    <w:rsid w:val="003A4456"/>
    <w:rsid w:val="003A4894"/>
    <w:rsid w:val="003B70D8"/>
    <w:rsid w:val="003C19A7"/>
    <w:rsid w:val="003C1BB4"/>
    <w:rsid w:val="003D7CB3"/>
    <w:rsid w:val="003F0E60"/>
    <w:rsid w:val="003F718C"/>
    <w:rsid w:val="003F73C0"/>
    <w:rsid w:val="00402A8C"/>
    <w:rsid w:val="00403E5B"/>
    <w:rsid w:val="004142C6"/>
    <w:rsid w:val="00417884"/>
    <w:rsid w:val="0042179A"/>
    <w:rsid w:val="00422885"/>
    <w:rsid w:val="00422D61"/>
    <w:rsid w:val="00452D10"/>
    <w:rsid w:val="00454F1E"/>
    <w:rsid w:val="00455240"/>
    <w:rsid w:val="004638D5"/>
    <w:rsid w:val="00472A61"/>
    <w:rsid w:val="004739A4"/>
    <w:rsid w:val="00485B1B"/>
    <w:rsid w:val="0049035A"/>
    <w:rsid w:val="0049092F"/>
    <w:rsid w:val="004A1737"/>
    <w:rsid w:val="004B14AF"/>
    <w:rsid w:val="004B1781"/>
    <w:rsid w:val="004C142C"/>
    <w:rsid w:val="004C4E36"/>
    <w:rsid w:val="004C76B2"/>
    <w:rsid w:val="004D28D5"/>
    <w:rsid w:val="004D603F"/>
    <w:rsid w:val="004E0BBB"/>
    <w:rsid w:val="004E1B9D"/>
    <w:rsid w:val="004E2F2F"/>
    <w:rsid w:val="004E7C52"/>
    <w:rsid w:val="004F49EA"/>
    <w:rsid w:val="0050141F"/>
    <w:rsid w:val="0050203C"/>
    <w:rsid w:val="00502F61"/>
    <w:rsid w:val="005069BB"/>
    <w:rsid w:val="00507DD8"/>
    <w:rsid w:val="005148E2"/>
    <w:rsid w:val="005151D3"/>
    <w:rsid w:val="005166D8"/>
    <w:rsid w:val="005176F9"/>
    <w:rsid w:val="00521B10"/>
    <w:rsid w:val="00523882"/>
    <w:rsid w:val="00523E2F"/>
    <w:rsid w:val="005248D7"/>
    <w:rsid w:val="00532FE4"/>
    <w:rsid w:val="0053386D"/>
    <w:rsid w:val="00533B42"/>
    <w:rsid w:val="00536554"/>
    <w:rsid w:val="00537F3D"/>
    <w:rsid w:val="00540A9B"/>
    <w:rsid w:val="005424CA"/>
    <w:rsid w:val="005426D7"/>
    <w:rsid w:val="005445A6"/>
    <w:rsid w:val="00544B08"/>
    <w:rsid w:val="00550EAF"/>
    <w:rsid w:val="00554944"/>
    <w:rsid w:val="00556661"/>
    <w:rsid w:val="00565EE3"/>
    <w:rsid w:val="00572B9E"/>
    <w:rsid w:val="00574176"/>
    <w:rsid w:val="0058091D"/>
    <w:rsid w:val="0058261F"/>
    <w:rsid w:val="00583978"/>
    <w:rsid w:val="00591E69"/>
    <w:rsid w:val="00592D0D"/>
    <w:rsid w:val="005A1606"/>
    <w:rsid w:val="005A2B10"/>
    <w:rsid w:val="005B5642"/>
    <w:rsid w:val="005B6262"/>
    <w:rsid w:val="005B6E6C"/>
    <w:rsid w:val="005C17C4"/>
    <w:rsid w:val="005C1876"/>
    <w:rsid w:val="005C4EF3"/>
    <w:rsid w:val="005C55CA"/>
    <w:rsid w:val="005D08E3"/>
    <w:rsid w:val="005D29BA"/>
    <w:rsid w:val="005D3CFB"/>
    <w:rsid w:val="005E54E3"/>
    <w:rsid w:val="005F1E43"/>
    <w:rsid w:val="005F5048"/>
    <w:rsid w:val="005F57A9"/>
    <w:rsid w:val="005F77A7"/>
    <w:rsid w:val="00603066"/>
    <w:rsid w:val="00610EFE"/>
    <w:rsid w:val="00615243"/>
    <w:rsid w:val="00616EAA"/>
    <w:rsid w:val="00620D58"/>
    <w:rsid w:val="00625F58"/>
    <w:rsid w:val="006272A8"/>
    <w:rsid w:val="00627501"/>
    <w:rsid w:val="00633A99"/>
    <w:rsid w:val="00635ECC"/>
    <w:rsid w:val="006373C7"/>
    <w:rsid w:val="00640910"/>
    <w:rsid w:val="00645D32"/>
    <w:rsid w:val="006465E3"/>
    <w:rsid w:val="00647B48"/>
    <w:rsid w:val="00654070"/>
    <w:rsid w:val="00661A1D"/>
    <w:rsid w:val="00663673"/>
    <w:rsid w:val="00663857"/>
    <w:rsid w:val="00674DCA"/>
    <w:rsid w:val="0067504F"/>
    <w:rsid w:val="00675229"/>
    <w:rsid w:val="00675B6E"/>
    <w:rsid w:val="00682636"/>
    <w:rsid w:val="00682659"/>
    <w:rsid w:val="00684533"/>
    <w:rsid w:val="00685D0A"/>
    <w:rsid w:val="00686FA9"/>
    <w:rsid w:val="0069234B"/>
    <w:rsid w:val="00693302"/>
    <w:rsid w:val="00695A87"/>
    <w:rsid w:val="00697E86"/>
    <w:rsid w:val="006A0661"/>
    <w:rsid w:val="006B07D1"/>
    <w:rsid w:val="006B20F0"/>
    <w:rsid w:val="006B4B06"/>
    <w:rsid w:val="006B503B"/>
    <w:rsid w:val="006C7A65"/>
    <w:rsid w:val="006D0727"/>
    <w:rsid w:val="006D28E7"/>
    <w:rsid w:val="006D58E9"/>
    <w:rsid w:val="006D74E9"/>
    <w:rsid w:val="006E3E20"/>
    <w:rsid w:val="006E5720"/>
    <w:rsid w:val="006E6D0F"/>
    <w:rsid w:val="006F06F7"/>
    <w:rsid w:val="006F2B7D"/>
    <w:rsid w:val="006F4101"/>
    <w:rsid w:val="00700331"/>
    <w:rsid w:val="007010C0"/>
    <w:rsid w:val="00703451"/>
    <w:rsid w:val="0072367F"/>
    <w:rsid w:val="0073174D"/>
    <w:rsid w:val="007330AA"/>
    <w:rsid w:val="007415AA"/>
    <w:rsid w:val="007434E6"/>
    <w:rsid w:val="00750A23"/>
    <w:rsid w:val="00752FA6"/>
    <w:rsid w:val="00754B71"/>
    <w:rsid w:val="00754D18"/>
    <w:rsid w:val="00757247"/>
    <w:rsid w:val="00765B83"/>
    <w:rsid w:val="00770E5A"/>
    <w:rsid w:val="007748B4"/>
    <w:rsid w:val="00774D00"/>
    <w:rsid w:val="00775461"/>
    <w:rsid w:val="00776030"/>
    <w:rsid w:val="00777703"/>
    <w:rsid w:val="00784F54"/>
    <w:rsid w:val="00787048"/>
    <w:rsid w:val="00787D0E"/>
    <w:rsid w:val="00792B01"/>
    <w:rsid w:val="007B0283"/>
    <w:rsid w:val="007B07ED"/>
    <w:rsid w:val="007C30D5"/>
    <w:rsid w:val="007D5296"/>
    <w:rsid w:val="007D7E65"/>
    <w:rsid w:val="007E06A4"/>
    <w:rsid w:val="007E10B3"/>
    <w:rsid w:val="007E7D59"/>
    <w:rsid w:val="007F095A"/>
    <w:rsid w:val="007F2FD9"/>
    <w:rsid w:val="007F3C79"/>
    <w:rsid w:val="007F53E5"/>
    <w:rsid w:val="00803A04"/>
    <w:rsid w:val="008042AF"/>
    <w:rsid w:val="00811345"/>
    <w:rsid w:val="00813F1D"/>
    <w:rsid w:val="00822FF0"/>
    <w:rsid w:val="00824949"/>
    <w:rsid w:val="00824C2B"/>
    <w:rsid w:val="00826137"/>
    <w:rsid w:val="00831401"/>
    <w:rsid w:val="00835459"/>
    <w:rsid w:val="008373E5"/>
    <w:rsid w:val="00837518"/>
    <w:rsid w:val="00840355"/>
    <w:rsid w:val="0084551C"/>
    <w:rsid w:val="00845DB8"/>
    <w:rsid w:val="00850B6B"/>
    <w:rsid w:val="00856F0C"/>
    <w:rsid w:val="00857F49"/>
    <w:rsid w:val="008624A1"/>
    <w:rsid w:val="00864C0D"/>
    <w:rsid w:val="0086544C"/>
    <w:rsid w:val="00871689"/>
    <w:rsid w:val="008761E5"/>
    <w:rsid w:val="00881013"/>
    <w:rsid w:val="00883BBD"/>
    <w:rsid w:val="008852E6"/>
    <w:rsid w:val="00895C78"/>
    <w:rsid w:val="008A2FBF"/>
    <w:rsid w:val="008B211F"/>
    <w:rsid w:val="008B5BDF"/>
    <w:rsid w:val="008C1080"/>
    <w:rsid w:val="008C5D74"/>
    <w:rsid w:val="008D4F3D"/>
    <w:rsid w:val="008E2CA7"/>
    <w:rsid w:val="008F2EF7"/>
    <w:rsid w:val="008F387E"/>
    <w:rsid w:val="00901F5F"/>
    <w:rsid w:val="009020D2"/>
    <w:rsid w:val="009042F3"/>
    <w:rsid w:val="00912550"/>
    <w:rsid w:val="00912E92"/>
    <w:rsid w:val="00915AE6"/>
    <w:rsid w:val="00915D12"/>
    <w:rsid w:val="00916073"/>
    <w:rsid w:val="00916960"/>
    <w:rsid w:val="00917520"/>
    <w:rsid w:val="009202C1"/>
    <w:rsid w:val="00920CB5"/>
    <w:rsid w:val="00924189"/>
    <w:rsid w:val="00930FC3"/>
    <w:rsid w:val="00931ACA"/>
    <w:rsid w:val="00933669"/>
    <w:rsid w:val="00934CB2"/>
    <w:rsid w:val="0094221E"/>
    <w:rsid w:val="00942323"/>
    <w:rsid w:val="00944915"/>
    <w:rsid w:val="009458FF"/>
    <w:rsid w:val="00947868"/>
    <w:rsid w:val="0095074A"/>
    <w:rsid w:val="0095584E"/>
    <w:rsid w:val="00955B45"/>
    <w:rsid w:val="00955EB1"/>
    <w:rsid w:val="00961831"/>
    <w:rsid w:val="00963F02"/>
    <w:rsid w:val="00971038"/>
    <w:rsid w:val="00983309"/>
    <w:rsid w:val="00990D77"/>
    <w:rsid w:val="00991955"/>
    <w:rsid w:val="009958D3"/>
    <w:rsid w:val="00995B1A"/>
    <w:rsid w:val="00996835"/>
    <w:rsid w:val="00996CC3"/>
    <w:rsid w:val="009A17F1"/>
    <w:rsid w:val="009A30A5"/>
    <w:rsid w:val="009B0A2A"/>
    <w:rsid w:val="009B11A6"/>
    <w:rsid w:val="009B1EF4"/>
    <w:rsid w:val="009B7EE8"/>
    <w:rsid w:val="009C4AFD"/>
    <w:rsid w:val="009C515B"/>
    <w:rsid w:val="009C7863"/>
    <w:rsid w:val="009D4EE0"/>
    <w:rsid w:val="009D69FF"/>
    <w:rsid w:val="009E047D"/>
    <w:rsid w:val="009E1198"/>
    <w:rsid w:val="009E4A07"/>
    <w:rsid w:val="009E53D5"/>
    <w:rsid w:val="009E6766"/>
    <w:rsid w:val="009F4268"/>
    <w:rsid w:val="009F5579"/>
    <w:rsid w:val="00A016BB"/>
    <w:rsid w:val="00A052FE"/>
    <w:rsid w:val="00A077D7"/>
    <w:rsid w:val="00A14433"/>
    <w:rsid w:val="00A17713"/>
    <w:rsid w:val="00A2179A"/>
    <w:rsid w:val="00A2591F"/>
    <w:rsid w:val="00A266AF"/>
    <w:rsid w:val="00A26E25"/>
    <w:rsid w:val="00A30433"/>
    <w:rsid w:val="00A30B4F"/>
    <w:rsid w:val="00A3453B"/>
    <w:rsid w:val="00A36459"/>
    <w:rsid w:val="00A37E85"/>
    <w:rsid w:val="00A4176B"/>
    <w:rsid w:val="00A45367"/>
    <w:rsid w:val="00A46681"/>
    <w:rsid w:val="00A47A9D"/>
    <w:rsid w:val="00A505F2"/>
    <w:rsid w:val="00A52552"/>
    <w:rsid w:val="00A65E00"/>
    <w:rsid w:val="00A66DA9"/>
    <w:rsid w:val="00A750F3"/>
    <w:rsid w:val="00A7767B"/>
    <w:rsid w:val="00A86339"/>
    <w:rsid w:val="00A87BB5"/>
    <w:rsid w:val="00A91343"/>
    <w:rsid w:val="00AA7B3C"/>
    <w:rsid w:val="00AA7B74"/>
    <w:rsid w:val="00AB09B6"/>
    <w:rsid w:val="00AB1418"/>
    <w:rsid w:val="00AC18AA"/>
    <w:rsid w:val="00AC23AE"/>
    <w:rsid w:val="00AC2961"/>
    <w:rsid w:val="00AC473B"/>
    <w:rsid w:val="00AD212B"/>
    <w:rsid w:val="00AD2C15"/>
    <w:rsid w:val="00AD363B"/>
    <w:rsid w:val="00AD51A0"/>
    <w:rsid w:val="00AE2DAD"/>
    <w:rsid w:val="00AE389E"/>
    <w:rsid w:val="00AF2499"/>
    <w:rsid w:val="00B1111D"/>
    <w:rsid w:val="00B13A08"/>
    <w:rsid w:val="00B14F35"/>
    <w:rsid w:val="00B15E20"/>
    <w:rsid w:val="00B20125"/>
    <w:rsid w:val="00B25F1D"/>
    <w:rsid w:val="00B308BA"/>
    <w:rsid w:val="00B322C0"/>
    <w:rsid w:val="00B361F5"/>
    <w:rsid w:val="00B44873"/>
    <w:rsid w:val="00B45DE7"/>
    <w:rsid w:val="00B45DF2"/>
    <w:rsid w:val="00B472C9"/>
    <w:rsid w:val="00B52B81"/>
    <w:rsid w:val="00B55AE5"/>
    <w:rsid w:val="00B57746"/>
    <w:rsid w:val="00B602F3"/>
    <w:rsid w:val="00B616B1"/>
    <w:rsid w:val="00B649DE"/>
    <w:rsid w:val="00B65177"/>
    <w:rsid w:val="00B665BE"/>
    <w:rsid w:val="00B67BCA"/>
    <w:rsid w:val="00B72BD7"/>
    <w:rsid w:val="00B72F53"/>
    <w:rsid w:val="00B7653F"/>
    <w:rsid w:val="00B76BD8"/>
    <w:rsid w:val="00B8249F"/>
    <w:rsid w:val="00B83863"/>
    <w:rsid w:val="00B84BC3"/>
    <w:rsid w:val="00B8725C"/>
    <w:rsid w:val="00B91BE1"/>
    <w:rsid w:val="00B9408B"/>
    <w:rsid w:val="00B9423B"/>
    <w:rsid w:val="00B9441B"/>
    <w:rsid w:val="00BB41A3"/>
    <w:rsid w:val="00BB48CF"/>
    <w:rsid w:val="00BB5967"/>
    <w:rsid w:val="00BC0F89"/>
    <w:rsid w:val="00BC554B"/>
    <w:rsid w:val="00BD066A"/>
    <w:rsid w:val="00BD256C"/>
    <w:rsid w:val="00BD2749"/>
    <w:rsid w:val="00BD4C1F"/>
    <w:rsid w:val="00BE1A5E"/>
    <w:rsid w:val="00BE4A98"/>
    <w:rsid w:val="00BE7E01"/>
    <w:rsid w:val="00BF1FFB"/>
    <w:rsid w:val="00BF24E3"/>
    <w:rsid w:val="00C01BF5"/>
    <w:rsid w:val="00C01E39"/>
    <w:rsid w:val="00C04B58"/>
    <w:rsid w:val="00C06804"/>
    <w:rsid w:val="00C123D5"/>
    <w:rsid w:val="00C13D3A"/>
    <w:rsid w:val="00C15127"/>
    <w:rsid w:val="00C2094B"/>
    <w:rsid w:val="00C24C61"/>
    <w:rsid w:val="00C26C49"/>
    <w:rsid w:val="00C27327"/>
    <w:rsid w:val="00C328C0"/>
    <w:rsid w:val="00C337C6"/>
    <w:rsid w:val="00C44557"/>
    <w:rsid w:val="00C502FC"/>
    <w:rsid w:val="00C61240"/>
    <w:rsid w:val="00C7333E"/>
    <w:rsid w:val="00C85A27"/>
    <w:rsid w:val="00C861CE"/>
    <w:rsid w:val="00C86F9A"/>
    <w:rsid w:val="00C91B0D"/>
    <w:rsid w:val="00C93C1F"/>
    <w:rsid w:val="00CA5DBE"/>
    <w:rsid w:val="00CB3675"/>
    <w:rsid w:val="00CB4A75"/>
    <w:rsid w:val="00CB5DF8"/>
    <w:rsid w:val="00CC076C"/>
    <w:rsid w:val="00CC6623"/>
    <w:rsid w:val="00CC7509"/>
    <w:rsid w:val="00CD0017"/>
    <w:rsid w:val="00CD3723"/>
    <w:rsid w:val="00CD6433"/>
    <w:rsid w:val="00CE392F"/>
    <w:rsid w:val="00CE5163"/>
    <w:rsid w:val="00CF3830"/>
    <w:rsid w:val="00D000C7"/>
    <w:rsid w:val="00D00359"/>
    <w:rsid w:val="00D0211D"/>
    <w:rsid w:val="00D03486"/>
    <w:rsid w:val="00D138BA"/>
    <w:rsid w:val="00D145A2"/>
    <w:rsid w:val="00D17067"/>
    <w:rsid w:val="00D219EA"/>
    <w:rsid w:val="00D21EF1"/>
    <w:rsid w:val="00D23936"/>
    <w:rsid w:val="00D23DFF"/>
    <w:rsid w:val="00D2792C"/>
    <w:rsid w:val="00D3024D"/>
    <w:rsid w:val="00D31A60"/>
    <w:rsid w:val="00D419CB"/>
    <w:rsid w:val="00D44DC3"/>
    <w:rsid w:val="00D45BAB"/>
    <w:rsid w:val="00D471B9"/>
    <w:rsid w:val="00D50582"/>
    <w:rsid w:val="00D5333F"/>
    <w:rsid w:val="00D54196"/>
    <w:rsid w:val="00D61CD0"/>
    <w:rsid w:val="00D66078"/>
    <w:rsid w:val="00D66D93"/>
    <w:rsid w:val="00D676F4"/>
    <w:rsid w:val="00D73454"/>
    <w:rsid w:val="00D74A91"/>
    <w:rsid w:val="00D77245"/>
    <w:rsid w:val="00D807CD"/>
    <w:rsid w:val="00D84522"/>
    <w:rsid w:val="00D868ED"/>
    <w:rsid w:val="00D9017F"/>
    <w:rsid w:val="00DA26C2"/>
    <w:rsid w:val="00DA3CC6"/>
    <w:rsid w:val="00DA5290"/>
    <w:rsid w:val="00DB682D"/>
    <w:rsid w:val="00DB6EAD"/>
    <w:rsid w:val="00DD6CCB"/>
    <w:rsid w:val="00DD720D"/>
    <w:rsid w:val="00DD7286"/>
    <w:rsid w:val="00DD7A1A"/>
    <w:rsid w:val="00DE44B9"/>
    <w:rsid w:val="00DE499F"/>
    <w:rsid w:val="00DE7E3E"/>
    <w:rsid w:val="00DF5111"/>
    <w:rsid w:val="00DF6CA7"/>
    <w:rsid w:val="00E0612B"/>
    <w:rsid w:val="00E14BB9"/>
    <w:rsid w:val="00E17893"/>
    <w:rsid w:val="00E21C0B"/>
    <w:rsid w:val="00E22100"/>
    <w:rsid w:val="00E400F2"/>
    <w:rsid w:val="00E4024F"/>
    <w:rsid w:val="00E40636"/>
    <w:rsid w:val="00E4210A"/>
    <w:rsid w:val="00E56E13"/>
    <w:rsid w:val="00E613FE"/>
    <w:rsid w:val="00E626EF"/>
    <w:rsid w:val="00E70BE2"/>
    <w:rsid w:val="00E746CA"/>
    <w:rsid w:val="00E77FB2"/>
    <w:rsid w:val="00E8274D"/>
    <w:rsid w:val="00E829CA"/>
    <w:rsid w:val="00E847FE"/>
    <w:rsid w:val="00E90BD6"/>
    <w:rsid w:val="00E9615D"/>
    <w:rsid w:val="00E96725"/>
    <w:rsid w:val="00E96934"/>
    <w:rsid w:val="00EA11A5"/>
    <w:rsid w:val="00EA3E11"/>
    <w:rsid w:val="00EA7362"/>
    <w:rsid w:val="00EB0162"/>
    <w:rsid w:val="00EB15DA"/>
    <w:rsid w:val="00EB5451"/>
    <w:rsid w:val="00EC646A"/>
    <w:rsid w:val="00ED26CF"/>
    <w:rsid w:val="00EE1BF6"/>
    <w:rsid w:val="00EE4438"/>
    <w:rsid w:val="00EE5093"/>
    <w:rsid w:val="00EF1D9B"/>
    <w:rsid w:val="00F003D7"/>
    <w:rsid w:val="00F00D5D"/>
    <w:rsid w:val="00F04CFF"/>
    <w:rsid w:val="00F05B0D"/>
    <w:rsid w:val="00F05EBE"/>
    <w:rsid w:val="00F10FDF"/>
    <w:rsid w:val="00F110B1"/>
    <w:rsid w:val="00F157C0"/>
    <w:rsid w:val="00F15A53"/>
    <w:rsid w:val="00F168FF"/>
    <w:rsid w:val="00F174AB"/>
    <w:rsid w:val="00F23526"/>
    <w:rsid w:val="00F23695"/>
    <w:rsid w:val="00F278B6"/>
    <w:rsid w:val="00F371D7"/>
    <w:rsid w:val="00F4561A"/>
    <w:rsid w:val="00F507FC"/>
    <w:rsid w:val="00F555B3"/>
    <w:rsid w:val="00F55B3F"/>
    <w:rsid w:val="00F56761"/>
    <w:rsid w:val="00F6036A"/>
    <w:rsid w:val="00F617CF"/>
    <w:rsid w:val="00F641D6"/>
    <w:rsid w:val="00F6618D"/>
    <w:rsid w:val="00FA1FD9"/>
    <w:rsid w:val="00FA7955"/>
    <w:rsid w:val="00FB1E97"/>
    <w:rsid w:val="00FB4E78"/>
    <w:rsid w:val="00FC5636"/>
    <w:rsid w:val="00FE22C2"/>
    <w:rsid w:val="00FE3186"/>
    <w:rsid w:val="00FE5BAB"/>
    <w:rsid w:val="00FE6280"/>
    <w:rsid w:val="00FF3BD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76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7A0"/>
    <w:pPr>
      <w:widowControl w:val="0"/>
      <w:jc w:val="both"/>
    </w:pPr>
  </w:style>
  <w:style w:type="paragraph" w:styleId="1">
    <w:name w:val="heading 1"/>
    <w:basedOn w:val="a"/>
    <w:next w:val="a"/>
    <w:link w:val="10"/>
    <w:uiPriority w:val="9"/>
    <w:qFormat/>
    <w:rsid w:val="007C30D5"/>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7C30D5"/>
    <w:pPr>
      <w:keepNext/>
      <w:outlineLvl w:val="1"/>
    </w:pPr>
    <w:rPr>
      <w:rFonts w:asciiTheme="majorHAnsi" w:eastAsiaTheme="majorEastAsia" w:hAnsiTheme="majorHAnsi" w:cstheme="majorBidi"/>
      <w:sz w:val="28"/>
    </w:rPr>
  </w:style>
  <w:style w:type="paragraph" w:styleId="3">
    <w:name w:val="heading 3"/>
    <w:basedOn w:val="a"/>
    <w:next w:val="a"/>
    <w:link w:val="30"/>
    <w:uiPriority w:val="9"/>
    <w:unhideWhenUsed/>
    <w:qFormat/>
    <w:rsid w:val="00F157C0"/>
    <w:pPr>
      <w:keepNext/>
      <w:spacing w:line="360" w:lineRule="auto"/>
      <w:ind w:leftChars="400" w:left="400"/>
      <w:outlineLvl w:val="2"/>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0DFD"/>
    <w:pPr>
      <w:spacing w:before="240" w:after="120"/>
      <w:jc w:val="left"/>
      <w:outlineLvl w:val="0"/>
    </w:pPr>
    <w:rPr>
      <w:rFonts w:asciiTheme="majorHAnsi" w:eastAsia="ＭＳ Ｐゴシック" w:hAnsiTheme="majorHAnsi" w:cstheme="majorBidi"/>
      <w:sz w:val="48"/>
      <w:szCs w:val="32"/>
    </w:rPr>
  </w:style>
  <w:style w:type="character" w:customStyle="1" w:styleId="a4">
    <w:name w:val="表題 (文字)"/>
    <w:basedOn w:val="a0"/>
    <w:link w:val="a3"/>
    <w:uiPriority w:val="10"/>
    <w:rsid w:val="000F0DFD"/>
    <w:rPr>
      <w:rFonts w:asciiTheme="majorHAnsi" w:eastAsia="ＭＳ Ｐゴシック" w:hAnsiTheme="majorHAnsi" w:cstheme="majorBidi"/>
      <w:sz w:val="48"/>
      <w:szCs w:val="32"/>
    </w:rPr>
  </w:style>
  <w:style w:type="paragraph" w:styleId="a5">
    <w:name w:val="Subtitle"/>
    <w:basedOn w:val="a"/>
    <w:next w:val="a"/>
    <w:link w:val="a6"/>
    <w:uiPriority w:val="11"/>
    <w:qFormat/>
    <w:rsid w:val="000F0DFD"/>
    <w:pPr>
      <w:jc w:val="left"/>
      <w:outlineLvl w:val="1"/>
    </w:pPr>
    <w:rPr>
      <w:rFonts w:asciiTheme="majorHAnsi" w:eastAsia="ＭＳ Ｐゴシック" w:hAnsiTheme="majorHAnsi" w:cstheme="majorBidi"/>
      <w:sz w:val="28"/>
      <w:szCs w:val="24"/>
    </w:rPr>
  </w:style>
  <w:style w:type="character" w:customStyle="1" w:styleId="a6">
    <w:name w:val="副題 (文字)"/>
    <w:basedOn w:val="a0"/>
    <w:link w:val="a5"/>
    <w:uiPriority w:val="11"/>
    <w:rsid w:val="000F0DFD"/>
    <w:rPr>
      <w:rFonts w:asciiTheme="majorHAnsi" w:eastAsia="ＭＳ Ｐゴシック" w:hAnsiTheme="majorHAnsi" w:cstheme="majorBidi"/>
      <w:sz w:val="28"/>
      <w:szCs w:val="24"/>
    </w:rPr>
  </w:style>
  <w:style w:type="paragraph" w:styleId="a7">
    <w:name w:val="No Spacing"/>
    <w:link w:val="a8"/>
    <w:uiPriority w:val="1"/>
    <w:qFormat/>
    <w:rsid w:val="00025AAC"/>
    <w:rPr>
      <w:kern w:val="0"/>
      <w:sz w:val="22"/>
    </w:rPr>
  </w:style>
  <w:style w:type="character" w:customStyle="1" w:styleId="a8">
    <w:name w:val="行間詰め (文字)"/>
    <w:basedOn w:val="a0"/>
    <w:link w:val="a7"/>
    <w:uiPriority w:val="1"/>
    <w:rsid w:val="00025AAC"/>
    <w:rPr>
      <w:kern w:val="0"/>
      <w:sz w:val="22"/>
    </w:rPr>
  </w:style>
  <w:style w:type="paragraph" w:styleId="a9">
    <w:name w:val="Balloon Text"/>
    <w:basedOn w:val="a"/>
    <w:link w:val="aa"/>
    <w:uiPriority w:val="99"/>
    <w:semiHidden/>
    <w:unhideWhenUsed/>
    <w:rsid w:val="00025AA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5AAC"/>
    <w:rPr>
      <w:rFonts w:asciiTheme="majorHAnsi" w:eastAsiaTheme="majorEastAsia" w:hAnsiTheme="majorHAnsi" w:cstheme="majorBidi"/>
      <w:sz w:val="18"/>
      <w:szCs w:val="18"/>
    </w:rPr>
  </w:style>
  <w:style w:type="character" w:customStyle="1" w:styleId="10">
    <w:name w:val="見出し 1 (文字)"/>
    <w:basedOn w:val="a0"/>
    <w:link w:val="1"/>
    <w:uiPriority w:val="9"/>
    <w:rsid w:val="007C30D5"/>
    <w:rPr>
      <w:rFonts w:asciiTheme="majorHAnsi" w:eastAsiaTheme="majorEastAsia" w:hAnsiTheme="majorHAnsi" w:cstheme="majorBidi"/>
      <w:sz w:val="32"/>
      <w:szCs w:val="24"/>
    </w:rPr>
  </w:style>
  <w:style w:type="paragraph" w:styleId="ab">
    <w:name w:val="TOC Heading"/>
    <w:basedOn w:val="1"/>
    <w:next w:val="a"/>
    <w:uiPriority w:val="39"/>
    <w:unhideWhenUsed/>
    <w:qFormat/>
    <w:rsid w:val="00025AAC"/>
    <w:pPr>
      <w:keepLines/>
      <w:widowControl/>
      <w:spacing w:before="480" w:line="276" w:lineRule="auto"/>
      <w:jc w:val="left"/>
      <w:outlineLvl w:val="9"/>
    </w:pPr>
    <w:rPr>
      <w:b/>
      <w:bCs/>
      <w:color w:val="365F91" w:themeColor="accent1" w:themeShade="BF"/>
      <w:kern w:val="0"/>
      <w:szCs w:val="28"/>
    </w:rPr>
  </w:style>
  <w:style w:type="paragraph" w:styleId="21">
    <w:name w:val="toc 2"/>
    <w:basedOn w:val="a"/>
    <w:next w:val="a"/>
    <w:autoRedefine/>
    <w:uiPriority w:val="39"/>
    <w:unhideWhenUsed/>
    <w:qFormat/>
    <w:rsid w:val="00025AAC"/>
    <w:pPr>
      <w:ind w:leftChars="100" w:left="210"/>
    </w:pPr>
  </w:style>
  <w:style w:type="paragraph" w:styleId="11">
    <w:name w:val="toc 1"/>
    <w:basedOn w:val="a"/>
    <w:next w:val="a"/>
    <w:autoRedefine/>
    <w:uiPriority w:val="39"/>
    <w:unhideWhenUsed/>
    <w:qFormat/>
    <w:rsid w:val="00025AAC"/>
  </w:style>
  <w:style w:type="character" w:styleId="ac">
    <w:name w:val="Hyperlink"/>
    <w:basedOn w:val="a0"/>
    <w:uiPriority w:val="99"/>
    <w:unhideWhenUsed/>
    <w:rsid w:val="00025AAC"/>
    <w:rPr>
      <w:color w:val="0000FF" w:themeColor="hyperlink"/>
      <w:u w:val="single"/>
    </w:rPr>
  </w:style>
  <w:style w:type="paragraph" w:styleId="31">
    <w:name w:val="toc 3"/>
    <w:basedOn w:val="a"/>
    <w:next w:val="a"/>
    <w:autoRedefine/>
    <w:uiPriority w:val="39"/>
    <w:unhideWhenUsed/>
    <w:qFormat/>
    <w:rsid w:val="00B44873"/>
    <w:pPr>
      <w:widowControl/>
      <w:ind w:left="440"/>
      <w:jc w:val="left"/>
    </w:pPr>
    <w:rPr>
      <w:kern w:val="0"/>
    </w:rPr>
  </w:style>
  <w:style w:type="paragraph" w:styleId="ad">
    <w:name w:val="List Paragraph"/>
    <w:basedOn w:val="a"/>
    <w:uiPriority w:val="34"/>
    <w:qFormat/>
    <w:rsid w:val="00167766"/>
    <w:pPr>
      <w:ind w:leftChars="400" w:left="840"/>
    </w:pPr>
  </w:style>
  <w:style w:type="character" w:customStyle="1" w:styleId="20">
    <w:name w:val="見出し 2 (文字)"/>
    <w:basedOn w:val="a0"/>
    <w:link w:val="2"/>
    <w:uiPriority w:val="9"/>
    <w:rsid w:val="007C30D5"/>
    <w:rPr>
      <w:rFonts w:asciiTheme="majorHAnsi" w:eastAsiaTheme="majorEastAsia" w:hAnsiTheme="majorHAnsi" w:cstheme="majorBidi"/>
      <w:sz w:val="28"/>
    </w:rPr>
  </w:style>
  <w:style w:type="paragraph" w:styleId="ae">
    <w:name w:val="caption"/>
    <w:basedOn w:val="a"/>
    <w:next w:val="a"/>
    <w:uiPriority w:val="35"/>
    <w:unhideWhenUsed/>
    <w:qFormat/>
    <w:rsid w:val="00AD212B"/>
    <w:rPr>
      <w:b/>
      <w:bCs/>
      <w:szCs w:val="21"/>
    </w:rPr>
  </w:style>
  <w:style w:type="table" w:styleId="af">
    <w:name w:val="Table Grid"/>
    <w:basedOn w:val="a1"/>
    <w:uiPriority w:val="59"/>
    <w:rsid w:val="00AD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D21EF1"/>
    <w:pPr>
      <w:tabs>
        <w:tab w:val="center" w:pos="4252"/>
        <w:tab w:val="right" w:pos="8504"/>
      </w:tabs>
      <w:snapToGrid w:val="0"/>
    </w:pPr>
  </w:style>
  <w:style w:type="character" w:customStyle="1" w:styleId="af1">
    <w:name w:val="ヘッダー (文字)"/>
    <w:basedOn w:val="a0"/>
    <w:link w:val="af0"/>
    <w:uiPriority w:val="99"/>
    <w:rsid w:val="00D21EF1"/>
  </w:style>
  <w:style w:type="paragraph" w:styleId="af2">
    <w:name w:val="footer"/>
    <w:basedOn w:val="a"/>
    <w:link w:val="af3"/>
    <w:uiPriority w:val="99"/>
    <w:semiHidden/>
    <w:unhideWhenUsed/>
    <w:rsid w:val="00D21EF1"/>
    <w:pPr>
      <w:tabs>
        <w:tab w:val="center" w:pos="4252"/>
        <w:tab w:val="right" w:pos="8504"/>
      </w:tabs>
      <w:snapToGrid w:val="0"/>
    </w:pPr>
  </w:style>
  <w:style w:type="character" w:customStyle="1" w:styleId="af3">
    <w:name w:val="フッター (文字)"/>
    <w:basedOn w:val="a0"/>
    <w:link w:val="af2"/>
    <w:uiPriority w:val="99"/>
    <w:semiHidden/>
    <w:rsid w:val="00D21EF1"/>
  </w:style>
  <w:style w:type="paragraph" w:styleId="HTML">
    <w:name w:val="HTML Preformatted"/>
    <w:basedOn w:val="a"/>
    <w:link w:val="HTML0"/>
    <w:uiPriority w:val="99"/>
    <w:semiHidden/>
    <w:unhideWhenUsed/>
    <w:rsid w:val="00540A9B"/>
    <w:rPr>
      <w:rFonts w:ascii="Courier New" w:hAnsi="Courier New" w:cs="Courier New"/>
      <w:sz w:val="20"/>
      <w:szCs w:val="20"/>
    </w:rPr>
  </w:style>
  <w:style w:type="character" w:customStyle="1" w:styleId="HTML0">
    <w:name w:val="HTML 書式付き (文字)"/>
    <w:basedOn w:val="a0"/>
    <w:link w:val="HTML"/>
    <w:uiPriority w:val="99"/>
    <w:semiHidden/>
    <w:rsid w:val="00540A9B"/>
    <w:rPr>
      <w:rFonts w:ascii="Courier New" w:hAnsi="Courier New" w:cs="Courier New"/>
      <w:sz w:val="20"/>
      <w:szCs w:val="20"/>
    </w:rPr>
  </w:style>
  <w:style w:type="character" w:customStyle="1" w:styleId="30">
    <w:name w:val="見出し 3 (文字)"/>
    <w:basedOn w:val="a0"/>
    <w:link w:val="3"/>
    <w:uiPriority w:val="9"/>
    <w:rsid w:val="00F157C0"/>
    <w:rPr>
      <w:rFonts w:asciiTheme="majorHAnsi" w:eastAsiaTheme="majorEastAsia" w:hAnsiTheme="majorHAnsi" w:cstheme="majorBidi"/>
      <w:sz w:val="24"/>
    </w:rPr>
  </w:style>
  <w:style w:type="character" w:styleId="af4">
    <w:name w:val="FollowedHyperlink"/>
    <w:basedOn w:val="a0"/>
    <w:uiPriority w:val="99"/>
    <w:semiHidden/>
    <w:unhideWhenUsed/>
    <w:rsid w:val="00D000C7"/>
    <w:rPr>
      <w:color w:val="800080" w:themeColor="followedHyperlink"/>
      <w:u w:val="single"/>
    </w:rPr>
  </w:style>
  <w:style w:type="table" w:customStyle="1" w:styleId="12">
    <w:name w:val="表 (格子)1"/>
    <w:basedOn w:val="a1"/>
    <w:next w:val="af"/>
    <w:uiPriority w:val="59"/>
    <w:rsid w:val="00DD6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3580">
      <w:bodyDiv w:val="1"/>
      <w:marLeft w:val="0"/>
      <w:marRight w:val="0"/>
      <w:marTop w:val="0"/>
      <w:marBottom w:val="0"/>
      <w:divBdr>
        <w:top w:val="none" w:sz="0" w:space="0" w:color="auto"/>
        <w:left w:val="none" w:sz="0" w:space="0" w:color="auto"/>
        <w:bottom w:val="none" w:sz="0" w:space="0" w:color="auto"/>
        <w:right w:val="none" w:sz="0" w:space="0" w:color="auto"/>
      </w:divBdr>
    </w:div>
    <w:div w:id="17512422">
      <w:bodyDiv w:val="1"/>
      <w:marLeft w:val="0"/>
      <w:marRight w:val="0"/>
      <w:marTop w:val="0"/>
      <w:marBottom w:val="0"/>
      <w:divBdr>
        <w:top w:val="none" w:sz="0" w:space="0" w:color="auto"/>
        <w:left w:val="none" w:sz="0" w:space="0" w:color="auto"/>
        <w:bottom w:val="none" w:sz="0" w:space="0" w:color="auto"/>
        <w:right w:val="none" w:sz="0" w:space="0" w:color="auto"/>
      </w:divBdr>
    </w:div>
    <w:div w:id="20134434">
      <w:bodyDiv w:val="1"/>
      <w:marLeft w:val="0"/>
      <w:marRight w:val="0"/>
      <w:marTop w:val="0"/>
      <w:marBottom w:val="0"/>
      <w:divBdr>
        <w:top w:val="none" w:sz="0" w:space="0" w:color="auto"/>
        <w:left w:val="none" w:sz="0" w:space="0" w:color="auto"/>
        <w:bottom w:val="none" w:sz="0" w:space="0" w:color="auto"/>
        <w:right w:val="none" w:sz="0" w:space="0" w:color="auto"/>
      </w:divBdr>
    </w:div>
    <w:div w:id="29428222">
      <w:bodyDiv w:val="1"/>
      <w:marLeft w:val="0"/>
      <w:marRight w:val="0"/>
      <w:marTop w:val="0"/>
      <w:marBottom w:val="0"/>
      <w:divBdr>
        <w:top w:val="none" w:sz="0" w:space="0" w:color="auto"/>
        <w:left w:val="none" w:sz="0" w:space="0" w:color="auto"/>
        <w:bottom w:val="none" w:sz="0" w:space="0" w:color="auto"/>
        <w:right w:val="none" w:sz="0" w:space="0" w:color="auto"/>
      </w:divBdr>
    </w:div>
    <w:div w:id="39550414">
      <w:bodyDiv w:val="1"/>
      <w:marLeft w:val="0"/>
      <w:marRight w:val="0"/>
      <w:marTop w:val="0"/>
      <w:marBottom w:val="0"/>
      <w:divBdr>
        <w:top w:val="none" w:sz="0" w:space="0" w:color="auto"/>
        <w:left w:val="none" w:sz="0" w:space="0" w:color="auto"/>
        <w:bottom w:val="none" w:sz="0" w:space="0" w:color="auto"/>
        <w:right w:val="none" w:sz="0" w:space="0" w:color="auto"/>
      </w:divBdr>
    </w:div>
    <w:div w:id="61759676">
      <w:bodyDiv w:val="1"/>
      <w:marLeft w:val="0"/>
      <w:marRight w:val="0"/>
      <w:marTop w:val="0"/>
      <w:marBottom w:val="0"/>
      <w:divBdr>
        <w:top w:val="none" w:sz="0" w:space="0" w:color="auto"/>
        <w:left w:val="none" w:sz="0" w:space="0" w:color="auto"/>
        <w:bottom w:val="none" w:sz="0" w:space="0" w:color="auto"/>
        <w:right w:val="none" w:sz="0" w:space="0" w:color="auto"/>
      </w:divBdr>
    </w:div>
    <w:div w:id="64845473">
      <w:bodyDiv w:val="1"/>
      <w:marLeft w:val="0"/>
      <w:marRight w:val="0"/>
      <w:marTop w:val="0"/>
      <w:marBottom w:val="0"/>
      <w:divBdr>
        <w:top w:val="none" w:sz="0" w:space="0" w:color="auto"/>
        <w:left w:val="none" w:sz="0" w:space="0" w:color="auto"/>
        <w:bottom w:val="none" w:sz="0" w:space="0" w:color="auto"/>
        <w:right w:val="none" w:sz="0" w:space="0" w:color="auto"/>
      </w:divBdr>
    </w:div>
    <w:div w:id="71050954">
      <w:bodyDiv w:val="1"/>
      <w:marLeft w:val="0"/>
      <w:marRight w:val="0"/>
      <w:marTop w:val="0"/>
      <w:marBottom w:val="0"/>
      <w:divBdr>
        <w:top w:val="none" w:sz="0" w:space="0" w:color="auto"/>
        <w:left w:val="none" w:sz="0" w:space="0" w:color="auto"/>
        <w:bottom w:val="none" w:sz="0" w:space="0" w:color="auto"/>
        <w:right w:val="none" w:sz="0" w:space="0" w:color="auto"/>
      </w:divBdr>
    </w:div>
    <w:div w:id="71319539">
      <w:bodyDiv w:val="1"/>
      <w:marLeft w:val="0"/>
      <w:marRight w:val="0"/>
      <w:marTop w:val="0"/>
      <w:marBottom w:val="0"/>
      <w:divBdr>
        <w:top w:val="none" w:sz="0" w:space="0" w:color="auto"/>
        <w:left w:val="none" w:sz="0" w:space="0" w:color="auto"/>
        <w:bottom w:val="none" w:sz="0" w:space="0" w:color="auto"/>
        <w:right w:val="none" w:sz="0" w:space="0" w:color="auto"/>
      </w:divBdr>
    </w:div>
    <w:div w:id="76640184">
      <w:bodyDiv w:val="1"/>
      <w:marLeft w:val="0"/>
      <w:marRight w:val="0"/>
      <w:marTop w:val="0"/>
      <w:marBottom w:val="0"/>
      <w:divBdr>
        <w:top w:val="none" w:sz="0" w:space="0" w:color="auto"/>
        <w:left w:val="none" w:sz="0" w:space="0" w:color="auto"/>
        <w:bottom w:val="none" w:sz="0" w:space="0" w:color="auto"/>
        <w:right w:val="none" w:sz="0" w:space="0" w:color="auto"/>
      </w:divBdr>
    </w:div>
    <w:div w:id="82147480">
      <w:bodyDiv w:val="1"/>
      <w:marLeft w:val="0"/>
      <w:marRight w:val="0"/>
      <w:marTop w:val="0"/>
      <w:marBottom w:val="0"/>
      <w:divBdr>
        <w:top w:val="none" w:sz="0" w:space="0" w:color="auto"/>
        <w:left w:val="none" w:sz="0" w:space="0" w:color="auto"/>
        <w:bottom w:val="none" w:sz="0" w:space="0" w:color="auto"/>
        <w:right w:val="none" w:sz="0" w:space="0" w:color="auto"/>
      </w:divBdr>
    </w:div>
    <w:div w:id="95174898">
      <w:bodyDiv w:val="1"/>
      <w:marLeft w:val="0"/>
      <w:marRight w:val="0"/>
      <w:marTop w:val="0"/>
      <w:marBottom w:val="0"/>
      <w:divBdr>
        <w:top w:val="none" w:sz="0" w:space="0" w:color="auto"/>
        <w:left w:val="none" w:sz="0" w:space="0" w:color="auto"/>
        <w:bottom w:val="none" w:sz="0" w:space="0" w:color="auto"/>
        <w:right w:val="none" w:sz="0" w:space="0" w:color="auto"/>
      </w:divBdr>
    </w:div>
    <w:div w:id="98184244">
      <w:bodyDiv w:val="1"/>
      <w:marLeft w:val="0"/>
      <w:marRight w:val="0"/>
      <w:marTop w:val="0"/>
      <w:marBottom w:val="0"/>
      <w:divBdr>
        <w:top w:val="none" w:sz="0" w:space="0" w:color="auto"/>
        <w:left w:val="none" w:sz="0" w:space="0" w:color="auto"/>
        <w:bottom w:val="none" w:sz="0" w:space="0" w:color="auto"/>
        <w:right w:val="none" w:sz="0" w:space="0" w:color="auto"/>
      </w:divBdr>
    </w:div>
    <w:div w:id="100339591">
      <w:bodyDiv w:val="1"/>
      <w:marLeft w:val="0"/>
      <w:marRight w:val="0"/>
      <w:marTop w:val="0"/>
      <w:marBottom w:val="0"/>
      <w:divBdr>
        <w:top w:val="none" w:sz="0" w:space="0" w:color="auto"/>
        <w:left w:val="none" w:sz="0" w:space="0" w:color="auto"/>
        <w:bottom w:val="none" w:sz="0" w:space="0" w:color="auto"/>
        <w:right w:val="none" w:sz="0" w:space="0" w:color="auto"/>
      </w:divBdr>
    </w:div>
    <w:div w:id="101003346">
      <w:bodyDiv w:val="1"/>
      <w:marLeft w:val="0"/>
      <w:marRight w:val="0"/>
      <w:marTop w:val="0"/>
      <w:marBottom w:val="0"/>
      <w:divBdr>
        <w:top w:val="none" w:sz="0" w:space="0" w:color="auto"/>
        <w:left w:val="none" w:sz="0" w:space="0" w:color="auto"/>
        <w:bottom w:val="none" w:sz="0" w:space="0" w:color="auto"/>
        <w:right w:val="none" w:sz="0" w:space="0" w:color="auto"/>
      </w:divBdr>
    </w:div>
    <w:div w:id="104420769">
      <w:bodyDiv w:val="1"/>
      <w:marLeft w:val="0"/>
      <w:marRight w:val="0"/>
      <w:marTop w:val="0"/>
      <w:marBottom w:val="0"/>
      <w:divBdr>
        <w:top w:val="none" w:sz="0" w:space="0" w:color="auto"/>
        <w:left w:val="none" w:sz="0" w:space="0" w:color="auto"/>
        <w:bottom w:val="none" w:sz="0" w:space="0" w:color="auto"/>
        <w:right w:val="none" w:sz="0" w:space="0" w:color="auto"/>
      </w:divBdr>
    </w:div>
    <w:div w:id="108164835">
      <w:bodyDiv w:val="1"/>
      <w:marLeft w:val="0"/>
      <w:marRight w:val="0"/>
      <w:marTop w:val="0"/>
      <w:marBottom w:val="0"/>
      <w:divBdr>
        <w:top w:val="none" w:sz="0" w:space="0" w:color="auto"/>
        <w:left w:val="none" w:sz="0" w:space="0" w:color="auto"/>
        <w:bottom w:val="none" w:sz="0" w:space="0" w:color="auto"/>
        <w:right w:val="none" w:sz="0" w:space="0" w:color="auto"/>
      </w:divBdr>
    </w:div>
    <w:div w:id="112939669">
      <w:bodyDiv w:val="1"/>
      <w:marLeft w:val="0"/>
      <w:marRight w:val="0"/>
      <w:marTop w:val="0"/>
      <w:marBottom w:val="0"/>
      <w:divBdr>
        <w:top w:val="none" w:sz="0" w:space="0" w:color="auto"/>
        <w:left w:val="none" w:sz="0" w:space="0" w:color="auto"/>
        <w:bottom w:val="none" w:sz="0" w:space="0" w:color="auto"/>
        <w:right w:val="none" w:sz="0" w:space="0" w:color="auto"/>
      </w:divBdr>
    </w:div>
    <w:div w:id="114758021">
      <w:bodyDiv w:val="1"/>
      <w:marLeft w:val="0"/>
      <w:marRight w:val="0"/>
      <w:marTop w:val="0"/>
      <w:marBottom w:val="0"/>
      <w:divBdr>
        <w:top w:val="none" w:sz="0" w:space="0" w:color="auto"/>
        <w:left w:val="none" w:sz="0" w:space="0" w:color="auto"/>
        <w:bottom w:val="none" w:sz="0" w:space="0" w:color="auto"/>
        <w:right w:val="none" w:sz="0" w:space="0" w:color="auto"/>
      </w:divBdr>
    </w:div>
    <w:div w:id="116799615">
      <w:bodyDiv w:val="1"/>
      <w:marLeft w:val="0"/>
      <w:marRight w:val="0"/>
      <w:marTop w:val="0"/>
      <w:marBottom w:val="0"/>
      <w:divBdr>
        <w:top w:val="none" w:sz="0" w:space="0" w:color="auto"/>
        <w:left w:val="none" w:sz="0" w:space="0" w:color="auto"/>
        <w:bottom w:val="none" w:sz="0" w:space="0" w:color="auto"/>
        <w:right w:val="none" w:sz="0" w:space="0" w:color="auto"/>
      </w:divBdr>
    </w:div>
    <w:div w:id="123233190">
      <w:bodyDiv w:val="1"/>
      <w:marLeft w:val="0"/>
      <w:marRight w:val="0"/>
      <w:marTop w:val="0"/>
      <w:marBottom w:val="0"/>
      <w:divBdr>
        <w:top w:val="none" w:sz="0" w:space="0" w:color="auto"/>
        <w:left w:val="none" w:sz="0" w:space="0" w:color="auto"/>
        <w:bottom w:val="none" w:sz="0" w:space="0" w:color="auto"/>
        <w:right w:val="none" w:sz="0" w:space="0" w:color="auto"/>
      </w:divBdr>
    </w:div>
    <w:div w:id="142048482">
      <w:bodyDiv w:val="1"/>
      <w:marLeft w:val="0"/>
      <w:marRight w:val="0"/>
      <w:marTop w:val="0"/>
      <w:marBottom w:val="0"/>
      <w:divBdr>
        <w:top w:val="none" w:sz="0" w:space="0" w:color="auto"/>
        <w:left w:val="none" w:sz="0" w:space="0" w:color="auto"/>
        <w:bottom w:val="none" w:sz="0" w:space="0" w:color="auto"/>
        <w:right w:val="none" w:sz="0" w:space="0" w:color="auto"/>
      </w:divBdr>
    </w:div>
    <w:div w:id="149947555">
      <w:bodyDiv w:val="1"/>
      <w:marLeft w:val="0"/>
      <w:marRight w:val="0"/>
      <w:marTop w:val="0"/>
      <w:marBottom w:val="0"/>
      <w:divBdr>
        <w:top w:val="none" w:sz="0" w:space="0" w:color="auto"/>
        <w:left w:val="none" w:sz="0" w:space="0" w:color="auto"/>
        <w:bottom w:val="none" w:sz="0" w:space="0" w:color="auto"/>
        <w:right w:val="none" w:sz="0" w:space="0" w:color="auto"/>
      </w:divBdr>
    </w:div>
    <w:div w:id="162163868">
      <w:bodyDiv w:val="1"/>
      <w:marLeft w:val="0"/>
      <w:marRight w:val="0"/>
      <w:marTop w:val="0"/>
      <w:marBottom w:val="0"/>
      <w:divBdr>
        <w:top w:val="none" w:sz="0" w:space="0" w:color="auto"/>
        <w:left w:val="none" w:sz="0" w:space="0" w:color="auto"/>
        <w:bottom w:val="none" w:sz="0" w:space="0" w:color="auto"/>
        <w:right w:val="none" w:sz="0" w:space="0" w:color="auto"/>
      </w:divBdr>
    </w:div>
    <w:div w:id="162362259">
      <w:bodyDiv w:val="1"/>
      <w:marLeft w:val="0"/>
      <w:marRight w:val="0"/>
      <w:marTop w:val="0"/>
      <w:marBottom w:val="0"/>
      <w:divBdr>
        <w:top w:val="none" w:sz="0" w:space="0" w:color="auto"/>
        <w:left w:val="none" w:sz="0" w:space="0" w:color="auto"/>
        <w:bottom w:val="none" w:sz="0" w:space="0" w:color="auto"/>
        <w:right w:val="none" w:sz="0" w:space="0" w:color="auto"/>
      </w:divBdr>
    </w:div>
    <w:div w:id="171335766">
      <w:bodyDiv w:val="1"/>
      <w:marLeft w:val="0"/>
      <w:marRight w:val="0"/>
      <w:marTop w:val="0"/>
      <w:marBottom w:val="0"/>
      <w:divBdr>
        <w:top w:val="none" w:sz="0" w:space="0" w:color="auto"/>
        <w:left w:val="none" w:sz="0" w:space="0" w:color="auto"/>
        <w:bottom w:val="none" w:sz="0" w:space="0" w:color="auto"/>
        <w:right w:val="none" w:sz="0" w:space="0" w:color="auto"/>
      </w:divBdr>
    </w:div>
    <w:div w:id="180515826">
      <w:bodyDiv w:val="1"/>
      <w:marLeft w:val="0"/>
      <w:marRight w:val="0"/>
      <w:marTop w:val="0"/>
      <w:marBottom w:val="0"/>
      <w:divBdr>
        <w:top w:val="none" w:sz="0" w:space="0" w:color="auto"/>
        <w:left w:val="none" w:sz="0" w:space="0" w:color="auto"/>
        <w:bottom w:val="none" w:sz="0" w:space="0" w:color="auto"/>
        <w:right w:val="none" w:sz="0" w:space="0" w:color="auto"/>
      </w:divBdr>
    </w:div>
    <w:div w:id="183175786">
      <w:bodyDiv w:val="1"/>
      <w:marLeft w:val="0"/>
      <w:marRight w:val="0"/>
      <w:marTop w:val="0"/>
      <w:marBottom w:val="0"/>
      <w:divBdr>
        <w:top w:val="none" w:sz="0" w:space="0" w:color="auto"/>
        <w:left w:val="none" w:sz="0" w:space="0" w:color="auto"/>
        <w:bottom w:val="none" w:sz="0" w:space="0" w:color="auto"/>
        <w:right w:val="none" w:sz="0" w:space="0" w:color="auto"/>
      </w:divBdr>
    </w:div>
    <w:div w:id="187641495">
      <w:bodyDiv w:val="1"/>
      <w:marLeft w:val="0"/>
      <w:marRight w:val="0"/>
      <w:marTop w:val="0"/>
      <w:marBottom w:val="0"/>
      <w:divBdr>
        <w:top w:val="none" w:sz="0" w:space="0" w:color="auto"/>
        <w:left w:val="none" w:sz="0" w:space="0" w:color="auto"/>
        <w:bottom w:val="none" w:sz="0" w:space="0" w:color="auto"/>
        <w:right w:val="none" w:sz="0" w:space="0" w:color="auto"/>
      </w:divBdr>
    </w:div>
    <w:div w:id="194856138">
      <w:bodyDiv w:val="1"/>
      <w:marLeft w:val="0"/>
      <w:marRight w:val="0"/>
      <w:marTop w:val="0"/>
      <w:marBottom w:val="0"/>
      <w:divBdr>
        <w:top w:val="none" w:sz="0" w:space="0" w:color="auto"/>
        <w:left w:val="none" w:sz="0" w:space="0" w:color="auto"/>
        <w:bottom w:val="none" w:sz="0" w:space="0" w:color="auto"/>
        <w:right w:val="none" w:sz="0" w:space="0" w:color="auto"/>
      </w:divBdr>
    </w:div>
    <w:div w:id="197091490">
      <w:bodyDiv w:val="1"/>
      <w:marLeft w:val="0"/>
      <w:marRight w:val="0"/>
      <w:marTop w:val="0"/>
      <w:marBottom w:val="0"/>
      <w:divBdr>
        <w:top w:val="none" w:sz="0" w:space="0" w:color="auto"/>
        <w:left w:val="none" w:sz="0" w:space="0" w:color="auto"/>
        <w:bottom w:val="none" w:sz="0" w:space="0" w:color="auto"/>
        <w:right w:val="none" w:sz="0" w:space="0" w:color="auto"/>
      </w:divBdr>
    </w:div>
    <w:div w:id="198322514">
      <w:bodyDiv w:val="1"/>
      <w:marLeft w:val="0"/>
      <w:marRight w:val="0"/>
      <w:marTop w:val="0"/>
      <w:marBottom w:val="0"/>
      <w:divBdr>
        <w:top w:val="none" w:sz="0" w:space="0" w:color="auto"/>
        <w:left w:val="none" w:sz="0" w:space="0" w:color="auto"/>
        <w:bottom w:val="none" w:sz="0" w:space="0" w:color="auto"/>
        <w:right w:val="none" w:sz="0" w:space="0" w:color="auto"/>
      </w:divBdr>
    </w:div>
    <w:div w:id="199365661">
      <w:bodyDiv w:val="1"/>
      <w:marLeft w:val="0"/>
      <w:marRight w:val="0"/>
      <w:marTop w:val="0"/>
      <w:marBottom w:val="0"/>
      <w:divBdr>
        <w:top w:val="none" w:sz="0" w:space="0" w:color="auto"/>
        <w:left w:val="none" w:sz="0" w:space="0" w:color="auto"/>
        <w:bottom w:val="none" w:sz="0" w:space="0" w:color="auto"/>
        <w:right w:val="none" w:sz="0" w:space="0" w:color="auto"/>
      </w:divBdr>
    </w:div>
    <w:div w:id="229578001">
      <w:bodyDiv w:val="1"/>
      <w:marLeft w:val="0"/>
      <w:marRight w:val="0"/>
      <w:marTop w:val="0"/>
      <w:marBottom w:val="0"/>
      <w:divBdr>
        <w:top w:val="none" w:sz="0" w:space="0" w:color="auto"/>
        <w:left w:val="none" w:sz="0" w:space="0" w:color="auto"/>
        <w:bottom w:val="none" w:sz="0" w:space="0" w:color="auto"/>
        <w:right w:val="none" w:sz="0" w:space="0" w:color="auto"/>
      </w:divBdr>
    </w:div>
    <w:div w:id="243035337">
      <w:bodyDiv w:val="1"/>
      <w:marLeft w:val="0"/>
      <w:marRight w:val="0"/>
      <w:marTop w:val="0"/>
      <w:marBottom w:val="0"/>
      <w:divBdr>
        <w:top w:val="none" w:sz="0" w:space="0" w:color="auto"/>
        <w:left w:val="none" w:sz="0" w:space="0" w:color="auto"/>
        <w:bottom w:val="none" w:sz="0" w:space="0" w:color="auto"/>
        <w:right w:val="none" w:sz="0" w:space="0" w:color="auto"/>
      </w:divBdr>
    </w:div>
    <w:div w:id="248347858">
      <w:bodyDiv w:val="1"/>
      <w:marLeft w:val="0"/>
      <w:marRight w:val="0"/>
      <w:marTop w:val="0"/>
      <w:marBottom w:val="0"/>
      <w:divBdr>
        <w:top w:val="none" w:sz="0" w:space="0" w:color="auto"/>
        <w:left w:val="none" w:sz="0" w:space="0" w:color="auto"/>
        <w:bottom w:val="none" w:sz="0" w:space="0" w:color="auto"/>
        <w:right w:val="none" w:sz="0" w:space="0" w:color="auto"/>
      </w:divBdr>
    </w:div>
    <w:div w:id="251280165">
      <w:bodyDiv w:val="1"/>
      <w:marLeft w:val="0"/>
      <w:marRight w:val="0"/>
      <w:marTop w:val="0"/>
      <w:marBottom w:val="0"/>
      <w:divBdr>
        <w:top w:val="none" w:sz="0" w:space="0" w:color="auto"/>
        <w:left w:val="none" w:sz="0" w:space="0" w:color="auto"/>
        <w:bottom w:val="none" w:sz="0" w:space="0" w:color="auto"/>
        <w:right w:val="none" w:sz="0" w:space="0" w:color="auto"/>
      </w:divBdr>
    </w:div>
    <w:div w:id="254175679">
      <w:bodyDiv w:val="1"/>
      <w:marLeft w:val="0"/>
      <w:marRight w:val="0"/>
      <w:marTop w:val="0"/>
      <w:marBottom w:val="0"/>
      <w:divBdr>
        <w:top w:val="none" w:sz="0" w:space="0" w:color="auto"/>
        <w:left w:val="none" w:sz="0" w:space="0" w:color="auto"/>
        <w:bottom w:val="none" w:sz="0" w:space="0" w:color="auto"/>
        <w:right w:val="none" w:sz="0" w:space="0" w:color="auto"/>
      </w:divBdr>
    </w:div>
    <w:div w:id="260574829">
      <w:bodyDiv w:val="1"/>
      <w:marLeft w:val="0"/>
      <w:marRight w:val="0"/>
      <w:marTop w:val="0"/>
      <w:marBottom w:val="0"/>
      <w:divBdr>
        <w:top w:val="none" w:sz="0" w:space="0" w:color="auto"/>
        <w:left w:val="none" w:sz="0" w:space="0" w:color="auto"/>
        <w:bottom w:val="none" w:sz="0" w:space="0" w:color="auto"/>
        <w:right w:val="none" w:sz="0" w:space="0" w:color="auto"/>
      </w:divBdr>
    </w:div>
    <w:div w:id="268975314">
      <w:bodyDiv w:val="1"/>
      <w:marLeft w:val="0"/>
      <w:marRight w:val="0"/>
      <w:marTop w:val="0"/>
      <w:marBottom w:val="0"/>
      <w:divBdr>
        <w:top w:val="none" w:sz="0" w:space="0" w:color="auto"/>
        <w:left w:val="none" w:sz="0" w:space="0" w:color="auto"/>
        <w:bottom w:val="none" w:sz="0" w:space="0" w:color="auto"/>
        <w:right w:val="none" w:sz="0" w:space="0" w:color="auto"/>
      </w:divBdr>
    </w:div>
    <w:div w:id="271018832">
      <w:bodyDiv w:val="1"/>
      <w:marLeft w:val="0"/>
      <w:marRight w:val="0"/>
      <w:marTop w:val="0"/>
      <w:marBottom w:val="0"/>
      <w:divBdr>
        <w:top w:val="none" w:sz="0" w:space="0" w:color="auto"/>
        <w:left w:val="none" w:sz="0" w:space="0" w:color="auto"/>
        <w:bottom w:val="none" w:sz="0" w:space="0" w:color="auto"/>
        <w:right w:val="none" w:sz="0" w:space="0" w:color="auto"/>
      </w:divBdr>
    </w:div>
    <w:div w:id="277372141">
      <w:bodyDiv w:val="1"/>
      <w:marLeft w:val="0"/>
      <w:marRight w:val="0"/>
      <w:marTop w:val="0"/>
      <w:marBottom w:val="0"/>
      <w:divBdr>
        <w:top w:val="none" w:sz="0" w:space="0" w:color="auto"/>
        <w:left w:val="none" w:sz="0" w:space="0" w:color="auto"/>
        <w:bottom w:val="none" w:sz="0" w:space="0" w:color="auto"/>
        <w:right w:val="none" w:sz="0" w:space="0" w:color="auto"/>
      </w:divBdr>
    </w:div>
    <w:div w:id="284237602">
      <w:bodyDiv w:val="1"/>
      <w:marLeft w:val="0"/>
      <w:marRight w:val="0"/>
      <w:marTop w:val="0"/>
      <w:marBottom w:val="0"/>
      <w:divBdr>
        <w:top w:val="none" w:sz="0" w:space="0" w:color="auto"/>
        <w:left w:val="none" w:sz="0" w:space="0" w:color="auto"/>
        <w:bottom w:val="none" w:sz="0" w:space="0" w:color="auto"/>
        <w:right w:val="none" w:sz="0" w:space="0" w:color="auto"/>
      </w:divBdr>
    </w:div>
    <w:div w:id="296229349">
      <w:bodyDiv w:val="1"/>
      <w:marLeft w:val="0"/>
      <w:marRight w:val="0"/>
      <w:marTop w:val="0"/>
      <w:marBottom w:val="0"/>
      <w:divBdr>
        <w:top w:val="none" w:sz="0" w:space="0" w:color="auto"/>
        <w:left w:val="none" w:sz="0" w:space="0" w:color="auto"/>
        <w:bottom w:val="none" w:sz="0" w:space="0" w:color="auto"/>
        <w:right w:val="none" w:sz="0" w:space="0" w:color="auto"/>
      </w:divBdr>
    </w:div>
    <w:div w:id="302121739">
      <w:bodyDiv w:val="1"/>
      <w:marLeft w:val="0"/>
      <w:marRight w:val="0"/>
      <w:marTop w:val="0"/>
      <w:marBottom w:val="0"/>
      <w:divBdr>
        <w:top w:val="none" w:sz="0" w:space="0" w:color="auto"/>
        <w:left w:val="none" w:sz="0" w:space="0" w:color="auto"/>
        <w:bottom w:val="none" w:sz="0" w:space="0" w:color="auto"/>
        <w:right w:val="none" w:sz="0" w:space="0" w:color="auto"/>
      </w:divBdr>
    </w:div>
    <w:div w:id="310984764">
      <w:bodyDiv w:val="1"/>
      <w:marLeft w:val="0"/>
      <w:marRight w:val="0"/>
      <w:marTop w:val="0"/>
      <w:marBottom w:val="0"/>
      <w:divBdr>
        <w:top w:val="none" w:sz="0" w:space="0" w:color="auto"/>
        <w:left w:val="none" w:sz="0" w:space="0" w:color="auto"/>
        <w:bottom w:val="none" w:sz="0" w:space="0" w:color="auto"/>
        <w:right w:val="none" w:sz="0" w:space="0" w:color="auto"/>
      </w:divBdr>
    </w:div>
    <w:div w:id="313879276">
      <w:bodyDiv w:val="1"/>
      <w:marLeft w:val="0"/>
      <w:marRight w:val="0"/>
      <w:marTop w:val="0"/>
      <w:marBottom w:val="0"/>
      <w:divBdr>
        <w:top w:val="none" w:sz="0" w:space="0" w:color="auto"/>
        <w:left w:val="none" w:sz="0" w:space="0" w:color="auto"/>
        <w:bottom w:val="none" w:sz="0" w:space="0" w:color="auto"/>
        <w:right w:val="none" w:sz="0" w:space="0" w:color="auto"/>
      </w:divBdr>
    </w:div>
    <w:div w:id="317654081">
      <w:bodyDiv w:val="1"/>
      <w:marLeft w:val="0"/>
      <w:marRight w:val="0"/>
      <w:marTop w:val="0"/>
      <w:marBottom w:val="0"/>
      <w:divBdr>
        <w:top w:val="none" w:sz="0" w:space="0" w:color="auto"/>
        <w:left w:val="none" w:sz="0" w:space="0" w:color="auto"/>
        <w:bottom w:val="none" w:sz="0" w:space="0" w:color="auto"/>
        <w:right w:val="none" w:sz="0" w:space="0" w:color="auto"/>
      </w:divBdr>
    </w:div>
    <w:div w:id="329799446">
      <w:bodyDiv w:val="1"/>
      <w:marLeft w:val="0"/>
      <w:marRight w:val="0"/>
      <w:marTop w:val="0"/>
      <w:marBottom w:val="0"/>
      <w:divBdr>
        <w:top w:val="none" w:sz="0" w:space="0" w:color="auto"/>
        <w:left w:val="none" w:sz="0" w:space="0" w:color="auto"/>
        <w:bottom w:val="none" w:sz="0" w:space="0" w:color="auto"/>
        <w:right w:val="none" w:sz="0" w:space="0" w:color="auto"/>
      </w:divBdr>
    </w:div>
    <w:div w:id="333000101">
      <w:bodyDiv w:val="1"/>
      <w:marLeft w:val="0"/>
      <w:marRight w:val="0"/>
      <w:marTop w:val="0"/>
      <w:marBottom w:val="0"/>
      <w:divBdr>
        <w:top w:val="none" w:sz="0" w:space="0" w:color="auto"/>
        <w:left w:val="none" w:sz="0" w:space="0" w:color="auto"/>
        <w:bottom w:val="none" w:sz="0" w:space="0" w:color="auto"/>
        <w:right w:val="none" w:sz="0" w:space="0" w:color="auto"/>
      </w:divBdr>
    </w:div>
    <w:div w:id="338044506">
      <w:bodyDiv w:val="1"/>
      <w:marLeft w:val="0"/>
      <w:marRight w:val="0"/>
      <w:marTop w:val="0"/>
      <w:marBottom w:val="0"/>
      <w:divBdr>
        <w:top w:val="none" w:sz="0" w:space="0" w:color="auto"/>
        <w:left w:val="none" w:sz="0" w:space="0" w:color="auto"/>
        <w:bottom w:val="none" w:sz="0" w:space="0" w:color="auto"/>
        <w:right w:val="none" w:sz="0" w:space="0" w:color="auto"/>
      </w:divBdr>
    </w:div>
    <w:div w:id="339892334">
      <w:bodyDiv w:val="1"/>
      <w:marLeft w:val="0"/>
      <w:marRight w:val="0"/>
      <w:marTop w:val="0"/>
      <w:marBottom w:val="0"/>
      <w:divBdr>
        <w:top w:val="none" w:sz="0" w:space="0" w:color="auto"/>
        <w:left w:val="none" w:sz="0" w:space="0" w:color="auto"/>
        <w:bottom w:val="none" w:sz="0" w:space="0" w:color="auto"/>
        <w:right w:val="none" w:sz="0" w:space="0" w:color="auto"/>
      </w:divBdr>
    </w:div>
    <w:div w:id="349069534">
      <w:bodyDiv w:val="1"/>
      <w:marLeft w:val="0"/>
      <w:marRight w:val="0"/>
      <w:marTop w:val="0"/>
      <w:marBottom w:val="0"/>
      <w:divBdr>
        <w:top w:val="none" w:sz="0" w:space="0" w:color="auto"/>
        <w:left w:val="none" w:sz="0" w:space="0" w:color="auto"/>
        <w:bottom w:val="none" w:sz="0" w:space="0" w:color="auto"/>
        <w:right w:val="none" w:sz="0" w:space="0" w:color="auto"/>
      </w:divBdr>
    </w:div>
    <w:div w:id="349374854">
      <w:bodyDiv w:val="1"/>
      <w:marLeft w:val="0"/>
      <w:marRight w:val="0"/>
      <w:marTop w:val="0"/>
      <w:marBottom w:val="0"/>
      <w:divBdr>
        <w:top w:val="none" w:sz="0" w:space="0" w:color="auto"/>
        <w:left w:val="none" w:sz="0" w:space="0" w:color="auto"/>
        <w:bottom w:val="none" w:sz="0" w:space="0" w:color="auto"/>
        <w:right w:val="none" w:sz="0" w:space="0" w:color="auto"/>
      </w:divBdr>
    </w:div>
    <w:div w:id="351762110">
      <w:bodyDiv w:val="1"/>
      <w:marLeft w:val="0"/>
      <w:marRight w:val="0"/>
      <w:marTop w:val="0"/>
      <w:marBottom w:val="0"/>
      <w:divBdr>
        <w:top w:val="none" w:sz="0" w:space="0" w:color="auto"/>
        <w:left w:val="none" w:sz="0" w:space="0" w:color="auto"/>
        <w:bottom w:val="none" w:sz="0" w:space="0" w:color="auto"/>
        <w:right w:val="none" w:sz="0" w:space="0" w:color="auto"/>
      </w:divBdr>
    </w:div>
    <w:div w:id="357854650">
      <w:bodyDiv w:val="1"/>
      <w:marLeft w:val="0"/>
      <w:marRight w:val="0"/>
      <w:marTop w:val="0"/>
      <w:marBottom w:val="0"/>
      <w:divBdr>
        <w:top w:val="none" w:sz="0" w:space="0" w:color="auto"/>
        <w:left w:val="none" w:sz="0" w:space="0" w:color="auto"/>
        <w:bottom w:val="none" w:sz="0" w:space="0" w:color="auto"/>
        <w:right w:val="none" w:sz="0" w:space="0" w:color="auto"/>
      </w:divBdr>
    </w:div>
    <w:div w:id="358506195">
      <w:bodyDiv w:val="1"/>
      <w:marLeft w:val="0"/>
      <w:marRight w:val="0"/>
      <w:marTop w:val="0"/>
      <w:marBottom w:val="0"/>
      <w:divBdr>
        <w:top w:val="none" w:sz="0" w:space="0" w:color="auto"/>
        <w:left w:val="none" w:sz="0" w:space="0" w:color="auto"/>
        <w:bottom w:val="none" w:sz="0" w:space="0" w:color="auto"/>
        <w:right w:val="none" w:sz="0" w:space="0" w:color="auto"/>
      </w:divBdr>
    </w:div>
    <w:div w:id="373772973">
      <w:bodyDiv w:val="1"/>
      <w:marLeft w:val="0"/>
      <w:marRight w:val="0"/>
      <w:marTop w:val="0"/>
      <w:marBottom w:val="0"/>
      <w:divBdr>
        <w:top w:val="none" w:sz="0" w:space="0" w:color="auto"/>
        <w:left w:val="none" w:sz="0" w:space="0" w:color="auto"/>
        <w:bottom w:val="none" w:sz="0" w:space="0" w:color="auto"/>
        <w:right w:val="none" w:sz="0" w:space="0" w:color="auto"/>
      </w:divBdr>
    </w:div>
    <w:div w:id="375812373">
      <w:bodyDiv w:val="1"/>
      <w:marLeft w:val="0"/>
      <w:marRight w:val="0"/>
      <w:marTop w:val="0"/>
      <w:marBottom w:val="0"/>
      <w:divBdr>
        <w:top w:val="none" w:sz="0" w:space="0" w:color="auto"/>
        <w:left w:val="none" w:sz="0" w:space="0" w:color="auto"/>
        <w:bottom w:val="none" w:sz="0" w:space="0" w:color="auto"/>
        <w:right w:val="none" w:sz="0" w:space="0" w:color="auto"/>
      </w:divBdr>
    </w:div>
    <w:div w:id="384454105">
      <w:bodyDiv w:val="1"/>
      <w:marLeft w:val="0"/>
      <w:marRight w:val="0"/>
      <w:marTop w:val="0"/>
      <w:marBottom w:val="0"/>
      <w:divBdr>
        <w:top w:val="none" w:sz="0" w:space="0" w:color="auto"/>
        <w:left w:val="none" w:sz="0" w:space="0" w:color="auto"/>
        <w:bottom w:val="none" w:sz="0" w:space="0" w:color="auto"/>
        <w:right w:val="none" w:sz="0" w:space="0" w:color="auto"/>
      </w:divBdr>
    </w:div>
    <w:div w:id="393087603">
      <w:bodyDiv w:val="1"/>
      <w:marLeft w:val="0"/>
      <w:marRight w:val="0"/>
      <w:marTop w:val="0"/>
      <w:marBottom w:val="0"/>
      <w:divBdr>
        <w:top w:val="none" w:sz="0" w:space="0" w:color="auto"/>
        <w:left w:val="none" w:sz="0" w:space="0" w:color="auto"/>
        <w:bottom w:val="none" w:sz="0" w:space="0" w:color="auto"/>
        <w:right w:val="none" w:sz="0" w:space="0" w:color="auto"/>
      </w:divBdr>
    </w:div>
    <w:div w:id="402727563">
      <w:bodyDiv w:val="1"/>
      <w:marLeft w:val="0"/>
      <w:marRight w:val="0"/>
      <w:marTop w:val="0"/>
      <w:marBottom w:val="0"/>
      <w:divBdr>
        <w:top w:val="none" w:sz="0" w:space="0" w:color="auto"/>
        <w:left w:val="none" w:sz="0" w:space="0" w:color="auto"/>
        <w:bottom w:val="none" w:sz="0" w:space="0" w:color="auto"/>
        <w:right w:val="none" w:sz="0" w:space="0" w:color="auto"/>
      </w:divBdr>
    </w:div>
    <w:div w:id="403529431">
      <w:bodyDiv w:val="1"/>
      <w:marLeft w:val="0"/>
      <w:marRight w:val="0"/>
      <w:marTop w:val="0"/>
      <w:marBottom w:val="0"/>
      <w:divBdr>
        <w:top w:val="none" w:sz="0" w:space="0" w:color="auto"/>
        <w:left w:val="none" w:sz="0" w:space="0" w:color="auto"/>
        <w:bottom w:val="none" w:sz="0" w:space="0" w:color="auto"/>
        <w:right w:val="none" w:sz="0" w:space="0" w:color="auto"/>
      </w:divBdr>
    </w:div>
    <w:div w:id="404843892">
      <w:bodyDiv w:val="1"/>
      <w:marLeft w:val="0"/>
      <w:marRight w:val="0"/>
      <w:marTop w:val="0"/>
      <w:marBottom w:val="0"/>
      <w:divBdr>
        <w:top w:val="none" w:sz="0" w:space="0" w:color="auto"/>
        <w:left w:val="none" w:sz="0" w:space="0" w:color="auto"/>
        <w:bottom w:val="none" w:sz="0" w:space="0" w:color="auto"/>
        <w:right w:val="none" w:sz="0" w:space="0" w:color="auto"/>
      </w:divBdr>
    </w:div>
    <w:div w:id="415520363">
      <w:bodyDiv w:val="1"/>
      <w:marLeft w:val="0"/>
      <w:marRight w:val="0"/>
      <w:marTop w:val="0"/>
      <w:marBottom w:val="0"/>
      <w:divBdr>
        <w:top w:val="none" w:sz="0" w:space="0" w:color="auto"/>
        <w:left w:val="none" w:sz="0" w:space="0" w:color="auto"/>
        <w:bottom w:val="none" w:sz="0" w:space="0" w:color="auto"/>
        <w:right w:val="none" w:sz="0" w:space="0" w:color="auto"/>
      </w:divBdr>
    </w:div>
    <w:div w:id="416245064">
      <w:bodyDiv w:val="1"/>
      <w:marLeft w:val="0"/>
      <w:marRight w:val="0"/>
      <w:marTop w:val="0"/>
      <w:marBottom w:val="0"/>
      <w:divBdr>
        <w:top w:val="none" w:sz="0" w:space="0" w:color="auto"/>
        <w:left w:val="none" w:sz="0" w:space="0" w:color="auto"/>
        <w:bottom w:val="none" w:sz="0" w:space="0" w:color="auto"/>
        <w:right w:val="none" w:sz="0" w:space="0" w:color="auto"/>
      </w:divBdr>
    </w:div>
    <w:div w:id="422922557">
      <w:bodyDiv w:val="1"/>
      <w:marLeft w:val="0"/>
      <w:marRight w:val="0"/>
      <w:marTop w:val="0"/>
      <w:marBottom w:val="0"/>
      <w:divBdr>
        <w:top w:val="none" w:sz="0" w:space="0" w:color="auto"/>
        <w:left w:val="none" w:sz="0" w:space="0" w:color="auto"/>
        <w:bottom w:val="none" w:sz="0" w:space="0" w:color="auto"/>
        <w:right w:val="none" w:sz="0" w:space="0" w:color="auto"/>
      </w:divBdr>
    </w:div>
    <w:div w:id="426196418">
      <w:bodyDiv w:val="1"/>
      <w:marLeft w:val="0"/>
      <w:marRight w:val="0"/>
      <w:marTop w:val="0"/>
      <w:marBottom w:val="0"/>
      <w:divBdr>
        <w:top w:val="none" w:sz="0" w:space="0" w:color="auto"/>
        <w:left w:val="none" w:sz="0" w:space="0" w:color="auto"/>
        <w:bottom w:val="none" w:sz="0" w:space="0" w:color="auto"/>
        <w:right w:val="none" w:sz="0" w:space="0" w:color="auto"/>
      </w:divBdr>
    </w:div>
    <w:div w:id="437221231">
      <w:bodyDiv w:val="1"/>
      <w:marLeft w:val="0"/>
      <w:marRight w:val="0"/>
      <w:marTop w:val="0"/>
      <w:marBottom w:val="0"/>
      <w:divBdr>
        <w:top w:val="none" w:sz="0" w:space="0" w:color="auto"/>
        <w:left w:val="none" w:sz="0" w:space="0" w:color="auto"/>
        <w:bottom w:val="none" w:sz="0" w:space="0" w:color="auto"/>
        <w:right w:val="none" w:sz="0" w:space="0" w:color="auto"/>
      </w:divBdr>
    </w:div>
    <w:div w:id="443309864">
      <w:bodyDiv w:val="1"/>
      <w:marLeft w:val="0"/>
      <w:marRight w:val="0"/>
      <w:marTop w:val="0"/>
      <w:marBottom w:val="0"/>
      <w:divBdr>
        <w:top w:val="none" w:sz="0" w:space="0" w:color="auto"/>
        <w:left w:val="none" w:sz="0" w:space="0" w:color="auto"/>
        <w:bottom w:val="none" w:sz="0" w:space="0" w:color="auto"/>
        <w:right w:val="none" w:sz="0" w:space="0" w:color="auto"/>
      </w:divBdr>
    </w:div>
    <w:div w:id="471756629">
      <w:bodyDiv w:val="1"/>
      <w:marLeft w:val="0"/>
      <w:marRight w:val="0"/>
      <w:marTop w:val="0"/>
      <w:marBottom w:val="0"/>
      <w:divBdr>
        <w:top w:val="none" w:sz="0" w:space="0" w:color="auto"/>
        <w:left w:val="none" w:sz="0" w:space="0" w:color="auto"/>
        <w:bottom w:val="none" w:sz="0" w:space="0" w:color="auto"/>
        <w:right w:val="none" w:sz="0" w:space="0" w:color="auto"/>
      </w:divBdr>
    </w:div>
    <w:div w:id="479275245">
      <w:bodyDiv w:val="1"/>
      <w:marLeft w:val="0"/>
      <w:marRight w:val="0"/>
      <w:marTop w:val="0"/>
      <w:marBottom w:val="0"/>
      <w:divBdr>
        <w:top w:val="none" w:sz="0" w:space="0" w:color="auto"/>
        <w:left w:val="none" w:sz="0" w:space="0" w:color="auto"/>
        <w:bottom w:val="none" w:sz="0" w:space="0" w:color="auto"/>
        <w:right w:val="none" w:sz="0" w:space="0" w:color="auto"/>
      </w:divBdr>
    </w:div>
    <w:div w:id="479923025">
      <w:bodyDiv w:val="1"/>
      <w:marLeft w:val="0"/>
      <w:marRight w:val="0"/>
      <w:marTop w:val="0"/>
      <w:marBottom w:val="0"/>
      <w:divBdr>
        <w:top w:val="none" w:sz="0" w:space="0" w:color="auto"/>
        <w:left w:val="none" w:sz="0" w:space="0" w:color="auto"/>
        <w:bottom w:val="none" w:sz="0" w:space="0" w:color="auto"/>
        <w:right w:val="none" w:sz="0" w:space="0" w:color="auto"/>
      </w:divBdr>
    </w:div>
    <w:div w:id="483470601">
      <w:bodyDiv w:val="1"/>
      <w:marLeft w:val="0"/>
      <w:marRight w:val="0"/>
      <w:marTop w:val="0"/>
      <w:marBottom w:val="0"/>
      <w:divBdr>
        <w:top w:val="none" w:sz="0" w:space="0" w:color="auto"/>
        <w:left w:val="none" w:sz="0" w:space="0" w:color="auto"/>
        <w:bottom w:val="none" w:sz="0" w:space="0" w:color="auto"/>
        <w:right w:val="none" w:sz="0" w:space="0" w:color="auto"/>
      </w:divBdr>
    </w:div>
    <w:div w:id="486366582">
      <w:bodyDiv w:val="1"/>
      <w:marLeft w:val="0"/>
      <w:marRight w:val="0"/>
      <w:marTop w:val="0"/>
      <w:marBottom w:val="0"/>
      <w:divBdr>
        <w:top w:val="none" w:sz="0" w:space="0" w:color="auto"/>
        <w:left w:val="none" w:sz="0" w:space="0" w:color="auto"/>
        <w:bottom w:val="none" w:sz="0" w:space="0" w:color="auto"/>
        <w:right w:val="none" w:sz="0" w:space="0" w:color="auto"/>
      </w:divBdr>
    </w:div>
    <w:div w:id="505754568">
      <w:bodyDiv w:val="1"/>
      <w:marLeft w:val="0"/>
      <w:marRight w:val="0"/>
      <w:marTop w:val="0"/>
      <w:marBottom w:val="0"/>
      <w:divBdr>
        <w:top w:val="none" w:sz="0" w:space="0" w:color="auto"/>
        <w:left w:val="none" w:sz="0" w:space="0" w:color="auto"/>
        <w:bottom w:val="none" w:sz="0" w:space="0" w:color="auto"/>
        <w:right w:val="none" w:sz="0" w:space="0" w:color="auto"/>
      </w:divBdr>
    </w:div>
    <w:div w:id="514267542">
      <w:bodyDiv w:val="1"/>
      <w:marLeft w:val="0"/>
      <w:marRight w:val="0"/>
      <w:marTop w:val="0"/>
      <w:marBottom w:val="0"/>
      <w:divBdr>
        <w:top w:val="none" w:sz="0" w:space="0" w:color="auto"/>
        <w:left w:val="none" w:sz="0" w:space="0" w:color="auto"/>
        <w:bottom w:val="none" w:sz="0" w:space="0" w:color="auto"/>
        <w:right w:val="none" w:sz="0" w:space="0" w:color="auto"/>
      </w:divBdr>
    </w:div>
    <w:div w:id="519976238">
      <w:bodyDiv w:val="1"/>
      <w:marLeft w:val="0"/>
      <w:marRight w:val="0"/>
      <w:marTop w:val="0"/>
      <w:marBottom w:val="0"/>
      <w:divBdr>
        <w:top w:val="none" w:sz="0" w:space="0" w:color="auto"/>
        <w:left w:val="none" w:sz="0" w:space="0" w:color="auto"/>
        <w:bottom w:val="none" w:sz="0" w:space="0" w:color="auto"/>
        <w:right w:val="none" w:sz="0" w:space="0" w:color="auto"/>
      </w:divBdr>
    </w:div>
    <w:div w:id="525214594">
      <w:bodyDiv w:val="1"/>
      <w:marLeft w:val="0"/>
      <w:marRight w:val="0"/>
      <w:marTop w:val="0"/>
      <w:marBottom w:val="0"/>
      <w:divBdr>
        <w:top w:val="none" w:sz="0" w:space="0" w:color="auto"/>
        <w:left w:val="none" w:sz="0" w:space="0" w:color="auto"/>
        <w:bottom w:val="none" w:sz="0" w:space="0" w:color="auto"/>
        <w:right w:val="none" w:sz="0" w:space="0" w:color="auto"/>
      </w:divBdr>
    </w:div>
    <w:div w:id="556285240">
      <w:bodyDiv w:val="1"/>
      <w:marLeft w:val="0"/>
      <w:marRight w:val="0"/>
      <w:marTop w:val="0"/>
      <w:marBottom w:val="0"/>
      <w:divBdr>
        <w:top w:val="none" w:sz="0" w:space="0" w:color="auto"/>
        <w:left w:val="none" w:sz="0" w:space="0" w:color="auto"/>
        <w:bottom w:val="none" w:sz="0" w:space="0" w:color="auto"/>
        <w:right w:val="none" w:sz="0" w:space="0" w:color="auto"/>
      </w:divBdr>
    </w:div>
    <w:div w:id="556861408">
      <w:bodyDiv w:val="1"/>
      <w:marLeft w:val="0"/>
      <w:marRight w:val="0"/>
      <w:marTop w:val="0"/>
      <w:marBottom w:val="0"/>
      <w:divBdr>
        <w:top w:val="none" w:sz="0" w:space="0" w:color="auto"/>
        <w:left w:val="none" w:sz="0" w:space="0" w:color="auto"/>
        <w:bottom w:val="none" w:sz="0" w:space="0" w:color="auto"/>
        <w:right w:val="none" w:sz="0" w:space="0" w:color="auto"/>
      </w:divBdr>
    </w:div>
    <w:div w:id="563881694">
      <w:bodyDiv w:val="1"/>
      <w:marLeft w:val="0"/>
      <w:marRight w:val="0"/>
      <w:marTop w:val="0"/>
      <w:marBottom w:val="0"/>
      <w:divBdr>
        <w:top w:val="none" w:sz="0" w:space="0" w:color="auto"/>
        <w:left w:val="none" w:sz="0" w:space="0" w:color="auto"/>
        <w:bottom w:val="none" w:sz="0" w:space="0" w:color="auto"/>
        <w:right w:val="none" w:sz="0" w:space="0" w:color="auto"/>
      </w:divBdr>
    </w:div>
    <w:div w:id="581379134">
      <w:bodyDiv w:val="1"/>
      <w:marLeft w:val="0"/>
      <w:marRight w:val="0"/>
      <w:marTop w:val="0"/>
      <w:marBottom w:val="0"/>
      <w:divBdr>
        <w:top w:val="none" w:sz="0" w:space="0" w:color="auto"/>
        <w:left w:val="none" w:sz="0" w:space="0" w:color="auto"/>
        <w:bottom w:val="none" w:sz="0" w:space="0" w:color="auto"/>
        <w:right w:val="none" w:sz="0" w:space="0" w:color="auto"/>
      </w:divBdr>
    </w:div>
    <w:div w:id="598293453">
      <w:bodyDiv w:val="1"/>
      <w:marLeft w:val="0"/>
      <w:marRight w:val="0"/>
      <w:marTop w:val="0"/>
      <w:marBottom w:val="0"/>
      <w:divBdr>
        <w:top w:val="none" w:sz="0" w:space="0" w:color="auto"/>
        <w:left w:val="none" w:sz="0" w:space="0" w:color="auto"/>
        <w:bottom w:val="none" w:sz="0" w:space="0" w:color="auto"/>
        <w:right w:val="none" w:sz="0" w:space="0" w:color="auto"/>
      </w:divBdr>
    </w:div>
    <w:div w:id="608508570">
      <w:bodyDiv w:val="1"/>
      <w:marLeft w:val="0"/>
      <w:marRight w:val="0"/>
      <w:marTop w:val="0"/>
      <w:marBottom w:val="0"/>
      <w:divBdr>
        <w:top w:val="none" w:sz="0" w:space="0" w:color="auto"/>
        <w:left w:val="none" w:sz="0" w:space="0" w:color="auto"/>
        <w:bottom w:val="none" w:sz="0" w:space="0" w:color="auto"/>
        <w:right w:val="none" w:sz="0" w:space="0" w:color="auto"/>
      </w:divBdr>
    </w:div>
    <w:div w:id="618413558">
      <w:bodyDiv w:val="1"/>
      <w:marLeft w:val="0"/>
      <w:marRight w:val="0"/>
      <w:marTop w:val="0"/>
      <w:marBottom w:val="0"/>
      <w:divBdr>
        <w:top w:val="none" w:sz="0" w:space="0" w:color="auto"/>
        <w:left w:val="none" w:sz="0" w:space="0" w:color="auto"/>
        <w:bottom w:val="none" w:sz="0" w:space="0" w:color="auto"/>
        <w:right w:val="none" w:sz="0" w:space="0" w:color="auto"/>
      </w:divBdr>
    </w:div>
    <w:div w:id="623122108">
      <w:bodyDiv w:val="1"/>
      <w:marLeft w:val="0"/>
      <w:marRight w:val="0"/>
      <w:marTop w:val="0"/>
      <w:marBottom w:val="0"/>
      <w:divBdr>
        <w:top w:val="none" w:sz="0" w:space="0" w:color="auto"/>
        <w:left w:val="none" w:sz="0" w:space="0" w:color="auto"/>
        <w:bottom w:val="none" w:sz="0" w:space="0" w:color="auto"/>
        <w:right w:val="none" w:sz="0" w:space="0" w:color="auto"/>
      </w:divBdr>
    </w:div>
    <w:div w:id="624236161">
      <w:bodyDiv w:val="1"/>
      <w:marLeft w:val="0"/>
      <w:marRight w:val="0"/>
      <w:marTop w:val="0"/>
      <w:marBottom w:val="0"/>
      <w:divBdr>
        <w:top w:val="none" w:sz="0" w:space="0" w:color="auto"/>
        <w:left w:val="none" w:sz="0" w:space="0" w:color="auto"/>
        <w:bottom w:val="none" w:sz="0" w:space="0" w:color="auto"/>
        <w:right w:val="none" w:sz="0" w:space="0" w:color="auto"/>
      </w:divBdr>
    </w:div>
    <w:div w:id="627056597">
      <w:bodyDiv w:val="1"/>
      <w:marLeft w:val="0"/>
      <w:marRight w:val="0"/>
      <w:marTop w:val="0"/>
      <w:marBottom w:val="0"/>
      <w:divBdr>
        <w:top w:val="none" w:sz="0" w:space="0" w:color="auto"/>
        <w:left w:val="none" w:sz="0" w:space="0" w:color="auto"/>
        <w:bottom w:val="none" w:sz="0" w:space="0" w:color="auto"/>
        <w:right w:val="none" w:sz="0" w:space="0" w:color="auto"/>
      </w:divBdr>
    </w:div>
    <w:div w:id="632953012">
      <w:bodyDiv w:val="1"/>
      <w:marLeft w:val="0"/>
      <w:marRight w:val="0"/>
      <w:marTop w:val="0"/>
      <w:marBottom w:val="0"/>
      <w:divBdr>
        <w:top w:val="none" w:sz="0" w:space="0" w:color="auto"/>
        <w:left w:val="none" w:sz="0" w:space="0" w:color="auto"/>
        <w:bottom w:val="none" w:sz="0" w:space="0" w:color="auto"/>
        <w:right w:val="none" w:sz="0" w:space="0" w:color="auto"/>
      </w:divBdr>
    </w:div>
    <w:div w:id="634062161">
      <w:bodyDiv w:val="1"/>
      <w:marLeft w:val="0"/>
      <w:marRight w:val="0"/>
      <w:marTop w:val="0"/>
      <w:marBottom w:val="0"/>
      <w:divBdr>
        <w:top w:val="none" w:sz="0" w:space="0" w:color="auto"/>
        <w:left w:val="none" w:sz="0" w:space="0" w:color="auto"/>
        <w:bottom w:val="none" w:sz="0" w:space="0" w:color="auto"/>
        <w:right w:val="none" w:sz="0" w:space="0" w:color="auto"/>
      </w:divBdr>
    </w:div>
    <w:div w:id="639532679">
      <w:bodyDiv w:val="1"/>
      <w:marLeft w:val="0"/>
      <w:marRight w:val="0"/>
      <w:marTop w:val="0"/>
      <w:marBottom w:val="0"/>
      <w:divBdr>
        <w:top w:val="none" w:sz="0" w:space="0" w:color="auto"/>
        <w:left w:val="none" w:sz="0" w:space="0" w:color="auto"/>
        <w:bottom w:val="none" w:sz="0" w:space="0" w:color="auto"/>
        <w:right w:val="none" w:sz="0" w:space="0" w:color="auto"/>
      </w:divBdr>
    </w:div>
    <w:div w:id="642080101">
      <w:bodyDiv w:val="1"/>
      <w:marLeft w:val="0"/>
      <w:marRight w:val="0"/>
      <w:marTop w:val="0"/>
      <w:marBottom w:val="0"/>
      <w:divBdr>
        <w:top w:val="none" w:sz="0" w:space="0" w:color="auto"/>
        <w:left w:val="none" w:sz="0" w:space="0" w:color="auto"/>
        <w:bottom w:val="none" w:sz="0" w:space="0" w:color="auto"/>
        <w:right w:val="none" w:sz="0" w:space="0" w:color="auto"/>
      </w:divBdr>
    </w:div>
    <w:div w:id="643506417">
      <w:bodyDiv w:val="1"/>
      <w:marLeft w:val="0"/>
      <w:marRight w:val="0"/>
      <w:marTop w:val="0"/>
      <w:marBottom w:val="0"/>
      <w:divBdr>
        <w:top w:val="none" w:sz="0" w:space="0" w:color="auto"/>
        <w:left w:val="none" w:sz="0" w:space="0" w:color="auto"/>
        <w:bottom w:val="none" w:sz="0" w:space="0" w:color="auto"/>
        <w:right w:val="none" w:sz="0" w:space="0" w:color="auto"/>
      </w:divBdr>
    </w:div>
    <w:div w:id="643660063">
      <w:bodyDiv w:val="1"/>
      <w:marLeft w:val="0"/>
      <w:marRight w:val="0"/>
      <w:marTop w:val="0"/>
      <w:marBottom w:val="0"/>
      <w:divBdr>
        <w:top w:val="none" w:sz="0" w:space="0" w:color="auto"/>
        <w:left w:val="none" w:sz="0" w:space="0" w:color="auto"/>
        <w:bottom w:val="none" w:sz="0" w:space="0" w:color="auto"/>
        <w:right w:val="none" w:sz="0" w:space="0" w:color="auto"/>
      </w:divBdr>
    </w:div>
    <w:div w:id="675809880">
      <w:bodyDiv w:val="1"/>
      <w:marLeft w:val="0"/>
      <w:marRight w:val="0"/>
      <w:marTop w:val="0"/>
      <w:marBottom w:val="0"/>
      <w:divBdr>
        <w:top w:val="none" w:sz="0" w:space="0" w:color="auto"/>
        <w:left w:val="none" w:sz="0" w:space="0" w:color="auto"/>
        <w:bottom w:val="none" w:sz="0" w:space="0" w:color="auto"/>
        <w:right w:val="none" w:sz="0" w:space="0" w:color="auto"/>
      </w:divBdr>
    </w:div>
    <w:div w:id="677737257">
      <w:bodyDiv w:val="1"/>
      <w:marLeft w:val="0"/>
      <w:marRight w:val="0"/>
      <w:marTop w:val="0"/>
      <w:marBottom w:val="0"/>
      <w:divBdr>
        <w:top w:val="none" w:sz="0" w:space="0" w:color="auto"/>
        <w:left w:val="none" w:sz="0" w:space="0" w:color="auto"/>
        <w:bottom w:val="none" w:sz="0" w:space="0" w:color="auto"/>
        <w:right w:val="none" w:sz="0" w:space="0" w:color="auto"/>
      </w:divBdr>
    </w:div>
    <w:div w:id="682826892">
      <w:bodyDiv w:val="1"/>
      <w:marLeft w:val="0"/>
      <w:marRight w:val="0"/>
      <w:marTop w:val="0"/>
      <w:marBottom w:val="0"/>
      <w:divBdr>
        <w:top w:val="none" w:sz="0" w:space="0" w:color="auto"/>
        <w:left w:val="none" w:sz="0" w:space="0" w:color="auto"/>
        <w:bottom w:val="none" w:sz="0" w:space="0" w:color="auto"/>
        <w:right w:val="none" w:sz="0" w:space="0" w:color="auto"/>
      </w:divBdr>
    </w:div>
    <w:div w:id="693503911">
      <w:bodyDiv w:val="1"/>
      <w:marLeft w:val="0"/>
      <w:marRight w:val="0"/>
      <w:marTop w:val="0"/>
      <w:marBottom w:val="0"/>
      <w:divBdr>
        <w:top w:val="none" w:sz="0" w:space="0" w:color="auto"/>
        <w:left w:val="none" w:sz="0" w:space="0" w:color="auto"/>
        <w:bottom w:val="none" w:sz="0" w:space="0" w:color="auto"/>
        <w:right w:val="none" w:sz="0" w:space="0" w:color="auto"/>
      </w:divBdr>
    </w:div>
    <w:div w:id="698437418">
      <w:bodyDiv w:val="1"/>
      <w:marLeft w:val="0"/>
      <w:marRight w:val="0"/>
      <w:marTop w:val="0"/>
      <w:marBottom w:val="0"/>
      <w:divBdr>
        <w:top w:val="none" w:sz="0" w:space="0" w:color="auto"/>
        <w:left w:val="none" w:sz="0" w:space="0" w:color="auto"/>
        <w:bottom w:val="none" w:sz="0" w:space="0" w:color="auto"/>
        <w:right w:val="none" w:sz="0" w:space="0" w:color="auto"/>
      </w:divBdr>
    </w:div>
    <w:div w:id="710227476">
      <w:bodyDiv w:val="1"/>
      <w:marLeft w:val="0"/>
      <w:marRight w:val="0"/>
      <w:marTop w:val="0"/>
      <w:marBottom w:val="0"/>
      <w:divBdr>
        <w:top w:val="none" w:sz="0" w:space="0" w:color="auto"/>
        <w:left w:val="none" w:sz="0" w:space="0" w:color="auto"/>
        <w:bottom w:val="none" w:sz="0" w:space="0" w:color="auto"/>
        <w:right w:val="none" w:sz="0" w:space="0" w:color="auto"/>
      </w:divBdr>
    </w:div>
    <w:div w:id="712971059">
      <w:bodyDiv w:val="1"/>
      <w:marLeft w:val="0"/>
      <w:marRight w:val="0"/>
      <w:marTop w:val="0"/>
      <w:marBottom w:val="0"/>
      <w:divBdr>
        <w:top w:val="none" w:sz="0" w:space="0" w:color="auto"/>
        <w:left w:val="none" w:sz="0" w:space="0" w:color="auto"/>
        <w:bottom w:val="none" w:sz="0" w:space="0" w:color="auto"/>
        <w:right w:val="none" w:sz="0" w:space="0" w:color="auto"/>
      </w:divBdr>
    </w:div>
    <w:div w:id="719524246">
      <w:bodyDiv w:val="1"/>
      <w:marLeft w:val="0"/>
      <w:marRight w:val="0"/>
      <w:marTop w:val="0"/>
      <w:marBottom w:val="0"/>
      <w:divBdr>
        <w:top w:val="none" w:sz="0" w:space="0" w:color="auto"/>
        <w:left w:val="none" w:sz="0" w:space="0" w:color="auto"/>
        <w:bottom w:val="none" w:sz="0" w:space="0" w:color="auto"/>
        <w:right w:val="none" w:sz="0" w:space="0" w:color="auto"/>
      </w:divBdr>
    </w:div>
    <w:div w:id="720250200">
      <w:bodyDiv w:val="1"/>
      <w:marLeft w:val="0"/>
      <w:marRight w:val="0"/>
      <w:marTop w:val="0"/>
      <w:marBottom w:val="0"/>
      <w:divBdr>
        <w:top w:val="none" w:sz="0" w:space="0" w:color="auto"/>
        <w:left w:val="none" w:sz="0" w:space="0" w:color="auto"/>
        <w:bottom w:val="none" w:sz="0" w:space="0" w:color="auto"/>
        <w:right w:val="none" w:sz="0" w:space="0" w:color="auto"/>
      </w:divBdr>
    </w:div>
    <w:div w:id="723336363">
      <w:bodyDiv w:val="1"/>
      <w:marLeft w:val="0"/>
      <w:marRight w:val="0"/>
      <w:marTop w:val="0"/>
      <w:marBottom w:val="0"/>
      <w:divBdr>
        <w:top w:val="none" w:sz="0" w:space="0" w:color="auto"/>
        <w:left w:val="none" w:sz="0" w:space="0" w:color="auto"/>
        <w:bottom w:val="none" w:sz="0" w:space="0" w:color="auto"/>
        <w:right w:val="none" w:sz="0" w:space="0" w:color="auto"/>
      </w:divBdr>
    </w:div>
    <w:div w:id="732390086">
      <w:bodyDiv w:val="1"/>
      <w:marLeft w:val="0"/>
      <w:marRight w:val="0"/>
      <w:marTop w:val="0"/>
      <w:marBottom w:val="0"/>
      <w:divBdr>
        <w:top w:val="none" w:sz="0" w:space="0" w:color="auto"/>
        <w:left w:val="none" w:sz="0" w:space="0" w:color="auto"/>
        <w:bottom w:val="none" w:sz="0" w:space="0" w:color="auto"/>
        <w:right w:val="none" w:sz="0" w:space="0" w:color="auto"/>
      </w:divBdr>
    </w:div>
    <w:div w:id="740758056">
      <w:bodyDiv w:val="1"/>
      <w:marLeft w:val="0"/>
      <w:marRight w:val="0"/>
      <w:marTop w:val="0"/>
      <w:marBottom w:val="0"/>
      <w:divBdr>
        <w:top w:val="none" w:sz="0" w:space="0" w:color="auto"/>
        <w:left w:val="none" w:sz="0" w:space="0" w:color="auto"/>
        <w:bottom w:val="none" w:sz="0" w:space="0" w:color="auto"/>
        <w:right w:val="none" w:sz="0" w:space="0" w:color="auto"/>
      </w:divBdr>
    </w:div>
    <w:div w:id="746541585">
      <w:bodyDiv w:val="1"/>
      <w:marLeft w:val="0"/>
      <w:marRight w:val="0"/>
      <w:marTop w:val="0"/>
      <w:marBottom w:val="0"/>
      <w:divBdr>
        <w:top w:val="none" w:sz="0" w:space="0" w:color="auto"/>
        <w:left w:val="none" w:sz="0" w:space="0" w:color="auto"/>
        <w:bottom w:val="none" w:sz="0" w:space="0" w:color="auto"/>
        <w:right w:val="none" w:sz="0" w:space="0" w:color="auto"/>
      </w:divBdr>
    </w:div>
    <w:div w:id="750548294">
      <w:bodyDiv w:val="1"/>
      <w:marLeft w:val="0"/>
      <w:marRight w:val="0"/>
      <w:marTop w:val="0"/>
      <w:marBottom w:val="0"/>
      <w:divBdr>
        <w:top w:val="none" w:sz="0" w:space="0" w:color="auto"/>
        <w:left w:val="none" w:sz="0" w:space="0" w:color="auto"/>
        <w:bottom w:val="none" w:sz="0" w:space="0" w:color="auto"/>
        <w:right w:val="none" w:sz="0" w:space="0" w:color="auto"/>
      </w:divBdr>
    </w:div>
    <w:div w:id="751239300">
      <w:bodyDiv w:val="1"/>
      <w:marLeft w:val="0"/>
      <w:marRight w:val="0"/>
      <w:marTop w:val="0"/>
      <w:marBottom w:val="0"/>
      <w:divBdr>
        <w:top w:val="none" w:sz="0" w:space="0" w:color="auto"/>
        <w:left w:val="none" w:sz="0" w:space="0" w:color="auto"/>
        <w:bottom w:val="none" w:sz="0" w:space="0" w:color="auto"/>
        <w:right w:val="none" w:sz="0" w:space="0" w:color="auto"/>
      </w:divBdr>
    </w:div>
    <w:div w:id="754325820">
      <w:bodyDiv w:val="1"/>
      <w:marLeft w:val="0"/>
      <w:marRight w:val="0"/>
      <w:marTop w:val="0"/>
      <w:marBottom w:val="0"/>
      <w:divBdr>
        <w:top w:val="none" w:sz="0" w:space="0" w:color="auto"/>
        <w:left w:val="none" w:sz="0" w:space="0" w:color="auto"/>
        <w:bottom w:val="none" w:sz="0" w:space="0" w:color="auto"/>
        <w:right w:val="none" w:sz="0" w:space="0" w:color="auto"/>
      </w:divBdr>
    </w:div>
    <w:div w:id="759184659">
      <w:bodyDiv w:val="1"/>
      <w:marLeft w:val="0"/>
      <w:marRight w:val="0"/>
      <w:marTop w:val="0"/>
      <w:marBottom w:val="0"/>
      <w:divBdr>
        <w:top w:val="none" w:sz="0" w:space="0" w:color="auto"/>
        <w:left w:val="none" w:sz="0" w:space="0" w:color="auto"/>
        <w:bottom w:val="none" w:sz="0" w:space="0" w:color="auto"/>
        <w:right w:val="none" w:sz="0" w:space="0" w:color="auto"/>
      </w:divBdr>
    </w:div>
    <w:div w:id="759452721">
      <w:bodyDiv w:val="1"/>
      <w:marLeft w:val="0"/>
      <w:marRight w:val="0"/>
      <w:marTop w:val="0"/>
      <w:marBottom w:val="0"/>
      <w:divBdr>
        <w:top w:val="none" w:sz="0" w:space="0" w:color="auto"/>
        <w:left w:val="none" w:sz="0" w:space="0" w:color="auto"/>
        <w:bottom w:val="none" w:sz="0" w:space="0" w:color="auto"/>
        <w:right w:val="none" w:sz="0" w:space="0" w:color="auto"/>
      </w:divBdr>
    </w:div>
    <w:div w:id="759521630">
      <w:bodyDiv w:val="1"/>
      <w:marLeft w:val="0"/>
      <w:marRight w:val="0"/>
      <w:marTop w:val="0"/>
      <w:marBottom w:val="0"/>
      <w:divBdr>
        <w:top w:val="none" w:sz="0" w:space="0" w:color="auto"/>
        <w:left w:val="none" w:sz="0" w:space="0" w:color="auto"/>
        <w:bottom w:val="none" w:sz="0" w:space="0" w:color="auto"/>
        <w:right w:val="none" w:sz="0" w:space="0" w:color="auto"/>
      </w:divBdr>
    </w:div>
    <w:div w:id="768699141">
      <w:bodyDiv w:val="1"/>
      <w:marLeft w:val="0"/>
      <w:marRight w:val="0"/>
      <w:marTop w:val="0"/>
      <w:marBottom w:val="0"/>
      <w:divBdr>
        <w:top w:val="none" w:sz="0" w:space="0" w:color="auto"/>
        <w:left w:val="none" w:sz="0" w:space="0" w:color="auto"/>
        <w:bottom w:val="none" w:sz="0" w:space="0" w:color="auto"/>
        <w:right w:val="none" w:sz="0" w:space="0" w:color="auto"/>
      </w:divBdr>
    </w:div>
    <w:div w:id="776995293">
      <w:bodyDiv w:val="1"/>
      <w:marLeft w:val="0"/>
      <w:marRight w:val="0"/>
      <w:marTop w:val="0"/>
      <w:marBottom w:val="0"/>
      <w:divBdr>
        <w:top w:val="none" w:sz="0" w:space="0" w:color="auto"/>
        <w:left w:val="none" w:sz="0" w:space="0" w:color="auto"/>
        <w:bottom w:val="none" w:sz="0" w:space="0" w:color="auto"/>
        <w:right w:val="none" w:sz="0" w:space="0" w:color="auto"/>
      </w:divBdr>
    </w:div>
    <w:div w:id="780496742">
      <w:bodyDiv w:val="1"/>
      <w:marLeft w:val="0"/>
      <w:marRight w:val="0"/>
      <w:marTop w:val="0"/>
      <w:marBottom w:val="0"/>
      <w:divBdr>
        <w:top w:val="none" w:sz="0" w:space="0" w:color="auto"/>
        <w:left w:val="none" w:sz="0" w:space="0" w:color="auto"/>
        <w:bottom w:val="none" w:sz="0" w:space="0" w:color="auto"/>
        <w:right w:val="none" w:sz="0" w:space="0" w:color="auto"/>
      </w:divBdr>
    </w:div>
    <w:div w:id="786001477">
      <w:bodyDiv w:val="1"/>
      <w:marLeft w:val="0"/>
      <w:marRight w:val="0"/>
      <w:marTop w:val="0"/>
      <w:marBottom w:val="0"/>
      <w:divBdr>
        <w:top w:val="none" w:sz="0" w:space="0" w:color="auto"/>
        <w:left w:val="none" w:sz="0" w:space="0" w:color="auto"/>
        <w:bottom w:val="none" w:sz="0" w:space="0" w:color="auto"/>
        <w:right w:val="none" w:sz="0" w:space="0" w:color="auto"/>
      </w:divBdr>
    </w:div>
    <w:div w:id="802038822">
      <w:bodyDiv w:val="1"/>
      <w:marLeft w:val="0"/>
      <w:marRight w:val="0"/>
      <w:marTop w:val="0"/>
      <w:marBottom w:val="0"/>
      <w:divBdr>
        <w:top w:val="none" w:sz="0" w:space="0" w:color="auto"/>
        <w:left w:val="none" w:sz="0" w:space="0" w:color="auto"/>
        <w:bottom w:val="none" w:sz="0" w:space="0" w:color="auto"/>
        <w:right w:val="none" w:sz="0" w:space="0" w:color="auto"/>
      </w:divBdr>
    </w:div>
    <w:div w:id="807091580">
      <w:bodyDiv w:val="1"/>
      <w:marLeft w:val="0"/>
      <w:marRight w:val="0"/>
      <w:marTop w:val="0"/>
      <w:marBottom w:val="0"/>
      <w:divBdr>
        <w:top w:val="none" w:sz="0" w:space="0" w:color="auto"/>
        <w:left w:val="none" w:sz="0" w:space="0" w:color="auto"/>
        <w:bottom w:val="none" w:sz="0" w:space="0" w:color="auto"/>
        <w:right w:val="none" w:sz="0" w:space="0" w:color="auto"/>
      </w:divBdr>
    </w:div>
    <w:div w:id="819731024">
      <w:bodyDiv w:val="1"/>
      <w:marLeft w:val="0"/>
      <w:marRight w:val="0"/>
      <w:marTop w:val="0"/>
      <w:marBottom w:val="0"/>
      <w:divBdr>
        <w:top w:val="none" w:sz="0" w:space="0" w:color="auto"/>
        <w:left w:val="none" w:sz="0" w:space="0" w:color="auto"/>
        <w:bottom w:val="none" w:sz="0" w:space="0" w:color="auto"/>
        <w:right w:val="none" w:sz="0" w:space="0" w:color="auto"/>
      </w:divBdr>
      <w:divsChild>
        <w:div w:id="355814366">
          <w:marLeft w:val="0"/>
          <w:marRight w:val="0"/>
          <w:marTop w:val="0"/>
          <w:marBottom w:val="0"/>
          <w:divBdr>
            <w:top w:val="none" w:sz="0" w:space="0" w:color="auto"/>
            <w:left w:val="none" w:sz="0" w:space="0" w:color="auto"/>
            <w:bottom w:val="none" w:sz="0" w:space="0" w:color="auto"/>
            <w:right w:val="none" w:sz="0" w:space="0" w:color="auto"/>
          </w:divBdr>
        </w:div>
        <w:div w:id="416051378">
          <w:marLeft w:val="0"/>
          <w:marRight w:val="0"/>
          <w:marTop w:val="0"/>
          <w:marBottom w:val="0"/>
          <w:divBdr>
            <w:top w:val="none" w:sz="0" w:space="0" w:color="auto"/>
            <w:left w:val="none" w:sz="0" w:space="0" w:color="auto"/>
            <w:bottom w:val="none" w:sz="0" w:space="0" w:color="auto"/>
            <w:right w:val="none" w:sz="0" w:space="0" w:color="auto"/>
          </w:divBdr>
        </w:div>
      </w:divsChild>
    </w:div>
    <w:div w:id="830559046">
      <w:bodyDiv w:val="1"/>
      <w:marLeft w:val="0"/>
      <w:marRight w:val="0"/>
      <w:marTop w:val="0"/>
      <w:marBottom w:val="0"/>
      <w:divBdr>
        <w:top w:val="none" w:sz="0" w:space="0" w:color="auto"/>
        <w:left w:val="none" w:sz="0" w:space="0" w:color="auto"/>
        <w:bottom w:val="none" w:sz="0" w:space="0" w:color="auto"/>
        <w:right w:val="none" w:sz="0" w:space="0" w:color="auto"/>
      </w:divBdr>
    </w:div>
    <w:div w:id="843865281">
      <w:bodyDiv w:val="1"/>
      <w:marLeft w:val="0"/>
      <w:marRight w:val="0"/>
      <w:marTop w:val="0"/>
      <w:marBottom w:val="0"/>
      <w:divBdr>
        <w:top w:val="none" w:sz="0" w:space="0" w:color="auto"/>
        <w:left w:val="none" w:sz="0" w:space="0" w:color="auto"/>
        <w:bottom w:val="none" w:sz="0" w:space="0" w:color="auto"/>
        <w:right w:val="none" w:sz="0" w:space="0" w:color="auto"/>
      </w:divBdr>
    </w:div>
    <w:div w:id="844125442">
      <w:bodyDiv w:val="1"/>
      <w:marLeft w:val="0"/>
      <w:marRight w:val="0"/>
      <w:marTop w:val="0"/>
      <w:marBottom w:val="0"/>
      <w:divBdr>
        <w:top w:val="none" w:sz="0" w:space="0" w:color="auto"/>
        <w:left w:val="none" w:sz="0" w:space="0" w:color="auto"/>
        <w:bottom w:val="none" w:sz="0" w:space="0" w:color="auto"/>
        <w:right w:val="none" w:sz="0" w:space="0" w:color="auto"/>
      </w:divBdr>
    </w:div>
    <w:div w:id="866409289">
      <w:bodyDiv w:val="1"/>
      <w:marLeft w:val="0"/>
      <w:marRight w:val="0"/>
      <w:marTop w:val="0"/>
      <w:marBottom w:val="0"/>
      <w:divBdr>
        <w:top w:val="none" w:sz="0" w:space="0" w:color="auto"/>
        <w:left w:val="none" w:sz="0" w:space="0" w:color="auto"/>
        <w:bottom w:val="none" w:sz="0" w:space="0" w:color="auto"/>
        <w:right w:val="none" w:sz="0" w:space="0" w:color="auto"/>
      </w:divBdr>
    </w:div>
    <w:div w:id="871721472">
      <w:bodyDiv w:val="1"/>
      <w:marLeft w:val="0"/>
      <w:marRight w:val="0"/>
      <w:marTop w:val="0"/>
      <w:marBottom w:val="0"/>
      <w:divBdr>
        <w:top w:val="none" w:sz="0" w:space="0" w:color="auto"/>
        <w:left w:val="none" w:sz="0" w:space="0" w:color="auto"/>
        <w:bottom w:val="none" w:sz="0" w:space="0" w:color="auto"/>
        <w:right w:val="none" w:sz="0" w:space="0" w:color="auto"/>
      </w:divBdr>
    </w:div>
    <w:div w:id="880944324">
      <w:bodyDiv w:val="1"/>
      <w:marLeft w:val="0"/>
      <w:marRight w:val="0"/>
      <w:marTop w:val="0"/>
      <w:marBottom w:val="0"/>
      <w:divBdr>
        <w:top w:val="none" w:sz="0" w:space="0" w:color="auto"/>
        <w:left w:val="none" w:sz="0" w:space="0" w:color="auto"/>
        <w:bottom w:val="none" w:sz="0" w:space="0" w:color="auto"/>
        <w:right w:val="none" w:sz="0" w:space="0" w:color="auto"/>
      </w:divBdr>
    </w:div>
    <w:div w:id="886531674">
      <w:bodyDiv w:val="1"/>
      <w:marLeft w:val="0"/>
      <w:marRight w:val="0"/>
      <w:marTop w:val="0"/>
      <w:marBottom w:val="0"/>
      <w:divBdr>
        <w:top w:val="none" w:sz="0" w:space="0" w:color="auto"/>
        <w:left w:val="none" w:sz="0" w:space="0" w:color="auto"/>
        <w:bottom w:val="none" w:sz="0" w:space="0" w:color="auto"/>
        <w:right w:val="none" w:sz="0" w:space="0" w:color="auto"/>
      </w:divBdr>
    </w:div>
    <w:div w:id="897863589">
      <w:bodyDiv w:val="1"/>
      <w:marLeft w:val="0"/>
      <w:marRight w:val="0"/>
      <w:marTop w:val="0"/>
      <w:marBottom w:val="0"/>
      <w:divBdr>
        <w:top w:val="none" w:sz="0" w:space="0" w:color="auto"/>
        <w:left w:val="none" w:sz="0" w:space="0" w:color="auto"/>
        <w:bottom w:val="none" w:sz="0" w:space="0" w:color="auto"/>
        <w:right w:val="none" w:sz="0" w:space="0" w:color="auto"/>
      </w:divBdr>
    </w:div>
    <w:div w:id="907114828">
      <w:bodyDiv w:val="1"/>
      <w:marLeft w:val="0"/>
      <w:marRight w:val="0"/>
      <w:marTop w:val="0"/>
      <w:marBottom w:val="0"/>
      <w:divBdr>
        <w:top w:val="none" w:sz="0" w:space="0" w:color="auto"/>
        <w:left w:val="none" w:sz="0" w:space="0" w:color="auto"/>
        <w:bottom w:val="none" w:sz="0" w:space="0" w:color="auto"/>
        <w:right w:val="none" w:sz="0" w:space="0" w:color="auto"/>
      </w:divBdr>
    </w:div>
    <w:div w:id="908998786">
      <w:bodyDiv w:val="1"/>
      <w:marLeft w:val="0"/>
      <w:marRight w:val="0"/>
      <w:marTop w:val="0"/>
      <w:marBottom w:val="0"/>
      <w:divBdr>
        <w:top w:val="none" w:sz="0" w:space="0" w:color="auto"/>
        <w:left w:val="none" w:sz="0" w:space="0" w:color="auto"/>
        <w:bottom w:val="none" w:sz="0" w:space="0" w:color="auto"/>
        <w:right w:val="none" w:sz="0" w:space="0" w:color="auto"/>
      </w:divBdr>
    </w:div>
    <w:div w:id="913899638">
      <w:bodyDiv w:val="1"/>
      <w:marLeft w:val="0"/>
      <w:marRight w:val="0"/>
      <w:marTop w:val="0"/>
      <w:marBottom w:val="0"/>
      <w:divBdr>
        <w:top w:val="none" w:sz="0" w:space="0" w:color="auto"/>
        <w:left w:val="none" w:sz="0" w:space="0" w:color="auto"/>
        <w:bottom w:val="none" w:sz="0" w:space="0" w:color="auto"/>
        <w:right w:val="none" w:sz="0" w:space="0" w:color="auto"/>
      </w:divBdr>
    </w:div>
    <w:div w:id="915092091">
      <w:bodyDiv w:val="1"/>
      <w:marLeft w:val="0"/>
      <w:marRight w:val="0"/>
      <w:marTop w:val="0"/>
      <w:marBottom w:val="0"/>
      <w:divBdr>
        <w:top w:val="none" w:sz="0" w:space="0" w:color="auto"/>
        <w:left w:val="none" w:sz="0" w:space="0" w:color="auto"/>
        <w:bottom w:val="none" w:sz="0" w:space="0" w:color="auto"/>
        <w:right w:val="none" w:sz="0" w:space="0" w:color="auto"/>
      </w:divBdr>
    </w:div>
    <w:div w:id="929243084">
      <w:bodyDiv w:val="1"/>
      <w:marLeft w:val="0"/>
      <w:marRight w:val="0"/>
      <w:marTop w:val="0"/>
      <w:marBottom w:val="0"/>
      <w:divBdr>
        <w:top w:val="none" w:sz="0" w:space="0" w:color="auto"/>
        <w:left w:val="none" w:sz="0" w:space="0" w:color="auto"/>
        <w:bottom w:val="none" w:sz="0" w:space="0" w:color="auto"/>
        <w:right w:val="none" w:sz="0" w:space="0" w:color="auto"/>
      </w:divBdr>
    </w:div>
    <w:div w:id="930167605">
      <w:bodyDiv w:val="1"/>
      <w:marLeft w:val="0"/>
      <w:marRight w:val="0"/>
      <w:marTop w:val="0"/>
      <w:marBottom w:val="0"/>
      <w:divBdr>
        <w:top w:val="none" w:sz="0" w:space="0" w:color="auto"/>
        <w:left w:val="none" w:sz="0" w:space="0" w:color="auto"/>
        <w:bottom w:val="none" w:sz="0" w:space="0" w:color="auto"/>
        <w:right w:val="none" w:sz="0" w:space="0" w:color="auto"/>
      </w:divBdr>
    </w:div>
    <w:div w:id="930698821">
      <w:bodyDiv w:val="1"/>
      <w:marLeft w:val="0"/>
      <w:marRight w:val="0"/>
      <w:marTop w:val="0"/>
      <w:marBottom w:val="0"/>
      <w:divBdr>
        <w:top w:val="none" w:sz="0" w:space="0" w:color="auto"/>
        <w:left w:val="none" w:sz="0" w:space="0" w:color="auto"/>
        <w:bottom w:val="none" w:sz="0" w:space="0" w:color="auto"/>
        <w:right w:val="none" w:sz="0" w:space="0" w:color="auto"/>
      </w:divBdr>
    </w:div>
    <w:div w:id="946087474">
      <w:bodyDiv w:val="1"/>
      <w:marLeft w:val="0"/>
      <w:marRight w:val="0"/>
      <w:marTop w:val="0"/>
      <w:marBottom w:val="0"/>
      <w:divBdr>
        <w:top w:val="none" w:sz="0" w:space="0" w:color="auto"/>
        <w:left w:val="none" w:sz="0" w:space="0" w:color="auto"/>
        <w:bottom w:val="none" w:sz="0" w:space="0" w:color="auto"/>
        <w:right w:val="none" w:sz="0" w:space="0" w:color="auto"/>
      </w:divBdr>
    </w:div>
    <w:div w:id="949046688">
      <w:bodyDiv w:val="1"/>
      <w:marLeft w:val="0"/>
      <w:marRight w:val="0"/>
      <w:marTop w:val="0"/>
      <w:marBottom w:val="0"/>
      <w:divBdr>
        <w:top w:val="none" w:sz="0" w:space="0" w:color="auto"/>
        <w:left w:val="none" w:sz="0" w:space="0" w:color="auto"/>
        <w:bottom w:val="none" w:sz="0" w:space="0" w:color="auto"/>
        <w:right w:val="none" w:sz="0" w:space="0" w:color="auto"/>
      </w:divBdr>
    </w:div>
    <w:div w:id="950623676">
      <w:bodyDiv w:val="1"/>
      <w:marLeft w:val="0"/>
      <w:marRight w:val="0"/>
      <w:marTop w:val="0"/>
      <w:marBottom w:val="0"/>
      <w:divBdr>
        <w:top w:val="none" w:sz="0" w:space="0" w:color="auto"/>
        <w:left w:val="none" w:sz="0" w:space="0" w:color="auto"/>
        <w:bottom w:val="none" w:sz="0" w:space="0" w:color="auto"/>
        <w:right w:val="none" w:sz="0" w:space="0" w:color="auto"/>
      </w:divBdr>
    </w:div>
    <w:div w:id="966202972">
      <w:bodyDiv w:val="1"/>
      <w:marLeft w:val="0"/>
      <w:marRight w:val="0"/>
      <w:marTop w:val="0"/>
      <w:marBottom w:val="0"/>
      <w:divBdr>
        <w:top w:val="none" w:sz="0" w:space="0" w:color="auto"/>
        <w:left w:val="none" w:sz="0" w:space="0" w:color="auto"/>
        <w:bottom w:val="none" w:sz="0" w:space="0" w:color="auto"/>
        <w:right w:val="none" w:sz="0" w:space="0" w:color="auto"/>
      </w:divBdr>
    </w:div>
    <w:div w:id="978146145">
      <w:bodyDiv w:val="1"/>
      <w:marLeft w:val="0"/>
      <w:marRight w:val="0"/>
      <w:marTop w:val="0"/>
      <w:marBottom w:val="0"/>
      <w:divBdr>
        <w:top w:val="none" w:sz="0" w:space="0" w:color="auto"/>
        <w:left w:val="none" w:sz="0" w:space="0" w:color="auto"/>
        <w:bottom w:val="none" w:sz="0" w:space="0" w:color="auto"/>
        <w:right w:val="none" w:sz="0" w:space="0" w:color="auto"/>
      </w:divBdr>
    </w:div>
    <w:div w:id="991254064">
      <w:bodyDiv w:val="1"/>
      <w:marLeft w:val="0"/>
      <w:marRight w:val="0"/>
      <w:marTop w:val="0"/>
      <w:marBottom w:val="0"/>
      <w:divBdr>
        <w:top w:val="none" w:sz="0" w:space="0" w:color="auto"/>
        <w:left w:val="none" w:sz="0" w:space="0" w:color="auto"/>
        <w:bottom w:val="none" w:sz="0" w:space="0" w:color="auto"/>
        <w:right w:val="none" w:sz="0" w:space="0" w:color="auto"/>
      </w:divBdr>
    </w:div>
    <w:div w:id="997803432">
      <w:bodyDiv w:val="1"/>
      <w:marLeft w:val="0"/>
      <w:marRight w:val="0"/>
      <w:marTop w:val="0"/>
      <w:marBottom w:val="0"/>
      <w:divBdr>
        <w:top w:val="none" w:sz="0" w:space="0" w:color="auto"/>
        <w:left w:val="none" w:sz="0" w:space="0" w:color="auto"/>
        <w:bottom w:val="none" w:sz="0" w:space="0" w:color="auto"/>
        <w:right w:val="none" w:sz="0" w:space="0" w:color="auto"/>
      </w:divBdr>
    </w:div>
    <w:div w:id="1005522834">
      <w:bodyDiv w:val="1"/>
      <w:marLeft w:val="0"/>
      <w:marRight w:val="0"/>
      <w:marTop w:val="0"/>
      <w:marBottom w:val="0"/>
      <w:divBdr>
        <w:top w:val="none" w:sz="0" w:space="0" w:color="auto"/>
        <w:left w:val="none" w:sz="0" w:space="0" w:color="auto"/>
        <w:bottom w:val="none" w:sz="0" w:space="0" w:color="auto"/>
        <w:right w:val="none" w:sz="0" w:space="0" w:color="auto"/>
      </w:divBdr>
    </w:div>
    <w:div w:id="1009216727">
      <w:bodyDiv w:val="1"/>
      <w:marLeft w:val="0"/>
      <w:marRight w:val="0"/>
      <w:marTop w:val="0"/>
      <w:marBottom w:val="0"/>
      <w:divBdr>
        <w:top w:val="none" w:sz="0" w:space="0" w:color="auto"/>
        <w:left w:val="none" w:sz="0" w:space="0" w:color="auto"/>
        <w:bottom w:val="none" w:sz="0" w:space="0" w:color="auto"/>
        <w:right w:val="none" w:sz="0" w:space="0" w:color="auto"/>
      </w:divBdr>
    </w:div>
    <w:div w:id="1009799326">
      <w:bodyDiv w:val="1"/>
      <w:marLeft w:val="0"/>
      <w:marRight w:val="0"/>
      <w:marTop w:val="0"/>
      <w:marBottom w:val="0"/>
      <w:divBdr>
        <w:top w:val="none" w:sz="0" w:space="0" w:color="auto"/>
        <w:left w:val="none" w:sz="0" w:space="0" w:color="auto"/>
        <w:bottom w:val="none" w:sz="0" w:space="0" w:color="auto"/>
        <w:right w:val="none" w:sz="0" w:space="0" w:color="auto"/>
      </w:divBdr>
    </w:div>
    <w:div w:id="1020855069">
      <w:bodyDiv w:val="1"/>
      <w:marLeft w:val="0"/>
      <w:marRight w:val="0"/>
      <w:marTop w:val="0"/>
      <w:marBottom w:val="0"/>
      <w:divBdr>
        <w:top w:val="none" w:sz="0" w:space="0" w:color="auto"/>
        <w:left w:val="none" w:sz="0" w:space="0" w:color="auto"/>
        <w:bottom w:val="none" w:sz="0" w:space="0" w:color="auto"/>
        <w:right w:val="none" w:sz="0" w:space="0" w:color="auto"/>
      </w:divBdr>
    </w:div>
    <w:div w:id="1025865265">
      <w:bodyDiv w:val="1"/>
      <w:marLeft w:val="0"/>
      <w:marRight w:val="0"/>
      <w:marTop w:val="0"/>
      <w:marBottom w:val="0"/>
      <w:divBdr>
        <w:top w:val="none" w:sz="0" w:space="0" w:color="auto"/>
        <w:left w:val="none" w:sz="0" w:space="0" w:color="auto"/>
        <w:bottom w:val="none" w:sz="0" w:space="0" w:color="auto"/>
        <w:right w:val="none" w:sz="0" w:space="0" w:color="auto"/>
      </w:divBdr>
    </w:div>
    <w:div w:id="1028678267">
      <w:bodyDiv w:val="1"/>
      <w:marLeft w:val="0"/>
      <w:marRight w:val="0"/>
      <w:marTop w:val="0"/>
      <w:marBottom w:val="0"/>
      <w:divBdr>
        <w:top w:val="none" w:sz="0" w:space="0" w:color="auto"/>
        <w:left w:val="none" w:sz="0" w:space="0" w:color="auto"/>
        <w:bottom w:val="none" w:sz="0" w:space="0" w:color="auto"/>
        <w:right w:val="none" w:sz="0" w:space="0" w:color="auto"/>
      </w:divBdr>
    </w:div>
    <w:div w:id="1041589210">
      <w:bodyDiv w:val="1"/>
      <w:marLeft w:val="0"/>
      <w:marRight w:val="0"/>
      <w:marTop w:val="0"/>
      <w:marBottom w:val="0"/>
      <w:divBdr>
        <w:top w:val="none" w:sz="0" w:space="0" w:color="auto"/>
        <w:left w:val="none" w:sz="0" w:space="0" w:color="auto"/>
        <w:bottom w:val="none" w:sz="0" w:space="0" w:color="auto"/>
        <w:right w:val="none" w:sz="0" w:space="0" w:color="auto"/>
      </w:divBdr>
    </w:div>
    <w:div w:id="1057513781">
      <w:bodyDiv w:val="1"/>
      <w:marLeft w:val="0"/>
      <w:marRight w:val="0"/>
      <w:marTop w:val="0"/>
      <w:marBottom w:val="0"/>
      <w:divBdr>
        <w:top w:val="none" w:sz="0" w:space="0" w:color="auto"/>
        <w:left w:val="none" w:sz="0" w:space="0" w:color="auto"/>
        <w:bottom w:val="none" w:sz="0" w:space="0" w:color="auto"/>
        <w:right w:val="none" w:sz="0" w:space="0" w:color="auto"/>
      </w:divBdr>
    </w:div>
    <w:div w:id="1059401499">
      <w:bodyDiv w:val="1"/>
      <w:marLeft w:val="0"/>
      <w:marRight w:val="0"/>
      <w:marTop w:val="0"/>
      <w:marBottom w:val="0"/>
      <w:divBdr>
        <w:top w:val="none" w:sz="0" w:space="0" w:color="auto"/>
        <w:left w:val="none" w:sz="0" w:space="0" w:color="auto"/>
        <w:bottom w:val="none" w:sz="0" w:space="0" w:color="auto"/>
        <w:right w:val="none" w:sz="0" w:space="0" w:color="auto"/>
      </w:divBdr>
    </w:div>
    <w:div w:id="1068578562">
      <w:bodyDiv w:val="1"/>
      <w:marLeft w:val="0"/>
      <w:marRight w:val="0"/>
      <w:marTop w:val="0"/>
      <w:marBottom w:val="0"/>
      <w:divBdr>
        <w:top w:val="none" w:sz="0" w:space="0" w:color="auto"/>
        <w:left w:val="none" w:sz="0" w:space="0" w:color="auto"/>
        <w:bottom w:val="none" w:sz="0" w:space="0" w:color="auto"/>
        <w:right w:val="none" w:sz="0" w:space="0" w:color="auto"/>
      </w:divBdr>
    </w:div>
    <w:div w:id="1074937583">
      <w:bodyDiv w:val="1"/>
      <w:marLeft w:val="0"/>
      <w:marRight w:val="0"/>
      <w:marTop w:val="0"/>
      <w:marBottom w:val="0"/>
      <w:divBdr>
        <w:top w:val="none" w:sz="0" w:space="0" w:color="auto"/>
        <w:left w:val="none" w:sz="0" w:space="0" w:color="auto"/>
        <w:bottom w:val="none" w:sz="0" w:space="0" w:color="auto"/>
        <w:right w:val="none" w:sz="0" w:space="0" w:color="auto"/>
      </w:divBdr>
    </w:div>
    <w:div w:id="1083646219">
      <w:bodyDiv w:val="1"/>
      <w:marLeft w:val="0"/>
      <w:marRight w:val="0"/>
      <w:marTop w:val="0"/>
      <w:marBottom w:val="0"/>
      <w:divBdr>
        <w:top w:val="none" w:sz="0" w:space="0" w:color="auto"/>
        <w:left w:val="none" w:sz="0" w:space="0" w:color="auto"/>
        <w:bottom w:val="none" w:sz="0" w:space="0" w:color="auto"/>
        <w:right w:val="none" w:sz="0" w:space="0" w:color="auto"/>
      </w:divBdr>
    </w:div>
    <w:div w:id="1093280481">
      <w:bodyDiv w:val="1"/>
      <w:marLeft w:val="0"/>
      <w:marRight w:val="0"/>
      <w:marTop w:val="0"/>
      <w:marBottom w:val="0"/>
      <w:divBdr>
        <w:top w:val="none" w:sz="0" w:space="0" w:color="auto"/>
        <w:left w:val="none" w:sz="0" w:space="0" w:color="auto"/>
        <w:bottom w:val="none" w:sz="0" w:space="0" w:color="auto"/>
        <w:right w:val="none" w:sz="0" w:space="0" w:color="auto"/>
      </w:divBdr>
    </w:div>
    <w:div w:id="1106194282">
      <w:bodyDiv w:val="1"/>
      <w:marLeft w:val="0"/>
      <w:marRight w:val="0"/>
      <w:marTop w:val="0"/>
      <w:marBottom w:val="0"/>
      <w:divBdr>
        <w:top w:val="none" w:sz="0" w:space="0" w:color="auto"/>
        <w:left w:val="none" w:sz="0" w:space="0" w:color="auto"/>
        <w:bottom w:val="none" w:sz="0" w:space="0" w:color="auto"/>
        <w:right w:val="none" w:sz="0" w:space="0" w:color="auto"/>
      </w:divBdr>
    </w:div>
    <w:div w:id="1106509933">
      <w:bodyDiv w:val="1"/>
      <w:marLeft w:val="0"/>
      <w:marRight w:val="0"/>
      <w:marTop w:val="0"/>
      <w:marBottom w:val="0"/>
      <w:divBdr>
        <w:top w:val="none" w:sz="0" w:space="0" w:color="auto"/>
        <w:left w:val="none" w:sz="0" w:space="0" w:color="auto"/>
        <w:bottom w:val="none" w:sz="0" w:space="0" w:color="auto"/>
        <w:right w:val="none" w:sz="0" w:space="0" w:color="auto"/>
      </w:divBdr>
    </w:div>
    <w:div w:id="1112431932">
      <w:bodyDiv w:val="1"/>
      <w:marLeft w:val="0"/>
      <w:marRight w:val="0"/>
      <w:marTop w:val="0"/>
      <w:marBottom w:val="0"/>
      <w:divBdr>
        <w:top w:val="none" w:sz="0" w:space="0" w:color="auto"/>
        <w:left w:val="none" w:sz="0" w:space="0" w:color="auto"/>
        <w:bottom w:val="none" w:sz="0" w:space="0" w:color="auto"/>
        <w:right w:val="none" w:sz="0" w:space="0" w:color="auto"/>
      </w:divBdr>
    </w:div>
    <w:div w:id="1123384836">
      <w:bodyDiv w:val="1"/>
      <w:marLeft w:val="0"/>
      <w:marRight w:val="0"/>
      <w:marTop w:val="0"/>
      <w:marBottom w:val="0"/>
      <w:divBdr>
        <w:top w:val="none" w:sz="0" w:space="0" w:color="auto"/>
        <w:left w:val="none" w:sz="0" w:space="0" w:color="auto"/>
        <w:bottom w:val="none" w:sz="0" w:space="0" w:color="auto"/>
        <w:right w:val="none" w:sz="0" w:space="0" w:color="auto"/>
      </w:divBdr>
    </w:div>
    <w:div w:id="1123647430">
      <w:bodyDiv w:val="1"/>
      <w:marLeft w:val="0"/>
      <w:marRight w:val="0"/>
      <w:marTop w:val="0"/>
      <w:marBottom w:val="0"/>
      <w:divBdr>
        <w:top w:val="none" w:sz="0" w:space="0" w:color="auto"/>
        <w:left w:val="none" w:sz="0" w:space="0" w:color="auto"/>
        <w:bottom w:val="none" w:sz="0" w:space="0" w:color="auto"/>
        <w:right w:val="none" w:sz="0" w:space="0" w:color="auto"/>
      </w:divBdr>
    </w:div>
    <w:div w:id="1128667685">
      <w:bodyDiv w:val="1"/>
      <w:marLeft w:val="0"/>
      <w:marRight w:val="0"/>
      <w:marTop w:val="0"/>
      <w:marBottom w:val="0"/>
      <w:divBdr>
        <w:top w:val="none" w:sz="0" w:space="0" w:color="auto"/>
        <w:left w:val="none" w:sz="0" w:space="0" w:color="auto"/>
        <w:bottom w:val="none" w:sz="0" w:space="0" w:color="auto"/>
        <w:right w:val="none" w:sz="0" w:space="0" w:color="auto"/>
      </w:divBdr>
    </w:div>
    <w:div w:id="1138230948">
      <w:bodyDiv w:val="1"/>
      <w:marLeft w:val="0"/>
      <w:marRight w:val="0"/>
      <w:marTop w:val="0"/>
      <w:marBottom w:val="0"/>
      <w:divBdr>
        <w:top w:val="none" w:sz="0" w:space="0" w:color="auto"/>
        <w:left w:val="none" w:sz="0" w:space="0" w:color="auto"/>
        <w:bottom w:val="none" w:sz="0" w:space="0" w:color="auto"/>
        <w:right w:val="none" w:sz="0" w:space="0" w:color="auto"/>
      </w:divBdr>
    </w:div>
    <w:div w:id="1138257293">
      <w:bodyDiv w:val="1"/>
      <w:marLeft w:val="0"/>
      <w:marRight w:val="0"/>
      <w:marTop w:val="0"/>
      <w:marBottom w:val="0"/>
      <w:divBdr>
        <w:top w:val="none" w:sz="0" w:space="0" w:color="auto"/>
        <w:left w:val="none" w:sz="0" w:space="0" w:color="auto"/>
        <w:bottom w:val="none" w:sz="0" w:space="0" w:color="auto"/>
        <w:right w:val="none" w:sz="0" w:space="0" w:color="auto"/>
      </w:divBdr>
    </w:div>
    <w:div w:id="1143691254">
      <w:bodyDiv w:val="1"/>
      <w:marLeft w:val="0"/>
      <w:marRight w:val="0"/>
      <w:marTop w:val="0"/>
      <w:marBottom w:val="0"/>
      <w:divBdr>
        <w:top w:val="none" w:sz="0" w:space="0" w:color="auto"/>
        <w:left w:val="none" w:sz="0" w:space="0" w:color="auto"/>
        <w:bottom w:val="none" w:sz="0" w:space="0" w:color="auto"/>
        <w:right w:val="none" w:sz="0" w:space="0" w:color="auto"/>
      </w:divBdr>
    </w:div>
    <w:div w:id="1146628945">
      <w:bodyDiv w:val="1"/>
      <w:marLeft w:val="0"/>
      <w:marRight w:val="0"/>
      <w:marTop w:val="0"/>
      <w:marBottom w:val="0"/>
      <w:divBdr>
        <w:top w:val="none" w:sz="0" w:space="0" w:color="auto"/>
        <w:left w:val="none" w:sz="0" w:space="0" w:color="auto"/>
        <w:bottom w:val="none" w:sz="0" w:space="0" w:color="auto"/>
        <w:right w:val="none" w:sz="0" w:space="0" w:color="auto"/>
      </w:divBdr>
    </w:div>
    <w:div w:id="1159543533">
      <w:bodyDiv w:val="1"/>
      <w:marLeft w:val="0"/>
      <w:marRight w:val="0"/>
      <w:marTop w:val="0"/>
      <w:marBottom w:val="0"/>
      <w:divBdr>
        <w:top w:val="none" w:sz="0" w:space="0" w:color="auto"/>
        <w:left w:val="none" w:sz="0" w:space="0" w:color="auto"/>
        <w:bottom w:val="none" w:sz="0" w:space="0" w:color="auto"/>
        <w:right w:val="none" w:sz="0" w:space="0" w:color="auto"/>
      </w:divBdr>
    </w:div>
    <w:div w:id="1171872718">
      <w:bodyDiv w:val="1"/>
      <w:marLeft w:val="0"/>
      <w:marRight w:val="0"/>
      <w:marTop w:val="0"/>
      <w:marBottom w:val="0"/>
      <w:divBdr>
        <w:top w:val="none" w:sz="0" w:space="0" w:color="auto"/>
        <w:left w:val="none" w:sz="0" w:space="0" w:color="auto"/>
        <w:bottom w:val="none" w:sz="0" w:space="0" w:color="auto"/>
        <w:right w:val="none" w:sz="0" w:space="0" w:color="auto"/>
      </w:divBdr>
    </w:div>
    <w:div w:id="1172337825">
      <w:bodyDiv w:val="1"/>
      <w:marLeft w:val="0"/>
      <w:marRight w:val="0"/>
      <w:marTop w:val="0"/>
      <w:marBottom w:val="0"/>
      <w:divBdr>
        <w:top w:val="none" w:sz="0" w:space="0" w:color="auto"/>
        <w:left w:val="none" w:sz="0" w:space="0" w:color="auto"/>
        <w:bottom w:val="none" w:sz="0" w:space="0" w:color="auto"/>
        <w:right w:val="none" w:sz="0" w:space="0" w:color="auto"/>
      </w:divBdr>
    </w:div>
    <w:div w:id="1186094151">
      <w:bodyDiv w:val="1"/>
      <w:marLeft w:val="0"/>
      <w:marRight w:val="0"/>
      <w:marTop w:val="0"/>
      <w:marBottom w:val="0"/>
      <w:divBdr>
        <w:top w:val="none" w:sz="0" w:space="0" w:color="auto"/>
        <w:left w:val="none" w:sz="0" w:space="0" w:color="auto"/>
        <w:bottom w:val="none" w:sz="0" w:space="0" w:color="auto"/>
        <w:right w:val="none" w:sz="0" w:space="0" w:color="auto"/>
      </w:divBdr>
    </w:div>
    <w:div w:id="1187907116">
      <w:bodyDiv w:val="1"/>
      <w:marLeft w:val="0"/>
      <w:marRight w:val="0"/>
      <w:marTop w:val="0"/>
      <w:marBottom w:val="0"/>
      <w:divBdr>
        <w:top w:val="none" w:sz="0" w:space="0" w:color="auto"/>
        <w:left w:val="none" w:sz="0" w:space="0" w:color="auto"/>
        <w:bottom w:val="none" w:sz="0" w:space="0" w:color="auto"/>
        <w:right w:val="none" w:sz="0" w:space="0" w:color="auto"/>
      </w:divBdr>
    </w:div>
    <w:div w:id="1192064312">
      <w:bodyDiv w:val="1"/>
      <w:marLeft w:val="0"/>
      <w:marRight w:val="0"/>
      <w:marTop w:val="0"/>
      <w:marBottom w:val="0"/>
      <w:divBdr>
        <w:top w:val="none" w:sz="0" w:space="0" w:color="auto"/>
        <w:left w:val="none" w:sz="0" w:space="0" w:color="auto"/>
        <w:bottom w:val="none" w:sz="0" w:space="0" w:color="auto"/>
        <w:right w:val="none" w:sz="0" w:space="0" w:color="auto"/>
      </w:divBdr>
    </w:div>
    <w:div w:id="1193809999">
      <w:bodyDiv w:val="1"/>
      <w:marLeft w:val="0"/>
      <w:marRight w:val="0"/>
      <w:marTop w:val="0"/>
      <w:marBottom w:val="0"/>
      <w:divBdr>
        <w:top w:val="none" w:sz="0" w:space="0" w:color="auto"/>
        <w:left w:val="none" w:sz="0" w:space="0" w:color="auto"/>
        <w:bottom w:val="none" w:sz="0" w:space="0" w:color="auto"/>
        <w:right w:val="none" w:sz="0" w:space="0" w:color="auto"/>
      </w:divBdr>
    </w:div>
    <w:div w:id="1208882125">
      <w:bodyDiv w:val="1"/>
      <w:marLeft w:val="0"/>
      <w:marRight w:val="0"/>
      <w:marTop w:val="0"/>
      <w:marBottom w:val="0"/>
      <w:divBdr>
        <w:top w:val="none" w:sz="0" w:space="0" w:color="auto"/>
        <w:left w:val="none" w:sz="0" w:space="0" w:color="auto"/>
        <w:bottom w:val="none" w:sz="0" w:space="0" w:color="auto"/>
        <w:right w:val="none" w:sz="0" w:space="0" w:color="auto"/>
      </w:divBdr>
    </w:div>
    <w:div w:id="1221674513">
      <w:bodyDiv w:val="1"/>
      <w:marLeft w:val="0"/>
      <w:marRight w:val="0"/>
      <w:marTop w:val="0"/>
      <w:marBottom w:val="0"/>
      <w:divBdr>
        <w:top w:val="none" w:sz="0" w:space="0" w:color="auto"/>
        <w:left w:val="none" w:sz="0" w:space="0" w:color="auto"/>
        <w:bottom w:val="none" w:sz="0" w:space="0" w:color="auto"/>
        <w:right w:val="none" w:sz="0" w:space="0" w:color="auto"/>
      </w:divBdr>
    </w:div>
    <w:div w:id="1225528614">
      <w:bodyDiv w:val="1"/>
      <w:marLeft w:val="0"/>
      <w:marRight w:val="0"/>
      <w:marTop w:val="0"/>
      <w:marBottom w:val="0"/>
      <w:divBdr>
        <w:top w:val="none" w:sz="0" w:space="0" w:color="auto"/>
        <w:left w:val="none" w:sz="0" w:space="0" w:color="auto"/>
        <w:bottom w:val="none" w:sz="0" w:space="0" w:color="auto"/>
        <w:right w:val="none" w:sz="0" w:space="0" w:color="auto"/>
      </w:divBdr>
    </w:div>
    <w:div w:id="1228956482">
      <w:bodyDiv w:val="1"/>
      <w:marLeft w:val="0"/>
      <w:marRight w:val="0"/>
      <w:marTop w:val="0"/>
      <w:marBottom w:val="0"/>
      <w:divBdr>
        <w:top w:val="none" w:sz="0" w:space="0" w:color="auto"/>
        <w:left w:val="none" w:sz="0" w:space="0" w:color="auto"/>
        <w:bottom w:val="none" w:sz="0" w:space="0" w:color="auto"/>
        <w:right w:val="none" w:sz="0" w:space="0" w:color="auto"/>
      </w:divBdr>
    </w:div>
    <w:div w:id="1230530657">
      <w:bodyDiv w:val="1"/>
      <w:marLeft w:val="0"/>
      <w:marRight w:val="0"/>
      <w:marTop w:val="0"/>
      <w:marBottom w:val="0"/>
      <w:divBdr>
        <w:top w:val="none" w:sz="0" w:space="0" w:color="auto"/>
        <w:left w:val="none" w:sz="0" w:space="0" w:color="auto"/>
        <w:bottom w:val="none" w:sz="0" w:space="0" w:color="auto"/>
        <w:right w:val="none" w:sz="0" w:space="0" w:color="auto"/>
      </w:divBdr>
    </w:div>
    <w:div w:id="1231963496">
      <w:bodyDiv w:val="1"/>
      <w:marLeft w:val="0"/>
      <w:marRight w:val="0"/>
      <w:marTop w:val="0"/>
      <w:marBottom w:val="0"/>
      <w:divBdr>
        <w:top w:val="none" w:sz="0" w:space="0" w:color="auto"/>
        <w:left w:val="none" w:sz="0" w:space="0" w:color="auto"/>
        <w:bottom w:val="none" w:sz="0" w:space="0" w:color="auto"/>
        <w:right w:val="none" w:sz="0" w:space="0" w:color="auto"/>
      </w:divBdr>
    </w:div>
    <w:div w:id="1240210573">
      <w:bodyDiv w:val="1"/>
      <w:marLeft w:val="0"/>
      <w:marRight w:val="0"/>
      <w:marTop w:val="0"/>
      <w:marBottom w:val="0"/>
      <w:divBdr>
        <w:top w:val="none" w:sz="0" w:space="0" w:color="auto"/>
        <w:left w:val="none" w:sz="0" w:space="0" w:color="auto"/>
        <w:bottom w:val="none" w:sz="0" w:space="0" w:color="auto"/>
        <w:right w:val="none" w:sz="0" w:space="0" w:color="auto"/>
      </w:divBdr>
    </w:div>
    <w:div w:id="1259361908">
      <w:bodyDiv w:val="1"/>
      <w:marLeft w:val="0"/>
      <w:marRight w:val="0"/>
      <w:marTop w:val="0"/>
      <w:marBottom w:val="0"/>
      <w:divBdr>
        <w:top w:val="none" w:sz="0" w:space="0" w:color="auto"/>
        <w:left w:val="none" w:sz="0" w:space="0" w:color="auto"/>
        <w:bottom w:val="none" w:sz="0" w:space="0" w:color="auto"/>
        <w:right w:val="none" w:sz="0" w:space="0" w:color="auto"/>
      </w:divBdr>
    </w:div>
    <w:div w:id="1268080126">
      <w:bodyDiv w:val="1"/>
      <w:marLeft w:val="0"/>
      <w:marRight w:val="0"/>
      <w:marTop w:val="0"/>
      <w:marBottom w:val="0"/>
      <w:divBdr>
        <w:top w:val="none" w:sz="0" w:space="0" w:color="auto"/>
        <w:left w:val="none" w:sz="0" w:space="0" w:color="auto"/>
        <w:bottom w:val="none" w:sz="0" w:space="0" w:color="auto"/>
        <w:right w:val="none" w:sz="0" w:space="0" w:color="auto"/>
      </w:divBdr>
    </w:div>
    <w:div w:id="1271932102">
      <w:bodyDiv w:val="1"/>
      <w:marLeft w:val="0"/>
      <w:marRight w:val="0"/>
      <w:marTop w:val="0"/>
      <w:marBottom w:val="0"/>
      <w:divBdr>
        <w:top w:val="none" w:sz="0" w:space="0" w:color="auto"/>
        <w:left w:val="none" w:sz="0" w:space="0" w:color="auto"/>
        <w:bottom w:val="none" w:sz="0" w:space="0" w:color="auto"/>
        <w:right w:val="none" w:sz="0" w:space="0" w:color="auto"/>
      </w:divBdr>
    </w:div>
    <w:div w:id="1275669866">
      <w:bodyDiv w:val="1"/>
      <w:marLeft w:val="0"/>
      <w:marRight w:val="0"/>
      <w:marTop w:val="0"/>
      <w:marBottom w:val="0"/>
      <w:divBdr>
        <w:top w:val="none" w:sz="0" w:space="0" w:color="auto"/>
        <w:left w:val="none" w:sz="0" w:space="0" w:color="auto"/>
        <w:bottom w:val="none" w:sz="0" w:space="0" w:color="auto"/>
        <w:right w:val="none" w:sz="0" w:space="0" w:color="auto"/>
      </w:divBdr>
    </w:div>
    <w:div w:id="1286501814">
      <w:bodyDiv w:val="1"/>
      <w:marLeft w:val="0"/>
      <w:marRight w:val="0"/>
      <w:marTop w:val="0"/>
      <w:marBottom w:val="0"/>
      <w:divBdr>
        <w:top w:val="none" w:sz="0" w:space="0" w:color="auto"/>
        <w:left w:val="none" w:sz="0" w:space="0" w:color="auto"/>
        <w:bottom w:val="none" w:sz="0" w:space="0" w:color="auto"/>
        <w:right w:val="none" w:sz="0" w:space="0" w:color="auto"/>
      </w:divBdr>
    </w:div>
    <w:div w:id="1288703154">
      <w:bodyDiv w:val="1"/>
      <w:marLeft w:val="0"/>
      <w:marRight w:val="0"/>
      <w:marTop w:val="0"/>
      <w:marBottom w:val="0"/>
      <w:divBdr>
        <w:top w:val="none" w:sz="0" w:space="0" w:color="auto"/>
        <w:left w:val="none" w:sz="0" w:space="0" w:color="auto"/>
        <w:bottom w:val="none" w:sz="0" w:space="0" w:color="auto"/>
        <w:right w:val="none" w:sz="0" w:space="0" w:color="auto"/>
      </w:divBdr>
    </w:div>
    <w:div w:id="1289969527">
      <w:bodyDiv w:val="1"/>
      <w:marLeft w:val="0"/>
      <w:marRight w:val="0"/>
      <w:marTop w:val="0"/>
      <w:marBottom w:val="0"/>
      <w:divBdr>
        <w:top w:val="none" w:sz="0" w:space="0" w:color="auto"/>
        <w:left w:val="none" w:sz="0" w:space="0" w:color="auto"/>
        <w:bottom w:val="none" w:sz="0" w:space="0" w:color="auto"/>
        <w:right w:val="none" w:sz="0" w:space="0" w:color="auto"/>
      </w:divBdr>
    </w:div>
    <w:div w:id="1290042098">
      <w:bodyDiv w:val="1"/>
      <w:marLeft w:val="0"/>
      <w:marRight w:val="0"/>
      <w:marTop w:val="0"/>
      <w:marBottom w:val="0"/>
      <w:divBdr>
        <w:top w:val="none" w:sz="0" w:space="0" w:color="auto"/>
        <w:left w:val="none" w:sz="0" w:space="0" w:color="auto"/>
        <w:bottom w:val="none" w:sz="0" w:space="0" w:color="auto"/>
        <w:right w:val="none" w:sz="0" w:space="0" w:color="auto"/>
      </w:divBdr>
    </w:div>
    <w:div w:id="1291666669">
      <w:bodyDiv w:val="1"/>
      <w:marLeft w:val="0"/>
      <w:marRight w:val="0"/>
      <w:marTop w:val="0"/>
      <w:marBottom w:val="0"/>
      <w:divBdr>
        <w:top w:val="none" w:sz="0" w:space="0" w:color="auto"/>
        <w:left w:val="none" w:sz="0" w:space="0" w:color="auto"/>
        <w:bottom w:val="none" w:sz="0" w:space="0" w:color="auto"/>
        <w:right w:val="none" w:sz="0" w:space="0" w:color="auto"/>
      </w:divBdr>
    </w:div>
    <w:div w:id="1293630727">
      <w:bodyDiv w:val="1"/>
      <w:marLeft w:val="0"/>
      <w:marRight w:val="0"/>
      <w:marTop w:val="0"/>
      <w:marBottom w:val="0"/>
      <w:divBdr>
        <w:top w:val="none" w:sz="0" w:space="0" w:color="auto"/>
        <w:left w:val="none" w:sz="0" w:space="0" w:color="auto"/>
        <w:bottom w:val="none" w:sz="0" w:space="0" w:color="auto"/>
        <w:right w:val="none" w:sz="0" w:space="0" w:color="auto"/>
      </w:divBdr>
    </w:div>
    <w:div w:id="1298798799">
      <w:bodyDiv w:val="1"/>
      <w:marLeft w:val="0"/>
      <w:marRight w:val="0"/>
      <w:marTop w:val="0"/>
      <w:marBottom w:val="0"/>
      <w:divBdr>
        <w:top w:val="none" w:sz="0" w:space="0" w:color="auto"/>
        <w:left w:val="none" w:sz="0" w:space="0" w:color="auto"/>
        <w:bottom w:val="none" w:sz="0" w:space="0" w:color="auto"/>
        <w:right w:val="none" w:sz="0" w:space="0" w:color="auto"/>
      </w:divBdr>
    </w:div>
    <w:div w:id="1299530105">
      <w:bodyDiv w:val="1"/>
      <w:marLeft w:val="0"/>
      <w:marRight w:val="0"/>
      <w:marTop w:val="0"/>
      <w:marBottom w:val="0"/>
      <w:divBdr>
        <w:top w:val="none" w:sz="0" w:space="0" w:color="auto"/>
        <w:left w:val="none" w:sz="0" w:space="0" w:color="auto"/>
        <w:bottom w:val="none" w:sz="0" w:space="0" w:color="auto"/>
        <w:right w:val="none" w:sz="0" w:space="0" w:color="auto"/>
      </w:divBdr>
    </w:div>
    <w:div w:id="1301808461">
      <w:bodyDiv w:val="1"/>
      <w:marLeft w:val="0"/>
      <w:marRight w:val="0"/>
      <w:marTop w:val="0"/>
      <w:marBottom w:val="0"/>
      <w:divBdr>
        <w:top w:val="none" w:sz="0" w:space="0" w:color="auto"/>
        <w:left w:val="none" w:sz="0" w:space="0" w:color="auto"/>
        <w:bottom w:val="none" w:sz="0" w:space="0" w:color="auto"/>
        <w:right w:val="none" w:sz="0" w:space="0" w:color="auto"/>
      </w:divBdr>
    </w:div>
    <w:div w:id="1305237649">
      <w:bodyDiv w:val="1"/>
      <w:marLeft w:val="0"/>
      <w:marRight w:val="0"/>
      <w:marTop w:val="0"/>
      <w:marBottom w:val="0"/>
      <w:divBdr>
        <w:top w:val="none" w:sz="0" w:space="0" w:color="auto"/>
        <w:left w:val="none" w:sz="0" w:space="0" w:color="auto"/>
        <w:bottom w:val="none" w:sz="0" w:space="0" w:color="auto"/>
        <w:right w:val="none" w:sz="0" w:space="0" w:color="auto"/>
      </w:divBdr>
    </w:div>
    <w:div w:id="1313173924">
      <w:bodyDiv w:val="1"/>
      <w:marLeft w:val="0"/>
      <w:marRight w:val="0"/>
      <w:marTop w:val="0"/>
      <w:marBottom w:val="0"/>
      <w:divBdr>
        <w:top w:val="none" w:sz="0" w:space="0" w:color="auto"/>
        <w:left w:val="none" w:sz="0" w:space="0" w:color="auto"/>
        <w:bottom w:val="none" w:sz="0" w:space="0" w:color="auto"/>
        <w:right w:val="none" w:sz="0" w:space="0" w:color="auto"/>
      </w:divBdr>
    </w:div>
    <w:div w:id="1318268537">
      <w:bodyDiv w:val="1"/>
      <w:marLeft w:val="0"/>
      <w:marRight w:val="0"/>
      <w:marTop w:val="0"/>
      <w:marBottom w:val="0"/>
      <w:divBdr>
        <w:top w:val="none" w:sz="0" w:space="0" w:color="auto"/>
        <w:left w:val="none" w:sz="0" w:space="0" w:color="auto"/>
        <w:bottom w:val="none" w:sz="0" w:space="0" w:color="auto"/>
        <w:right w:val="none" w:sz="0" w:space="0" w:color="auto"/>
      </w:divBdr>
    </w:div>
    <w:div w:id="1342507639">
      <w:bodyDiv w:val="1"/>
      <w:marLeft w:val="0"/>
      <w:marRight w:val="0"/>
      <w:marTop w:val="0"/>
      <w:marBottom w:val="0"/>
      <w:divBdr>
        <w:top w:val="none" w:sz="0" w:space="0" w:color="auto"/>
        <w:left w:val="none" w:sz="0" w:space="0" w:color="auto"/>
        <w:bottom w:val="none" w:sz="0" w:space="0" w:color="auto"/>
        <w:right w:val="none" w:sz="0" w:space="0" w:color="auto"/>
      </w:divBdr>
    </w:div>
    <w:div w:id="1347370754">
      <w:bodyDiv w:val="1"/>
      <w:marLeft w:val="0"/>
      <w:marRight w:val="0"/>
      <w:marTop w:val="0"/>
      <w:marBottom w:val="0"/>
      <w:divBdr>
        <w:top w:val="none" w:sz="0" w:space="0" w:color="auto"/>
        <w:left w:val="none" w:sz="0" w:space="0" w:color="auto"/>
        <w:bottom w:val="none" w:sz="0" w:space="0" w:color="auto"/>
        <w:right w:val="none" w:sz="0" w:space="0" w:color="auto"/>
      </w:divBdr>
    </w:div>
    <w:div w:id="1349407900">
      <w:bodyDiv w:val="1"/>
      <w:marLeft w:val="0"/>
      <w:marRight w:val="0"/>
      <w:marTop w:val="0"/>
      <w:marBottom w:val="0"/>
      <w:divBdr>
        <w:top w:val="none" w:sz="0" w:space="0" w:color="auto"/>
        <w:left w:val="none" w:sz="0" w:space="0" w:color="auto"/>
        <w:bottom w:val="none" w:sz="0" w:space="0" w:color="auto"/>
        <w:right w:val="none" w:sz="0" w:space="0" w:color="auto"/>
      </w:divBdr>
    </w:div>
    <w:div w:id="1349453081">
      <w:bodyDiv w:val="1"/>
      <w:marLeft w:val="0"/>
      <w:marRight w:val="0"/>
      <w:marTop w:val="0"/>
      <w:marBottom w:val="0"/>
      <w:divBdr>
        <w:top w:val="none" w:sz="0" w:space="0" w:color="auto"/>
        <w:left w:val="none" w:sz="0" w:space="0" w:color="auto"/>
        <w:bottom w:val="none" w:sz="0" w:space="0" w:color="auto"/>
        <w:right w:val="none" w:sz="0" w:space="0" w:color="auto"/>
      </w:divBdr>
    </w:div>
    <w:div w:id="1351221577">
      <w:bodyDiv w:val="1"/>
      <w:marLeft w:val="0"/>
      <w:marRight w:val="0"/>
      <w:marTop w:val="0"/>
      <w:marBottom w:val="0"/>
      <w:divBdr>
        <w:top w:val="none" w:sz="0" w:space="0" w:color="auto"/>
        <w:left w:val="none" w:sz="0" w:space="0" w:color="auto"/>
        <w:bottom w:val="none" w:sz="0" w:space="0" w:color="auto"/>
        <w:right w:val="none" w:sz="0" w:space="0" w:color="auto"/>
      </w:divBdr>
    </w:div>
    <w:div w:id="1354964727">
      <w:bodyDiv w:val="1"/>
      <w:marLeft w:val="0"/>
      <w:marRight w:val="0"/>
      <w:marTop w:val="0"/>
      <w:marBottom w:val="0"/>
      <w:divBdr>
        <w:top w:val="none" w:sz="0" w:space="0" w:color="auto"/>
        <w:left w:val="none" w:sz="0" w:space="0" w:color="auto"/>
        <w:bottom w:val="none" w:sz="0" w:space="0" w:color="auto"/>
        <w:right w:val="none" w:sz="0" w:space="0" w:color="auto"/>
      </w:divBdr>
    </w:div>
    <w:div w:id="1358504005">
      <w:bodyDiv w:val="1"/>
      <w:marLeft w:val="0"/>
      <w:marRight w:val="0"/>
      <w:marTop w:val="0"/>
      <w:marBottom w:val="0"/>
      <w:divBdr>
        <w:top w:val="none" w:sz="0" w:space="0" w:color="auto"/>
        <w:left w:val="none" w:sz="0" w:space="0" w:color="auto"/>
        <w:bottom w:val="none" w:sz="0" w:space="0" w:color="auto"/>
        <w:right w:val="none" w:sz="0" w:space="0" w:color="auto"/>
      </w:divBdr>
    </w:div>
    <w:div w:id="1375421600">
      <w:bodyDiv w:val="1"/>
      <w:marLeft w:val="0"/>
      <w:marRight w:val="0"/>
      <w:marTop w:val="0"/>
      <w:marBottom w:val="0"/>
      <w:divBdr>
        <w:top w:val="none" w:sz="0" w:space="0" w:color="auto"/>
        <w:left w:val="none" w:sz="0" w:space="0" w:color="auto"/>
        <w:bottom w:val="none" w:sz="0" w:space="0" w:color="auto"/>
        <w:right w:val="none" w:sz="0" w:space="0" w:color="auto"/>
      </w:divBdr>
    </w:div>
    <w:div w:id="1377195408">
      <w:bodyDiv w:val="1"/>
      <w:marLeft w:val="0"/>
      <w:marRight w:val="0"/>
      <w:marTop w:val="0"/>
      <w:marBottom w:val="0"/>
      <w:divBdr>
        <w:top w:val="none" w:sz="0" w:space="0" w:color="auto"/>
        <w:left w:val="none" w:sz="0" w:space="0" w:color="auto"/>
        <w:bottom w:val="none" w:sz="0" w:space="0" w:color="auto"/>
        <w:right w:val="none" w:sz="0" w:space="0" w:color="auto"/>
      </w:divBdr>
    </w:div>
    <w:div w:id="1389112402">
      <w:bodyDiv w:val="1"/>
      <w:marLeft w:val="0"/>
      <w:marRight w:val="0"/>
      <w:marTop w:val="0"/>
      <w:marBottom w:val="0"/>
      <w:divBdr>
        <w:top w:val="none" w:sz="0" w:space="0" w:color="auto"/>
        <w:left w:val="none" w:sz="0" w:space="0" w:color="auto"/>
        <w:bottom w:val="none" w:sz="0" w:space="0" w:color="auto"/>
        <w:right w:val="none" w:sz="0" w:space="0" w:color="auto"/>
      </w:divBdr>
    </w:div>
    <w:div w:id="1400447599">
      <w:bodyDiv w:val="1"/>
      <w:marLeft w:val="0"/>
      <w:marRight w:val="0"/>
      <w:marTop w:val="0"/>
      <w:marBottom w:val="0"/>
      <w:divBdr>
        <w:top w:val="none" w:sz="0" w:space="0" w:color="auto"/>
        <w:left w:val="none" w:sz="0" w:space="0" w:color="auto"/>
        <w:bottom w:val="none" w:sz="0" w:space="0" w:color="auto"/>
        <w:right w:val="none" w:sz="0" w:space="0" w:color="auto"/>
      </w:divBdr>
    </w:div>
    <w:div w:id="1404176388">
      <w:bodyDiv w:val="1"/>
      <w:marLeft w:val="0"/>
      <w:marRight w:val="0"/>
      <w:marTop w:val="0"/>
      <w:marBottom w:val="0"/>
      <w:divBdr>
        <w:top w:val="none" w:sz="0" w:space="0" w:color="auto"/>
        <w:left w:val="none" w:sz="0" w:space="0" w:color="auto"/>
        <w:bottom w:val="none" w:sz="0" w:space="0" w:color="auto"/>
        <w:right w:val="none" w:sz="0" w:space="0" w:color="auto"/>
      </w:divBdr>
    </w:div>
    <w:div w:id="1405225452">
      <w:bodyDiv w:val="1"/>
      <w:marLeft w:val="0"/>
      <w:marRight w:val="0"/>
      <w:marTop w:val="0"/>
      <w:marBottom w:val="0"/>
      <w:divBdr>
        <w:top w:val="none" w:sz="0" w:space="0" w:color="auto"/>
        <w:left w:val="none" w:sz="0" w:space="0" w:color="auto"/>
        <w:bottom w:val="none" w:sz="0" w:space="0" w:color="auto"/>
        <w:right w:val="none" w:sz="0" w:space="0" w:color="auto"/>
      </w:divBdr>
    </w:div>
    <w:div w:id="1406075221">
      <w:bodyDiv w:val="1"/>
      <w:marLeft w:val="0"/>
      <w:marRight w:val="0"/>
      <w:marTop w:val="0"/>
      <w:marBottom w:val="0"/>
      <w:divBdr>
        <w:top w:val="none" w:sz="0" w:space="0" w:color="auto"/>
        <w:left w:val="none" w:sz="0" w:space="0" w:color="auto"/>
        <w:bottom w:val="none" w:sz="0" w:space="0" w:color="auto"/>
        <w:right w:val="none" w:sz="0" w:space="0" w:color="auto"/>
      </w:divBdr>
    </w:div>
    <w:div w:id="1406301839">
      <w:bodyDiv w:val="1"/>
      <w:marLeft w:val="0"/>
      <w:marRight w:val="0"/>
      <w:marTop w:val="0"/>
      <w:marBottom w:val="0"/>
      <w:divBdr>
        <w:top w:val="none" w:sz="0" w:space="0" w:color="auto"/>
        <w:left w:val="none" w:sz="0" w:space="0" w:color="auto"/>
        <w:bottom w:val="none" w:sz="0" w:space="0" w:color="auto"/>
        <w:right w:val="none" w:sz="0" w:space="0" w:color="auto"/>
      </w:divBdr>
    </w:div>
    <w:div w:id="1415594387">
      <w:bodyDiv w:val="1"/>
      <w:marLeft w:val="0"/>
      <w:marRight w:val="0"/>
      <w:marTop w:val="0"/>
      <w:marBottom w:val="0"/>
      <w:divBdr>
        <w:top w:val="none" w:sz="0" w:space="0" w:color="auto"/>
        <w:left w:val="none" w:sz="0" w:space="0" w:color="auto"/>
        <w:bottom w:val="none" w:sz="0" w:space="0" w:color="auto"/>
        <w:right w:val="none" w:sz="0" w:space="0" w:color="auto"/>
      </w:divBdr>
    </w:div>
    <w:div w:id="1423181839">
      <w:bodyDiv w:val="1"/>
      <w:marLeft w:val="0"/>
      <w:marRight w:val="0"/>
      <w:marTop w:val="0"/>
      <w:marBottom w:val="0"/>
      <w:divBdr>
        <w:top w:val="none" w:sz="0" w:space="0" w:color="auto"/>
        <w:left w:val="none" w:sz="0" w:space="0" w:color="auto"/>
        <w:bottom w:val="none" w:sz="0" w:space="0" w:color="auto"/>
        <w:right w:val="none" w:sz="0" w:space="0" w:color="auto"/>
      </w:divBdr>
    </w:div>
    <w:div w:id="1433167832">
      <w:bodyDiv w:val="1"/>
      <w:marLeft w:val="0"/>
      <w:marRight w:val="0"/>
      <w:marTop w:val="0"/>
      <w:marBottom w:val="0"/>
      <w:divBdr>
        <w:top w:val="none" w:sz="0" w:space="0" w:color="auto"/>
        <w:left w:val="none" w:sz="0" w:space="0" w:color="auto"/>
        <w:bottom w:val="none" w:sz="0" w:space="0" w:color="auto"/>
        <w:right w:val="none" w:sz="0" w:space="0" w:color="auto"/>
      </w:divBdr>
    </w:div>
    <w:div w:id="1440952030">
      <w:bodyDiv w:val="1"/>
      <w:marLeft w:val="0"/>
      <w:marRight w:val="0"/>
      <w:marTop w:val="0"/>
      <w:marBottom w:val="0"/>
      <w:divBdr>
        <w:top w:val="none" w:sz="0" w:space="0" w:color="auto"/>
        <w:left w:val="none" w:sz="0" w:space="0" w:color="auto"/>
        <w:bottom w:val="none" w:sz="0" w:space="0" w:color="auto"/>
        <w:right w:val="none" w:sz="0" w:space="0" w:color="auto"/>
      </w:divBdr>
    </w:div>
    <w:div w:id="1444495372">
      <w:bodyDiv w:val="1"/>
      <w:marLeft w:val="0"/>
      <w:marRight w:val="0"/>
      <w:marTop w:val="0"/>
      <w:marBottom w:val="0"/>
      <w:divBdr>
        <w:top w:val="none" w:sz="0" w:space="0" w:color="auto"/>
        <w:left w:val="none" w:sz="0" w:space="0" w:color="auto"/>
        <w:bottom w:val="none" w:sz="0" w:space="0" w:color="auto"/>
        <w:right w:val="none" w:sz="0" w:space="0" w:color="auto"/>
      </w:divBdr>
    </w:div>
    <w:div w:id="1445882120">
      <w:bodyDiv w:val="1"/>
      <w:marLeft w:val="0"/>
      <w:marRight w:val="0"/>
      <w:marTop w:val="0"/>
      <w:marBottom w:val="0"/>
      <w:divBdr>
        <w:top w:val="none" w:sz="0" w:space="0" w:color="auto"/>
        <w:left w:val="none" w:sz="0" w:space="0" w:color="auto"/>
        <w:bottom w:val="none" w:sz="0" w:space="0" w:color="auto"/>
        <w:right w:val="none" w:sz="0" w:space="0" w:color="auto"/>
      </w:divBdr>
      <w:divsChild>
        <w:div w:id="165097050">
          <w:marLeft w:val="0"/>
          <w:marRight w:val="0"/>
          <w:marTop w:val="0"/>
          <w:marBottom w:val="0"/>
          <w:divBdr>
            <w:top w:val="none" w:sz="0" w:space="0" w:color="auto"/>
            <w:left w:val="none" w:sz="0" w:space="0" w:color="auto"/>
            <w:bottom w:val="none" w:sz="0" w:space="0" w:color="auto"/>
            <w:right w:val="none" w:sz="0" w:space="0" w:color="auto"/>
          </w:divBdr>
        </w:div>
        <w:div w:id="566840672">
          <w:marLeft w:val="0"/>
          <w:marRight w:val="0"/>
          <w:marTop w:val="0"/>
          <w:marBottom w:val="0"/>
          <w:divBdr>
            <w:top w:val="none" w:sz="0" w:space="0" w:color="auto"/>
            <w:left w:val="none" w:sz="0" w:space="0" w:color="auto"/>
            <w:bottom w:val="none" w:sz="0" w:space="0" w:color="auto"/>
            <w:right w:val="none" w:sz="0" w:space="0" w:color="auto"/>
          </w:divBdr>
        </w:div>
      </w:divsChild>
    </w:div>
    <w:div w:id="1446149688">
      <w:bodyDiv w:val="1"/>
      <w:marLeft w:val="0"/>
      <w:marRight w:val="0"/>
      <w:marTop w:val="0"/>
      <w:marBottom w:val="0"/>
      <w:divBdr>
        <w:top w:val="none" w:sz="0" w:space="0" w:color="auto"/>
        <w:left w:val="none" w:sz="0" w:space="0" w:color="auto"/>
        <w:bottom w:val="none" w:sz="0" w:space="0" w:color="auto"/>
        <w:right w:val="none" w:sz="0" w:space="0" w:color="auto"/>
      </w:divBdr>
    </w:div>
    <w:div w:id="1450590644">
      <w:bodyDiv w:val="1"/>
      <w:marLeft w:val="0"/>
      <w:marRight w:val="0"/>
      <w:marTop w:val="0"/>
      <w:marBottom w:val="0"/>
      <w:divBdr>
        <w:top w:val="none" w:sz="0" w:space="0" w:color="auto"/>
        <w:left w:val="none" w:sz="0" w:space="0" w:color="auto"/>
        <w:bottom w:val="none" w:sz="0" w:space="0" w:color="auto"/>
        <w:right w:val="none" w:sz="0" w:space="0" w:color="auto"/>
      </w:divBdr>
    </w:div>
    <w:div w:id="1451630196">
      <w:bodyDiv w:val="1"/>
      <w:marLeft w:val="0"/>
      <w:marRight w:val="0"/>
      <w:marTop w:val="0"/>
      <w:marBottom w:val="0"/>
      <w:divBdr>
        <w:top w:val="none" w:sz="0" w:space="0" w:color="auto"/>
        <w:left w:val="none" w:sz="0" w:space="0" w:color="auto"/>
        <w:bottom w:val="none" w:sz="0" w:space="0" w:color="auto"/>
        <w:right w:val="none" w:sz="0" w:space="0" w:color="auto"/>
      </w:divBdr>
    </w:div>
    <w:div w:id="1460100568">
      <w:bodyDiv w:val="1"/>
      <w:marLeft w:val="0"/>
      <w:marRight w:val="0"/>
      <w:marTop w:val="0"/>
      <w:marBottom w:val="0"/>
      <w:divBdr>
        <w:top w:val="none" w:sz="0" w:space="0" w:color="auto"/>
        <w:left w:val="none" w:sz="0" w:space="0" w:color="auto"/>
        <w:bottom w:val="none" w:sz="0" w:space="0" w:color="auto"/>
        <w:right w:val="none" w:sz="0" w:space="0" w:color="auto"/>
      </w:divBdr>
    </w:div>
    <w:div w:id="1472942390">
      <w:bodyDiv w:val="1"/>
      <w:marLeft w:val="0"/>
      <w:marRight w:val="0"/>
      <w:marTop w:val="0"/>
      <w:marBottom w:val="0"/>
      <w:divBdr>
        <w:top w:val="none" w:sz="0" w:space="0" w:color="auto"/>
        <w:left w:val="none" w:sz="0" w:space="0" w:color="auto"/>
        <w:bottom w:val="none" w:sz="0" w:space="0" w:color="auto"/>
        <w:right w:val="none" w:sz="0" w:space="0" w:color="auto"/>
      </w:divBdr>
    </w:div>
    <w:div w:id="1495025371">
      <w:bodyDiv w:val="1"/>
      <w:marLeft w:val="0"/>
      <w:marRight w:val="0"/>
      <w:marTop w:val="0"/>
      <w:marBottom w:val="0"/>
      <w:divBdr>
        <w:top w:val="none" w:sz="0" w:space="0" w:color="auto"/>
        <w:left w:val="none" w:sz="0" w:space="0" w:color="auto"/>
        <w:bottom w:val="none" w:sz="0" w:space="0" w:color="auto"/>
        <w:right w:val="none" w:sz="0" w:space="0" w:color="auto"/>
      </w:divBdr>
    </w:div>
    <w:div w:id="1497260565">
      <w:bodyDiv w:val="1"/>
      <w:marLeft w:val="0"/>
      <w:marRight w:val="0"/>
      <w:marTop w:val="0"/>
      <w:marBottom w:val="0"/>
      <w:divBdr>
        <w:top w:val="none" w:sz="0" w:space="0" w:color="auto"/>
        <w:left w:val="none" w:sz="0" w:space="0" w:color="auto"/>
        <w:bottom w:val="none" w:sz="0" w:space="0" w:color="auto"/>
        <w:right w:val="none" w:sz="0" w:space="0" w:color="auto"/>
      </w:divBdr>
    </w:div>
    <w:div w:id="1497529873">
      <w:bodyDiv w:val="1"/>
      <w:marLeft w:val="0"/>
      <w:marRight w:val="0"/>
      <w:marTop w:val="0"/>
      <w:marBottom w:val="0"/>
      <w:divBdr>
        <w:top w:val="none" w:sz="0" w:space="0" w:color="auto"/>
        <w:left w:val="none" w:sz="0" w:space="0" w:color="auto"/>
        <w:bottom w:val="none" w:sz="0" w:space="0" w:color="auto"/>
        <w:right w:val="none" w:sz="0" w:space="0" w:color="auto"/>
      </w:divBdr>
    </w:div>
    <w:div w:id="1497958036">
      <w:bodyDiv w:val="1"/>
      <w:marLeft w:val="0"/>
      <w:marRight w:val="0"/>
      <w:marTop w:val="0"/>
      <w:marBottom w:val="0"/>
      <w:divBdr>
        <w:top w:val="none" w:sz="0" w:space="0" w:color="auto"/>
        <w:left w:val="none" w:sz="0" w:space="0" w:color="auto"/>
        <w:bottom w:val="none" w:sz="0" w:space="0" w:color="auto"/>
        <w:right w:val="none" w:sz="0" w:space="0" w:color="auto"/>
      </w:divBdr>
    </w:div>
    <w:div w:id="1510831440">
      <w:bodyDiv w:val="1"/>
      <w:marLeft w:val="0"/>
      <w:marRight w:val="0"/>
      <w:marTop w:val="0"/>
      <w:marBottom w:val="0"/>
      <w:divBdr>
        <w:top w:val="none" w:sz="0" w:space="0" w:color="auto"/>
        <w:left w:val="none" w:sz="0" w:space="0" w:color="auto"/>
        <w:bottom w:val="none" w:sz="0" w:space="0" w:color="auto"/>
        <w:right w:val="none" w:sz="0" w:space="0" w:color="auto"/>
      </w:divBdr>
    </w:div>
    <w:div w:id="1511601579">
      <w:bodyDiv w:val="1"/>
      <w:marLeft w:val="0"/>
      <w:marRight w:val="0"/>
      <w:marTop w:val="0"/>
      <w:marBottom w:val="0"/>
      <w:divBdr>
        <w:top w:val="none" w:sz="0" w:space="0" w:color="auto"/>
        <w:left w:val="none" w:sz="0" w:space="0" w:color="auto"/>
        <w:bottom w:val="none" w:sz="0" w:space="0" w:color="auto"/>
        <w:right w:val="none" w:sz="0" w:space="0" w:color="auto"/>
      </w:divBdr>
    </w:div>
    <w:div w:id="1519084089">
      <w:bodyDiv w:val="1"/>
      <w:marLeft w:val="0"/>
      <w:marRight w:val="0"/>
      <w:marTop w:val="0"/>
      <w:marBottom w:val="0"/>
      <w:divBdr>
        <w:top w:val="none" w:sz="0" w:space="0" w:color="auto"/>
        <w:left w:val="none" w:sz="0" w:space="0" w:color="auto"/>
        <w:bottom w:val="none" w:sz="0" w:space="0" w:color="auto"/>
        <w:right w:val="none" w:sz="0" w:space="0" w:color="auto"/>
      </w:divBdr>
    </w:div>
    <w:div w:id="1520198461">
      <w:bodyDiv w:val="1"/>
      <w:marLeft w:val="0"/>
      <w:marRight w:val="0"/>
      <w:marTop w:val="0"/>
      <w:marBottom w:val="0"/>
      <w:divBdr>
        <w:top w:val="none" w:sz="0" w:space="0" w:color="auto"/>
        <w:left w:val="none" w:sz="0" w:space="0" w:color="auto"/>
        <w:bottom w:val="none" w:sz="0" w:space="0" w:color="auto"/>
        <w:right w:val="none" w:sz="0" w:space="0" w:color="auto"/>
      </w:divBdr>
    </w:div>
    <w:div w:id="1523199533">
      <w:bodyDiv w:val="1"/>
      <w:marLeft w:val="0"/>
      <w:marRight w:val="0"/>
      <w:marTop w:val="0"/>
      <w:marBottom w:val="0"/>
      <w:divBdr>
        <w:top w:val="none" w:sz="0" w:space="0" w:color="auto"/>
        <w:left w:val="none" w:sz="0" w:space="0" w:color="auto"/>
        <w:bottom w:val="none" w:sz="0" w:space="0" w:color="auto"/>
        <w:right w:val="none" w:sz="0" w:space="0" w:color="auto"/>
      </w:divBdr>
    </w:div>
    <w:div w:id="1547334717">
      <w:bodyDiv w:val="1"/>
      <w:marLeft w:val="0"/>
      <w:marRight w:val="0"/>
      <w:marTop w:val="0"/>
      <w:marBottom w:val="0"/>
      <w:divBdr>
        <w:top w:val="none" w:sz="0" w:space="0" w:color="auto"/>
        <w:left w:val="none" w:sz="0" w:space="0" w:color="auto"/>
        <w:bottom w:val="none" w:sz="0" w:space="0" w:color="auto"/>
        <w:right w:val="none" w:sz="0" w:space="0" w:color="auto"/>
      </w:divBdr>
    </w:div>
    <w:div w:id="1553888159">
      <w:bodyDiv w:val="1"/>
      <w:marLeft w:val="0"/>
      <w:marRight w:val="0"/>
      <w:marTop w:val="0"/>
      <w:marBottom w:val="0"/>
      <w:divBdr>
        <w:top w:val="none" w:sz="0" w:space="0" w:color="auto"/>
        <w:left w:val="none" w:sz="0" w:space="0" w:color="auto"/>
        <w:bottom w:val="none" w:sz="0" w:space="0" w:color="auto"/>
        <w:right w:val="none" w:sz="0" w:space="0" w:color="auto"/>
      </w:divBdr>
    </w:div>
    <w:div w:id="1555236817">
      <w:bodyDiv w:val="1"/>
      <w:marLeft w:val="0"/>
      <w:marRight w:val="0"/>
      <w:marTop w:val="0"/>
      <w:marBottom w:val="0"/>
      <w:divBdr>
        <w:top w:val="none" w:sz="0" w:space="0" w:color="auto"/>
        <w:left w:val="none" w:sz="0" w:space="0" w:color="auto"/>
        <w:bottom w:val="none" w:sz="0" w:space="0" w:color="auto"/>
        <w:right w:val="none" w:sz="0" w:space="0" w:color="auto"/>
      </w:divBdr>
    </w:div>
    <w:div w:id="1556621880">
      <w:bodyDiv w:val="1"/>
      <w:marLeft w:val="0"/>
      <w:marRight w:val="0"/>
      <w:marTop w:val="0"/>
      <w:marBottom w:val="0"/>
      <w:divBdr>
        <w:top w:val="none" w:sz="0" w:space="0" w:color="auto"/>
        <w:left w:val="none" w:sz="0" w:space="0" w:color="auto"/>
        <w:bottom w:val="none" w:sz="0" w:space="0" w:color="auto"/>
        <w:right w:val="none" w:sz="0" w:space="0" w:color="auto"/>
      </w:divBdr>
    </w:div>
    <w:div w:id="1557282645">
      <w:bodyDiv w:val="1"/>
      <w:marLeft w:val="0"/>
      <w:marRight w:val="0"/>
      <w:marTop w:val="0"/>
      <w:marBottom w:val="0"/>
      <w:divBdr>
        <w:top w:val="none" w:sz="0" w:space="0" w:color="auto"/>
        <w:left w:val="none" w:sz="0" w:space="0" w:color="auto"/>
        <w:bottom w:val="none" w:sz="0" w:space="0" w:color="auto"/>
        <w:right w:val="none" w:sz="0" w:space="0" w:color="auto"/>
      </w:divBdr>
    </w:div>
    <w:div w:id="1571769395">
      <w:bodyDiv w:val="1"/>
      <w:marLeft w:val="0"/>
      <w:marRight w:val="0"/>
      <w:marTop w:val="0"/>
      <w:marBottom w:val="0"/>
      <w:divBdr>
        <w:top w:val="none" w:sz="0" w:space="0" w:color="auto"/>
        <w:left w:val="none" w:sz="0" w:space="0" w:color="auto"/>
        <w:bottom w:val="none" w:sz="0" w:space="0" w:color="auto"/>
        <w:right w:val="none" w:sz="0" w:space="0" w:color="auto"/>
      </w:divBdr>
    </w:div>
    <w:div w:id="1590769181">
      <w:bodyDiv w:val="1"/>
      <w:marLeft w:val="0"/>
      <w:marRight w:val="0"/>
      <w:marTop w:val="0"/>
      <w:marBottom w:val="0"/>
      <w:divBdr>
        <w:top w:val="none" w:sz="0" w:space="0" w:color="auto"/>
        <w:left w:val="none" w:sz="0" w:space="0" w:color="auto"/>
        <w:bottom w:val="none" w:sz="0" w:space="0" w:color="auto"/>
        <w:right w:val="none" w:sz="0" w:space="0" w:color="auto"/>
      </w:divBdr>
    </w:div>
    <w:div w:id="1591084968">
      <w:bodyDiv w:val="1"/>
      <w:marLeft w:val="0"/>
      <w:marRight w:val="0"/>
      <w:marTop w:val="0"/>
      <w:marBottom w:val="0"/>
      <w:divBdr>
        <w:top w:val="none" w:sz="0" w:space="0" w:color="auto"/>
        <w:left w:val="none" w:sz="0" w:space="0" w:color="auto"/>
        <w:bottom w:val="none" w:sz="0" w:space="0" w:color="auto"/>
        <w:right w:val="none" w:sz="0" w:space="0" w:color="auto"/>
      </w:divBdr>
    </w:div>
    <w:div w:id="1608929574">
      <w:bodyDiv w:val="1"/>
      <w:marLeft w:val="0"/>
      <w:marRight w:val="0"/>
      <w:marTop w:val="0"/>
      <w:marBottom w:val="0"/>
      <w:divBdr>
        <w:top w:val="none" w:sz="0" w:space="0" w:color="auto"/>
        <w:left w:val="none" w:sz="0" w:space="0" w:color="auto"/>
        <w:bottom w:val="none" w:sz="0" w:space="0" w:color="auto"/>
        <w:right w:val="none" w:sz="0" w:space="0" w:color="auto"/>
      </w:divBdr>
    </w:div>
    <w:div w:id="1614631626">
      <w:bodyDiv w:val="1"/>
      <w:marLeft w:val="0"/>
      <w:marRight w:val="0"/>
      <w:marTop w:val="0"/>
      <w:marBottom w:val="0"/>
      <w:divBdr>
        <w:top w:val="none" w:sz="0" w:space="0" w:color="auto"/>
        <w:left w:val="none" w:sz="0" w:space="0" w:color="auto"/>
        <w:bottom w:val="none" w:sz="0" w:space="0" w:color="auto"/>
        <w:right w:val="none" w:sz="0" w:space="0" w:color="auto"/>
      </w:divBdr>
    </w:div>
    <w:div w:id="1630621485">
      <w:bodyDiv w:val="1"/>
      <w:marLeft w:val="0"/>
      <w:marRight w:val="0"/>
      <w:marTop w:val="0"/>
      <w:marBottom w:val="0"/>
      <w:divBdr>
        <w:top w:val="none" w:sz="0" w:space="0" w:color="auto"/>
        <w:left w:val="none" w:sz="0" w:space="0" w:color="auto"/>
        <w:bottom w:val="none" w:sz="0" w:space="0" w:color="auto"/>
        <w:right w:val="none" w:sz="0" w:space="0" w:color="auto"/>
      </w:divBdr>
    </w:div>
    <w:div w:id="1637445964">
      <w:bodyDiv w:val="1"/>
      <w:marLeft w:val="0"/>
      <w:marRight w:val="0"/>
      <w:marTop w:val="0"/>
      <w:marBottom w:val="0"/>
      <w:divBdr>
        <w:top w:val="none" w:sz="0" w:space="0" w:color="auto"/>
        <w:left w:val="none" w:sz="0" w:space="0" w:color="auto"/>
        <w:bottom w:val="none" w:sz="0" w:space="0" w:color="auto"/>
        <w:right w:val="none" w:sz="0" w:space="0" w:color="auto"/>
      </w:divBdr>
    </w:div>
    <w:div w:id="1642687592">
      <w:bodyDiv w:val="1"/>
      <w:marLeft w:val="0"/>
      <w:marRight w:val="0"/>
      <w:marTop w:val="0"/>
      <w:marBottom w:val="0"/>
      <w:divBdr>
        <w:top w:val="none" w:sz="0" w:space="0" w:color="auto"/>
        <w:left w:val="none" w:sz="0" w:space="0" w:color="auto"/>
        <w:bottom w:val="none" w:sz="0" w:space="0" w:color="auto"/>
        <w:right w:val="none" w:sz="0" w:space="0" w:color="auto"/>
      </w:divBdr>
    </w:div>
    <w:div w:id="1646815068">
      <w:bodyDiv w:val="1"/>
      <w:marLeft w:val="0"/>
      <w:marRight w:val="0"/>
      <w:marTop w:val="0"/>
      <w:marBottom w:val="0"/>
      <w:divBdr>
        <w:top w:val="none" w:sz="0" w:space="0" w:color="auto"/>
        <w:left w:val="none" w:sz="0" w:space="0" w:color="auto"/>
        <w:bottom w:val="none" w:sz="0" w:space="0" w:color="auto"/>
        <w:right w:val="none" w:sz="0" w:space="0" w:color="auto"/>
      </w:divBdr>
    </w:div>
    <w:div w:id="1648123232">
      <w:bodyDiv w:val="1"/>
      <w:marLeft w:val="0"/>
      <w:marRight w:val="0"/>
      <w:marTop w:val="0"/>
      <w:marBottom w:val="0"/>
      <w:divBdr>
        <w:top w:val="none" w:sz="0" w:space="0" w:color="auto"/>
        <w:left w:val="none" w:sz="0" w:space="0" w:color="auto"/>
        <w:bottom w:val="none" w:sz="0" w:space="0" w:color="auto"/>
        <w:right w:val="none" w:sz="0" w:space="0" w:color="auto"/>
      </w:divBdr>
    </w:div>
    <w:div w:id="1655648174">
      <w:bodyDiv w:val="1"/>
      <w:marLeft w:val="0"/>
      <w:marRight w:val="0"/>
      <w:marTop w:val="0"/>
      <w:marBottom w:val="0"/>
      <w:divBdr>
        <w:top w:val="none" w:sz="0" w:space="0" w:color="auto"/>
        <w:left w:val="none" w:sz="0" w:space="0" w:color="auto"/>
        <w:bottom w:val="none" w:sz="0" w:space="0" w:color="auto"/>
        <w:right w:val="none" w:sz="0" w:space="0" w:color="auto"/>
      </w:divBdr>
    </w:div>
    <w:div w:id="1659578866">
      <w:bodyDiv w:val="1"/>
      <w:marLeft w:val="0"/>
      <w:marRight w:val="0"/>
      <w:marTop w:val="0"/>
      <w:marBottom w:val="0"/>
      <w:divBdr>
        <w:top w:val="none" w:sz="0" w:space="0" w:color="auto"/>
        <w:left w:val="none" w:sz="0" w:space="0" w:color="auto"/>
        <w:bottom w:val="none" w:sz="0" w:space="0" w:color="auto"/>
        <w:right w:val="none" w:sz="0" w:space="0" w:color="auto"/>
      </w:divBdr>
    </w:div>
    <w:div w:id="1660310158">
      <w:bodyDiv w:val="1"/>
      <w:marLeft w:val="0"/>
      <w:marRight w:val="0"/>
      <w:marTop w:val="0"/>
      <w:marBottom w:val="0"/>
      <w:divBdr>
        <w:top w:val="none" w:sz="0" w:space="0" w:color="auto"/>
        <w:left w:val="none" w:sz="0" w:space="0" w:color="auto"/>
        <w:bottom w:val="none" w:sz="0" w:space="0" w:color="auto"/>
        <w:right w:val="none" w:sz="0" w:space="0" w:color="auto"/>
      </w:divBdr>
    </w:div>
    <w:div w:id="1661809373">
      <w:bodyDiv w:val="1"/>
      <w:marLeft w:val="0"/>
      <w:marRight w:val="0"/>
      <w:marTop w:val="0"/>
      <w:marBottom w:val="0"/>
      <w:divBdr>
        <w:top w:val="none" w:sz="0" w:space="0" w:color="auto"/>
        <w:left w:val="none" w:sz="0" w:space="0" w:color="auto"/>
        <w:bottom w:val="none" w:sz="0" w:space="0" w:color="auto"/>
        <w:right w:val="none" w:sz="0" w:space="0" w:color="auto"/>
      </w:divBdr>
    </w:div>
    <w:div w:id="1665694574">
      <w:bodyDiv w:val="1"/>
      <w:marLeft w:val="0"/>
      <w:marRight w:val="0"/>
      <w:marTop w:val="0"/>
      <w:marBottom w:val="0"/>
      <w:divBdr>
        <w:top w:val="none" w:sz="0" w:space="0" w:color="auto"/>
        <w:left w:val="none" w:sz="0" w:space="0" w:color="auto"/>
        <w:bottom w:val="none" w:sz="0" w:space="0" w:color="auto"/>
        <w:right w:val="none" w:sz="0" w:space="0" w:color="auto"/>
      </w:divBdr>
    </w:div>
    <w:div w:id="1674064859">
      <w:bodyDiv w:val="1"/>
      <w:marLeft w:val="0"/>
      <w:marRight w:val="0"/>
      <w:marTop w:val="0"/>
      <w:marBottom w:val="0"/>
      <w:divBdr>
        <w:top w:val="none" w:sz="0" w:space="0" w:color="auto"/>
        <w:left w:val="none" w:sz="0" w:space="0" w:color="auto"/>
        <w:bottom w:val="none" w:sz="0" w:space="0" w:color="auto"/>
        <w:right w:val="none" w:sz="0" w:space="0" w:color="auto"/>
      </w:divBdr>
    </w:div>
    <w:div w:id="1678920724">
      <w:bodyDiv w:val="1"/>
      <w:marLeft w:val="0"/>
      <w:marRight w:val="0"/>
      <w:marTop w:val="0"/>
      <w:marBottom w:val="0"/>
      <w:divBdr>
        <w:top w:val="none" w:sz="0" w:space="0" w:color="auto"/>
        <w:left w:val="none" w:sz="0" w:space="0" w:color="auto"/>
        <w:bottom w:val="none" w:sz="0" w:space="0" w:color="auto"/>
        <w:right w:val="none" w:sz="0" w:space="0" w:color="auto"/>
      </w:divBdr>
    </w:div>
    <w:div w:id="1684166214">
      <w:bodyDiv w:val="1"/>
      <w:marLeft w:val="0"/>
      <w:marRight w:val="0"/>
      <w:marTop w:val="0"/>
      <w:marBottom w:val="0"/>
      <w:divBdr>
        <w:top w:val="none" w:sz="0" w:space="0" w:color="auto"/>
        <w:left w:val="none" w:sz="0" w:space="0" w:color="auto"/>
        <w:bottom w:val="none" w:sz="0" w:space="0" w:color="auto"/>
        <w:right w:val="none" w:sz="0" w:space="0" w:color="auto"/>
      </w:divBdr>
    </w:div>
    <w:div w:id="1691294324">
      <w:bodyDiv w:val="1"/>
      <w:marLeft w:val="0"/>
      <w:marRight w:val="0"/>
      <w:marTop w:val="0"/>
      <w:marBottom w:val="0"/>
      <w:divBdr>
        <w:top w:val="none" w:sz="0" w:space="0" w:color="auto"/>
        <w:left w:val="none" w:sz="0" w:space="0" w:color="auto"/>
        <w:bottom w:val="none" w:sz="0" w:space="0" w:color="auto"/>
        <w:right w:val="none" w:sz="0" w:space="0" w:color="auto"/>
      </w:divBdr>
    </w:div>
    <w:div w:id="1703704921">
      <w:bodyDiv w:val="1"/>
      <w:marLeft w:val="0"/>
      <w:marRight w:val="0"/>
      <w:marTop w:val="0"/>
      <w:marBottom w:val="0"/>
      <w:divBdr>
        <w:top w:val="none" w:sz="0" w:space="0" w:color="auto"/>
        <w:left w:val="none" w:sz="0" w:space="0" w:color="auto"/>
        <w:bottom w:val="none" w:sz="0" w:space="0" w:color="auto"/>
        <w:right w:val="none" w:sz="0" w:space="0" w:color="auto"/>
      </w:divBdr>
    </w:div>
    <w:div w:id="1736969564">
      <w:bodyDiv w:val="1"/>
      <w:marLeft w:val="0"/>
      <w:marRight w:val="0"/>
      <w:marTop w:val="0"/>
      <w:marBottom w:val="0"/>
      <w:divBdr>
        <w:top w:val="none" w:sz="0" w:space="0" w:color="auto"/>
        <w:left w:val="none" w:sz="0" w:space="0" w:color="auto"/>
        <w:bottom w:val="none" w:sz="0" w:space="0" w:color="auto"/>
        <w:right w:val="none" w:sz="0" w:space="0" w:color="auto"/>
      </w:divBdr>
    </w:div>
    <w:div w:id="1756824107">
      <w:bodyDiv w:val="1"/>
      <w:marLeft w:val="0"/>
      <w:marRight w:val="0"/>
      <w:marTop w:val="0"/>
      <w:marBottom w:val="0"/>
      <w:divBdr>
        <w:top w:val="none" w:sz="0" w:space="0" w:color="auto"/>
        <w:left w:val="none" w:sz="0" w:space="0" w:color="auto"/>
        <w:bottom w:val="none" w:sz="0" w:space="0" w:color="auto"/>
        <w:right w:val="none" w:sz="0" w:space="0" w:color="auto"/>
      </w:divBdr>
    </w:div>
    <w:div w:id="1771508216">
      <w:bodyDiv w:val="1"/>
      <w:marLeft w:val="0"/>
      <w:marRight w:val="0"/>
      <w:marTop w:val="0"/>
      <w:marBottom w:val="0"/>
      <w:divBdr>
        <w:top w:val="none" w:sz="0" w:space="0" w:color="auto"/>
        <w:left w:val="none" w:sz="0" w:space="0" w:color="auto"/>
        <w:bottom w:val="none" w:sz="0" w:space="0" w:color="auto"/>
        <w:right w:val="none" w:sz="0" w:space="0" w:color="auto"/>
      </w:divBdr>
    </w:div>
    <w:div w:id="1779445638">
      <w:bodyDiv w:val="1"/>
      <w:marLeft w:val="0"/>
      <w:marRight w:val="0"/>
      <w:marTop w:val="0"/>
      <w:marBottom w:val="0"/>
      <w:divBdr>
        <w:top w:val="none" w:sz="0" w:space="0" w:color="auto"/>
        <w:left w:val="none" w:sz="0" w:space="0" w:color="auto"/>
        <w:bottom w:val="none" w:sz="0" w:space="0" w:color="auto"/>
        <w:right w:val="none" w:sz="0" w:space="0" w:color="auto"/>
      </w:divBdr>
    </w:div>
    <w:div w:id="1793135834">
      <w:bodyDiv w:val="1"/>
      <w:marLeft w:val="0"/>
      <w:marRight w:val="0"/>
      <w:marTop w:val="0"/>
      <w:marBottom w:val="0"/>
      <w:divBdr>
        <w:top w:val="none" w:sz="0" w:space="0" w:color="auto"/>
        <w:left w:val="none" w:sz="0" w:space="0" w:color="auto"/>
        <w:bottom w:val="none" w:sz="0" w:space="0" w:color="auto"/>
        <w:right w:val="none" w:sz="0" w:space="0" w:color="auto"/>
      </w:divBdr>
    </w:div>
    <w:div w:id="1795978476">
      <w:bodyDiv w:val="1"/>
      <w:marLeft w:val="0"/>
      <w:marRight w:val="0"/>
      <w:marTop w:val="0"/>
      <w:marBottom w:val="0"/>
      <w:divBdr>
        <w:top w:val="none" w:sz="0" w:space="0" w:color="auto"/>
        <w:left w:val="none" w:sz="0" w:space="0" w:color="auto"/>
        <w:bottom w:val="none" w:sz="0" w:space="0" w:color="auto"/>
        <w:right w:val="none" w:sz="0" w:space="0" w:color="auto"/>
      </w:divBdr>
    </w:div>
    <w:div w:id="1810052187">
      <w:bodyDiv w:val="1"/>
      <w:marLeft w:val="0"/>
      <w:marRight w:val="0"/>
      <w:marTop w:val="0"/>
      <w:marBottom w:val="0"/>
      <w:divBdr>
        <w:top w:val="none" w:sz="0" w:space="0" w:color="auto"/>
        <w:left w:val="none" w:sz="0" w:space="0" w:color="auto"/>
        <w:bottom w:val="none" w:sz="0" w:space="0" w:color="auto"/>
        <w:right w:val="none" w:sz="0" w:space="0" w:color="auto"/>
      </w:divBdr>
    </w:div>
    <w:div w:id="1814518566">
      <w:bodyDiv w:val="1"/>
      <w:marLeft w:val="0"/>
      <w:marRight w:val="0"/>
      <w:marTop w:val="0"/>
      <w:marBottom w:val="0"/>
      <w:divBdr>
        <w:top w:val="none" w:sz="0" w:space="0" w:color="auto"/>
        <w:left w:val="none" w:sz="0" w:space="0" w:color="auto"/>
        <w:bottom w:val="none" w:sz="0" w:space="0" w:color="auto"/>
        <w:right w:val="none" w:sz="0" w:space="0" w:color="auto"/>
      </w:divBdr>
    </w:div>
    <w:div w:id="1819879574">
      <w:bodyDiv w:val="1"/>
      <w:marLeft w:val="0"/>
      <w:marRight w:val="0"/>
      <w:marTop w:val="0"/>
      <w:marBottom w:val="0"/>
      <w:divBdr>
        <w:top w:val="none" w:sz="0" w:space="0" w:color="auto"/>
        <w:left w:val="none" w:sz="0" w:space="0" w:color="auto"/>
        <w:bottom w:val="none" w:sz="0" w:space="0" w:color="auto"/>
        <w:right w:val="none" w:sz="0" w:space="0" w:color="auto"/>
      </w:divBdr>
    </w:div>
    <w:div w:id="1825200903">
      <w:bodyDiv w:val="1"/>
      <w:marLeft w:val="0"/>
      <w:marRight w:val="0"/>
      <w:marTop w:val="0"/>
      <w:marBottom w:val="0"/>
      <w:divBdr>
        <w:top w:val="none" w:sz="0" w:space="0" w:color="auto"/>
        <w:left w:val="none" w:sz="0" w:space="0" w:color="auto"/>
        <w:bottom w:val="none" w:sz="0" w:space="0" w:color="auto"/>
        <w:right w:val="none" w:sz="0" w:space="0" w:color="auto"/>
      </w:divBdr>
    </w:div>
    <w:div w:id="1833139361">
      <w:bodyDiv w:val="1"/>
      <w:marLeft w:val="0"/>
      <w:marRight w:val="0"/>
      <w:marTop w:val="0"/>
      <w:marBottom w:val="0"/>
      <w:divBdr>
        <w:top w:val="none" w:sz="0" w:space="0" w:color="auto"/>
        <w:left w:val="none" w:sz="0" w:space="0" w:color="auto"/>
        <w:bottom w:val="none" w:sz="0" w:space="0" w:color="auto"/>
        <w:right w:val="none" w:sz="0" w:space="0" w:color="auto"/>
      </w:divBdr>
    </w:div>
    <w:div w:id="1839345482">
      <w:bodyDiv w:val="1"/>
      <w:marLeft w:val="0"/>
      <w:marRight w:val="0"/>
      <w:marTop w:val="0"/>
      <w:marBottom w:val="0"/>
      <w:divBdr>
        <w:top w:val="none" w:sz="0" w:space="0" w:color="auto"/>
        <w:left w:val="none" w:sz="0" w:space="0" w:color="auto"/>
        <w:bottom w:val="none" w:sz="0" w:space="0" w:color="auto"/>
        <w:right w:val="none" w:sz="0" w:space="0" w:color="auto"/>
      </w:divBdr>
    </w:div>
    <w:div w:id="1841000512">
      <w:bodyDiv w:val="1"/>
      <w:marLeft w:val="0"/>
      <w:marRight w:val="0"/>
      <w:marTop w:val="0"/>
      <w:marBottom w:val="0"/>
      <w:divBdr>
        <w:top w:val="none" w:sz="0" w:space="0" w:color="auto"/>
        <w:left w:val="none" w:sz="0" w:space="0" w:color="auto"/>
        <w:bottom w:val="none" w:sz="0" w:space="0" w:color="auto"/>
        <w:right w:val="none" w:sz="0" w:space="0" w:color="auto"/>
      </w:divBdr>
    </w:div>
    <w:div w:id="1852572376">
      <w:bodyDiv w:val="1"/>
      <w:marLeft w:val="0"/>
      <w:marRight w:val="0"/>
      <w:marTop w:val="0"/>
      <w:marBottom w:val="0"/>
      <w:divBdr>
        <w:top w:val="none" w:sz="0" w:space="0" w:color="auto"/>
        <w:left w:val="none" w:sz="0" w:space="0" w:color="auto"/>
        <w:bottom w:val="none" w:sz="0" w:space="0" w:color="auto"/>
        <w:right w:val="none" w:sz="0" w:space="0" w:color="auto"/>
      </w:divBdr>
      <w:divsChild>
        <w:div w:id="1647586333">
          <w:marLeft w:val="0"/>
          <w:marRight w:val="0"/>
          <w:marTop w:val="0"/>
          <w:marBottom w:val="0"/>
          <w:divBdr>
            <w:top w:val="none" w:sz="0" w:space="0" w:color="auto"/>
            <w:left w:val="none" w:sz="0" w:space="0" w:color="auto"/>
            <w:bottom w:val="none" w:sz="0" w:space="0" w:color="auto"/>
            <w:right w:val="none" w:sz="0" w:space="0" w:color="auto"/>
          </w:divBdr>
        </w:div>
        <w:div w:id="2114207964">
          <w:marLeft w:val="0"/>
          <w:marRight w:val="0"/>
          <w:marTop w:val="0"/>
          <w:marBottom w:val="0"/>
          <w:divBdr>
            <w:top w:val="none" w:sz="0" w:space="0" w:color="auto"/>
            <w:left w:val="none" w:sz="0" w:space="0" w:color="auto"/>
            <w:bottom w:val="none" w:sz="0" w:space="0" w:color="auto"/>
            <w:right w:val="none" w:sz="0" w:space="0" w:color="auto"/>
          </w:divBdr>
        </w:div>
      </w:divsChild>
    </w:div>
    <w:div w:id="1854108872">
      <w:bodyDiv w:val="1"/>
      <w:marLeft w:val="0"/>
      <w:marRight w:val="0"/>
      <w:marTop w:val="0"/>
      <w:marBottom w:val="0"/>
      <w:divBdr>
        <w:top w:val="none" w:sz="0" w:space="0" w:color="auto"/>
        <w:left w:val="none" w:sz="0" w:space="0" w:color="auto"/>
        <w:bottom w:val="none" w:sz="0" w:space="0" w:color="auto"/>
        <w:right w:val="none" w:sz="0" w:space="0" w:color="auto"/>
      </w:divBdr>
    </w:div>
    <w:div w:id="1856963279">
      <w:bodyDiv w:val="1"/>
      <w:marLeft w:val="0"/>
      <w:marRight w:val="0"/>
      <w:marTop w:val="0"/>
      <w:marBottom w:val="0"/>
      <w:divBdr>
        <w:top w:val="none" w:sz="0" w:space="0" w:color="auto"/>
        <w:left w:val="none" w:sz="0" w:space="0" w:color="auto"/>
        <w:bottom w:val="none" w:sz="0" w:space="0" w:color="auto"/>
        <w:right w:val="none" w:sz="0" w:space="0" w:color="auto"/>
      </w:divBdr>
    </w:div>
    <w:div w:id="1872299591">
      <w:bodyDiv w:val="1"/>
      <w:marLeft w:val="0"/>
      <w:marRight w:val="0"/>
      <w:marTop w:val="0"/>
      <w:marBottom w:val="0"/>
      <w:divBdr>
        <w:top w:val="none" w:sz="0" w:space="0" w:color="auto"/>
        <w:left w:val="none" w:sz="0" w:space="0" w:color="auto"/>
        <w:bottom w:val="none" w:sz="0" w:space="0" w:color="auto"/>
        <w:right w:val="none" w:sz="0" w:space="0" w:color="auto"/>
      </w:divBdr>
    </w:div>
    <w:div w:id="1879464574">
      <w:bodyDiv w:val="1"/>
      <w:marLeft w:val="0"/>
      <w:marRight w:val="0"/>
      <w:marTop w:val="0"/>
      <w:marBottom w:val="0"/>
      <w:divBdr>
        <w:top w:val="none" w:sz="0" w:space="0" w:color="auto"/>
        <w:left w:val="none" w:sz="0" w:space="0" w:color="auto"/>
        <w:bottom w:val="none" w:sz="0" w:space="0" w:color="auto"/>
        <w:right w:val="none" w:sz="0" w:space="0" w:color="auto"/>
      </w:divBdr>
    </w:div>
    <w:div w:id="1879855559">
      <w:bodyDiv w:val="1"/>
      <w:marLeft w:val="0"/>
      <w:marRight w:val="0"/>
      <w:marTop w:val="0"/>
      <w:marBottom w:val="0"/>
      <w:divBdr>
        <w:top w:val="none" w:sz="0" w:space="0" w:color="auto"/>
        <w:left w:val="none" w:sz="0" w:space="0" w:color="auto"/>
        <w:bottom w:val="none" w:sz="0" w:space="0" w:color="auto"/>
        <w:right w:val="none" w:sz="0" w:space="0" w:color="auto"/>
      </w:divBdr>
    </w:div>
    <w:div w:id="1880120008">
      <w:bodyDiv w:val="1"/>
      <w:marLeft w:val="0"/>
      <w:marRight w:val="0"/>
      <w:marTop w:val="0"/>
      <w:marBottom w:val="0"/>
      <w:divBdr>
        <w:top w:val="none" w:sz="0" w:space="0" w:color="auto"/>
        <w:left w:val="none" w:sz="0" w:space="0" w:color="auto"/>
        <w:bottom w:val="none" w:sz="0" w:space="0" w:color="auto"/>
        <w:right w:val="none" w:sz="0" w:space="0" w:color="auto"/>
      </w:divBdr>
    </w:div>
    <w:div w:id="1880700436">
      <w:bodyDiv w:val="1"/>
      <w:marLeft w:val="0"/>
      <w:marRight w:val="0"/>
      <w:marTop w:val="0"/>
      <w:marBottom w:val="0"/>
      <w:divBdr>
        <w:top w:val="none" w:sz="0" w:space="0" w:color="auto"/>
        <w:left w:val="none" w:sz="0" w:space="0" w:color="auto"/>
        <w:bottom w:val="none" w:sz="0" w:space="0" w:color="auto"/>
        <w:right w:val="none" w:sz="0" w:space="0" w:color="auto"/>
      </w:divBdr>
    </w:div>
    <w:div w:id="1884749914">
      <w:bodyDiv w:val="1"/>
      <w:marLeft w:val="0"/>
      <w:marRight w:val="0"/>
      <w:marTop w:val="0"/>
      <w:marBottom w:val="0"/>
      <w:divBdr>
        <w:top w:val="none" w:sz="0" w:space="0" w:color="auto"/>
        <w:left w:val="none" w:sz="0" w:space="0" w:color="auto"/>
        <w:bottom w:val="none" w:sz="0" w:space="0" w:color="auto"/>
        <w:right w:val="none" w:sz="0" w:space="0" w:color="auto"/>
      </w:divBdr>
    </w:div>
    <w:div w:id="1895655424">
      <w:bodyDiv w:val="1"/>
      <w:marLeft w:val="0"/>
      <w:marRight w:val="0"/>
      <w:marTop w:val="0"/>
      <w:marBottom w:val="0"/>
      <w:divBdr>
        <w:top w:val="none" w:sz="0" w:space="0" w:color="auto"/>
        <w:left w:val="none" w:sz="0" w:space="0" w:color="auto"/>
        <w:bottom w:val="none" w:sz="0" w:space="0" w:color="auto"/>
        <w:right w:val="none" w:sz="0" w:space="0" w:color="auto"/>
      </w:divBdr>
    </w:div>
    <w:div w:id="1900482433">
      <w:bodyDiv w:val="1"/>
      <w:marLeft w:val="0"/>
      <w:marRight w:val="0"/>
      <w:marTop w:val="0"/>
      <w:marBottom w:val="0"/>
      <w:divBdr>
        <w:top w:val="none" w:sz="0" w:space="0" w:color="auto"/>
        <w:left w:val="none" w:sz="0" w:space="0" w:color="auto"/>
        <w:bottom w:val="none" w:sz="0" w:space="0" w:color="auto"/>
        <w:right w:val="none" w:sz="0" w:space="0" w:color="auto"/>
      </w:divBdr>
    </w:div>
    <w:div w:id="1905215042">
      <w:bodyDiv w:val="1"/>
      <w:marLeft w:val="0"/>
      <w:marRight w:val="0"/>
      <w:marTop w:val="0"/>
      <w:marBottom w:val="0"/>
      <w:divBdr>
        <w:top w:val="none" w:sz="0" w:space="0" w:color="auto"/>
        <w:left w:val="none" w:sz="0" w:space="0" w:color="auto"/>
        <w:bottom w:val="none" w:sz="0" w:space="0" w:color="auto"/>
        <w:right w:val="none" w:sz="0" w:space="0" w:color="auto"/>
      </w:divBdr>
    </w:div>
    <w:div w:id="1906065861">
      <w:bodyDiv w:val="1"/>
      <w:marLeft w:val="0"/>
      <w:marRight w:val="0"/>
      <w:marTop w:val="0"/>
      <w:marBottom w:val="0"/>
      <w:divBdr>
        <w:top w:val="none" w:sz="0" w:space="0" w:color="auto"/>
        <w:left w:val="none" w:sz="0" w:space="0" w:color="auto"/>
        <w:bottom w:val="none" w:sz="0" w:space="0" w:color="auto"/>
        <w:right w:val="none" w:sz="0" w:space="0" w:color="auto"/>
      </w:divBdr>
    </w:div>
    <w:div w:id="1914119760">
      <w:bodyDiv w:val="1"/>
      <w:marLeft w:val="0"/>
      <w:marRight w:val="0"/>
      <w:marTop w:val="0"/>
      <w:marBottom w:val="0"/>
      <w:divBdr>
        <w:top w:val="none" w:sz="0" w:space="0" w:color="auto"/>
        <w:left w:val="none" w:sz="0" w:space="0" w:color="auto"/>
        <w:bottom w:val="none" w:sz="0" w:space="0" w:color="auto"/>
        <w:right w:val="none" w:sz="0" w:space="0" w:color="auto"/>
      </w:divBdr>
    </w:div>
    <w:div w:id="1920867239">
      <w:bodyDiv w:val="1"/>
      <w:marLeft w:val="0"/>
      <w:marRight w:val="0"/>
      <w:marTop w:val="0"/>
      <w:marBottom w:val="0"/>
      <w:divBdr>
        <w:top w:val="none" w:sz="0" w:space="0" w:color="auto"/>
        <w:left w:val="none" w:sz="0" w:space="0" w:color="auto"/>
        <w:bottom w:val="none" w:sz="0" w:space="0" w:color="auto"/>
        <w:right w:val="none" w:sz="0" w:space="0" w:color="auto"/>
      </w:divBdr>
    </w:div>
    <w:div w:id="1921451304">
      <w:bodyDiv w:val="1"/>
      <w:marLeft w:val="0"/>
      <w:marRight w:val="0"/>
      <w:marTop w:val="0"/>
      <w:marBottom w:val="0"/>
      <w:divBdr>
        <w:top w:val="none" w:sz="0" w:space="0" w:color="auto"/>
        <w:left w:val="none" w:sz="0" w:space="0" w:color="auto"/>
        <w:bottom w:val="none" w:sz="0" w:space="0" w:color="auto"/>
        <w:right w:val="none" w:sz="0" w:space="0" w:color="auto"/>
      </w:divBdr>
    </w:div>
    <w:div w:id="1930847294">
      <w:bodyDiv w:val="1"/>
      <w:marLeft w:val="0"/>
      <w:marRight w:val="0"/>
      <w:marTop w:val="0"/>
      <w:marBottom w:val="0"/>
      <w:divBdr>
        <w:top w:val="none" w:sz="0" w:space="0" w:color="auto"/>
        <w:left w:val="none" w:sz="0" w:space="0" w:color="auto"/>
        <w:bottom w:val="none" w:sz="0" w:space="0" w:color="auto"/>
        <w:right w:val="none" w:sz="0" w:space="0" w:color="auto"/>
      </w:divBdr>
    </w:div>
    <w:div w:id="1937976827">
      <w:bodyDiv w:val="1"/>
      <w:marLeft w:val="0"/>
      <w:marRight w:val="0"/>
      <w:marTop w:val="0"/>
      <w:marBottom w:val="0"/>
      <w:divBdr>
        <w:top w:val="none" w:sz="0" w:space="0" w:color="auto"/>
        <w:left w:val="none" w:sz="0" w:space="0" w:color="auto"/>
        <w:bottom w:val="none" w:sz="0" w:space="0" w:color="auto"/>
        <w:right w:val="none" w:sz="0" w:space="0" w:color="auto"/>
      </w:divBdr>
    </w:div>
    <w:div w:id="1945961290">
      <w:bodyDiv w:val="1"/>
      <w:marLeft w:val="0"/>
      <w:marRight w:val="0"/>
      <w:marTop w:val="0"/>
      <w:marBottom w:val="0"/>
      <w:divBdr>
        <w:top w:val="none" w:sz="0" w:space="0" w:color="auto"/>
        <w:left w:val="none" w:sz="0" w:space="0" w:color="auto"/>
        <w:bottom w:val="none" w:sz="0" w:space="0" w:color="auto"/>
        <w:right w:val="none" w:sz="0" w:space="0" w:color="auto"/>
      </w:divBdr>
    </w:div>
    <w:div w:id="1980112869">
      <w:bodyDiv w:val="1"/>
      <w:marLeft w:val="0"/>
      <w:marRight w:val="0"/>
      <w:marTop w:val="0"/>
      <w:marBottom w:val="0"/>
      <w:divBdr>
        <w:top w:val="none" w:sz="0" w:space="0" w:color="auto"/>
        <w:left w:val="none" w:sz="0" w:space="0" w:color="auto"/>
        <w:bottom w:val="none" w:sz="0" w:space="0" w:color="auto"/>
        <w:right w:val="none" w:sz="0" w:space="0" w:color="auto"/>
      </w:divBdr>
    </w:div>
    <w:div w:id="1982075367">
      <w:bodyDiv w:val="1"/>
      <w:marLeft w:val="0"/>
      <w:marRight w:val="0"/>
      <w:marTop w:val="0"/>
      <w:marBottom w:val="0"/>
      <w:divBdr>
        <w:top w:val="none" w:sz="0" w:space="0" w:color="auto"/>
        <w:left w:val="none" w:sz="0" w:space="0" w:color="auto"/>
        <w:bottom w:val="none" w:sz="0" w:space="0" w:color="auto"/>
        <w:right w:val="none" w:sz="0" w:space="0" w:color="auto"/>
      </w:divBdr>
    </w:div>
    <w:div w:id="1984577807">
      <w:bodyDiv w:val="1"/>
      <w:marLeft w:val="0"/>
      <w:marRight w:val="0"/>
      <w:marTop w:val="0"/>
      <w:marBottom w:val="0"/>
      <w:divBdr>
        <w:top w:val="none" w:sz="0" w:space="0" w:color="auto"/>
        <w:left w:val="none" w:sz="0" w:space="0" w:color="auto"/>
        <w:bottom w:val="none" w:sz="0" w:space="0" w:color="auto"/>
        <w:right w:val="none" w:sz="0" w:space="0" w:color="auto"/>
      </w:divBdr>
    </w:div>
    <w:div w:id="2007056351">
      <w:bodyDiv w:val="1"/>
      <w:marLeft w:val="0"/>
      <w:marRight w:val="0"/>
      <w:marTop w:val="0"/>
      <w:marBottom w:val="0"/>
      <w:divBdr>
        <w:top w:val="none" w:sz="0" w:space="0" w:color="auto"/>
        <w:left w:val="none" w:sz="0" w:space="0" w:color="auto"/>
        <w:bottom w:val="none" w:sz="0" w:space="0" w:color="auto"/>
        <w:right w:val="none" w:sz="0" w:space="0" w:color="auto"/>
      </w:divBdr>
    </w:div>
    <w:div w:id="2008357767">
      <w:bodyDiv w:val="1"/>
      <w:marLeft w:val="0"/>
      <w:marRight w:val="0"/>
      <w:marTop w:val="0"/>
      <w:marBottom w:val="0"/>
      <w:divBdr>
        <w:top w:val="none" w:sz="0" w:space="0" w:color="auto"/>
        <w:left w:val="none" w:sz="0" w:space="0" w:color="auto"/>
        <w:bottom w:val="none" w:sz="0" w:space="0" w:color="auto"/>
        <w:right w:val="none" w:sz="0" w:space="0" w:color="auto"/>
      </w:divBdr>
    </w:div>
    <w:div w:id="2014185758">
      <w:bodyDiv w:val="1"/>
      <w:marLeft w:val="0"/>
      <w:marRight w:val="0"/>
      <w:marTop w:val="0"/>
      <w:marBottom w:val="0"/>
      <w:divBdr>
        <w:top w:val="none" w:sz="0" w:space="0" w:color="auto"/>
        <w:left w:val="none" w:sz="0" w:space="0" w:color="auto"/>
        <w:bottom w:val="none" w:sz="0" w:space="0" w:color="auto"/>
        <w:right w:val="none" w:sz="0" w:space="0" w:color="auto"/>
      </w:divBdr>
    </w:div>
    <w:div w:id="2017491583">
      <w:bodyDiv w:val="1"/>
      <w:marLeft w:val="0"/>
      <w:marRight w:val="0"/>
      <w:marTop w:val="0"/>
      <w:marBottom w:val="0"/>
      <w:divBdr>
        <w:top w:val="none" w:sz="0" w:space="0" w:color="auto"/>
        <w:left w:val="none" w:sz="0" w:space="0" w:color="auto"/>
        <w:bottom w:val="none" w:sz="0" w:space="0" w:color="auto"/>
        <w:right w:val="none" w:sz="0" w:space="0" w:color="auto"/>
      </w:divBdr>
    </w:div>
    <w:div w:id="2019654234">
      <w:bodyDiv w:val="1"/>
      <w:marLeft w:val="0"/>
      <w:marRight w:val="0"/>
      <w:marTop w:val="0"/>
      <w:marBottom w:val="0"/>
      <w:divBdr>
        <w:top w:val="none" w:sz="0" w:space="0" w:color="auto"/>
        <w:left w:val="none" w:sz="0" w:space="0" w:color="auto"/>
        <w:bottom w:val="none" w:sz="0" w:space="0" w:color="auto"/>
        <w:right w:val="none" w:sz="0" w:space="0" w:color="auto"/>
      </w:divBdr>
    </w:div>
    <w:div w:id="2024478615">
      <w:bodyDiv w:val="1"/>
      <w:marLeft w:val="0"/>
      <w:marRight w:val="0"/>
      <w:marTop w:val="0"/>
      <w:marBottom w:val="0"/>
      <w:divBdr>
        <w:top w:val="none" w:sz="0" w:space="0" w:color="auto"/>
        <w:left w:val="none" w:sz="0" w:space="0" w:color="auto"/>
        <w:bottom w:val="none" w:sz="0" w:space="0" w:color="auto"/>
        <w:right w:val="none" w:sz="0" w:space="0" w:color="auto"/>
      </w:divBdr>
    </w:div>
    <w:div w:id="2035036682">
      <w:bodyDiv w:val="1"/>
      <w:marLeft w:val="0"/>
      <w:marRight w:val="0"/>
      <w:marTop w:val="0"/>
      <w:marBottom w:val="0"/>
      <w:divBdr>
        <w:top w:val="none" w:sz="0" w:space="0" w:color="auto"/>
        <w:left w:val="none" w:sz="0" w:space="0" w:color="auto"/>
        <w:bottom w:val="none" w:sz="0" w:space="0" w:color="auto"/>
        <w:right w:val="none" w:sz="0" w:space="0" w:color="auto"/>
      </w:divBdr>
    </w:div>
    <w:div w:id="2046784710">
      <w:bodyDiv w:val="1"/>
      <w:marLeft w:val="0"/>
      <w:marRight w:val="0"/>
      <w:marTop w:val="0"/>
      <w:marBottom w:val="0"/>
      <w:divBdr>
        <w:top w:val="none" w:sz="0" w:space="0" w:color="auto"/>
        <w:left w:val="none" w:sz="0" w:space="0" w:color="auto"/>
        <w:bottom w:val="none" w:sz="0" w:space="0" w:color="auto"/>
        <w:right w:val="none" w:sz="0" w:space="0" w:color="auto"/>
      </w:divBdr>
    </w:div>
    <w:div w:id="2049794810">
      <w:bodyDiv w:val="1"/>
      <w:marLeft w:val="0"/>
      <w:marRight w:val="0"/>
      <w:marTop w:val="0"/>
      <w:marBottom w:val="0"/>
      <w:divBdr>
        <w:top w:val="none" w:sz="0" w:space="0" w:color="auto"/>
        <w:left w:val="none" w:sz="0" w:space="0" w:color="auto"/>
        <w:bottom w:val="none" w:sz="0" w:space="0" w:color="auto"/>
        <w:right w:val="none" w:sz="0" w:space="0" w:color="auto"/>
      </w:divBdr>
    </w:div>
    <w:div w:id="2051301538">
      <w:bodyDiv w:val="1"/>
      <w:marLeft w:val="0"/>
      <w:marRight w:val="0"/>
      <w:marTop w:val="0"/>
      <w:marBottom w:val="0"/>
      <w:divBdr>
        <w:top w:val="none" w:sz="0" w:space="0" w:color="auto"/>
        <w:left w:val="none" w:sz="0" w:space="0" w:color="auto"/>
        <w:bottom w:val="none" w:sz="0" w:space="0" w:color="auto"/>
        <w:right w:val="none" w:sz="0" w:space="0" w:color="auto"/>
      </w:divBdr>
    </w:div>
    <w:div w:id="2052881393">
      <w:bodyDiv w:val="1"/>
      <w:marLeft w:val="0"/>
      <w:marRight w:val="0"/>
      <w:marTop w:val="0"/>
      <w:marBottom w:val="0"/>
      <w:divBdr>
        <w:top w:val="none" w:sz="0" w:space="0" w:color="auto"/>
        <w:left w:val="none" w:sz="0" w:space="0" w:color="auto"/>
        <w:bottom w:val="none" w:sz="0" w:space="0" w:color="auto"/>
        <w:right w:val="none" w:sz="0" w:space="0" w:color="auto"/>
      </w:divBdr>
    </w:div>
    <w:div w:id="2056081299">
      <w:bodyDiv w:val="1"/>
      <w:marLeft w:val="0"/>
      <w:marRight w:val="0"/>
      <w:marTop w:val="0"/>
      <w:marBottom w:val="0"/>
      <w:divBdr>
        <w:top w:val="none" w:sz="0" w:space="0" w:color="auto"/>
        <w:left w:val="none" w:sz="0" w:space="0" w:color="auto"/>
        <w:bottom w:val="none" w:sz="0" w:space="0" w:color="auto"/>
        <w:right w:val="none" w:sz="0" w:space="0" w:color="auto"/>
      </w:divBdr>
    </w:div>
    <w:div w:id="2063671836">
      <w:bodyDiv w:val="1"/>
      <w:marLeft w:val="0"/>
      <w:marRight w:val="0"/>
      <w:marTop w:val="0"/>
      <w:marBottom w:val="0"/>
      <w:divBdr>
        <w:top w:val="none" w:sz="0" w:space="0" w:color="auto"/>
        <w:left w:val="none" w:sz="0" w:space="0" w:color="auto"/>
        <w:bottom w:val="none" w:sz="0" w:space="0" w:color="auto"/>
        <w:right w:val="none" w:sz="0" w:space="0" w:color="auto"/>
      </w:divBdr>
    </w:div>
    <w:div w:id="2067025585">
      <w:bodyDiv w:val="1"/>
      <w:marLeft w:val="0"/>
      <w:marRight w:val="0"/>
      <w:marTop w:val="0"/>
      <w:marBottom w:val="0"/>
      <w:divBdr>
        <w:top w:val="none" w:sz="0" w:space="0" w:color="auto"/>
        <w:left w:val="none" w:sz="0" w:space="0" w:color="auto"/>
        <w:bottom w:val="none" w:sz="0" w:space="0" w:color="auto"/>
        <w:right w:val="none" w:sz="0" w:space="0" w:color="auto"/>
      </w:divBdr>
    </w:div>
    <w:div w:id="2068798088">
      <w:bodyDiv w:val="1"/>
      <w:marLeft w:val="0"/>
      <w:marRight w:val="0"/>
      <w:marTop w:val="0"/>
      <w:marBottom w:val="0"/>
      <w:divBdr>
        <w:top w:val="none" w:sz="0" w:space="0" w:color="auto"/>
        <w:left w:val="none" w:sz="0" w:space="0" w:color="auto"/>
        <w:bottom w:val="none" w:sz="0" w:space="0" w:color="auto"/>
        <w:right w:val="none" w:sz="0" w:space="0" w:color="auto"/>
      </w:divBdr>
    </w:div>
    <w:div w:id="2069650594">
      <w:bodyDiv w:val="1"/>
      <w:marLeft w:val="0"/>
      <w:marRight w:val="0"/>
      <w:marTop w:val="0"/>
      <w:marBottom w:val="0"/>
      <w:divBdr>
        <w:top w:val="none" w:sz="0" w:space="0" w:color="auto"/>
        <w:left w:val="none" w:sz="0" w:space="0" w:color="auto"/>
        <w:bottom w:val="none" w:sz="0" w:space="0" w:color="auto"/>
        <w:right w:val="none" w:sz="0" w:space="0" w:color="auto"/>
      </w:divBdr>
    </w:div>
    <w:div w:id="2071343553">
      <w:bodyDiv w:val="1"/>
      <w:marLeft w:val="0"/>
      <w:marRight w:val="0"/>
      <w:marTop w:val="0"/>
      <w:marBottom w:val="0"/>
      <w:divBdr>
        <w:top w:val="none" w:sz="0" w:space="0" w:color="auto"/>
        <w:left w:val="none" w:sz="0" w:space="0" w:color="auto"/>
        <w:bottom w:val="none" w:sz="0" w:space="0" w:color="auto"/>
        <w:right w:val="none" w:sz="0" w:space="0" w:color="auto"/>
      </w:divBdr>
    </w:div>
    <w:div w:id="2087876679">
      <w:bodyDiv w:val="1"/>
      <w:marLeft w:val="0"/>
      <w:marRight w:val="0"/>
      <w:marTop w:val="0"/>
      <w:marBottom w:val="0"/>
      <w:divBdr>
        <w:top w:val="none" w:sz="0" w:space="0" w:color="auto"/>
        <w:left w:val="none" w:sz="0" w:space="0" w:color="auto"/>
        <w:bottom w:val="none" w:sz="0" w:space="0" w:color="auto"/>
        <w:right w:val="none" w:sz="0" w:space="0" w:color="auto"/>
      </w:divBdr>
    </w:div>
    <w:div w:id="2088068950">
      <w:bodyDiv w:val="1"/>
      <w:marLeft w:val="0"/>
      <w:marRight w:val="0"/>
      <w:marTop w:val="0"/>
      <w:marBottom w:val="0"/>
      <w:divBdr>
        <w:top w:val="none" w:sz="0" w:space="0" w:color="auto"/>
        <w:left w:val="none" w:sz="0" w:space="0" w:color="auto"/>
        <w:bottom w:val="none" w:sz="0" w:space="0" w:color="auto"/>
        <w:right w:val="none" w:sz="0" w:space="0" w:color="auto"/>
      </w:divBdr>
    </w:div>
    <w:div w:id="2088570530">
      <w:bodyDiv w:val="1"/>
      <w:marLeft w:val="0"/>
      <w:marRight w:val="0"/>
      <w:marTop w:val="0"/>
      <w:marBottom w:val="0"/>
      <w:divBdr>
        <w:top w:val="none" w:sz="0" w:space="0" w:color="auto"/>
        <w:left w:val="none" w:sz="0" w:space="0" w:color="auto"/>
        <w:bottom w:val="none" w:sz="0" w:space="0" w:color="auto"/>
        <w:right w:val="none" w:sz="0" w:space="0" w:color="auto"/>
      </w:divBdr>
    </w:div>
    <w:div w:id="2093238022">
      <w:bodyDiv w:val="1"/>
      <w:marLeft w:val="0"/>
      <w:marRight w:val="0"/>
      <w:marTop w:val="0"/>
      <w:marBottom w:val="0"/>
      <w:divBdr>
        <w:top w:val="none" w:sz="0" w:space="0" w:color="auto"/>
        <w:left w:val="none" w:sz="0" w:space="0" w:color="auto"/>
        <w:bottom w:val="none" w:sz="0" w:space="0" w:color="auto"/>
        <w:right w:val="none" w:sz="0" w:space="0" w:color="auto"/>
      </w:divBdr>
    </w:div>
    <w:div w:id="2094427990">
      <w:bodyDiv w:val="1"/>
      <w:marLeft w:val="0"/>
      <w:marRight w:val="0"/>
      <w:marTop w:val="0"/>
      <w:marBottom w:val="0"/>
      <w:divBdr>
        <w:top w:val="none" w:sz="0" w:space="0" w:color="auto"/>
        <w:left w:val="none" w:sz="0" w:space="0" w:color="auto"/>
        <w:bottom w:val="none" w:sz="0" w:space="0" w:color="auto"/>
        <w:right w:val="none" w:sz="0" w:space="0" w:color="auto"/>
      </w:divBdr>
    </w:div>
    <w:div w:id="2100713628">
      <w:bodyDiv w:val="1"/>
      <w:marLeft w:val="0"/>
      <w:marRight w:val="0"/>
      <w:marTop w:val="0"/>
      <w:marBottom w:val="0"/>
      <w:divBdr>
        <w:top w:val="none" w:sz="0" w:space="0" w:color="auto"/>
        <w:left w:val="none" w:sz="0" w:space="0" w:color="auto"/>
        <w:bottom w:val="none" w:sz="0" w:space="0" w:color="auto"/>
        <w:right w:val="none" w:sz="0" w:space="0" w:color="auto"/>
      </w:divBdr>
    </w:div>
    <w:div w:id="2119328976">
      <w:bodyDiv w:val="1"/>
      <w:marLeft w:val="0"/>
      <w:marRight w:val="0"/>
      <w:marTop w:val="0"/>
      <w:marBottom w:val="0"/>
      <w:divBdr>
        <w:top w:val="none" w:sz="0" w:space="0" w:color="auto"/>
        <w:left w:val="none" w:sz="0" w:space="0" w:color="auto"/>
        <w:bottom w:val="none" w:sz="0" w:space="0" w:color="auto"/>
        <w:right w:val="none" w:sz="0" w:space="0" w:color="auto"/>
      </w:divBdr>
    </w:div>
    <w:div w:id="2131824367">
      <w:bodyDiv w:val="1"/>
      <w:marLeft w:val="0"/>
      <w:marRight w:val="0"/>
      <w:marTop w:val="0"/>
      <w:marBottom w:val="0"/>
      <w:divBdr>
        <w:top w:val="none" w:sz="0" w:space="0" w:color="auto"/>
        <w:left w:val="none" w:sz="0" w:space="0" w:color="auto"/>
        <w:bottom w:val="none" w:sz="0" w:space="0" w:color="auto"/>
        <w:right w:val="none" w:sz="0" w:space="0" w:color="auto"/>
      </w:divBdr>
      <w:divsChild>
        <w:div w:id="983195474">
          <w:marLeft w:val="0"/>
          <w:marRight w:val="0"/>
          <w:marTop w:val="0"/>
          <w:marBottom w:val="0"/>
          <w:divBdr>
            <w:top w:val="none" w:sz="0" w:space="0" w:color="auto"/>
            <w:left w:val="none" w:sz="0" w:space="0" w:color="auto"/>
            <w:bottom w:val="none" w:sz="0" w:space="0" w:color="auto"/>
            <w:right w:val="none" w:sz="0" w:space="0" w:color="auto"/>
          </w:divBdr>
        </w:div>
        <w:div w:id="1950895291">
          <w:marLeft w:val="0"/>
          <w:marRight w:val="0"/>
          <w:marTop w:val="0"/>
          <w:marBottom w:val="0"/>
          <w:divBdr>
            <w:top w:val="none" w:sz="0" w:space="0" w:color="auto"/>
            <w:left w:val="none" w:sz="0" w:space="0" w:color="auto"/>
            <w:bottom w:val="none" w:sz="0" w:space="0" w:color="auto"/>
            <w:right w:val="none" w:sz="0" w:space="0" w:color="auto"/>
          </w:divBdr>
        </w:div>
      </w:divsChild>
    </w:div>
    <w:div w:id="21451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eveloper.nvidia.com/cuda-toolkit"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www.nvidia.com/content/PDF/kepler/NVIDIA-Kepler-GK110-Architecture-Whitepaper.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docs.nvidia.com/cuda/cuda-g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nvidia.com/cuda-gpus" TargetMode="External"/><Relationship Id="rId24" Type="http://schemas.openxmlformats.org/officeDocument/2006/relationships/hyperlink" Target="http://docs.nvidia.com/cuda/cuda-c-programming-guide/index.html" TargetMode="External"/><Relationship Id="rId32" Type="http://schemas.openxmlformats.org/officeDocument/2006/relationships/hyperlink" Target="http://www.nvidia.com/content/PDF/fermi_white_papers/NVIDIA_Fermi_Compute_Architecture_Whitepaper.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docs.nvidia.com/cuda/cuda-c-programming-guide" TargetMode="External"/><Relationship Id="rId28" Type="http://schemas.openxmlformats.org/officeDocument/2006/relationships/hyperlink" Target="http://docs.nvidia.com/cuda/parallel-thread-execution"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docs.nvidia.com/cuda"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docs.nvidia.com/cuda/cuda-runtime-api" TargetMode="External"/><Relationship Id="rId27" Type="http://schemas.openxmlformats.org/officeDocument/2006/relationships/hyperlink" Target="http://docs.nvidia.com/cuda/cuda-compiler-driver-nvcc" TargetMode="External"/><Relationship Id="rId30" Type="http://schemas.openxmlformats.org/officeDocument/2006/relationships/hyperlink" Target="http://www.gdep.jp/page/view/248" TargetMode="External"/><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da\Documents\courseware_axe_20131227_kawashima.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CB533-6E27-4223-A4A1-B1E0E07E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courseware_axe_20131227_kawashima.dotx</Template>
  <TotalTime>1</TotalTime>
  <Pages>58</Pages>
  <Words>5464</Words>
  <Characters>31148</Characters>
  <Application>Microsoft Office Word</Application>
  <DocSecurity>0</DocSecurity>
  <Lines>259</Lines>
  <Paragraphs>73</Paragraphs>
  <ScaleCrop>false</ScaleCrop>
  <HeadingPairs>
    <vt:vector size="2" baseType="variant">
      <vt:variant>
        <vt:lpstr>タイトル</vt:lpstr>
      </vt:variant>
      <vt:variant>
        <vt:i4>1</vt:i4>
      </vt:variant>
    </vt:vector>
  </HeadingPairs>
  <TitlesOfParts>
    <vt:vector size="1" baseType="lpstr">
      <vt:lpstr>CUDA入門</vt:lpstr>
    </vt:vector>
  </TitlesOfParts>
  <Company/>
  <LinksUpToDate>false</LinksUpToDate>
  <CharactersWithSpaces>36539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CUDA入門</dc:title>
  <dc:subject>データツールファースト</dc:subject>
  <dc:creator>tomoya</dc:creator>
  <cp:lastModifiedBy>usuda</cp:lastModifiedBy>
  <cp:revision>2</cp:revision>
  <cp:lastPrinted>2014-01-31T12:07:00Z</cp:lastPrinted>
  <dcterms:created xsi:type="dcterms:W3CDTF">2014-03-02T14:14:00Z</dcterms:created>
  <dcterms:modified xsi:type="dcterms:W3CDTF">2014-03-02T14:14:00Z</dcterms:modified>
</cp:coreProperties>
</file>